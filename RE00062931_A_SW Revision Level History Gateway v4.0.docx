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CD9" w:rsidRDefault="00FB0CD9" w:rsidP="004610C6">
      <w:pPr>
        <w:jc w:val="center"/>
        <w:rPr>
          <w:rFonts w:cs="Times New Roman"/>
          <w:b/>
          <w:bCs/>
          <w:sz w:val="32"/>
          <w:szCs w:val="32"/>
        </w:rPr>
      </w:pPr>
      <w:bookmarkStart w:id="0" w:name="_GoBack"/>
      <w:bookmarkEnd w:id="0"/>
    </w:p>
    <w:p w:rsidR="009E0209" w:rsidRPr="002A554D" w:rsidRDefault="00A60120" w:rsidP="004610C6">
      <w:pPr>
        <w:jc w:val="center"/>
        <w:rPr>
          <w:rFonts w:cs="Times New Roman"/>
          <w:b/>
          <w:bCs/>
          <w:sz w:val="32"/>
          <w:szCs w:val="32"/>
          <w:lang w:eastAsia="en-US"/>
        </w:rPr>
      </w:pPr>
      <w:r>
        <w:rPr>
          <w:rFonts w:cs="Times New Roman"/>
          <w:b/>
          <w:bCs/>
          <w:sz w:val="32"/>
          <w:szCs w:val="32"/>
          <w:lang w:eastAsia="en-US"/>
        </w:rPr>
        <w:t xml:space="preserve">Medtronic </w:t>
      </w:r>
      <w:r w:rsidR="00982DE5">
        <w:rPr>
          <w:rFonts w:cs="Times New Roman"/>
          <w:b/>
          <w:bCs/>
          <w:sz w:val="32"/>
          <w:szCs w:val="32"/>
          <w:lang w:eastAsia="en-US"/>
        </w:rPr>
        <w:t>HI&amp;M</w:t>
      </w:r>
    </w:p>
    <w:p w:rsidR="009E0209" w:rsidRPr="002A554D" w:rsidRDefault="009E0209">
      <w:pPr>
        <w:jc w:val="center"/>
        <w:rPr>
          <w:b/>
          <w:sz w:val="32"/>
          <w:szCs w:val="32"/>
        </w:rPr>
      </w:pPr>
      <w:r w:rsidRPr="002A554D">
        <w:rPr>
          <w:b/>
          <w:sz w:val="32"/>
          <w:szCs w:val="32"/>
        </w:rPr>
        <w:t>Research &amp; Development</w:t>
      </w:r>
    </w:p>
    <w:p w:rsidR="009E0209" w:rsidRPr="002A554D" w:rsidRDefault="009E0209">
      <w:pPr>
        <w:jc w:val="center"/>
        <w:rPr>
          <w:b/>
          <w:sz w:val="32"/>
          <w:szCs w:val="32"/>
        </w:rPr>
      </w:pPr>
    </w:p>
    <w:p w:rsidR="009E0209" w:rsidRPr="002A554D" w:rsidRDefault="009E0209">
      <w:pPr>
        <w:jc w:val="center"/>
        <w:rPr>
          <w:b/>
          <w:sz w:val="32"/>
          <w:szCs w:val="32"/>
        </w:rPr>
      </w:pPr>
      <w:r w:rsidRPr="002A554D">
        <w:rPr>
          <w:b/>
          <w:sz w:val="32"/>
          <w:szCs w:val="32"/>
        </w:rPr>
        <w:t>Software Revision Level History</w:t>
      </w:r>
    </w:p>
    <w:p w:rsidR="009E0209" w:rsidRPr="002A554D" w:rsidRDefault="00710F23">
      <w:pPr>
        <w:jc w:val="center"/>
        <w:rPr>
          <w:b/>
          <w:sz w:val="32"/>
          <w:szCs w:val="32"/>
        </w:rPr>
      </w:pPr>
      <w:r w:rsidRPr="002A554D">
        <w:rPr>
          <w:b/>
          <w:sz w:val="32"/>
          <w:szCs w:val="32"/>
        </w:rPr>
        <w:t xml:space="preserve">Gateway Device Management Portal </w:t>
      </w:r>
      <w:r w:rsidR="0069125F">
        <w:rPr>
          <w:b/>
          <w:sz w:val="32"/>
          <w:szCs w:val="32"/>
        </w:rPr>
        <w:t>4.0</w:t>
      </w:r>
    </w:p>
    <w:p w:rsidR="009E0209" w:rsidRPr="002A554D" w:rsidRDefault="009E0209">
      <w:pPr>
        <w:jc w:val="center"/>
        <w:rPr>
          <w:b/>
          <w:sz w:val="32"/>
          <w:szCs w:val="32"/>
        </w:rPr>
      </w:pPr>
    </w:p>
    <w:p w:rsidR="009E0209" w:rsidRPr="002A554D" w:rsidRDefault="0069125F">
      <w:pPr>
        <w:jc w:val="center"/>
        <w:rPr>
          <w:b/>
          <w:sz w:val="32"/>
          <w:szCs w:val="32"/>
        </w:rPr>
      </w:pPr>
      <w:r w:rsidRPr="002A554D">
        <w:rPr>
          <w:b/>
          <w:sz w:val="32"/>
          <w:szCs w:val="32"/>
        </w:rPr>
        <w:t>R</w:t>
      </w:r>
      <w:r w:rsidR="00982DE5">
        <w:rPr>
          <w:b/>
          <w:sz w:val="32"/>
          <w:szCs w:val="32"/>
        </w:rPr>
        <w:t>E00062931</w:t>
      </w:r>
      <w:r w:rsidRPr="002A554D">
        <w:rPr>
          <w:b/>
          <w:sz w:val="32"/>
          <w:szCs w:val="32"/>
        </w:rPr>
        <w:t xml:space="preserve"> </w:t>
      </w:r>
      <w:r w:rsidR="009E0209" w:rsidRPr="002A554D">
        <w:rPr>
          <w:b/>
          <w:sz w:val="32"/>
          <w:szCs w:val="32"/>
        </w:rPr>
        <w:t xml:space="preserve">Rev </w:t>
      </w:r>
      <w:r>
        <w:rPr>
          <w:b/>
          <w:sz w:val="32"/>
          <w:szCs w:val="32"/>
        </w:rPr>
        <w:t>A</w:t>
      </w:r>
    </w:p>
    <w:p w:rsidR="009E0209" w:rsidRDefault="009E0209" w:rsidP="00231F47"/>
    <w:p w:rsidR="009E0209" w:rsidRDefault="009E020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7470"/>
      </w:tblGrid>
      <w:tr w:rsidR="00AD2A74" w:rsidRPr="00D73FAD" w:rsidTr="00950E5D">
        <w:trPr>
          <w:cantSplit/>
          <w:trHeight w:val="360"/>
          <w:jc w:val="center"/>
        </w:trPr>
        <w:tc>
          <w:tcPr>
            <w:tcW w:w="10170" w:type="dxa"/>
            <w:gridSpan w:val="3"/>
            <w:vAlign w:val="center"/>
          </w:tcPr>
          <w:p w:rsidR="00AD2A74" w:rsidRPr="00D73FAD" w:rsidRDefault="00AD2A74" w:rsidP="00D55B90">
            <w:pPr>
              <w:rPr>
                <w:rStyle w:val="StyleBold"/>
                <w:rFonts w:cs="Tahoma"/>
              </w:rPr>
            </w:pPr>
            <w:r w:rsidRPr="00D73FAD">
              <w:rPr>
                <w:rStyle w:val="StyleBold"/>
                <w:rFonts w:cs="Tahoma"/>
              </w:rPr>
              <w:t xml:space="preserve">Issue Date: </w:t>
            </w:r>
            <w:r w:rsidR="007E1637">
              <w:t>Refer to Agile</w:t>
            </w:r>
          </w:p>
        </w:tc>
      </w:tr>
      <w:tr w:rsidR="009E0209" w:rsidRPr="00D73FAD" w:rsidTr="007623C2">
        <w:trPr>
          <w:cantSplit/>
          <w:trHeight w:val="360"/>
          <w:jc w:val="center"/>
        </w:trPr>
        <w:tc>
          <w:tcPr>
            <w:tcW w:w="1017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9E0209" w:rsidRPr="00D73FAD" w:rsidRDefault="009E0209" w:rsidP="00231F47">
            <w:pPr>
              <w:rPr>
                <w:rStyle w:val="StyleBold"/>
                <w:rFonts w:cs="Tahoma"/>
              </w:rPr>
            </w:pPr>
          </w:p>
        </w:tc>
      </w:tr>
      <w:tr w:rsidR="009E0209" w:rsidRPr="00D73FAD" w:rsidTr="007623C2">
        <w:trPr>
          <w:cantSplit/>
          <w:trHeight w:val="360"/>
          <w:jc w:val="center"/>
        </w:trPr>
        <w:tc>
          <w:tcPr>
            <w:tcW w:w="10170" w:type="dxa"/>
            <w:gridSpan w:val="3"/>
            <w:vAlign w:val="center"/>
          </w:tcPr>
          <w:p w:rsidR="009E0209" w:rsidRPr="00D73FAD" w:rsidRDefault="009E0209" w:rsidP="00231F47">
            <w:pPr>
              <w:rPr>
                <w:rStyle w:val="StyleBold"/>
                <w:rFonts w:cs="Tahoma"/>
              </w:rPr>
            </w:pPr>
            <w:r w:rsidRPr="00D73FAD">
              <w:rPr>
                <w:rStyle w:val="StyleBold"/>
                <w:rFonts w:cs="Tahoma"/>
              </w:rPr>
              <w:t>Revision History:</w:t>
            </w:r>
          </w:p>
        </w:tc>
      </w:tr>
      <w:tr w:rsidR="009E0209" w:rsidRPr="00D73FAD" w:rsidTr="007623C2">
        <w:trPr>
          <w:cantSplit/>
          <w:trHeight w:val="365"/>
          <w:jc w:val="center"/>
        </w:trPr>
        <w:tc>
          <w:tcPr>
            <w:tcW w:w="1080" w:type="dxa"/>
            <w:vAlign w:val="center"/>
          </w:tcPr>
          <w:p w:rsidR="009E0209" w:rsidRPr="00D73FAD" w:rsidRDefault="009E0209" w:rsidP="00231F47">
            <w:pPr>
              <w:rPr>
                <w:rStyle w:val="StyleBold"/>
                <w:rFonts w:cs="Tahoma"/>
              </w:rPr>
            </w:pPr>
            <w:r w:rsidRPr="00D73FAD">
              <w:rPr>
                <w:rStyle w:val="StyleBold"/>
                <w:rFonts w:cs="Tahoma"/>
              </w:rPr>
              <w:t>Revision</w:t>
            </w:r>
          </w:p>
        </w:tc>
        <w:tc>
          <w:tcPr>
            <w:tcW w:w="1620" w:type="dxa"/>
            <w:vAlign w:val="center"/>
          </w:tcPr>
          <w:p w:rsidR="009E0209" w:rsidRPr="00D73FAD" w:rsidRDefault="009E0209">
            <w:pPr>
              <w:rPr>
                <w:rStyle w:val="StyleBold"/>
                <w:rFonts w:cs="Tahoma"/>
              </w:rPr>
            </w:pPr>
            <w:r w:rsidRPr="00D73FAD">
              <w:rPr>
                <w:rStyle w:val="StyleBold"/>
                <w:rFonts w:cs="Tahoma"/>
              </w:rPr>
              <w:t xml:space="preserve">SDA </w:t>
            </w:r>
          </w:p>
        </w:tc>
        <w:tc>
          <w:tcPr>
            <w:tcW w:w="7470" w:type="dxa"/>
            <w:vAlign w:val="center"/>
          </w:tcPr>
          <w:p w:rsidR="009E0209" w:rsidRPr="00D73FAD" w:rsidRDefault="009E0209">
            <w:pPr>
              <w:rPr>
                <w:rStyle w:val="StyleBold"/>
                <w:rFonts w:cs="Tahoma"/>
              </w:rPr>
            </w:pPr>
            <w:r w:rsidRPr="00D73FAD">
              <w:rPr>
                <w:rStyle w:val="StyleBold"/>
                <w:rFonts w:cs="Tahoma"/>
              </w:rPr>
              <w:t>Description</w:t>
            </w:r>
          </w:p>
        </w:tc>
      </w:tr>
      <w:tr w:rsidR="009E0209" w:rsidRPr="00D73FAD" w:rsidTr="007623C2">
        <w:trPr>
          <w:cantSplit/>
          <w:trHeight w:val="364"/>
          <w:jc w:val="center"/>
        </w:trPr>
        <w:tc>
          <w:tcPr>
            <w:tcW w:w="1080" w:type="dxa"/>
            <w:vAlign w:val="center"/>
          </w:tcPr>
          <w:p w:rsidR="009E0209" w:rsidRPr="00D73FAD" w:rsidRDefault="00982DE5" w:rsidP="00231F47">
            <w:pPr>
              <w:rPr>
                <w:rStyle w:val="StyleBold"/>
                <w:rFonts w:cs="Tahoma"/>
                <w:b w:val="0"/>
                <w:color w:val="000000"/>
              </w:rPr>
            </w:pPr>
            <w:r>
              <w:rPr>
                <w:rStyle w:val="StyleBold"/>
                <w:rFonts w:cs="Tahoma"/>
                <w:b w:val="0"/>
                <w:color w:val="000000"/>
              </w:rPr>
              <w:t>A</w:t>
            </w:r>
          </w:p>
        </w:tc>
        <w:tc>
          <w:tcPr>
            <w:tcW w:w="1620" w:type="dxa"/>
            <w:vAlign w:val="center"/>
          </w:tcPr>
          <w:p w:rsidR="009E0209" w:rsidRPr="00D73FAD" w:rsidRDefault="009E0209">
            <w:pPr>
              <w:rPr>
                <w:rStyle w:val="StyleBold"/>
                <w:rFonts w:cs="Tahoma"/>
                <w:b w:val="0"/>
              </w:rPr>
            </w:pPr>
          </w:p>
        </w:tc>
        <w:tc>
          <w:tcPr>
            <w:tcW w:w="7470" w:type="dxa"/>
            <w:vAlign w:val="center"/>
          </w:tcPr>
          <w:p w:rsidR="009E0209" w:rsidRPr="00D73FAD" w:rsidRDefault="00982DE5">
            <w:pPr>
              <w:rPr>
                <w:rStyle w:val="StyleBold"/>
                <w:rFonts w:cs="Tahoma"/>
                <w:b w:val="0"/>
              </w:rPr>
            </w:pPr>
            <w:r>
              <w:rPr>
                <w:rStyle w:val="StyleBold"/>
                <w:rFonts w:cs="Tahoma"/>
                <w:b w:val="0"/>
              </w:rPr>
              <w:t>Initial Release</w:t>
            </w:r>
          </w:p>
        </w:tc>
      </w:tr>
      <w:tr w:rsidR="00500342" w:rsidRPr="00D73FAD" w:rsidTr="007623C2">
        <w:trPr>
          <w:cantSplit/>
          <w:trHeight w:val="364"/>
          <w:jc w:val="center"/>
        </w:trPr>
        <w:tc>
          <w:tcPr>
            <w:tcW w:w="1080" w:type="dxa"/>
            <w:vAlign w:val="center"/>
          </w:tcPr>
          <w:p w:rsidR="00500342" w:rsidRDefault="00500342" w:rsidP="00231F47">
            <w:pPr>
              <w:rPr>
                <w:rStyle w:val="StyleBold"/>
                <w:rFonts w:cs="Tahoma"/>
                <w:b w:val="0"/>
              </w:rPr>
            </w:pPr>
          </w:p>
        </w:tc>
        <w:tc>
          <w:tcPr>
            <w:tcW w:w="1620" w:type="dxa"/>
            <w:vAlign w:val="center"/>
          </w:tcPr>
          <w:p w:rsidR="00500342" w:rsidRPr="00AC0FE1" w:rsidRDefault="00500342" w:rsidP="00313BCF">
            <w:pPr>
              <w:rPr>
                <w:rStyle w:val="StyleBold"/>
                <w:rFonts w:cs="Tahoma"/>
                <w:b w:val="0"/>
              </w:rPr>
            </w:pPr>
          </w:p>
        </w:tc>
        <w:tc>
          <w:tcPr>
            <w:tcW w:w="7470" w:type="dxa"/>
            <w:vAlign w:val="center"/>
          </w:tcPr>
          <w:p w:rsidR="00500342" w:rsidRDefault="00500342">
            <w:pPr>
              <w:rPr>
                <w:rStyle w:val="StyleBold"/>
                <w:rFonts w:cs="Tahoma"/>
                <w:b w:val="0"/>
              </w:rPr>
            </w:pPr>
          </w:p>
        </w:tc>
      </w:tr>
      <w:tr w:rsidR="00081AF9" w:rsidRPr="00D73FAD" w:rsidTr="007623C2">
        <w:trPr>
          <w:cantSplit/>
          <w:trHeight w:val="364"/>
          <w:jc w:val="center"/>
        </w:trPr>
        <w:tc>
          <w:tcPr>
            <w:tcW w:w="1080" w:type="dxa"/>
            <w:tcBorders>
              <w:top w:val="nil"/>
              <w:left w:val="nil"/>
              <w:right w:val="nil"/>
            </w:tcBorders>
            <w:vAlign w:val="center"/>
          </w:tcPr>
          <w:p w:rsidR="00081AF9" w:rsidRPr="00D73FAD" w:rsidRDefault="00081AF9" w:rsidP="00231F47">
            <w:pPr>
              <w:rPr>
                <w:rStyle w:val="StyleBold"/>
                <w:rFonts w:cs="Tahoma"/>
              </w:rPr>
            </w:pPr>
          </w:p>
        </w:tc>
        <w:tc>
          <w:tcPr>
            <w:tcW w:w="909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81AF9" w:rsidRPr="00E67BC2" w:rsidRDefault="00081AF9">
            <w:pPr>
              <w:rPr>
                <w:rStyle w:val="StyleBold"/>
                <w:rFonts w:cs="Tahoma"/>
              </w:rPr>
            </w:pPr>
          </w:p>
        </w:tc>
      </w:tr>
      <w:tr w:rsidR="00081AF9" w:rsidRPr="00D73FAD" w:rsidTr="007623C2">
        <w:trPr>
          <w:trHeight w:val="360"/>
          <w:tblHeader/>
          <w:jc w:val="center"/>
        </w:trPr>
        <w:tc>
          <w:tcPr>
            <w:tcW w:w="10170" w:type="dxa"/>
            <w:gridSpan w:val="3"/>
            <w:vAlign w:val="center"/>
          </w:tcPr>
          <w:p w:rsidR="00081AF9" w:rsidRPr="00D73FAD" w:rsidRDefault="00081AF9" w:rsidP="00231F47">
            <w:pPr>
              <w:rPr>
                <w:rStyle w:val="StyleBold"/>
                <w:rFonts w:cs="Tahoma"/>
              </w:rPr>
            </w:pPr>
            <w:r w:rsidRPr="00D73FAD">
              <w:rPr>
                <w:rStyle w:val="StyleBold"/>
                <w:rFonts w:cs="Tahoma"/>
              </w:rPr>
              <w:t>Author</w:t>
            </w:r>
            <w:r>
              <w:rPr>
                <w:rStyle w:val="StyleBold"/>
                <w:rFonts w:cs="Tahoma"/>
              </w:rPr>
              <w:t xml:space="preserve">: Refer to </w:t>
            </w:r>
            <w:r>
              <w:rPr>
                <w:rStyle w:val="StyleBold"/>
                <w:rFonts w:cs="Tahoma" w:hint="eastAsia"/>
              </w:rPr>
              <w:t>Agile</w:t>
            </w:r>
            <w:r w:rsidR="004E70A9">
              <w:rPr>
                <w:rStyle w:val="StyleBold"/>
                <w:rFonts w:cs="Tahoma" w:hint="eastAsia"/>
              </w:rPr>
              <w:t xml:space="preserve"> </w:t>
            </w:r>
            <w:r>
              <w:rPr>
                <w:rStyle w:val="StyleBold"/>
                <w:rFonts w:cs="Tahoma"/>
              </w:rPr>
              <w:t>for approvals</w:t>
            </w:r>
          </w:p>
        </w:tc>
      </w:tr>
      <w:tr w:rsidR="00846F5F" w:rsidRPr="00D73FAD" w:rsidTr="007623C2">
        <w:trPr>
          <w:trHeight w:val="360"/>
          <w:tblHeader/>
          <w:jc w:val="center"/>
        </w:trPr>
        <w:tc>
          <w:tcPr>
            <w:tcW w:w="10170" w:type="dxa"/>
            <w:gridSpan w:val="3"/>
            <w:vAlign w:val="center"/>
          </w:tcPr>
          <w:p w:rsidR="009373BC" w:rsidRPr="00982DE5" w:rsidRDefault="0069125F" w:rsidP="00231F47">
            <w:pPr>
              <w:rPr>
                <w:rStyle w:val="StyleBold"/>
                <w:rFonts w:cs="Tahoma"/>
                <w:b w:val="0"/>
                <w:bCs w:val="0"/>
                <w:iCs/>
              </w:rPr>
            </w:pPr>
            <w:r>
              <w:rPr>
                <w:rStyle w:val="StyleItalicBlue"/>
                <w:rFonts w:cs="Tahoma"/>
                <w:i w:val="0"/>
                <w:color w:val="auto"/>
              </w:rPr>
              <w:t>Xishi Pan</w:t>
            </w:r>
            <w:r w:rsidR="00982DE5">
              <w:rPr>
                <w:rStyle w:val="StyleItalicBlue"/>
                <w:rFonts w:cs="Tahoma"/>
                <w:i w:val="0"/>
                <w:color w:val="auto"/>
              </w:rPr>
              <w:t>- InsigmaUS [Manual approval]</w:t>
            </w:r>
          </w:p>
        </w:tc>
      </w:tr>
      <w:tr w:rsidR="00081AF9" w:rsidRPr="00D73FAD" w:rsidTr="007623C2">
        <w:trPr>
          <w:trHeight w:val="400"/>
          <w:jc w:val="center"/>
        </w:trPr>
        <w:tc>
          <w:tcPr>
            <w:tcW w:w="1017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81AF9" w:rsidRPr="00D73FAD" w:rsidRDefault="00081AF9" w:rsidP="00231F47">
            <w:pPr>
              <w:rPr>
                <w:rStyle w:val="StyleItalicBlue"/>
                <w:rFonts w:cs="Tahoma"/>
                <w:i w:val="0"/>
              </w:rPr>
            </w:pPr>
          </w:p>
        </w:tc>
      </w:tr>
      <w:tr w:rsidR="00081AF9" w:rsidRPr="00D73FAD" w:rsidTr="00345036">
        <w:trPr>
          <w:trHeight w:val="607"/>
          <w:jc w:val="center"/>
        </w:trPr>
        <w:tc>
          <w:tcPr>
            <w:tcW w:w="10170" w:type="dxa"/>
            <w:gridSpan w:val="3"/>
            <w:vAlign w:val="center"/>
          </w:tcPr>
          <w:p w:rsidR="00081AF9" w:rsidRPr="00D73FAD" w:rsidRDefault="00081AF9" w:rsidP="00231F47">
            <w:pPr>
              <w:rPr>
                <w:rStyle w:val="StyleItalicBlue"/>
                <w:rFonts w:cs="Tahoma"/>
                <w:b/>
                <w:i w:val="0"/>
                <w:color w:val="auto"/>
              </w:rPr>
            </w:pPr>
            <w:r w:rsidRPr="00D73FAD">
              <w:rPr>
                <w:rStyle w:val="StyleItalicBlue"/>
                <w:rFonts w:cs="Tahoma"/>
                <w:b/>
                <w:i w:val="0"/>
                <w:color w:val="auto"/>
              </w:rPr>
              <w:t>Approvals:</w:t>
            </w:r>
            <w:r>
              <w:rPr>
                <w:rStyle w:val="StyleItalicBlue"/>
                <w:rFonts w:cs="Tahoma"/>
                <w:b/>
                <w:i w:val="0"/>
                <w:color w:val="auto"/>
              </w:rPr>
              <w:t xml:space="preserve">  Refer to </w:t>
            </w:r>
            <w:r>
              <w:rPr>
                <w:rStyle w:val="StyleItalicBlue"/>
                <w:rFonts w:cs="Tahoma" w:hint="eastAsia"/>
                <w:b/>
                <w:i w:val="0"/>
                <w:color w:val="auto"/>
              </w:rPr>
              <w:t>Agile</w:t>
            </w:r>
            <w:r>
              <w:rPr>
                <w:rStyle w:val="StyleItalicBlue"/>
                <w:rFonts w:cs="Tahoma"/>
                <w:b/>
                <w:i w:val="0"/>
                <w:color w:val="auto"/>
              </w:rPr>
              <w:t xml:space="preserve"> for approvals</w:t>
            </w:r>
          </w:p>
        </w:tc>
      </w:tr>
      <w:tr w:rsidR="00081AF9" w:rsidRPr="00D73FAD" w:rsidTr="007623C2">
        <w:trPr>
          <w:trHeight w:val="400"/>
          <w:jc w:val="center"/>
        </w:trPr>
        <w:tc>
          <w:tcPr>
            <w:tcW w:w="10170" w:type="dxa"/>
            <w:gridSpan w:val="3"/>
            <w:vAlign w:val="center"/>
          </w:tcPr>
          <w:p w:rsidR="00081AF9" w:rsidRPr="00F30840" w:rsidRDefault="00982DE5" w:rsidP="00231F47">
            <w:pPr>
              <w:rPr>
                <w:rStyle w:val="StyleItalicBlue"/>
                <w:rFonts w:cs="Tahoma"/>
                <w:i w:val="0"/>
                <w:color w:val="auto"/>
              </w:rPr>
            </w:pPr>
            <w:r>
              <w:rPr>
                <w:rStyle w:val="StyleItalicBlue"/>
                <w:rFonts w:cs="Tahoma"/>
                <w:i w:val="0"/>
                <w:color w:val="auto"/>
              </w:rPr>
              <w:t>Paul Ourada- R&amp;D, HI&amp;M</w:t>
            </w:r>
          </w:p>
        </w:tc>
      </w:tr>
      <w:tr w:rsidR="00081AF9" w:rsidRPr="00D73FAD" w:rsidTr="007623C2">
        <w:trPr>
          <w:trHeight w:val="400"/>
          <w:jc w:val="center"/>
        </w:trPr>
        <w:tc>
          <w:tcPr>
            <w:tcW w:w="10170" w:type="dxa"/>
            <w:gridSpan w:val="3"/>
            <w:vAlign w:val="center"/>
          </w:tcPr>
          <w:p w:rsidR="00081AF9" w:rsidRPr="00A0401E" w:rsidRDefault="00081AF9" w:rsidP="00313BCF">
            <w:pPr>
              <w:rPr>
                <w:rStyle w:val="StyleItalicBlue"/>
                <w:rFonts w:cs="Tahoma"/>
                <w:i w:val="0"/>
                <w:color w:val="auto"/>
              </w:rPr>
            </w:pPr>
            <w:r w:rsidRPr="00A0401E">
              <w:rPr>
                <w:rStyle w:val="StyleItalicBlue"/>
                <w:rFonts w:cs="Tahoma"/>
                <w:i w:val="0"/>
                <w:color w:val="auto"/>
              </w:rPr>
              <w:t xml:space="preserve">Ash Pandey </w:t>
            </w:r>
            <w:r>
              <w:rPr>
                <w:rStyle w:val="StyleItalicBlue"/>
                <w:rFonts w:cs="Tahoma"/>
                <w:i w:val="0"/>
                <w:color w:val="auto"/>
              </w:rPr>
              <w:t>–</w:t>
            </w:r>
            <w:r w:rsidRPr="00F30840">
              <w:rPr>
                <w:rStyle w:val="StyleItalicBlue"/>
                <w:rFonts w:cs="Tahoma" w:hint="eastAsia"/>
                <w:i w:val="0"/>
                <w:color w:val="auto"/>
              </w:rPr>
              <w:t xml:space="preserve"> </w:t>
            </w:r>
            <w:r w:rsidR="00313BCF">
              <w:rPr>
                <w:rStyle w:val="StyleItalicBlue"/>
                <w:rFonts w:cs="Tahoma"/>
                <w:i w:val="0"/>
                <w:color w:val="auto"/>
              </w:rPr>
              <w:t>R&amp;D, HI&amp;M</w:t>
            </w:r>
          </w:p>
        </w:tc>
      </w:tr>
    </w:tbl>
    <w:p w:rsidR="009E0209" w:rsidRDefault="009E0209" w:rsidP="00231F47"/>
    <w:p w:rsidR="00DB54DF" w:rsidRDefault="00DB54DF"/>
    <w:p w:rsidR="00DB54DF" w:rsidRDefault="00DB54DF"/>
    <w:p w:rsidR="00231944" w:rsidRDefault="00231944"/>
    <w:p w:rsidR="009E0209" w:rsidRDefault="009E0209" w:rsidP="002A554D">
      <w:pPr>
        <w:pStyle w:val="Heading1"/>
      </w:pPr>
      <w:r>
        <w:lastRenderedPageBreak/>
        <w:t>Purpose</w:t>
      </w:r>
    </w:p>
    <w:p w:rsidR="0069125F" w:rsidRDefault="009E0209" w:rsidP="002A554D">
      <w:r>
        <w:t>The Software Revision Level History is a log which documents each Release Candidate delivered by the development team to the test team</w:t>
      </w:r>
      <w:r w:rsidR="00982DE5">
        <w:t>[1]</w:t>
      </w:r>
      <w:r>
        <w:t xml:space="preserve">.  A Release Candidate is delivered at the end of each sprint. The log includes the date of the Release Candidate, the version number of each executable, and a brief description of the changes between this Release Candidate and the previous Release Candidate.  </w:t>
      </w:r>
    </w:p>
    <w:p w:rsidR="009E0209" w:rsidRDefault="009E0209" w:rsidP="002A554D">
      <w:r>
        <w:t>At a minimum, the Software Revision Level History shall include the following information:</w:t>
      </w:r>
    </w:p>
    <w:p w:rsidR="009E0209" w:rsidRDefault="009E0209" w:rsidP="002A554D">
      <w:pPr>
        <w:pStyle w:val="ListParagraph"/>
        <w:numPr>
          <w:ilvl w:val="0"/>
          <w:numId w:val="2"/>
        </w:numPr>
        <w:ind w:firstLineChars="0"/>
      </w:pPr>
      <w:r>
        <w:t>Person who created the Release Candidate.</w:t>
      </w:r>
    </w:p>
    <w:p w:rsidR="009E0209" w:rsidRDefault="009E0209">
      <w:pPr>
        <w:pStyle w:val="ListParagraph"/>
        <w:numPr>
          <w:ilvl w:val="0"/>
          <w:numId w:val="2"/>
        </w:numPr>
        <w:ind w:firstLineChars="0"/>
      </w:pPr>
      <w:r>
        <w:t>Date the Release Candidate was created.</w:t>
      </w:r>
    </w:p>
    <w:p w:rsidR="009E0209" w:rsidRDefault="009E0209">
      <w:pPr>
        <w:pStyle w:val="ListParagraph"/>
        <w:numPr>
          <w:ilvl w:val="0"/>
          <w:numId w:val="2"/>
        </w:numPr>
        <w:ind w:firstLineChars="0"/>
      </w:pPr>
      <w:r>
        <w:t>Baseline identifier (</w:t>
      </w:r>
      <w:r w:rsidR="0069125F">
        <w:t>git tag</w:t>
      </w:r>
      <w:r>
        <w:t>)</w:t>
      </w:r>
    </w:p>
    <w:p w:rsidR="004178BE" w:rsidRDefault="009E0209" w:rsidP="0069125F">
      <w:pPr>
        <w:pStyle w:val="ListParagraph"/>
        <w:numPr>
          <w:ilvl w:val="0"/>
          <w:numId w:val="2"/>
        </w:numPr>
        <w:ind w:firstLineChars="0"/>
      </w:pPr>
      <w:r>
        <w:t>Version Number of each executable file.</w:t>
      </w:r>
      <w:r w:rsidR="0069125F" w:rsidDel="0069125F">
        <w:t xml:space="preserve"> </w:t>
      </w:r>
    </w:p>
    <w:p w:rsidR="0059424B" w:rsidRDefault="0059424B" w:rsidP="002A554D">
      <w:pPr>
        <w:pStyle w:val="Heading1"/>
      </w:pPr>
      <w:bookmarkStart w:id="1" w:name="_Toc370556734"/>
      <w:bookmarkStart w:id="2" w:name="_Toc364689845"/>
      <w:bookmarkStart w:id="3" w:name="_Toc180226607"/>
      <w:bookmarkStart w:id="4" w:name="_Toc85338032"/>
      <w:bookmarkStart w:id="5" w:name="_Toc39367667"/>
      <w:bookmarkStart w:id="6" w:name="_Toc34465222"/>
      <w:bookmarkStart w:id="7" w:name="_Toc24455438"/>
      <w:bookmarkStart w:id="8" w:name="_Toc24368010"/>
      <w:bookmarkStart w:id="9" w:name="_Toc17949294"/>
      <w:bookmarkStart w:id="10" w:name="_Toc17949016"/>
      <w:bookmarkStart w:id="11" w:name="_Toc17939741"/>
      <w:bookmarkStart w:id="12" w:name="_Toc381190343"/>
      <w:r>
        <w:t>REFERENCED DOCUMENTS</w:t>
      </w:r>
      <w:bookmarkStart w:id="13" w:name="_Toc364689846"/>
      <w:bookmarkStart w:id="14" w:name="_Toc36442447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End w:id="13"/>
    <w:bookmarkEnd w:id="14"/>
    <w:p w:rsidR="006E4FF6" w:rsidRDefault="00982DE5" w:rsidP="002A554D">
      <w:pPr>
        <w:ind w:firstLine="500"/>
      </w:pPr>
      <w:r>
        <w:t>[1] RE0006262807 SW Development Plan Gateway v 4.0</w:t>
      </w:r>
    </w:p>
    <w:p w:rsidR="006E4FF6" w:rsidRDefault="006E4FF6" w:rsidP="002A554D">
      <w:pPr>
        <w:ind w:firstLine="500"/>
      </w:pPr>
    </w:p>
    <w:p w:rsidR="00982DE5" w:rsidRDefault="00982DE5" w:rsidP="002A554D">
      <w:pPr>
        <w:ind w:firstLine="500"/>
      </w:pPr>
    </w:p>
    <w:p w:rsidR="006E4FF6" w:rsidRPr="000B667A" w:rsidRDefault="006E4FF6" w:rsidP="002A554D">
      <w:pPr>
        <w:ind w:firstLine="500"/>
      </w:pPr>
    </w:p>
    <w:p w:rsidR="009E0209" w:rsidRPr="00AB4C59" w:rsidRDefault="00EB5A3C" w:rsidP="002A554D">
      <w:pPr>
        <w:pStyle w:val="Heading1"/>
      </w:pPr>
      <w:r>
        <w:t>Dev Version List</w:t>
      </w:r>
    </w:p>
    <w:tbl>
      <w:tblPr>
        <w:tblW w:w="14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93"/>
        <w:gridCol w:w="1260"/>
        <w:gridCol w:w="1260"/>
        <w:gridCol w:w="4111"/>
        <w:gridCol w:w="4677"/>
        <w:gridCol w:w="2127"/>
      </w:tblGrid>
      <w:tr w:rsidR="00212F9E" w:rsidTr="00A0401E">
        <w:trPr>
          <w:tblHeader/>
        </w:trPr>
        <w:tc>
          <w:tcPr>
            <w:tcW w:w="1193" w:type="dxa"/>
            <w:shd w:val="clear" w:color="auto" w:fill="D9D9D9" w:themeFill="background1" w:themeFillShade="D9"/>
          </w:tcPr>
          <w:p w:rsidR="00212F9E" w:rsidRDefault="00212F9E">
            <w:r w:rsidRPr="00D73FAD">
              <w:t>Person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12F9E" w:rsidRDefault="00212F9E">
            <w:r>
              <w:rPr>
                <w:rFonts w:hint="eastAsia"/>
              </w:rPr>
              <w:t>Phase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12F9E" w:rsidRDefault="00212F9E">
            <w:r w:rsidRPr="00D73FAD">
              <w:t>Date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12F9E" w:rsidRDefault="00212F9E">
            <w:r w:rsidRPr="00D73FAD">
              <w:t>Baseline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212F9E" w:rsidRPr="0099324C" w:rsidRDefault="00212F9E">
            <w:r>
              <w:t xml:space="preserve">Versions and </w:t>
            </w:r>
            <w:r>
              <w:rPr>
                <w:rFonts w:hint="eastAsia"/>
              </w:rPr>
              <w:t>SHA-2</w:t>
            </w:r>
            <w:r w:rsidRPr="00D73FAD">
              <w:t>’s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212F9E" w:rsidRDefault="00212F9E">
            <w:r w:rsidRPr="00D73FAD">
              <w:t>Description</w:t>
            </w:r>
          </w:p>
        </w:tc>
      </w:tr>
      <w:tr w:rsidR="004D7A4A" w:rsidTr="00212F9E">
        <w:trPr>
          <w:tblHeader/>
        </w:trPr>
        <w:tc>
          <w:tcPr>
            <w:tcW w:w="1193" w:type="dxa"/>
          </w:tcPr>
          <w:p w:rsidR="004D7A4A" w:rsidRDefault="00B83988" w:rsidP="00231F47">
            <w:r>
              <w:t>Sid</w:t>
            </w:r>
            <w:r w:rsidR="0069125F">
              <w:t xml:space="preserve"> Zhang</w:t>
            </w:r>
          </w:p>
        </w:tc>
        <w:tc>
          <w:tcPr>
            <w:tcW w:w="1260" w:type="dxa"/>
          </w:tcPr>
          <w:p w:rsidR="004D7A4A" w:rsidRDefault="0069125F">
            <w:r>
              <w:t>4.0.3</w:t>
            </w:r>
          </w:p>
        </w:tc>
        <w:tc>
          <w:tcPr>
            <w:tcW w:w="1260" w:type="dxa"/>
          </w:tcPr>
          <w:p w:rsidR="004D7A4A" w:rsidRDefault="0069125F">
            <w:r>
              <w:t>12/26/2016</w:t>
            </w:r>
          </w:p>
        </w:tc>
        <w:tc>
          <w:tcPr>
            <w:tcW w:w="4111" w:type="dxa"/>
          </w:tcPr>
          <w:p w:rsidR="004D7A4A" w:rsidRDefault="0069125F" w:rsidP="002A554D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Agent</w:t>
            </w:r>
          </w:p>
          <w:p w:rsidR="004D7A4A" w:rsidRDefault="004D7A4A" w:rsidP="002A554D">
            <w:pPr>
              <w:pStyle w:val="ListParagraph"/>
              <w:ind w:firstLine="400"/>
            </w:pPr>
            <w:r>
              <w:t xml:space="preserve">DEV Baseline: </w:t>
            </w:r>
            <w:r w:rsidR="0069125F" w:rsidRPr="0069125F">
              <w:t>AGENT-20161226-BL_DEV_4.0.3</w:t>
            </w:r>
          </w:p>
          <w:p w:rsidR="004D7A4A" w:rsidRDefault="004D7A4A" w:rsidP="002A554D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Web</w:t>
            </w:r>
          </w:p>
          <w:p w:rsidR="004D7A4A" w:rsidRDefault="004D7A4A" w:rsidP="002A554D">
            <w:pPr>
              <w:pStyle w:val="ListParagraph"/>
              <w:ind w:firstLine="400"/>
            </w:pPr>
            <w:r>
              <w:t xml:space="preserve">DEV Baseline: </w:t>
            </w:r>
            <w:r w:rsidR="0069125F" w:rsidRPr="0069125F">
              <w:t>WEB-20161227-BL_DEV_4.0.3</w:t>
            </w:r>
          </w:p>
          <w:p w:rsidR="004D7A4A" w:rsidRDefault="004D7A4A" w:rsidP="002A554D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Server</w:t>
            </w:r>
          </w:p>
          <w:p w:rsidR="004D7A4A" w:rsidRDefault="004D7A4A" w:rsidP="0069125F">
            <w:pPr>
              <w:pStyle w:val="ListParagraph"/>
              <w:ind w:firstLine="400"/>
            </w:pPr>
            <w:r>
              <w:t xml:space="preserve">DEV Baseline: </w:t>
            </w:r>
            <w:r w:rsidR="0069125F" w:rsidRPr="0069125F">
              <w:t>SERVER-20161226-BL_DEV_4.0.3</w:t>
            </w:r>
          </w:p>
        </w:tc>
        <w:tc>
          <w:tcPr>
            <w:tcW w:w="4677" w:type="dxa"/>
          </w:tcPr>
          <w:p w:rsidR="004D7A4A" w:rsidRDefault="004D7A4A" w:rsidP="002A554D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99324C">
              <w:t>LaptopAgent</w:t>
            </w:r>
          </w:p>
          <w:p w:rsidR="004D7A4A" w:rsidRDefault="004D7A4A" w:rsidP="002A554D">
            <w:pPr>
              <w:pStyle w:val="ListParagraph"/>
              <w:ind w:firstLine="400"/>
            </w:pPr>
            <w:r w:rsidRPr="00D73FAD">
              <w:t xml:space="preserve">Package Name: </w:t>
            </w:r>
            <w:r w:rsidR="00930CB5">
              <w:rPr>
                <w:rFonts w:hint="eastAsia"/>
              </w:rPr>
              <w:t>gateway_agent_setup.exe</w:t>
            </w:r>
          </w:p>
          <w:p w:rsidR="004D7A4A" w:rsidRDefault="004D7A4A">
            <w:pPr>
              <w:pStyle w:val="ListParagraph"/>
              <w:ind w:firstLine="400"/>
            </w:pPr>
            <w:r>
              <w:t>SHA-2</w:t>
            </w:r>
            <w:r w:rsidRPr="00914C51">
              <w:t>:</w:t>
            </w:r>
            <w:r w:rsidRPr="00D73FAD">
              <w:t xml:space="preserve"> </w:t>
            </w:r>
          </w:p>
          <w:p w:rsidR="004D7A4A" w:rsidRDefault="004D7A4A">
            <w:pPr>
              <w:pStyle w:val="ListParagraph"/>
              <w:ind w:firstLine="400"/>
            </w:pPr>
            <w:r w:rsidRPr="00D73FAD">
              <w:t>Version:</w:t>
            </w:r>
            <w:r>
              <w:t xml:space="preserve"> </w:t>
            </w:r>
            <w:r w:rsidR="00760D83">
              <w:t>4.0.3</w:t>
            </w:r>
          </w:p>
          <w:p w:rsidR="004D7A4A" w:rsidRPr="00914C51" w:rsidRDefault="004D7A4A">
            <w:pPr>
              <w:pStyle w:val="ListParagraph"/>
              <w:ind w:firstLine="400"/>
            </w:pPr>
            <w:r>
              <w:rPr>
                <w:rFonts w:hint="eastAsia"/>
              </w:rPr>
              <w:t xml:space="preserve">Build Number: </w:t>
            </w:r>
            <w:r w:rsidR="00760D83">
              <w:t>1</w:t>
            </w:r>
          </w:p>
          <w:p w:rsidR="004D7A4A" w:rsidRDefault="004D7A4A" w:rsidP="002A554D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Web</w:t>
            </w:r>
          </w:p>
          <w:p w:rsidR="004D7A4A" w:rsidRPr="004C0E6D" w:rsidRDefault="004D7A4A" w:rsidP="004C0E6D">
            <w:pPr>
              <w:pStyle w:val="HTMLPreformatted"/>
              <w:ind w:firstLineChars="200" w:firstLine="400"/>
              <w:rPr>
                <w:rFonts w:ascii="Arial" w:eastAsia="SimSun" w:hAnsi="Arial" w:cs="Tahoma"/>
              </w:rPr>
            </w:pPr>
            <w:r w:rsidRPr="008A3A29">
              <w:rPr>
                <w:rFonts w:ascii="Arial" w:eastAsia="SimSun" w:hAnsi="Arial" w:cs="Tahoma"/>
              </w:rPr>
              <w:t xml:space="preserve">Package Name: </w:t>
            </w:r>
            <w:hyperlink r:id="rId9" w:history="1">
              <w:r w:rsidR="00291999" w:rsidRPr="008A3A29">
                <w:rPr>
                  <w:rFonts w:ascii="Arial" w:eastAsia="SimSun" w:hAnsi="Arial" w:cs="Tahoma"/>
                </w:rPr>
                <w:t>gdmp-webui</w:t>
              </w:r>
              <w:r w:rsidR="00BE3DDA" w:rsidRPr="008A3A29">
                <w:rPr>
                  <w:rFonts w:ascii="Arial" w:eastAsia="SimSun" w:hAnsi="Arial" w:cs="Tahoma"/>
                </w:rPr>
                <w:t>.tar.gz</w:t>
              </w:r>
            </w:hyperlink>
          </w:p>
          <w:p w:rsidR="004D7A4A" w:rsidRPr="00914C51" w:rsidRDefault="004D7A4A" w:rsidP="00EF6899">
            <w:pPr>
              <w:pStyle w:val="ListParagraph"/>
              <w:ind w:leftChars="200" w:left="400" w:firstLineChars="0" w:firstLine="0"/>
            </w:pPr>
            <w:r>
              <w:t>SHA-2</w:t>
            </w:r>
            <w:r w:rsidRPr="00914C51">
              <w:t>:</w:t>
            </w:r>
            <w:r w:rsidRPr="00D73FAD">
              <w:t xml:space="preserve"> </w:t>
            </w:r>
            <w:r w:rsidR="0083066D" w:rsidRPr="00EF6899">
              <w:t>e6b70db54dab3f100b31ff6bade678b3d4522e60 </w:t>
            </w:r>
          </w:p>
          <w:p w:rsidR="004D7A4A" w:rsidRDefault="004D7A4A">
            <w:pPr>
              <w:pStyle w:val="ListParagraph"/>
              <w:ind w:firstLine="400"/>
            </w:pPr>
            <w:r w:rsidRPr="00D73FAD">
              <w:t>Version:</w:t>
            </w:r>
            <w:r w:rsidR="00CE2791">
              <w:t xml:space="preserve"> </w:t>
            </w:r>
            <w:r w:rsidR="00CE2791">
              <w:rPr>
                <w:rFonts w:hint="eastAsia"/>
              </w:rPr>
              <w:t>4.0.3</w:t>
            </w:r>
          </w:p>
          <w:p w:rsidR="004D7A4A" w:rsidRDefault="004D7A4A">
            <w:pPr>
              <w:pStyle w:val="ListParagraph"/>
              <w:ind w:firstLine="400"/>
            </w:pPr>
            <w:r>
              <w:rPr>
                <w:rFonts w:hint="eastAsia"/>
              </w:rPr>
              <w:t xml:space="preserve">Build Number: </w:t>
            </w:r>
            <w:r w:rsidR="004A0AEE">
              <w:rPr>
                <w:rFonts w:hint="eastAsia"/>
              </w:rPr>
              <w:t>2</w:t>
            </w:r>
          </w:p>
          <w:p w:rsidR="004D7A4A" w:rsidRDefault="004D7A4A" w:rsidP="002A554D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99324C">
              <w:t>Server</w:t>
            </w:r>
          </w:p>
          <w:p w:rsidR="004D7A4A" w:rsidRDefault="004D7A4A" w:rsidP="002A554D">
            <w:pPr>
              <w:pStyle w:val="ListParagraph"/>
              <w:ind w:firstLine="400"/>
            </w:pPr>
            <w:r w:rsidRPr="00D73FAD">
              <w:t xml:space="preserve">Package Name: </w:t>
            </w:r>
            <w:r w:rsidR="001927EF">
              <w:t>gdmp-server</w:t>
            </w:r>
            <w:r>
              <w:t>.war</w:t>
            </w:r>
          </w:p>
          <w:p w:rsidR="00EF6899" w:rsidRDefault="004D7A4A" w:rsidP="00EF6899">
            <w:pPr>
              <w:pStyle w:val="ListParagraph"/>
              <w:ind w:leftChars="200" w:left="400" w:firstLineChars="0" w:firstLine="0"/>
              <w:rPr>
                <w:rStyle w:val="apple-converted-space"/>
                <w:rFonts w:ascii="Courier New" w:hAnsi="Courier New" w:cs="Courier New"/>
                <w:color w:val="858585"/>
                <w:shd w:val="clear" w:color="auto" w:fill="FFFFFF"/>
              </w:rPr>
            </w:pPr>
            <w:r>
              <w:t>SHA-2</w:t>
            </w:r>
            <w:r w:rsidRPr="00914C51">
              <w:t>:</w:t>
            </w:r>
            <w:r w:rsidRPr="00D73FAD">
              <w:t xml:space="preserve"> </w:t>
            </w:r>
            <w:r w:rsidR="00EF6899" w:rsidRPr="00EF6899">
              <w:t>3b6a59bc90495d523b264ec1757baa9eb2c7623b </w:t>
            </w:r>
          </w:p>
          <w:p w:rsidR="004D7A4A" w:rsidRDefault="004D7A4A">
            <w:pPr>
              <w:pStyle w:val="ListParagraph"/>
              <w:ind w:firstLine="400"/>
            </w:pPr>
            <w:r w:rsidRPr="00D73FAD">
              <w:t>Version:</w:t>
            </w:r>
            <w:r>
              <w:t xml:space="preserve"> </w:t>
            </w:r>
            <w:r w:rsidR="00E627DF">
              <w:rPr>
                <w:rFonts w:hint="eastAsia"/>
              </w:rPr>
              <w:t>4.0.3</w:t>
            </w:r>
          </w:p>
          <w:p w:rsidR="004D7A4A" w:rsidRPr="0099324C" w:rsidRDefault="004D7A4A" w:rsidP="004A0AEE">
            <w:pPr>
              <w:pStyle w:val="ListParagraph"/>
              <w:ind w:firstLine="400"/>
            </w:pPr>
            <w:r>
              <w:t xml:space="preserve">Build Number: </w:t>
            </w:r>
            <w:r w:rsidR="004A0AEE"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4D7A4A" w:rsidRDefault="00CD365B" w:rsidP="00E75FAF">
            <w:r>
              <w:t xml:space="preserve">See </w:t>
            </w:r>
            <w:bookmarkStart w:id="15" w:name="_MON_1549284519"/>
            <w:bookmarkEnd w:id="15"/>
            <w:r w:rsidR="00E75FAF">
              <w:object w:dxaOrig="1531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10" o:title=""/>
                </v:shape>
                <o:OLEObject Type="Embed" ProgID="Word.Document.12" ShapeID="_x0000_i1025" DrawAspect="Icon" ObjectID="_1551609168" r:id="rId11">
                  <o:FieldCodes>\s</o:FieldCodes>
                </o:OLEObject>
              </w:object>
            </w:r>
          </w:p>
        </w:tc>
      </w:tr>
      <w:tr w:rsidR="004D7A4A" w:rsidTr="00212F9E">
        <w:trPr>
          <w:tblHeader/>
        </w:trPr>
        <w:tc>
          <w:tcPr>
            <w:tcW w:w="1193" w:type="dxa"/>
          </w:tcPr>
          <w:p w:rsidR="004D7A4A" w:rsidRDefault="0040425B" w:rsidP="00231F47">
            <w:r>
              <w:lastRenderedPageBreak/>
              <w:t>Xishi Pan</w:t>
            </w:r>
          </w:p>
        </w:tc>
        <w:tc>
          <w:tcPr>
            <w:tcW w:w="1260" w:type="dxa"/>
          </w:tcPr>
          <w:p w:rsidR="004D7A4A" w:rsidRDefault="0040425B">
            <w:r>
              <w:t>4.0.4</w:t>
            </w:r>
          </w:p>
        </w:tc>
        <w:tc>
          <w:tcPr>
            <w:tcW w:w="1260" w:type="dxa"/>
          </w:tcPr>
          <w:p w:rsidR="004D7A4A" w:rsidRDefault="0040425B">
            <w:r>
              <w:t>02/22/2017</w:t>
            </w:r>
          </w:p>
        </w:tc>
        <w:tc>
          <w:tcPr>
            <w:tcW w:w="4111" w:type="dxa"/>
          </w:tcPr>
          <w:p w:rsidR="0040425B" w:rsidRDefault="0040425B" w:rsidP="0040425B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Agent</w:t>
            </w:r>
          </w:p>
          <w:p w:rsidR="0040425B" w:rsidRDefault="0040425B" w:rsidP="0040425B">
            <w:pPr>
              <w:pStyle w:val="ListParagraph"/>
              <w:ind w:firstLine="400"/>
            </w:pPr>
            <w:r>
              <w:t xml:space="preserve">DEV Baseline: </w:t>
            </w:r>
            <w:r w:rsidRPr="0069125F">
              <w:t>AGENT-201</w:t>
            </w:r>
            <w:r>
              <w:t>70222</w:t>
            </w:r>
            <w:r w:rsidRPr="0069125F">
              <w:t>-BL_DEV_4.0.</w:t>
            </w:r>
            <w:r>
              <w:t>4</w:t>
            </w:r>
          </w:p>
          <w:p w:rsidR="0040425B" w:rsidRDefault="0040425B" w:rsidP="0040425B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Web</w:t>
            </w:r>
          </w:p>
          <w:p w:rsidR="0040425B" w:rsidRDefault="0040425B" w:rsidP="0040425B">
            <w:pPr>
              <w:pStyle w:val="ListParagraph"/>
              <w:ind w:firstLine="400"/>
            </w:pPr>
            <w:r>
              <w:t xml:space="preserve">DEV Baseline: </w:t>
            </w:r>
            <w:r w:rsidRPr="0069125F">
              <w:t>WEB-201</w:t>
            </w:r>
            <w:r>
              <w:t>70222</w:t>
            </w:r>
            <w:r w:rsidRPr="0069125F">
              <w:t>-BL_DEV_4.0.</w:t>
            </w:r>
            <w:r>
              <w:t>4</w:t>
            </w:r>
          </w:p>
          <w:p w:rsidR="0040425B" w:rsidRDefault="0040425B" w:rsidP="0040425B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Server</w:t>
            </w:r>
          </w:p>
          <w:p w:rsidR="004D7A4A" w:rsidRDefault="005571F9" w:rsidP="0040425B">
            <w:r>
              <w:t xml:space="preserve">       </w:t>
            </w:r>
            <w:r w:rsidR="0040425B">
              <w:t xml:space="preserve">DEV Baseline: </w:t>
            </w:r>
            <w:r w:rsidR="0040425B" w:rsidRPr="0069125F">
              <w:t>SERVER-201</w:t>
            </w:r>
            <w:r w:rsidR="0040425B">
              <w:t>70222</w:t>
            </w:r>
            <w:r w:rsidR="0040425B" w:rsidRPr="0069125F">
              <w:t>-BL_DEV_4.0.</w:t>
            </w:r>
            <w:r w:rsidR="0040425B">
              <w:t>4</w:t>
            </w:r>
          </w:p>
        </w:tc>
        <w:tc>
          <w:tcPr>
            <w:tcW w:w="4677" w:type="dxa"/>
          </w:tcPr>
          <w:p w:rsidR="0068406F" w:rsidRDefault="0068406F" w:rsidP="0068406F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99324C">
              <w:t>LaptopAgent</w:t>
            </w:r>
          </w:p>
          <w:p w:rsidR="0068406F" w:rsidRDefault="0068406F" w:rsidP="0068406F">
            <w:pPr>
              <w:pStyle w:val="ListParagraph"/>
              <w:ind w:firstLine="400"/>
            </w:pPr>
            <w:r w:rsidRPr="00D73FAD">
              <w:t xml:space="preserve">Package Name: </w:t>
            </w:r>
            <w:r w:rsidRPr="0068406F">
              <w:t>gdmp_agent_setup</w:t>
            </w:r>
            <w:r>
              <w:rPr>
                <w:rFonts w:hint="eastAsia"/>
              </w:rPr>
              <w:t>.exe</w:t>
            </w:r>
          </w:p>
          <w:p w:rsidR="008116F5" w:rsidRDefault="0068406F" w:rsidP="0068406F">
            <w:pPr>
              <w:pStyle w:val="ListParagraph"/>
              <w:ind w:firstLine="400"/>
            </w:pPr>
            <w:r>
              <w:t>SHA-</w:t>
            </w:r>
            <w:r w:rsidR="0033289A">
              <w:t>2</w:t>
            </w:r>
            <w:r w:rsidRPr="00914C51">
              <w:t>:</w:t>
            </w:r>
          </w:p>
          <w:p w:rsidR="0068406F" w:rsidRDefault="0045548E" w:rsidP="0068406F">
            <w:pPr>
              <w:pStyle w:val="ListParagraph"/>
              <w:ind w:firstLine="400"/>
            </w:pPr>
            <w:r w:rsidRPr="0045548E">
              <w:t>0160e841d790891e3a7e57bf073c377c92aa71a0</w:t>
            </w:r>
          </w:p>
          <w:p w:rsidR="0068406F" w:rsidRDefault="0068406F" w:rsidP="0068406F">
            <w:pPr>
              <w:pStyle w:val="ListParagraph"/>
              <w:ind w:firstLine="400"/>
            </w:pPr>
            <w:r w:rsidRPr="00D73FAD">
              <w:t>Version:</w:t>
            </w:r>
            <w:r>
              <w:t xml:space="preserve"> 4.0.</w:t>
            </w:r>
            <w:r w:rsidR="009A02AE">
              <w:t>4</w:t>
            </w:r>
          </w:p>
          <w:p w:rsidR="0068406F" w:rsidRPr="00914C51" w:rsidRDefault="0068406F" w:rsidP="0068406F">
            <w:pPr>
              <w:pStyle w:val="ListParagraph"/>
              <w:ind w:firstLine="400"/>
            </w:pPr>
            <w:r>
              <w:rPr>
                <w:rFonts w:hint="eastAsia"/>
              </w:rPr>
              <w:t xml:space="preserve">Build Number: </w:t>
            </w:r>
            <w:r w:rsidR="009A02AE">
              <w:t>2</w:t>
            </w:r>
          </w:p>
          <w:p w:rsidR="0068406F" w:rsidRDefault="0068406F" w:rsidP="0068406F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Web</w:t>
            </w:r>
          </w:p>
          <w:p w:rsidR="0068406F" w:rsidRPr="004C0E6D" w:rsidRDefault="0068406F" w:rsidP="0068406F">
            <w:pPr>
              <w:pStyle w:val="HTMLPreformatted"/>
              <w:ind w:firstLineChars="200" w:firstLine="400"/>
              <w:rPr>
                <w:rFonts w:ascii="Arial" w:eastAsia="SimSun" w:hAnsi="Arial" w:cs="Tahoma"/>
              </w:rPr>
            </w:pPr>
            <w:r w:rsidRPr="008A3A29">
              <w:rPr>
                <w:rFonts w:ascii="Arial" w:eastAsia="SimSun" w:hAnsi="Arial" w:cs="Tahoma"/>
              </w:rPr>
              <w:t xml:space="preserve">Package Name: </w:t>
            </w:r>
            <w:hyperlink r:id="rId12" w:history="1">
              <w:r w:rsidRPr="008A3A29">
                <w:rPr>
                  <w:rFonts w:ascii="Arial" w:eastAsia="SimSun" w:hAnsi="Arial" w:cs="Tahoma"/>
                </w:rPr>
                <w:t>gdmp-webui.tar.gz</w:t>
              </w:r>
            </w:hyperlink>
          </w:p>
          <w:p w:rsidR="0045548E" w:rsidRPr="00914C51" w:rsidRDefault="0068406F" w:rsidP="0068406F">
            <w:pPr>
              <w:pStyle w:val="ListParagraph"/>
              <w:ind w:leftChars="200" w:left="400" w:firstLineChars="0" w:firstLine="0"/>
            </w:pPr>
            <w:r>
              <w:t>SHA-</w:t>
            </w:r>
            <w:r w:rsidR="0033289A">
              <w:t>2</w:t>
            </w:r>
            <w:r w:rsidRPr="00914C51">
              <w:t>:</w:t>
            </w:r>
            <w:r w:rsidRPr="00D73FAD">
              <w:t xml:space="preserve"> </w:t>
            </w:r>
            <w:r w:rsidR="00EB7C0C" w:rsidRPr="00EB7C0C">
              <w:t>741652739997bc4adafdbf387ce35badc4eeb9ff</w:t>
            </w:r>
          </w:p>
          <w:p w:rsidR="0068406F" w:rsidRDefault="0068406F" w:rsidP="0068406F">
            <w:pPr>
              <w:pStyle w:val="ListParagraph"/>
              <w:ind w:firstLine="400"/>
            </w:pPr>
            <w:r w:rsidRPr="00D73FAD">
              <w:t>Version:</w:t>
            </w:r>
            <w:r>
              <w:t xml:space="preserve"> </w:t>
            </w:r>
            <w:r>
              <w:rPr>
                <w:rFonts w:hint="eastAsia"/>
              </w:rPr>
              <w:t>4.0.</w:t>
            </w:r>
            <w:r w:rsidR="009A02AE">
              <w:t>4</w:t>
            </w:r>
          </w:p>
          <w:p w:rsidR="0068406F" w:rsidRDefault="0068406F" w:rsidP="0068406F">
            <w:pPr>
              <w:pStyle w:val="ListParagraph"/>
              <w:ind w:firstLine="400"/>
            </w:pPr>
            <w:r>
              <w:rPr>
                <w:rFonts w:hint="eastAsia"/>
              </w:rPr>
              <w:t xml:space="preserve">Build Number: </w:t>
            </w:r>
            <w:r w:rsidR="006465F2">
              <w:t>2</w:t>
            </w:r>
          </w:p>
          <w:p w:rsidR="0068406F" w:rsidRDefault="0068406F" w:rsidP="0068406F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99324C">
              <w:t>Server</w:t>
            </w:r>
          </w:p>
          <w:p w:rsidR="0068406F" w:rsidRDefault="0068406F" w:rsidP="0068406F">
            <w:pPr>
              <w:pStyle w:val="ListParagraph"/>
              <w:ind w:firstLine="400"/>
            </w:pPr>
            <w:r w:rsidRPr="00D73FAD">
              <w:t xml:space="preserve">Package Name: </w:t>
            </w:r>
            <w:r>
              <w:t>gdmp-server.war</w:t>
            </w:r>
          </w:p>
          <w:p w:rsidR="0068406F" w:rsidRDefault="0068406F" w:rsidP="0068406F">
            <w:pPr>
              <w:pStyle w:val="ListParagraph"/>
              <w:ind w:leftChars="200" w:left="400" w:firstLineChars="0" w:firstLine="0"/>
              <w:rPr>
                <w:rStyle w:val="apple-converted-space"/>
                <w:rFonts w:ascii="Courier New" w:hAnsi="Courier New" w:cs="Courier New"/>
                <w:color w:val="858585"/>
                <w:shd w:val="clear" w:color="auto" w:fill="FFFFFF"/>
              </w:rPr>
            </w:pPr>
            <w:r>
              <w:t>SHA-</w:t>
            </w:r>
            <w:r w:rsidR="0033289A">
              <w:t>2</w:t>
            </w:r>
            <w:r w:rsidRPr="00914C51">
              <w:t>:</w:t>
            </w:r>
            <w:r w:rsidRPr="00D73FAD">
              <w:t xml:space="preserve"> </w:t>
            </w:r>
            <w:r w:rsidR="000D4245" w:rsidRPr="000D4245">
              <w:t>c286d044e0d2f8ef4ab2ea66334373640efc212e</w:t>
            </w:r>
          </w:p>
          <w:p w:rsidR="0068406F" w:rsidRDefault="0068406F" w:rsidP="0068406F">
            <w:pPr>
              <w:pStyle w:val="ListParagraph"/>
              <w:ind w:firstLine="400"/>
            </w:pPr>
            <w:r w:rsidRPr="00D73FAD">
              <w:t>Version:</w:t>
            </w:r>
            <w:r>
              <w:t xml:space="preserve"> </w:t>
            </w:r>
            <w:r>
              <w:rPr>
                <w:rFonts w:hint="eastAsia"/>
              </w:rPr>
              <w:t>4.0.</w:t>
            </w:r>
            <w:r w:rsidR="009A02AE">
              <w:t>4</w:t>
            </w:r>
          </w:p>
          <w:p w:rsidR="004D7A4A" w:rsidRPr="0099324C" w:rsidRDefault="0068406F" w:rsidP="009A02AE">
            <w:pPr>
              <w:pStyle w:val="ListParagraph"/>
              <w:ind w:firstLine="400"/>
            </w:pPr>
            <w:r>
              <w:t xml:space="preserve">Build Number: </w:t>
            </w:r>
            <w:r w:rsidR="009A02AE">
              <w:t>3</w:t>
            </w:r>
          </w:p>
        </w:tc>
        <w:tc>
          <w:tcPr>
            <w:tcW w:w="2127" w:type="dxa"/>
          </w:tcPr>
          <w:p w:rsidR="004D7A4A" w:rsidRDefault="003341E8" w:rsidP="00231F47">
            <w:r>
              <w:t xml:space="preserve">See </w:t>
            </w:r>
            <w:bookmarkStart w:id="16" w:name="_MON_1549287442"/>
            <w:bookmarkEnd w:id="16"/>
            <w:r>
              <w:object w:dxaOrig="1531" w:dyaOrig="990">
                <v:shape id="_x0000_i1026" type="#_x0000_t75" style="width:76.5pt;height:49.5pt" o:ole="">
                  <v:imagedata r:id="rId13" o:title=""/>
                </v:shape>
                <o:OLEObject Type="Embed" ProgID="Word.Document.12" ShapeID="_x0000_i1026" DrawAspect="Icon" ObjectID="_1551609169" r:id="rId14">
                  <o:FieldCodes>\s</o:FieldCodes>
                </o:OLEObject>
              </w:object>
            </w:r>
          </w:p>
        </w:tc>
      </w:tr>
      <w:tr w:rsidR="004D7A4A" w:rsidTr="00212F9E">
        <w:trPr>
          <w:tblHeader/>
        </w:trPr>
        <w:tc>
          <w:tcPr>
            <w:tcW w:w="1193" w:type="dxa"/>
          </w:tcPr>
          <w:p w:rsidR="004D7A4A" w:rsidRDefault="004D7A4A" w:rsidP="00231F47"/>
        </w:tc>
        <w:tc>
          <w:tcPr>
            <w:tcW w:w="1260" w:type="dxa"/>
          </w:tcPr>
          <w:p w:rsidR="004D7A4A" w:rsidRDefault="004D7A4A"/>
        </w:tc>
        <w:tc>
          <w:tcPr>
            <w:tcW w:w="1260" w:type="dxa"/>
          </w:tcPr>
          <w:p w:rsidR="004D7A4A" w:rsidRDefault="004D7A4A"/>
        </w:tc>
        <w:tc>
          <w:tcPr>
            <w:tcW w:w="4111" w:type="dxa"/>
          </w:tcPr>
          <w:p w:rsidR="004D7A4A" w:rsidRDefault="004D7A4A" w:rsidP="002A554D"/>
        </w:tc>
        <w:tc>
          <w:tcPr>
            <w:tcW w:w="4677" w:type="dxa"/>
          </w:tcPr>
          <w:p w:rsidR="004D7A4A" w:rsidRPr="0099324C" w:rsidRDefault="004D7A4A">
            <w:pPr>
              <w:pStyle w:val="ListParagraph"/>
              <w:ind w:firstLine="400"/>
            </w:pPr>
          </w:p>
        </w:tc>
        <w:tc>
          <w:tcPr>
            <w:tcW w:w="2127" w:type="dxa"/>
          </w:tcPr>
          <w:p w:rsidR="004D7A4A" w:rsidRDefault="004D7A4A" w:rsidP="00231F47"/>
        </w:tc>
      </w:tr>
    </w:tbl>
    <w:p w:rsidR="00E20EB6" w:rsidRDefault="00E20EB6" w:rsidP="002A554D">
      <w:pPr>
        <w:pStyle w:val="Heading1"/>
      </w:pPr>
      <w:r>
        <w:t>The ETL Tool</w:t>
      </w:r>
    </w:p>
    <w:tbl>
      <w:tblPr>
        <w:tblW w:w="14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93"/>
        <w:gridCol w:w="1260"/>
        <w:gridCol w:w="3235"/>
        <w:gridCol w:w="6836"/>
        <w:gridCol w:w="1620"/>
      </w:tblGrid>
      <w:tr w:rsidR="00E20EB6" w:rsidRPr="00D73FAD" w:rsidTr="004D7A4A">
        <w:trPr>
          <w:tblHeader/>
        </w:trPr>
        <w:tc>
          <w:tcPr>
            <w:tcW w:w="1193" w:type="dxa"/>
            <w:shd w:val="clear" w:color="auto" w:fill="D9D9D9"/>
          </w:tcPr>
          <w:p w:rsidR="00E20EB6" w:rsidRPr="00D73FAD" w:rsidRDefault="00E20EB6">
            <w:r w:rsidRPr="00D73FAD">
              <w:t>Person</w:t>
            </w:r>
          </w:p>
        </w:tc>
        <w:tc>
          <w:tcPr>
            <w:tcW w:w="1260" w:type="dxa"/>
            <w:shd w:val="clear" w:color="auto" w:fill="D9D9D9"/>
          </w:tcPr>
          <w:p w:rsidR="00E20EB6" w:rsidRPr="00D73FAD" w:rsidRDefault="00E20EB6">
            <w:r w:rsidRPr="00D73FAD">
              <w:t>Date</w:t>
            </w:r>
          </w:p>
        </w:tc>
        <w:tc>
          <w:tcPr>
            <w:tcW w:w="3235" w:type="dxa"/>
            <w:shd w:val="clear" w:color="auto" w:fill="D9D9D9"/>
          </w:tcPr>
          <w:p w:rsidR="00E20EB6" w:rsidRPr="00D73FAD" w:rsidRDefault="00E20EB6">
            <w:r w:rsidRPr="00D73FAD">
              <w:t>Baseline</w:t>
            </w:r>
          </w:p>
        </w:tc>
        <w:tc>
          <w:tcPr>
            <w:tcW w:w="6836" w:type="dxa"/>
            <w:shd w:val="clear" w:color="auto" w:fill="D9D9D9"/>
          </w:tcPr>
          <w:p w:rsidR="00E20EB6" w:rsidRPr="00D73FAD" w:rsidRDefault="00E20EB6">
            <w:r w:rsidRPr="00D73FAD">
              <w:t xml:space="preserve">Versions and </w:t>
            </w:r>
            <w:r>
              <w:t>SHA-2</w:t>
            </w:r>
            <w:r w:rsidRPr="00D73FAD">
              <w:t>’s</w:t>
            </w:r>
          </w:p>
        </w:tc>
        <w:tc>
          <w:tcPr>
            <w:tcW w:w="1620" w:type="dxa"/>
            <w:shd w:val="clear" w:color="auto" w:fill="D9D9D9"/>
          </w:tcPr>
          <w:p w:rsidR="00E20EB6" w:rsidRPr="00D73FAD" w:rsidRDefault="00E20EB6">
            <w:r w:rsidRPr="00D73FAD">
              <w:t>Description</w:t>
            </w:r>
          </w:p>
        </w:tc>
      </w:tr>
      <w:tr w:rsidR="001208F7" w:rsidTr="004D7A4A">
        <w:trPr>
          <w:trHeight w:val="1026"/>
          <w:tblHeader/>
        </w:trPr>
        <w:tc>
          <w:tcPr>
            <w:tcW w:w="1193" w:type="dxa"/>
          </w:tcPr>
          <w:p w:rsidR="001208F7" w:rsidRDefault="00663044" w:rsidP="00231F47">
            <w:r>
              <w:t>Xishi Pan</w:t>
            </w:r>
          </w:p>
        </w:tc>
        <w:tc>
          <w:tcPr>
            <w:tcW w:w="1260" w:type="dxa"/>
          </w:tcPr>
          <w:p w:rsidR="001208F7" w:rsidRDefault="00663044">
            <w:r>
              <w:t>02/22/2017</w:t>
            </w:r>
          </w:p>
        </w:tc>
        <w:tc>
          <w:tcPr>
            <w:tcW w:w="3235" w:type="dxa"/>
          </w:tcPr>
          <w:p w:rsidR="001208F7" w:rsidRDefault="00F83594" w:rsidP="00676BA7">
            <w:r>
              <w:t>ETL</w:t>
            </w:r>
            <w:r w:rsidRPr="00F83594">
              <w:t>-20170222-BL_4.0.4_DEV</w:t>
            </w:r>
          </w:p>
        </w:tc>
        <w:tc>
          <w:tcPr>
            <w:tcW w:w="6836" w:type="dxa"/>
          </w:tcPr>
          <w:p w:rsidR="001208F7" w:rsidRDefault="00A65F61" w:rsidP="00231F47">
            <w:r>
              <w:t>4.0.4</w:t>
            </w:r>
          </w:p>
          <w:p w:rsidR="003A0D3E" w:rsidRDefault="003A0D3E" w:rsidP="00231F47"/>
          <w:p w:rsidR="003A0D3E" w:rsidRDefault="003A0D3E" w:rsidP="00231F47">
            <w:r>
              <w:t xml:space="preserve">SHA-2: </w:t>
            </w:r>
            <w:r w:rsidRPr="003A0D3E">
              <w:t>169da86dd88078ecbf929527f7e08d889c759bed</w:t>
            </w:r>
          </w:p>
        </w:tc>
        <w:tc>
          <w:tcPr>
            <w:tcW w:w="1620" w:type="dxa"/>
          </w:tcPr>
          <w:p w:rsidR="001208F7" w:rsidRDefault="001208F7" w:rsidP="00676BA7"/>
        </w:tc>
      </w:tr>
    </w:tbl>
    <w:p w:rsidR="00F353EE" w:rsidRDefault="00F353EE" w:rsidP="002A554D">
      <w:pPr>
        <w:pStyle w:val="Heading1"/>
      </w:pPr>
      <w:r>
        <w:t>The Connection Tool</w:t>
      </w:r>
    </w:p>
    <w:tbl>
      <w:tblPr>
        <w:tblW w:w="14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93"/>
        <w:gridCol w:w="1260"/>
        <w:gridCol w:w="3235"/>
        <w:gridCol w:w="6836"/>
        <w:gridCol w:w="1620"/>
      </w:tblGrid>
      <w:tr w:rsidR="00F353EE" w:rsidRPr="00D73FAD" w:rsidTr="00950E5D">
        <w:trPr>
          <w:tblHeader/>
        </w:trPr>
        <w:tc>
          <w:tcPr>
            <w:tcW w:w="1193" w:type="dxa"/>
            <w:shd w:val="clear" w:color="auto" w:fill="D9D9D9"/>
          </w:tcPr>
          <w:p w:rsidR="00F353EE" w:rsidRPr="00D73FAD" w:rsidRDefault="00F353EE">
            <w:r w:rsidRPr="00D73FAD">
              <w:t>Person</w:t>
            </w:r>
          </w:p>
        </w:tc>
        <w:tc>
          <w:tcPr>
            <w:tcW w:w="1260" w:type="dxa"/>
            <w:shd w:val="clear" w:color="auto" w:fill="D9D9D9"/>
          </w:tcPr>
          <w:p w:rsidR="00F353EE" w:rsidRPr="00D73FAD" w:rsidRDefault="00F353EE">
            <w:r w:rsidRPr="00D73FAD">
              <w:t>Date</w:t>
            </w:r>
          </w:p>
        </w:tc>
        <w:tc>
          <w:tcPr>
            <w:tcW w:w="3235" w:type="dxa"/>
            <w:shd w:val="clear" w:color="auto" w:fill="D9D9D9"/>
          </w:tcPr>
          <w:p w:rsidR="00F353EE" w:rsidRPr="00D73FAD" w:rsidRDefault="00F353EE">
            <w:r w:rsidRPr="00D73FAD">
              <w:t>Baseline</w:t>
            </w:r>
          </w:p>
        </w:tc>
        <w:tc>
          <w:tcPr>
            <w:tcW w:w="6836" w:type="dxa"/>
            <w:shd w:val="clear" w:color="auto" w:fill="D9D9D9"/>
          </w:tcPr>
          <w:p w:rsidR="00F353EE" w:rsidRPr="00D73FAD" w:rsidRDefault="00F353EE">
            <w:r w:rsidRPr="00D73FAD">
              <w:t xml:space="preserve">Versions and </w:t>
            </w:r>
            <w:r>
              <w:t>SHA-2</w:t>
            </w:r>
            <w:r w:rsidRPr="00D73FAD">
              <w:t>’s</w:t>
            </w:r>
          </w:p>
        </w:tc>
        <w:tc>
          <w:tcPr>
            <w:tcW w:w="1620" w:type="dxa"/>
            <w:shd w:val="clear" w:color="auto" w:fill="D9D9D9"/>
          </w:tcPr>
          <w:p w:rsidR="00F353EE" w:rsidRPr="00D73FAD" w:rsidRDefault="00F353EE">
            <w:r w:rsidRPr="00D73FAD">
              <w:t>Description</w:t>
            </w:r>
          </w:p>
        </w:tc>
      </w:tr>
      <w:tr w:rsidR="00F353EE" w:rsidTr="00950E5D">
        <w:trPr>
          <w:trHeight w:val="1026"/>
          <w:tblHeader/>
        </w:trPr>
        <w:tc>
          <w:tcPr>
            <w:tcW w:w="1193" w:type="dxa"/>
          </w:tcPr>
          <w:p w:rsidR="00F353EE" w:rsidRDefault="00F83594" w:rsidP="00231F47">
            <w:r>
              <w:t>Xishi Pan</w:t>
            </w:r>
          </w:p>
        </w:tc>
        <w:tc>
          <w:tcPr>
            <w:tcW w:w="1260" w:type="dxa"/>
          </w:tcPr>
          <w:p w:rsidR="00F353EE" w:rsidRDefault="00F83594" w:rsidP="00271D16">
            <w:r>
              <w:t>02/22/2017</w:t>
            </w:r>
          </w:p>
        </w:tc>
        <w:tc>
          <w:tcPr>
            <w:tcW w:w="3235" w:type="dxa"/>
          </w:tcPr>
          <w:p w:rsidR="00F353EE" w:rsidRDefault="00F83594" w:rsidP="00DC130E">
            <w:r w:rsidRPr="00F83594">
              <w:t>CONNECTIONTOOL-20170222-BL_4.0.4_DEV</w:t>
            </w:r>
          </w:p>
        </w:tc>
        <w:tc>
          <w:tcPr>
            <w:tcW w:w="6836" w:type="dxa"/>
          </w:tcPr>
          <w:p w:rsidR="00F353EE" w:rsidRDefault="00A65F61">
            <w:r>
              <w:t>4.0.4</w:t>
            </w:r>
          </w:p>
          <w:p w:rsidR="00AD7EED" w:rsidRDefault="00AD7EED"/>
          <w:p w:rsidR="00AD7EED" w:rsidRPr="0099324C" w:rsidRDefault="00AD7EED" w:rsidP="00AD7EED">
            <w:r>
              <w:t xml:space="preserve">SHA-2: </w:t>
            </w:r>
            <w:r w:rsidRPr="00AD7EED">
              <w:t>279fe6d316a270bc0a0bb06a7102bbd298ef8b7b</w:t>
            </w:r>
          </w:p>
        </w:tc>
        <w:tc>
          <w:tcPr>
            <w:tcW w:w="1620" w:type="dxa"/>
          </w:tcPr>
          <w:p w:rsidR="00F353EE" w:rsidRDefault="00F353EE" w:rsidP="00DC130E"/>
        </w:tc>
      </w:tr>
    </w:tbl>
    <w:p w:rsidR="00F353EE" w:rsidRDefault="00F353EE" w:rsidP="00231F47"/>
    <w:p w:rsidR="00F353EE" w:rsidRDefault="00F353EE"/>
    <w:p w:rsidR="0076767F" w:rsidRDefault="0076767F" w:rsidP="0076767F">
      <w:pPr>
        <w:pStyle w:val="Heading1"/>
      </w:pPr>
      <w:r>
        <w:rPr>
          <w:rFonts w:hint="eastAsia"/>
        </w:rPr>
        <w:t>The Remapper</w:t>
      </w:r>
    </w:p>
    <w:p w:rsidR="0076767F" w:rsidRPr="00DB0C9A" w:rsidRDefault="0076767F" w:rsidP="0076767F"/>
    <w:tbl>
      <w:tblPr>
        <w:tblW w:w="14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A0" w:firstRow="1" w:lastRow="0" w:firstColumn="1" w:lastColumn="0" w:noHBand="0" w:noVBand="0"/>
      </w:tblPr>
      <w:tblGrid>
        <w:gridCol w:w="1193"/>
        <w:gridCol w:w="1260"/>
        <w:gridCol w:w="3235"/>
        <w:gridCol w:w="6836"/>
        <w:gridCol w:w="1620"/>
      </w:tblGrid>
      <w:tr w:rsidR="0076767F" w:rsidRPr="00D73FAD" w:rsidTr="008C528D">
        <w:trPr>
          <w:tblHeader/>
        </w:trPr>
        <w:tc>
          <w:tcPr>
            <w:tcW w:w="1193" w:type="dxa"/>
            <w:shd w:val="pct15" w:color="auto" w:fill="FFFFFF" w:themeFill="background1"/>
          </w:tcPr>
          <w:p w:rsidR="0076767F" w:rsidRPr="00D73FAD" w:rsidRDefault="0076767F" w:rsidP="002D6EBA">
            <w:r w:rsidRPr="00D73FAD">
              <w:t>Person</w:t>
            </w:r>
          </w:p>
        </w:tc>
        <w:tc>
          <w:tcPr>
            <w:tcW w:w="1260" w:type="dxa"/>
            <w:shd w:val="pct15" w:color="auto" w:fill="FFFFFF" w:themeFill="background1"/>
          </w:tcPr>
          <w:p w:rsidR="0076767F" w:rsidRPr="00D73FAD" w:rsidRDefault="0076767F" w:rsidP="002D6EBA">
            <w:r w:rsidRPr="00D73FAD">
              <w:t>Date</w:t>
            </w:r>
          </w:p>
        </w:tc>
        <w:tc>
          <w:tcPr>
            <w:tcW w:w="3235" w:type="dxa"/>
            <w:shd w:val="pct15" w:color="auto" w:fill="FFFFFF" w:themeFill="background1"/>
          </w:tcPr>
          <w:p w:rsidR="0076767F" w:rsidRPr="00D73FAD" w:rsidRDefault="0076767F" w:rsidP="002D6EBA">
            <w:r w:rsidRPr="00D73FAD">
              <w:t>Baseline</w:t>
            </w:r>
          </w:p>
        </w:tc>
        <w:tc>
          <w:tcPr>
            <w:tcW w:w="6836" w:type="dxa"/>
            <w:shd w:val="pct15" w:color="auto" w:fill="FFFFFF" w:themeFill="background1"/>
          </w:tcPr>
          <w:p w:rsidR="0076767F" w:rsidRPr="00D73FAD" w:rsidRDefault="0076767F" w:rsidP="002D6EBA">
            <w:r w:rsidRPr="00D73FAD">
              <w:t xml:space="preserve">Versions and </w:t>
            </w:r>
            <w:r>
              <w:t>SHA-2</w:t>
            </w:r>
            <w:r w:rsidRPr="00D73FAD">
              <w:t>’s</w:t>
            </w:r>
          </w:p>
        </w:tc>
        <w:tc>
          <w:tcPr>
            <w:tcW w:w="1620" w:type="dxa"/>
            <w:shd w:val="pct15" w:color="auto" w:fill="FFFFFF" w:themeFill="background1"/>
          </w:tcPr>
          <w:p w:rsidR="0076767F" w:rsidRPr="00D73FAD" w:rsidRDefault="0076767F" w:rsidP="002D6EBA">
            <w:r w:rsidRPr="00D73FAD">
              <w:t>Description</w:t>
            </w:r>
          </w:p>
        </w:tc>
      </w:tr>
      <w:tr w:rsidR="0076767F" w:rsidRPr="00D73FAD" w:rsidTr="008C528D">
        <w:trPr>
          <w:tblHeader/>
        </w:trPr>
        <w:tc>
          <w:tcPr>
            <w:tcW w:w="1193" w:type="dxa"/>
            <w:shd w:val="clear" w:color="auto" w:fill="FFFFFF" w:themeFill="background1"/>
          </w:tcPr>
          <w:p w:rsidR="0076767F" w:rsidRPr="00D73FAD" w:rsidRDefault="00EF6FB1" w:rsidP="00A65F6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A65F61">
              <w:rPr>
                <w:lang w:eastAsia="en-US"/>
              </w:rPr>
              <w:t>Xishi Pan</w:t>
            </w:r>
          </w:p>
        </w:tc>
        <w:tc>
          <w:tcPr>
            <w:tcW w:w="1260" w:type="dxa"/>
            <w:shd w:val="clear" w:color="auto" w:fill="FFFFFF" w:themeFill="background1"/>
          </w:tcPr>
          <w:p w:rsidR="0076767F" w:rsidRPr="00D73FAD" w:rsidRDefault="00F70F85" w:rsidP="002D6EBA">
            <w:pPr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02/22/2017</w:t>
            </w:r>
          </w:p>
        </w:tc>
        <w:tc>
          <w:tcPr>
            <w:tcW w:w="3235" w:type="dxa"/>
            <w:shd w:val="clear" w:color="auto" w:fill="FFFFFF" w:themeFill="background1"/>
          </w:tcPr>
          <w:p w:rsidR="0076767F" w:rsidRPr="00D73FAD" w:rsidRDefault="00F775BA" w:rsidP="00A65F61">
            <w:pPr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REMAPPER-20170</w:t>
            </w:r>
            <w:r w:rsidR="00A65F61">
              <w:rPr>
                <w:lang w:eastAsia="en-US"/>
              </w:rPr>
              <w:t>222</w:t>
            </w:r>
            <w:r w:rsidR="00A65F61">
              <w:rPr>
                <w:rFonts w:hint="eastAsia"/>
                <w:lang w:eastAsia="en-US"/>
              </w:rPr>
              <w:t>-BL_4.0.</w:t>
            </w:r>
            <w:r w:rsidR="00A65F61">
              <w:rPr>
                <w:lang w:eastAsia="en-US"/>
              </w:rPr>
              <w:t>4</w:t>
            </w:r>
            <w:r>
              <w:rPr>
                <w:rFonts w:hint="eastAsia"/>
                <w:lang w:eastAsia="en-US"/>
              </w:rPr>
              <w:t>_DEV</w:t>
            </w:r>
          </w:p>
        </w:tc>
        <w:tc>
          <w:tcPr>
            <w:tcW w:w="6836" w:type="dxa"/>
            <w:shd w:val="clear" w:color="auto" w:fill="FFFFFF" w:themeFill="background1"/>
          </w:tcPr>
          <w:p w:rsidR="0076767F" w:rsidRDefault="00903573" w:rsidP="00903573">
            <w:pPr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Package name: </w:t>
            </w:r>
            <w:r w:rsidR="00325A7D" w:rsidRPr="00325A7D">
              <w:rPr>
                <w:lang w:eastAsia="en-US"/>
              </w:rPr>
              <w:t>RSSRemapperFor4</w:t>
            </w:r>
          </w:p>
          <w:p w:rsidR="008B2C12" w:rsidRDefault="008B2C12" w:rsidP="00903573">
            <w:pPr>
              <w:rPr>
                <w:lang w:eastAsia="en-US"/>
              </w:rPr>
            </w:pPr>
            <w:r>
              <w:rPr>
                <w:lang w:eastAsia="en-US"/>
              </w:rPr>
              <w:t>4.0.4</w:t>
            </w:r>
          </w:p>
          <w:p w:rsidR="008D697F" w:rsidRDefault="008D697F" w:rsidP="00903573">
            <w:pPr>
              <w:rPr>
                <w:lang w:eastAsia="en-US"/>
              </w:rPr>
            </w:pPr>
          </w:p>
          <w:p w:rsidR="008D697F" w:rsidRPr="00D73FAD" w:rsidRDefault="008D697F" w:rsidP="0090357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SHA-2: </w:t>
            </w:r>
            <w:r w:rsidRPr="008D697F">
              <w:rPr>
                <w:lang w:eastAsia="en-US"/>
              </w:rPr>
              <w:t>58a5f645abf27a963c41aff06ac56e35d2fc762b</w:t>
            </w:r>
          </w:p>
        </w:tc>
        <w:tc>
          <w:tcPr>
            <w:tcW w:w="1620" w:type="dxa"/>
            <w:shd w:val="clear" w:color="auto" w:fill="FFFFFF" w:themeFill="background1"/>
          </w:tcPr>
          <w:p w:rsidR="0076767F" w:rsidRPr="00D73FAD" w:rsidRDefault="0076767F" w:rsidP="002D6EBA">
            <w:pPr>
              <w:rPr>
                <w:lang w:eastAsia="en-US"/>
              </w:rPr>
            </w:pPr>
          </w:p>
        </w:tc>
      </w:tr>
    </w:tbl>
    <w:p w:rsidR="0076767F" w:rsidRPr="00CD59E2" w:rsidRDefault="0076767F" w:rsidP="0076767F"/>
    <w:p w:rsidR="00E87003" w:rsidRDefault="00E87003" w:rsidP="002A554D">
      <w:pPr>
        <w:pStyle w:val="Heading1"/>
      </w:pPr>
      <w:r>
        <w:t>Transition from SW Development Phase to Test Phase</w:t>
      </w:r>
    </w:p>
    <w:tbl>
      <w:tblPr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8"/>
        <w:gridCol w:w="1524"/>
        <w:gridCol w:w="1984"/>
        <w:gridCol w:w="5312"/>
        <w:gridCol w:w="4320"/>
      </w:tblGrid>
      <w:tr w:rsidR="00B75500" w:rsidRPr="00D73FAD" w:rsidTr="007F7CAA">
        <w:trPr>
          <w:tblHeader/>
        </w:trPr>
        <w:tc>
          <w:tcPr>
            <w:tcW w:w="1278" w:type="dxa"/>
            <w:shd w:val="clear" w:color="auto" w:fill="D9D9D9"/>
          </w:tcPr>
          <w:p w:rsidR="00B75500" w:rsidRPr="00D73FAD" w:rsidRDefault="00B75500">
            <w:r w:rsidRPr="00D73FAD">
              <w:t>Person</w:t>
            </w:r>
          </w:p>
        </w:tc>
        <w:tc>
          <w:tcPr>
            <w:tcW w:w="1524" w:type="dxa"/>
            <w:shd w:val="clear" w:color="auto" w:fill="D9D9D9"/>
          </w:tcPr>
          <w:p w:rsidR="00B75500" w:rsidRPr="00D73FAD" w:rsidRDefault="00B75500">
            <w:r>
              <w:t xml:space="preserve">Release </w:t>
            </w:r>
            <w:r w:rsidRPr="00D73FAD">
              <w:t>Date</w:t>
            </w:r>
          </w:p>
        </w:tc>
        <w:tc>
          <w:tcPr>
            <w:tcW w:w="1984" w:type="dxa"/>
            <w:shd w:val="clear" w:color="auto" w:fill="D9D9D9"/>
          </w:tcPr>
          <w:p w:rsidR="00B75500" w:rsidRDefault="00B75500">
            <w:r>
              <w:t>Release Version</w:t>
            </w:r>
          </w:p>
        </w:tc>
        <w:tc>
          <w:tcPr>
            <w:tcW w:w="5312" w:type="dxa"/>
            <w:shd w:val="clear" w:color="auto" w:fill="D9D9D9"/>
          </w:tcPr>
          <w:p w:rsidR="00B75500" w:rsidRDefault="00B75500">
            <w:r>
              <w:t>Baseline</w:t>
            </w:r>
          </w:p>
        </w:tc>
        <w:tc>
          <w:tcPr>
            <w:tcW w:w="4320" w:type="dxa"/>
            <w:shd w:val="clear" w:color="auto" w:fill="D9D9D9"/>
          </w:tcPr>
          <w:p w:rsidR="00B75500" w:rsidRPr="00D73FAD" w:rsidRDefault="00B75500">
            <w:r>
              <w:t xml:space="preserve">Component Version </w:t>
            </w:r>
          </w:p>
        </w:tc>
      </w:tr>
      <w:tr w:rsidR="00AD1070" w:rsidRPr="00D73FAD" w:rsidTr="005B0E66">
        <w:trPr>
          <w:trHeight w:val="1048"/>
          <w:tblHeader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070" w:rsidRDefault="00AD1070" w:rsidP="00231F47">
            <w:r>
              <w:t>Sid Zhang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070" w:rsidRDefault="00D864F8" w:rsidP="00D864F8">
            <w:pPr>
              <w:rPr>
                <w:lang w:eastAsia="en-US"/>
              </w:rPr>
            </w:pPr>
            <w:r>
              <w:rPr>
                <w:rFonts w:hint="eastAsia"/>
              </w:rPr>
              <w:t>12</w:t>
            </w:r>
            <w:r w:rsidR="00AD1070">
              <w:rPr>
                <w:lang w:eastAsia="en-US"/>
              </w:rPr>
              <w:t>/2</w:t>
            </w:r>
            <w:r>
              <w:rPr>
                <w:lang w:eastAsia="en-US"/>
              </w:rPr>
              <w:t>6</w:t>
            </w:r>
            <w:r w:rsidR="00AD1070">
              <w:rPr>
                <w:lang w:eastAsia="en-US"/>
              </w:rPr>
              <w:t>/201</w:t>
            </w:r>
            <w:r>
              <w:rPr>
                <w:lang w:eastAsia="en-US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070" w:rsidRDefault="00D12036">
            <w:pPr>
              <w:pStyle w:val="ListParagraph"/>
              <w:ind w:firstLine="400"/>
            </w:pPr>
            <w:r>
              <w:rPr>
                <w:rFonts w:hint="eastAsia"/>
              </w:rPr>
              <w:t>4.0.3</w:t>
            </w: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35" w:rsidRDefault="00792605" w:rsidP="00D864F8">
            <w:pPr>
              <w:pStyle w:val="ListParagraph"/>
              <w:ind w:left="780" w:firstLineChars="0" w:firstLine="0"/>
            </w:pPr>
            <w:r w:rsidRPr="00792605">
              <w:t>GATEWAY-20</w:t>
            </w:r>
            <w:r w:rsidR="00D864F8">
              <w:t>161226</w:t>
            </w:r>
            <w:r w:rsidRPr="00792605">
              <w:t>-BL_DEV_4.0.3</w:t>
            </w:r>
            <w:r w:rsidR="00DE32F4">
              <w:rPr>
                <w:rFonts w:hint="eastAsia"/>
              </w:rPr>
              <w:t xml:space="preserve">  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A89" w:rsidRDefault="00275A89" w:rsidP="00275A89">
            <w:pPr>
              <w:pStyle w:val="ListParagraph"/>
              <w:numPr>
                <w:ilvl w:val="1"/>
                <w:numId w:val="4"/>
              </w:numPr>
              <w:ind w:firstLineChars="0"/>
            </w:pPr>
            <w:r>
              <w:t>LaptopAgent</w:t>
            </w:r>
          </w:p>
          <w:p w:rsidR="00275A89" w:rsidRDefault="00275A89" w:rsidP="00275A89">
            <w:r>
              <w:t xml:space="preserve">       Version: 4.0.</w:t>
            </w:r>
            <w:r>
              <w:rPr>
                <w:rFonts w:hint="eastAsia"/>
              </w:rPr>
              <w:t>3</w:t>
            </w:r>
          </w:p>
          <w:p w:rsidR="00275A89" w:rsidRDefault="00275A89" w:rsidP="00275A89">
            <w:pPr>
              <w:pStyle w:val="ListParagraph"/>
              <w:numPr>
                <w:ilvl w:val="1"/>
                <w:numId w:val="4"/>
              </w:numPr>
              <w:ind w:firstLineChars="0"/>
            </w:pPr>
            <w:r>
              <w:t>Web</w:t>
            </w:r>
          </w:p>
          <w:p w:rsidR="00275A89" w:rsidRDefault="00275A89" w:rsidP="00275A89">
            <w:pPr>
              <w:pStyle w:val="ListParagraph"/>
              <w:ind w:firstLine="400"/>
            </w:pPr>
            <w:r>
              <w:t>Version: 4.0.</w:t>
            </w:r>
            <w:r>
              <w:rPr>
                <w:rFonts w:hint="eastAsia"/>
              </w:rPr>
              <w:t>3</w:t>
            </w:r>
          </w:p>
          <w:p w:rsidR="00275A89" w:rsidRDefault="00275A89" w:rsidP="00275A89">
            <w:pPr>
              <w:pStyle w:val="ListParagraph"/>
              <w:numPr>
                <w:ilvl w:val="1"/>
                <w:numId w:val="4"/>
              </w:numPr>
              <w:ind w:firstLineChars="0"/>
            </w:pPr>
            <w:r>
              <w:t>Server</w:t>
            </w:r>
          </w:p>
          <w:p w:rsidR="00275A89" w:rsidRDefault="00275A89" w:rsidP="00275A89">
            <w:r>
              <w:t xml:space="preserve">        Version: 4.0.</w:t>
            </w:r>
            <w:r>
              <w:rPr>
                <w:rFonts w:hint="eastAsia"/>
              </w:rPr>
              <w:t>3</w:t>
            </w:r>
          </w:p>
          <w:p w:rsidR="00275A89" w:rsidRDefault="00275A89" w:rsidP="00275A89">
            <w:pPr>
              <w:pStyle w:val="ListParagraph"/>
              <w:numPr>
                <w:ilvl w:val="1"/>
                <w:numId w:val="4"/>
              </w:numPr>
              <w:ind w:firstLineChars="0"/>
            </w:pPr>
            <w:r>
              <w:t>Remapper</w:t>
            </w:r>
            <w:r>
              <w:rPr>
                <w:rFonts w:hint="eastAsia"/>
              </w:rPr>
              <w:t xml:space="preserve"> tool </w:t>
            </w:r>
          </w:p>
          <w:p w:rsidR="00275A89" w:rsidRDefault="00275A89" w:rsidP="00275A89">
            <w:pPr>
              <w:pStyle w:val="ListParagraph"/>
              <w:ind w:firstLine="400"/>
            </w:pPr>
            <w:r>
              <w:t>Version: 4.0.</w:t>
            </w:r>
            <w:r>
              <w:rPr>
                <w:rFonts w:hint="eastAsia"/>
              </w:rPr>
              <w:t>3</w:t>
            </w:r>
          </w:p>
          <w:p w:rsidR="00275A89" w:rsidRDefault="00275A89" w:rsidP="00275A89">
            <w:pPr>
              <w:pStyle w:val="ListParagraph"/>
              <w:numPr>
                <w:ilvl w:val="1"/>
                <w:numId w:val="4"/>
              </w:numPr>
              <w:ind w:firstLineChars="0"/>
            </w:pPr>
            <w:r>
              <w:t>ETL tool</w:t>
            </w:r>
          </w:p>
          <w:p w:rsidR="00275A89" w:rsidRDefault="00275A89" w:rsidP="00275A89">
            <w:pPr>
              <w:pStyle w:val="ListParagraph"/>
              <w:ind w:firstLine="400"/>
            </w:pPr>
            <w:r>
              <w:t>Version: 4.0.</w:t>
            </w:r>
            <w:r>
              <w:rPr>
                <w:rFonts w:hint="eastAsia"/>
              </w:rPr>
              <w:t>3</w:t>
            </w:r>
          </w:p>
          <w:p w:rsidR="00275A89" w:rsidRDefault="00275A89" w:rsidP="00275A89">
            <w:pPr>
              <w:pStyle w:val="ListParagraph"/>
              <w:numPr>
                <w:ilvl w:val="1"/>
                <w:numId w:val="4"/>
              </w:numPr>
              <w:ind w:firstLineChars="0"/>
            </w:pPr>
            <w:r>
              <w:t>ConnectionTool</w:t>
            </w:r>
          </w:p>
          <w:p w:rsidR="00AD1070" w:rsidRDefault="00275A89" w:rsidP="00275A89">
            <w:pPr>
              <w:pStyle w:val="ListParagraph"/>
              <w:numPr>
                <w:ilvl w:val="1"/>
                <w:numId w:val="4"/>
              </w:numPr>
              <w:ind w:firstLineChars="0"/>
            </w:pPr>
            <w:r>
              <w:t>Version: 4.0.</w:t>
            </w:r>
            <w:r>
              <w:rPr>
                <w:rFonts w:hint="eastAsia"/>
              </w:rPr>
              <w:t>3</w:t>
            </w:r>
          </w:p>
        </w:tc>
      </w:tr>
      <w:tr w:rsidR="00B75500" w:rsidRPr="00D73FAD" w:rsidTr="007F7CAA">
        <w:trPr>
          <w:tblHeader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00" w:rsidRDefault="00A23AE4" w:rsidP="00231F47">
            <w:r>
              <w:t>Xishi Pan</w:t>
            </w:r>
            <w:r w:rsidR="00B75500" w:rsidDel="00F80297">
              <w:t xml:space="preserve"> 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00" w:rsidRDefault="00E42412">
            <w:pPr>
              <w:rPr>
                <w:lang w:eastAsia="en-US"/>
              </w:rPr>
            </w:pPr>
            <w:r>
              <w:rPr>
                <w:lang w:eastAsia="en-US"/>
              </w:rPr>
              <w:t>02/22</w:t>
            </w:r>
            <w:r w:rsidR="008C1A7A">
              <w:rPr>
                <w:lang w:eastAsia="en-US"/>
              </w:rPr>
              <w:t>/2017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00" w:rsidRDefault="008C1A7A">
            <w:pPr>
              <w:pStyle w:val="ListParagraph"/>
              <w:ind w:firstLine="400"/>
            </w:pPr>
            <w:r>
              <w:t>4.0.4</w:t>
            </w: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5E3" w:rsidRDefault="00A035E3" w:rsidP="00A035E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Agent</w:t>
            </w:r>
          </w:p>
          <w:p w:rsidR="00A035E3" w:rsidRDefault="00A035E3" w:rsidP="00A035E3">
            <w:pPr>
              <w:pStyle w:val="ListParagraph"/>
              <w:ind w:firstLine="400"/>
            </w:pPr>
            <w:r>
              <w:t xml:space="preserve">Baseline: </w:t>
            </w:r>
            <w:r w:rsidRPr="0069125F">
              <w:t>AGENT-</w:t>
            </w:r>
            <w:r>
              <w:t>20170222</w:t>
            </w:r>
            <w:r w:rsidRPr="0069125F">
              <w:t>-BL_DEV_4.0.</w:t>
            </w:r>
            <w:r>
              <w:t>4</w:t>
            </w:r>
          </w:p>
          <w:p w:rsidR="00A035E3" w:rsidRDefault="00A035E3" w:rsidP="00A035E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Web</w:t>
            </w:r>
          </w:p>
          <w:p w:rsidR="00A035E3" w:rsidRDefault="00A035E3" w:rsidP="00A035E3">
            <w:pPr>
              <w:pStyle w:val="ListParagraph"/>
              <w:ind w:firstLine="400"/>
            </w:pPr>
            <w:r>
              <w:t xml:space="preserve">Baseline: </w:t>
            </w:r>
            <w:r w:rsidRPr="0069125F">
              <w:t>WEB-20</w:t>
            </w:r>
            <w:r>
              <w:t>170222-BL_DEV_4.0.4</w:t>
            </w:r>
          </w:p>
          <w:p w:rsidR="00A035E3" w:rsidRDefault="00A035E3" w:rsidP="00A035E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Server</w:t>
            </w:r>
          </w:p>
          <w:p w:rsidR="00B75500" w:rsidRDefault="00F842D7" w:rsidP="00F842D7">
            <w:r>
              <w:t xml:space="preserve">       </w:t>
            </w:r>
            <w:r w:rsidR="00A035E3">
              <w:t xml:space="preserve">Baseline: </w:t>
            </w:r>
            <w:r w:rsidR="00A035E3" w:rsidRPr="0069125F">
              <w:t>SERVER-201</w:t>
            </w:r>
            <w:r>
              <w:t>70222</w:t>
            </w:r>
            <w:r w:rsidR="00A035E3" w:rsidRPr="0069125F">
              <w:t>-BL_DEV_4.0.</w:t>
            </w:r>
            <w:r>
              <w:t>4</w:t>
            </w:r>
          </w:p>
          <w:p w:rsidR="00002DE7" w:rsidRDefault="00002DE7" w:rsidP="00002DE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ETL</w:t>
            </w:r>
          </w:p>
          <w:p w:rsidR="00002DE7" w:rsidRDefault="00002DE7" w:rsidP="00002DE7">
            <w:pPr>
              <w:ind w:left="360"/>
            </w:pPr>
            <w:r>
              <w:t>Baseline: ETL-20170222-BL_DEV_4.0.4</w:t>
            </w:r>
          </w:p>
          <w:p w:rsidR="00002DE7" w:rsidRDefault="00002DE7" w:rsidP="00002DE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ConnectionTool</w:t>
            </w:r>
          </w:p>
          <w:p w:rsidR="00002DE7" w:rsidRDefault="00002DE7" w:rsidP="00002DE7">
            <w:pPr>
              <w:ind w:left="360"/>
            </w:pPr>
            <w:r>
              <w:t>Baseline: CONNECTIONTOOL-20170222-BL_DEV_4.0.4</w:t>
            </w:r>
          </w:p>
          <w:p w:rsidR="00002DE7" w:rsidRDefault="00002DE7" w:rsidP="00002DE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Remapper Tool</w:t>
            </w:r>
          </w:p>
          <w:p w:rsidR="00002DE7" w:rsidRDefault="00002DE7" w:rsidP="00002DE7">
            <w:pPr>
              <w:ind w:left="360"/>
            </w:pPr>
            <w:r>
              <w:t>Baseline: REMAPPER-20170222-BL_DEV_4.0.4</w:t>
            </w:r>
          </w:p>
          <w:p w:rsidR="00002DE7" w:rsidRDefault="00002DE7" w:rsidP="00002DE7">
            <w:pPr>
              <w:ind w:left="360"/>
            </w:pPr>
          </w:p>
          <w:p w:rsidR="00470A3F" w:rsidRDefault="00470A3F" w:rsidP="00F842D7"/>
          <w:p w:rsidR="00470A3F" w:rsidRDefault="00470A3F" w:rsidP="00F842D7"/>
          <w:p w:rsidR="00470A3F" w:rsidRDefault="00470A3F" w:rsidP="00F842D7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00" w:rsidRDefault="00B75500" w:rsidP="002A554D">
            <w:pPr>
              <w:pStyle w:val="ListParagraph"/>
              <w:numPr>
                <w:ilvl w:val="1"/>
                <w:numId w:val="4"/>
              </w:numPr>
              <w:ind w:firstLineChars="0"/>
            </w:pPr>
            <w:r>
              <w:t>LaptopAgent</w:t>
            </w:r>
          </w:p>
          <w:p w:rsidR="00B75500" w:rsidRDefault="00B75500" w:rsidP="00231F47">
            <w:r>
              <w:t xml:space="preserve">       Version: </w:t>
            </w:r>
            <w:r w:rsidR="009547F5">
              <w:t>4.0.4</w:t>
            </w:r>
          </w:p>
          <w:p w:rsidR="00B75500" w:rsidRDefault="00B75500" w:rsidP="002A554D">
            <w:pPr>
              <w:pStyle w:val="ListParagraph"/>
              <w:numPr>
                <w:ilvl w:val="1"/>
                <w:numId w:val="4"/>
              </w:numPr>
              <w:ind w:firstLineChars="0"/>
            </w:pPr>
            <w:r>
              <w:t>Web</w:t>
            </w:r>
          </w:p>
          <w:p w:rsidR="00B75500" w:rsidRDefault="00B75500" w:rsidP="002A554D">
            <w:pPr>
              <w:pStyle w:val="ListParagraph"/>
              <w:ind w:firstLine="400"/>
            </w:pPr>
            <w:r>
              <w:t xml:space="preserve">Version: </w:t>
            </w:r>
            <w:r w:rsidR="009547F5">
              <w:t>4.0.4</w:t>
            </w:r>
          </w:p>
          <w:p w:rsidR="00B75500" w:rsidRDefault="00B75500" w:rsidP="00231F47">
            <w:pPr>
              <w:pStyle w:val="ListParagraph"/>
              <w:numPr>
                <w:ilvl w:val="1"/>
                <w:numId w:val="4"/>
              </w:numPr>
              <w:ind w:firstLineChars="0"/>
            </w:pPr>
            <w:r>
              <w:t>Server</w:t>
            </w:r>
          </w:p>
          <w:p w:rsidR="00B75500" w:rsidRDefault="009547F5" w:rsidP="002A554D">
            <w:r>
              <w:t xml:space="preserve">        </w:t>
            </w:r>
            <w:r w:rsidR="00B75500">
              <w:t xml:space="preserve">Version: </w:t>
            </w:r>
            <w:r>
              <w:t>4.0.4</w:t>
            </w:r>
          </w:p>
          <w:p w:rsidR="00B75500" w:rsidRDefault="009547F5" w:rsidP="002A554D">
            <w:pPr>
              <w:pStyle w:val="ListParagraph"/>
              <w:numPr>
                <w:ilvl w:val="1"/>
                <w:numId w:val="4"/>
              </w:numPr>
              <w:ind w:firstLineChars="0"/>
            </w:pPr>
            <w:r>
              <w:t>Remapper</w:t>
            </w:r>
            <w:r w:rsidR="00B75500">
              <w:rPr>
                <w:rFonts w:hint="eastAsia"/>
              </w:rPr>
              <w:t xml:space="preserve"> tool </w:t>
            </w:r>
          </w:p>
          <w:p w:rsidR="00B75500" w:rsidRDefault="00B75500" w:rsidP="002A554D">
            <w:pPr>
              <w:pStyle w:val="ListParagraph"/>
              <w:ind w:firstLine="400"/>
            </w:pPr>
            <w:r>
              <w:t xml:space="preserve">Version: </w:t>
            </w:r>
            <w:r w:rsidR="009547F5">
              <w:t>4.0.4</w:t>
            </w:r>
          </w:p>
          <w:p w:rsidR="00B75500" w:rsidRDefault="00B75500" w:rsidP="00231F47">
            <w:pPr>
              <w:pStyle w:val="ListParagraph"/>
              <w:numPr>
                <w:ilvl w:val="1"/>
                <w:numId w:val="4"/>
              </w:numPr>
              <w:ind w:firstLineChars="0"/>
            </w:pPr>
            <w:r>
              <w:t>ETL tool</w:t>
            </w:r>
          </w:p>
          <w:p w:rsidR="00B75500" w:rsidRDefault="00B75500" w:rsidP="002A554D">
            <w:pPr>
              <w:pStyle w:val="ListParagraph"/>
              <w:ind w:firstLine="400"/>
            </w:pPr>
            <w:r>
              <w:t xml:space="preserve">Version: </w:t>
            </w:r>
            <w:r w:rsidR="009547F5">
              <w:t>4.0.4</w:t>
            </w:r>
          </w:p>
          <w:p w:rsidR="00B75500" w:rsidRDefault="00B75500" w:rsidP="002A554D">
            <w:pPr>
              <w:pStyle w:val="ListParagraph"/>
              <w:numPr>
                <w:ilvl w:val="1"/>
                <w:numId w:val="4"/>
              </w:numPr>
              <w:ind w:firstLineChars="0"/>
            </w:pPr>
            <w:r>
              <w:t>ConnectionTool</w:t>
            </w:r>
          </w:p>
          <w:p w:rsidR="00B75500" w:rsidRDefault="00B75500" w:rsidP="009547F5">
            <w:pPr>
              <w:pStyle w:val="ListParagraph"/>
              <w:ind w:firstLine="400"/>
            </w:pPr>
            <w:r>
              <w:t xml:space="preserve">Version: </w:t>
            </w:r>
            <w:r w:rsidR="009547F5">
              <w:t>4.0.4</w:t>
            </w:r>
          </w:p>
        </w:tc>
      </w:tr>
      <w:tr w:rsidR="005C0519" w:rsidRPr="00D73FAD" w:rsidTr="007F7CAA">
        <w:trPr>
          <w:tblHeader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519" w:rsidRDefault="005C0519" w:rsidP="00231F47"/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519" w:rsidRDefault="005C0519">
            <w:pPr>
              <w:rPr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519" w:rsidRDefault="005C0519">
            <w:pPr>
              <w:pStyle w:val="ListParagraph"/>
              <w:ind w:firstLine="400"/>
            </w:pP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519" w:rsidRDefault="005C0519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519" w:rsidRDefault="005C0519" w:rsidP="002A554D">
            <w:pPr>
              <w:pStyle w:val="ListParagraph"/>
              <w:ind w:firstLine="400"/>
            </w:pPr>
          </w:p>
        </w:tc>
      </w:tr>
      <w:tr w:rsidR="00586BD7" w:rsidRPr="00D73FAD" w:rsidTr="007F7CAA">
        <w:trPr>
          <w:tblHeader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D7" w:rsidRDefault="00586BD7" w:rsidP="00231F47"/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D7" w:rsidRDefault="00586BD7">
            <w:pPr>
              <w:rPr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D7" w:rsidRDefault="00586BD7" w:rsidP="00231F47">
            <w:pPr>
              <w:pStyle w:val="ListParagraph"/>
              <w:ind w:firstLine="400"/>
            </w:pP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D7" w:rsidRDefault="00586BD7" w:rsidP="00231F47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D7" w:rsidRDefault="00586BD7" w:rsidP="002A554D">
            <w:pPr>
              <w:pStyle w:val="ListParagraph"/>
              <w:ind w:firstLine="400"/>
            </w:pPr>
          </w:p>
        </w:tc>
      </w:tr>
    </w:tbl>
    <w:p w:rsidR="00E87003" w:rsidRDefault="00E87003" w:rsidP="002A554D">
      <w:pPr>
        <w:pStyle w:val="Heading1"/>
      </w:pPr>
      <w:r>
        <w:t>Project Release</w:t>
      </w:r>
    </w:p>
    <w:tbl>
      <w:tblPr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8"/>
        <w:gridCol w:w="1260"/>
        <w:gridCol w:w="1800"/>
        <w:gridCol w:w="5760"/>
        <w:gridCol w:w="4320"/>
      </w:tblGrid>
      <w:tr w:rsidR="008D4C3C" w:rsidRPr="00D73FAD" w:rsidTr="008D4C3C">
        <w:trPr>
          <w:tblHeader/>
        </w:trPr>
        <w:tc>
          <w:tcPr>
            <w:tcW w:w="1278" w:type="dxa"/>
            <w:shd w:val="clear" w:color="auto" w:fill="D9D9D9"/>
          </w:tcPr>
          <w:p w:rsidR="00E87003" w:rsidRPr="00D73FAD" w:rsidRDefault="00E87003">
            <w:r w:rsidRPr="00D73FAD">
              <w:t>Person</w:t>
            </w:r>
          </w:p>
        </w:tc>
        <w:tc>
          <w:tcPr>
            <w:tcW w:w="1260" w:type="dxa"/>
            <w:shd w:val="clear" w:color="auto" w:fill="D9D9D9"/>
          </w:tcPr>
          <w:p w:rsidR="00E87003" w:rsidRPr="00D73FAD" w:rsidRDefault="00E87003">
            <w:r>
              <w:t xml:space="preserve">Release </w:t>
            </w:r>
            <w:r w:rsidRPr="00D73FAD">
              <w:t>Date</w:t>
            </w:r>
          </w:p>
        </w:tc>
        <w:tc>
          <w:tcPr>
            <w:tcW w:w="1800" w:type="dxa"/>
            <w:shd w:val="clear" w:color="auto" w:fill="D9D9D9"/>
          </w:tcPr>
          <w:p w:rsidR="00E87003" w:rsidRDefault="00E87003">
            <w:r>
              <w:t>Release Version</w:t>
            </w:r>
          </w:p>
        </w:tc>
        <w:tc>
          <w:tcPr>
            <w:tcW w:w="5760" w:type="dxa"/>
            <w:shd w:val="clear" w:color="auto" w:fill="D9D9D9"/>
          </w:tcPr>
          <w:p w:rsidR="00E87003" w:rsidRDefault="00E87003">
            <w:r>
              <w:t>Baseline</w:t>
            </w:r>
          </w:p>
        </w:tc>
        <w:tc>
          <w:tcPr>
            <w:tcW w:w="4320" w:type="dxa"/>
            <w:shd w:val="clear" w:color="auto" w:fill="D9D9D9"/>
          </w:tcPr>
          <w:p w:rsidR="00E87003" w:rsidRPr="00D73FAD" w:rsidRDefault="00E87003">
            <w:r>
              <w:t xml:space="preserve">Component Version </w:t>
            </w:r>
          </w:p>
        </w:tc>
      </w:tr>
      <w:tr w:rsidR="005A28E2" w:rsidRPr="00D73FAD" w:rsidTr="00974AE0">
        <w:trPr>
          <w:tblHeader/>
        </w:trPr>
        <w:tc>
          <w:tcPr>
            <w:tcW w:w="1278" w:type="dxa"/>
            <w:shd w:val="clear" w:color="auto" w:fill="FFFFFF" w:themeFill="background1"/>
          </w:tcPr>
          <w:p w:rsidR="005A28E2" w:rsidRPr="00D73FAD" w:rsidRDefault="005A28E2" w:rsidP="00231F47"/>
        </w:tc>
        <w:tc>
          <w:tcPr>
            <w:tcW w:w="1260" w:type="dxa"/>
            <w:shd w:val="clear" w:color="auto" w:fill="FFFFFF" w:themeFill="background1"/>
          </w:tcPr>
          <w:p w:rsidR="005A28E2" w:rsidRDefault="005A28E2" w:rsidP="003E0747"/>
        </w:tc>
        <w:tc>
          <w:tcPr>
            <w:tcW w:w="1800" w:type="dxa"/>
            <w:shd w:val="clear" w:color="auto" w:fill="FFFFFF" w:themeFill="background1"/>
          </w:tcPr>
          <w:p w:rsidR="005A28E2" w:rsidRDefault="005A28E2"/>
        </w:tc>
        <w:tc>
          <w:tcPr>
            <w:tcW w:w="5760" w:type="dxa"/>
            <w:shd w:val="clear" w:color="auto" w:fill="FFFFFF" w:themeFill="background1"/>
          </w:tcPr>
          <w:p w:rsidR="005A28E2" w:rsidRDefault="005A28E2" w:rsidP="000D3D31"/>
        </w:tc>
        <w:tc>
          <w:tcPr>
            <w:tcW w:w="4320" w:type="dxa"/>
            <w:shd w:val="clear" w:color="auto" w:fill="FFFFFF" w:themeFill="background1"/>
          </w:tcPr>
          <w:p w:rsidR="005A28E2" w:rsidRDefault="005A28E2" w:rsidP="005B0E66"/>
        </w:tc>
      </w:tr>
      <w:tr w:rsidR="003E0747" w:rsidRPr="00D73FAD" w:rsidTr="00974AE0">
        <w:trPr>
          <w:tblHeader/>
        </w:trPr>
        <w:tc>
          <w:tcPr>
            <w:tcW w:w="1278" w:type="dxa"/>
            <w:shd w:val="clear" w:color="auto" w:fill="FFFFFF" w:themeFill="background1"/>
          </w:tcPr>
          <w:p w:rsidR="003E0747" w:rsidRDefault="003E0747" w:rsidP="00231F47"/>
        </w:tc>
        <w:tc>
          <w:tcPr>
            <w:tcW w:w="1260" w:type="dxa"/>
            <w:shd w:val="clear" w:color="auto" w:fill="FFFFFF" w:themeFill="background1"/>
          </w:tcPr>
          <w:p w:rsidR="003E0747" w:rsidRDefault="003E0747" w:rsidP="003E0747"/>
        </w:tc>
        <w:tc>
          <w:tcPr>
            <w:tcW w:w="1800" w:type="dxa"/>
            <w:shd w:val="clear" w:color="auto" w:fill="FFFFFF" w:themeFill="background1"/>
          </w:tcPr>
          <w:p w:rsidR="003E0747" w:rsidRDefault="003E0747"/>
        </w:tc>
        <w:tc>
          <w:tcPr>
            <w:tcW w:w="5760" w:type="dxa"/>
            <w:shd w:val="clear" w:color="auto" w:fill="FFFFFF" w:themeFill="background1"/>
          </w:tcPr>
          <w:p w:rsidR="003E0747" w:rsidRDefault="003E0747" w:rsidP="000D3D31"/>
        </w:tc>
        <w:tc>
          <w:tcPr>
            <w:tcW w:w="4320" w:type="dxa"/>
            <w:shd w:val="clear" w:color="auto" w:fill="FFFFFF" w:themeFill="background1"/>
          </w:tcPr>
          <w:p w:rsidR="003E0747" w:rsidRDefault="003E0747" w:rsidP="007E1596">
            <w:pPr>
              <w:pStyle w:val="ListParagraph"/>
              <w:ind w:left="360" w:firstLineChars="0" w:firstLine="0"/>
            </w:pPr>
          </w:p>
        </w:tc>
      </w:tr>
    </w:tbl>
    <w:p w:rsidR="00DE5B29" w:rsidRPr="0004085C" w:rsidRDefault="00DE5B29" w:rsidP="00B9558B"/>
    <w:sectPr w:rsidR="00DE5B29" w:rsidRPr="0004085C" w:rsidSect="008C528D">
      <w:headerReference w:type="default" r:id="rId15"/>
      <w:footerReference w:type="default" r:id="rId16"/>
      <w:pgSz w:w="15840" w:h="12240" w:orient="landscape" w:code="1"/>
      <w:pgMar w:top="1080" w:right="432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AD8" w:rsidRDefault="00A34AD8" w:rsidP="00231F47">
      <w:r>
        <w:separator/>
      </w:r>
    </w:p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/>
  </w:endnote>
  <w:endnote w:type="continuationSeparator" w:id="0">
    <w:p w:rsidR="00A34AD8" w:rsidRDefault="00A34AD8" w:rsidP="00231F47">
      <w:r>
        <w:continuationSeparator/>
      </w:r>
    </w:p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C55" w:rsidRDefault="00857C55" w:rsidP="002A554D">
    <w:pPr>
      <w:pStyle w:val="Footer"/>
    </w:pPr>
  </w:p>
  <w:p w:rsidR="00857C55" w:rsidRPr="00F038AF" w:rsidRDefault="00857C55">
    <w:pPr>
      <w:pStyle w:val="Footer"/>
    </w:pPr>
    <w:r w:rsidRPr="00F038AF">
      <w:t>COVIDIEN, COVIDIEN with Logo and ™ marked brands are trademarks of Covidien AG or its affiliate. ©20</w:t>
    </w:r>
    <w:r>
      <w:t>10</w:t>
    </w:r>
    <w:r w:rsidRPr="00F038AF">
      <w:t xml:space="preserve"> Covidien AG or its affiliate. All rights reserved.</w:t>
    </w:r>
  </w:p>
  <w:p w:rsidR="00857C55" w:rsidRPr="00F038AF" w:rsidRDefault="00857C55">
    <w:pPr>
      <w:pStyle w:val="Footer"/>
    </w:pPr>
    <w:r w:rsidRPr="00F038AF">
      <w:t xml:space="preserve">CONFIDENTIAL. Not for further distribution or reproduction.  </w:t>
    </w:r>
  </w:p>
  <w:p w:rsidR="00857C55" w:rsidRPr="000B682E" w:rsidRDefault="00857C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AD8" w:rsidRDefault="00A34AD8" w:rsidP="00231F47">
      <w:r>
        <w:separator/>
      </w:r>
    </w:p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/>
  </w:footnote>
  <w:footnote w:type="continuationSeparator" w:id="0">
    <w:p w:rsidR="00A34AD8" w:rsidRDefault="00A34AD8" w:rsidP="00231F47">
      <w:r>
        <w:continuationSeparator/>
      </w:r>
    </w:p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 w:rsidP="00231F47"/>
    <w:p w:rsidR="00A34AD8" w:rsidRDefault="00A34A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8"/>
      <w:gridCol w:w="3420"/>
      <w:gridCol w:w="6840"/>
    </w:tblGrid>
    <w:tr w:rsidR="00857C55" w:rsidRPr="00D73FAD" w:rsidTr="00573DA9">
      <w:tc>
        <w:tcPr>
          <w:tcW w:w="14328" w:type="dxa"/>
          <w:gridSpan w:val="3"/>
        </w:tcPr>
        <w:p w:rsidR="00857C55" w:rsidRPr="00D73FAD" w:rsidRDefault="00857C55" w:rsidP="00231F47">
          <w:pPr>
            <w:pStyle w:val="Header"/>
          </w:pPr>
          <w:r w:rsidRPr="00D73FAD">
            <w:t>Software Revision Level History</w:t>
          </w:r>
        </w:p>
        <w:p w:rsidR="00857C55" w:rsidRPr="00D73FAD" w:rsidRDefault="00857C55" w:rsidP="002A554D">
          <w:pPr>
            <w:pStyle w:val="Header"/>
          </w:pPr>
          <w:r w:rsidRPr="002A554D">
            <w:t xml:space="preserve">Gateway Device Management Portal </w:t>
          </w:r>
          <w:r w:rsidR="00982DE5">
            <w:t>4.0</w:t>
          </w:r>
        </w:p>
      </w:tc>
    </w:tr>
    <w:tr w:rsidR="00857C55" w:rsidRPr="00D73FAD" w:rsidTr="00B16333">
      <w:tc>
        <w:tcPr>
          <w:tcW w:w="4068" w:type="dxa"/>
        </w:tcPr>
        <w:p w:rsidR="00857C55" w:rsidRPr="00D73FAD" w:rsidRDefault="00857C55" w:rsidP="00982DE5">
          <w:pPr>
            <w:pStyle w:val="Header"/>
          </w:pPr>
          <w:r>
            <w:t xml:space="preserve">Document #: </w:t>
          </w:r>
          <w:r w:rsidR="0017446B">
            <w:t>R</w:t>
          </w:r>
          <w:r w:rsidR="00982DE5">
            <w:t>E00062931</w:t>
          </w:r>
          <w:r>
            <w:t xml:space="preserve"> Rev </w:t>
          </w:r>
          <w:r w:rsidR="0017446B">
            <w:t>A</w:t>
          </w:r>
        </w:p>
      </w:tc>
      <w:tc>
        <w:tcPr>
          <w:tcW w:w="3420" w:type="dxa"/>
        </w:tcPr>
        <w:p w:rsidR="00857C55" w:rsidRPr="00D73FAD" w:rsidRDefault="00857C55">
          <w:pPr>
            <w:pStyle w:val="Header"/>
          </w:pPr>
          <w:r>
            <w:t>Issue Date: Refer to Agile</w:t>
          </w:r>
        </w:p>
      </w:tc>
      <w:tc>
        <w:tcPr>
          <w:tcW w:w="6840" w:type="dxa"/>
        </w:tcPr>
        <w:p w:rsidR="00857C55" w:rsidRPr="00D73FAD" w:rsidRDefault="00857C55">
          <w:pPr>
            <w:pStyle w:val="Header"/>
          </w:pPr>
          <w:r w:rsidRPr="00D73FAD">
            <w:t xml:space="preserve">Page </w:t>
          </w:r>
          <w:r w:rsidRPr="00D73FAD">
            <w:rPr>
              <w:rStyle w:val="PageNumber"/>
              <w:rFonts w:ascii="Arial Bold" w:hAnsi="Arial Bold" w:cs="Arial"/>
              <w:b/>
            </w:rPr>
            <w:fldChar w:fldCharType="begin"/>
          </w:r>
          <w:r w:rsidRPr="00D73FAD">
            <w:rPr>
              <w:rStyle w:val="PageNumber"/>
              <w:rFonts w:ascii="Arial Bold" w:hAnsi="Arial Bold" w:cs="Arial"/>
              <w:b/>
            </w:rPr>
            <w:instrText xml:space="preserve"> PAGE </w:instrText>
          </w:r>
          <w:r w:rsidRPr="00D73FAD">
            <w:rPr>
              <w:rStyle w:val="PageNumber"/>
              <w:rFonts w:ascii="Arial Bold" w:hAnsi="Arial Bold" w:cs="Arial"/>
              <w:b/>
            </w:rPr>
            <w:fldChar w:fldCharType="separate"/>
          </w:r>
          <w:r w:rsidR="006427AB">
            <w:rPr>
              <w:rStyle w:val="PageNumber"/>
              <w:rFonts w:ascii="Arial Bold" w:hAnsi="Arial Bold" w:cs="Arial" w:hint="eastAsia"/>
              <w:b/>
              <w:noProof/>
            </w:rPr>
            <w:t>2</w:t>
          </w:r>
          <w:r w:rsidRPr="00D73FAD">
            <w:rPr>
              <w:rStyle w:val="PageNumber"/>
              <w:rFonts w:ascii="Arial Bold" w:hAnsi="Arial Bold" w:cs="Arial"/>
              <w:b/>
            </w:rPr>
            <w:fldChar w:fldCharType="end"/>
          </w:r>
          <w:r w:rsidRPr="00D73FAD">
            <w:t xml:space="preserve"> of  </w:t>
          </w:r>
          <w:r w:rsidRPr="00D73FAD">
            <w:rPr>
              <w:rStyle w:val="PageNumber"/>
              <w:rFonts w:ascii="Arial Bold" w:hAnsi="Arial Bold" w:cs="Arial"/>
              <w:b/>
            </w:rPr>
            <w:fldChar w:fldCharType="begin"/>
          </w:r>
          <w:r w:rsidRPr="00D73FAD">
            <w:rPr>
              <w:rStyle w:val="PageNumber"/>
              <w:rFonts w:ascii="Arial Bold" w:hAnsi="Arial Bold" w:cs="Arial"/>
              <w:b/>
            </w:rPr>
            <w:instrText xml:space="preserve"> NUMPAGES </w:instrText>
          </w:r>
          <w:r w:rsidRPr="00D73FAD">
            <w:rPr>
              <w:rStyle w:val="PageNumber"/>
              <w:rFonts w:ascii="Arial Bold" w:hAnsi="Arial Bold" w:cs="Arial"/>
              <w:b/>
            </w:rPr>
            <w:fldChar w:fldCharType="separate"/>
          </w:r>
          <w:r w:rsidR="006427AB">
            <w:rPr>
              <w:rStyle w:val="PageNumber"/>
              <w:rFonts w:ascii="Arial Bold" w:hAnsi="Arial Bold" w:cs="Arial" w:hint="eastAsia"/>
              <w:b/>
              <w:noProof/>
            </w:rPr>
            <w:t>2</w:t>
          </w:r>
          <w:r w:rsidRPr="00D73FAD">
            <w:rPr>
              <w:rStyle w:val="PageNumber"/>
              <w:rFonts w:ascii="Arial Bold" w:hAnsi="Arial Bold" w:cs="Arial"/>
              <w:b/>
            </w:rPr>
            <w:fldChar w:fldCharType="end"/>
          </w:r>
        </w:p>
      </w:tc>
    </w:tr>
  </w:tbl>
  <w:p w:rsidR="006A4D36" w:rsidRDefault="006A4D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49E7C6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2C073E6C"/>
    <w:multiLevelType w:val="hybridMultilevel"/>
    <w:tmpl w:val="4CF0F1DE"/>
    <w:lvl w:ilvl="0" w:tplc="04090001">
      <w:start w:val="1"/>
      <w:numFmt w:val="bullet"/>
      <w:lvlText w:val=""/>
      <w:lvlJc w:val="left"/>
      <w:pPr>
        <w:tabs>
          <w:tab w:val="num" w:pos="-300"/>
        </w:tabs>
        <w:ind w:left="-30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37A57A14"/>
    <w:multiLevelType w:val="multilevel"/>
    <w:tmpl w:val="4EDA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EF164ED"/>
    <w:multiLevelType w:val="hybridMultilevel"/>
    <w:tmpl w:val="3C9C8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6928A7"/>
    <w:multiLevelType w:val="hybridMultilevel"/>
    <w:tmpl w:val="583EA8D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32"/>
    <w:rsid w:val="00001338"/>
    <w:rsid w:val="0000184B"/>
    <w:rsid w:val="00002DE7"/>
    <w:rsid w:val="00007E99"/>
    <w:rsid w:val="00011615"/>
    <w:rsid w:val="0001191C"/>
    <w:rsid w:val="0001358F"/>
    <w:rsid w:val="00013994"/>
    <w:rsid w:val="00014557"/>
    <w:rsid w:val="000208B5"/>
    <w:rsid w:val="00020A5D"/>
    <w:rsid w:val="0002156A"/>
    <w:rsid w:val="00023F08"/>
    <w:rsid w:val="00023F9F"/>
    <w:rsid w:val="00024FE0"/>
    <w:rsid w:val="0002640D"/>
    <w:rsid w:val="00026741"/>
    <w:rsid w:val="00027B71"/>
    <w:rsid w:val="00027EBF"/>
    <w:rsid w:val="00031B69"/>
    <w:rsid w:val="00032C26"/>
    <w:rsid w:val="00032CBC"/>
    <w:rsid w:val="00037864"/>
    <w:rsid w:val="00037C58"/>
    <w:rsid w:val="0004085C"/>
    <w:rsid w:val="00042965"/>
    <w:rsid w:val="00042D2B"/>
    <w:rsid w:val="0004383D"/>
    <w:rsid w:val="00043948"/>
    <w:rsid w:val="0004647A"/>
    <w:rsid w:val="00046669"/>
    <w:rsid w:val="000479B7"/>
    <w:rsid w:val="00052D95"/>
    <w:rsid w:val="000536E6"/>
    <w:rsid w:val="00054864"/>
    <w:rsid w:val="0005491C"/>
    <w:rsid w:val="0005586F"/>
    <w:rsid w:val="00056E18"/>
    <w:rsid w:val="000603BD"/>
    <w:rsid w:val="00061604"/>
    <w:rsid w:val="00062033"/>
    <w:rsid w:val="00063FC0"/>
    <w:rsid w:val="000642CE"/>
    <w:rsid w:val="00064AF9"/>
    <w:rsid w:val="0006716E"/>
    <w:rsid w:val="00070148"/>
    <w:rsid w:val="00071DF6"/>
    <w:rsid w:val="00072295"/>
    <w:rsid w:val="00077A7C"/>
    <w:rsid w:val="00080225"/>
    <w:rsid w:val="00080D5E"/>
    <w:rsid w:val="00081AF9"/>
    <w:rsid w:val="00082412"/>
    <w:rsid w:val="000836C7"/>
    <w:rsid w:val="000866F9"/>
    <w:rsid w:val="00086780"/>
    <w:rsid w:val="00094E60"/>
    <w:rsid w:val="000962AD"/>
    <w:rsid w:val="000A0804"/>
    <w:rsid w:val="000A110F"/>
    <w:rsid w:val="000A3947"/>
    <w:rsid w:val="000A42EA"/>
    <w:rsid w:val="000A530E"/>
    <w:rsid w:val="000A5AF7"/>
    <w:rsid w:val="000A689E"/>
    <w:rsid w:val="000A704F"/>
    <w:rsid w:val="000A788D"/>
    <w:rsid w:val="000A7EBD"/>
    <w:rsid w:val="000A7F01"/>
    <w:rsid w:val="000B1A6F"/>
    <w:rsid w:val="000B667A"/>
    <w:rsid w:val="000B682E"/>
    <w:rsid w:val="000B68A5"/>
    <w:rsid w:val="000B68C3"/>
    <w:rsid w:val="000C07E2"/>
    <w:rsid w:val="000C0F61"/>
    <w:rsid w:val="000C30DE"/>
    <w:rsid w:val="000C31AE"/>
    <w:rsid w:val="000C3A12"/>
    <w:rsid w:val="000C4065"/>
    <w:rsid w:val="000C4146"/>
    <w:rsid w:val="000C4A05"/>
    <w:rsid w:val="000C5776"/>
    <w:rsid w:val="000C7A41"/>
    <w:rsid w:val="000D164F"/>
    <w:rsid w:val="000D173B"/>
    <w:rsid w:val="000D3BE0"/>
    <w:rsid w:val="000D3C66"/>
    <w:rsid w:val="000D3D31"/>
    <w:rsid w:val="000D4245"/>
    <w:rsid w:val="000D427B"/>
    <w:rsid w:val="000E1595"/>
    <w:rsid w:val="000E1DF2"/>
    <w:rsid w:val="000E2410"/>
    <w:rsid w:val="000E2D5E"/>
    <w:rsid w:val="000E4AE7"/>
    <w:rsid w:val="000E7358"/>
    <w:rsid w:val="000E744B"/>
    <w:rsid w:val="000E75C1"/>
    <w:rsid w:val="000F0364"/>
    <w:rsid w:val="000F0403"/>
    <w:rsid w:val="000F0C3F"/>
    <w:rsid w:val="000F0EAF"/>
    <w:rsid w:val="000F1683"/>
    <w:rsid w:val="000F1E78"/>
    <w:rsid w:val="000F1EEE"/>
    <w:rsid w:val="000F2BB6"/>
    <w:rsid w:val="000F32A4"/>
    <w:rsid w:val="000F569E"/>
    <w:rsid w:val="000F5D26"/>
    <w:rsid w:val="000F6B53"/>
    <w:rsid w:val="000F74B0"/>
    <w:rsid w:val="000F7C77"/>
    <w:rsid w:val="001003A3"/>
    <w:rsid w:val="00100BBF"/>
    <w:rsid w:val="0010178C"/>
    <w:rsid w:val="00102793"/>
    <w:rsid w:val="0010355C"/>
    <w:rsid w:val="00103E13"/>
    <w:rsid w:val="00103E6D"/>
    <w:rsid w:val="00103FED"/>
    <w:rsid w:val="001040F8"/>
    <w:rsid w:val="00105BB8"/>
    <w:rsid w:val="00105C3D"/>
    <w:rsid w:val="00105CF9"/>
    <w:rsid w:val="00105D36"/>
    <w:rsid w:val="0010635A"/>
    <w:rsid w:val="00111A5C"/>
    <w:rsid w:val="00111DA3"/>
    <w:rsid w:val="00114363"/>
    <w:rsid w:val="00114395"/>
    <w:rsid w:val="00117036"/>
    <w:rsid w:val="001174E0"/>
    <w:rsid w:val="001208F7"/>
    <w:rsid w:val="00120DA4"/>
    <w:rsid w:val="00120FF0"/>
    <w:rsid w:val="00121AAC"/>
    <w:rsid w:val="001229E3"/>
    <w:rsid w:val="00122CC3"/>
    <w:rsid w:val="001237C5"/>
    <w:rsid w:val="00124380"/>
    <w:rsid w:val="00124C94"/>
    <w:rsid w:val="001253FD"/>
    <w:rsid w:val="00126C4D"/>
    <w:rsid w:val="001317E3"/>
    <w:rsid w:val="001319F2"/>
    <w:rsid w:val="00141628"/>
    <w:rsid w:val="001421BD"/>
    <w:rsid w:val="001425F5"/>
    <w:rsid w:val="0014291E"/>
    <w:rsid w:val="0014564E"/>
    <w:rsid w:val="00146471"/>
    <w:rsid w:val="00146B33"/>
    <w:rsid w:val="001520F9"/>
    <w:rsid w:val="001523AD"/>
    <w:rsid w:val="001528D9"/>
    <w:rsid w:val="001561EB"/>
    <w:rsid w:val="00156B0F"/>
    <w:rsid w:val="00157267"/>
    <w:rsid w:val="001574A1"/>
    <w:rsid w:val="00157AE3"/>
    <w:rsid w:val="00157E23"/>
    <w:rsid w:val="001609E1"/>
    <w:rsid w:val="00161888"/>
    <w:rsid w:val="0016318E"/>
    <w:rsid w:val="00164813"/>
    <w:rsid w:val="00164A64"/>
    <w:rsid w:val="00165378"/>
    <w:rsid w:val="00170B52"/>
    <w:rsid w:val="00170C1B"/>
    <w:rsid w:val="00171979"/>
    <w:rsid w:val="00173B75"/>
    <w:rsid w:val="00173C04"/>
    <w:rsid w:val="0017446B"/>
    <w:rsid w:val="00177F80"/>
    <w:rsid w:val="00181DA4"/>
    <w:rsid w:val="00181EA0"/>
    <w:rsid w:val="00182120"/>
    <w:rsid w:val="00184E3C"/>
    <w:rsid w:val="00186AF8"/>
    <w:rsid w:val="00187886"/>
    <w:rsid w:val="00187A5C"/>
    <w:rsid w:val="00187AD2"/>
    <w:rsid w:val="001927EF"/>
    <w:rsid w:val="0019431D"/>
    <w:rsid w:val="0019518E"/>
    <w:rsid w:val="0019762A"/>
    <w:rsid w:val="00197ACB"/>
    <w:rsid w:val="001A0167"/>
    <w:rsid w:val="001A0278"/>
    <w:rsid w:val="001A0FF3"/>
    <w:rsid w:val="001A1BAD"/>
    <w:rsid w:val="001A1E29"/>
    <w:rsid w:val="001A1F87"/>
    <w:rsid w:val="001A3D8A"/>
    <w:rsid w:val="001A4CDC"/>
    <w:rsid w:val="001A4FC2"/>
    <w:rsid w:val="001A5705"/>
    <w:rsid w:val="001A7596"/>
    <w:rsid w:val="001B0F3B"/>
    <w:rsid w:val="001B0FB3"/>
    <w:rsid w:val="001B1DB2"/>
    <w:rsid w:val="001B2D52"/>
    <w:rsid w:val="001B309E"/>
    <w:rsid w:val="001B383C"/>
    <w:rsid w:val="001B3BCA"/>
    <w:rsid w:val="001B4BB3"/>
    <w:rsid w:val="001B56DC"/>
    <w:rsid w:val="001C0F0B"/>
    <w:rsid w:val="001C122C"/>
    <w:rsid w:val="001C46BB"/>
    <w:rsid w:val="001C607C"/>
    <w:rsid w:val="001D0724"/>
    <w:rsid w:val="001D1C60"/>
    <w:rsid w:val="001D30B8"/>
    <w:rsid w:val="001D3215"/>
    <w:rsid w:val="001D3969"/>
    <w:rsid w:val="001D3A75"/>
    <w:rsid w:val="001D459E"/>
    <w:rsid w:val="001D5350"/>
    <w:rsid w:val="001D54AF"/>
    <w:rsid w:val="001E30ED"/>
    <w:rsid w:val="001E343C"/>
    <w:rsid w:val="001E4CF3"/>
    <w:rsid w:val="001F1429"/>
    <w:rsid w:val="001F1647"/>
    <w:rsid w:val="001F2C33"/>
    <w:rsid w:val="001F315B"/>
    <w:rsid w:val="001F3D6E"/>
    <w:rsid w:val="001F4D11"/>
    <w:rsid w:val="001F7413"/>
    <w:rsid w:val="00203581"/>
    <w:rsid w:val="00203F3B"/>
    <w:rsid w:val="00207081"/>
    <w:rsid w:val="002078DE"/>
    <w:rsid w:val="00210614"/>
    <w:rsid w:val="002108C2"/>
    <w:rsid w:val="00210BC4"/>
    <w:rsid w:val="00210E4A"/>
    <w:rsid w:val="00212069"/>
    <w:rsid w:val="00212240"/>
    <w:rsid w:val="00212718"/>
    <w:rsid w:val="00212F9E"/>
    <w:rsid w:val="0021718B"/>
    <w:rsid w:val="00217F84"/>
    <w:rsid w:val="0022061D"/>
    <w:rsid w:val="00220C33"/>
    <w:rsid w:val="00220D44"/>
    <w:rsid w:val="0022152A"/>
    <w:rsid w:val="00221BE7"/>
    <w:rsid w:val="002229F5"/>
    <w:rsid w:val="00224C0C"/>
    <w:rsid w:val="002268D1"/>
    <w:rsid w:val="002312BB"/>
    <w:rsid w:val="00231944"/>
    <w:rsid w:val="00231F47"/>
    <w:rsid w:val="0023251C"/>
    <w:rsid w:val="0023293F"/>
    <w:rsid w:val="00235460"/>
    <w:rsid w:val="0023578C"/>
    <w:rsid w:val="0023653A"/>
    <w:rsid w:val="00236646"/>
    <w:rsid w:val="002401D8"/>
    <w:rsid w:val="00240786"/>
    <w:rsid w:val="00240BE6"/>
    <w:rsid w:val="00241AAB"/>
    <w:rsid w:val="00244467"/>
    <w:rsid w:val="0024461D"/>
    <w:rsid w:val="00245B6D"/>
    <w:rsid w:val="00246168"/>
    <w:rsid w:val="00247AD6"/>
    <w:rsid w:val="002538D5"/>
    <w:rsid w:val="00256E77"/>
    <w:rsid w:val="00257667"/>
    <w:rsid w:val="00257EAF"/>
    <w:rsid w:val="00260A01"/>
    <w:rsid w:val="002615C0"/>
    <w:rsid w:val="002627DD"/>
    <w:rsid w:val="0026390A"/>
    <w:rsid w:val="00263E61"/>
    <w:rsid w:val="0026441F"/>
    <w:rsid w:val="00265BF8"/>
    <w:rsid w:val="002708A9"/>
    <w:rsid w:val="002711EF"/>
    <w:rsid w:val="00271D16"/>
    <w:rsid w:val="00272842"/>
    <w:rsid w:val="002731AF"/>
    <w:rsid w:val="0027368C"/>
    <w:rsid w:val="0027373F"/>
    <w:rsid w:val="002739F9"/>
    <w:rsid w:val="002742EF"/>
    <w:rsid w:val="00275A89"/>
    <w:rsid w:val="00276651"/>
    <w:rsid w:val="002777DD"/>
    <w:rsid w:val="002778E5"/>
    <w:rsid w:val="00280F9E"/>
    <w:rsid w:val="00282D4F"/>
    <w:rsid w:val="00283314"/>
    <w:rsid w:val="002859E0"/>
    <w:rsid w:val="00285D7C"/>
    <w:rsid w:val="00291506"/>
    <w:rsid w:val="00291999"/>
    <w:rsid w:val="0029395B"/>
    <w:rsid w:val="00293C92"/>
    <w:rsid w:val="00296270"/>
    <w:rsid w:val="00296AFF"/>
    <w:rsid w:val="00296C07"/>
    <w:rsid w:val="002A0361"/>
    <w:rsid w:val="002A11EF"/>
    <w:rsid w:val="002A1C5D"/>
    <w:rsid w:val="002A2919"/>
    <w:rsid w:val="002A3F26"/>
    <w:rsid w:val="002A4308"/>
    <w:rsid w:val="002A554D"/>
    <w:rsid w:val="002A61D0"/>
    <w:rsid w:val="002A7898"/>
    <w:rsid w:val="002B37A4"/>
    <w:rsid w:val="002B6BDC"/>
    <w:rsid w:val="002B7971"/>
    <w:rsid w:val="002B7C26"/>
    <w:rsid w:val="002B7CFD"/>
    <w:rsid w:val="002C2231"/>
    <w:rsid w:val="002C22C7"/>
    <w:rsid w:val="002C2C0D"/>
    <w:rsid w:val="002C2E10"/>
    <w:rsid w:val="002C44D2"/>
    <w:rsid w:val="002C69F9"/>
    <w:rsid w:val="002C7A69"/>
    <w:rsid w:val="002D0559"/>
    <w:rsid w:val="002D1708"/>
    <w:rsid w:val="002D1A1A"/>
    <w:rsid w:val="002D1E5D"/>
    <w:rsid w:val="002D3245"/>
    <w:rsid w:val="002D42FA"/>
    <w:rsid w:val="002D559F"/>
    <w:rsid w:val="002D65AD"/>
    <w:rsid w:val="002D6B11"/>
    <w:rsid w:val="002D6EBA"/>
    <w:rsid w:val="002D7A75"/>
    <w:rsid w:val="002E0A94"/>
    <w:rsid w:val="002E0E4D"/>
    <w:rsid w:val="002E0FC4"/>
    <w:rsid w:val="002E56AC"/>
    <w:rsid w:val="002E5879"/>
    <w:rsid w:val="002E5FCD"/>
    <w:rsid w:val="002E76F0"/>
    <w:rsid w:val="002E7BF2"/>
    <w:rsid w:val="002F15CC"/>
    <w:rsid w:val="002F184C"/>
    <w:rsid w:val="002F1B03"/>
    <w:rsid w:val="002F1C5B"/>
    <w:rsid w:val="002F2BE4"/>
    <w:rsid w:val="002F5382"/>
    <w:rsid w:val="002F6390"/>
    <w:rsid w:val="002F6B59"/>
    <w:rsid w:val="002F6CE5"/>
    <w:rsid w:val="002F7159"/>
    <w:rsid w:val="002F7772"/>
    <w:rsid w:val="003008D8"/>
    <w:rsid w:val="00300974"/>
    <w:rsid w:val="003038C5"/>
    <w:rsid w:val="00303F7F"/>
    <w:rsid w:val="00304751"/>
    <w:rsid w:val="003053E5"/>
    <w:rsid w:val="0030620F"/>
    <w:rsid w:val="0030665B"/>
    <w:rsid w:val="0030744D"/>
    <w:rsid w:val="00307712"/>
    <w:rsid w:val="0031122B"/>
    <w:rsid w:val="003112A5"/>
    <w:rsid w:val="003120C9"/>
    <w:rsid w:val="00313BCF"/>
    <w:rsid w:val="00315706"/>
    <w:rsid w:val="00315875"/>
    <w:rsid w:val="0031606D"/>
    <w:rsid w:val="00322257"/>
    <w:rsid w:val="00324853"/>
    <w:rsid w:val="0032500D"/>
    <w:rsid w:val="003259DE"/>
    <w:rsid w:val="00325A7D"/>
    <w:rsid w:val="00325C98"/>
    <w:rsid w:val="00326F78"/>
    <w:rsid w:val="003277DD"/>
    <w:rsid w:val="00330CE5"/>
    <w:rsid w:val="0033289A"/>
    <w:rsid w:val="003341E8"/>
    <w:rsid w:val="0033473F"/>
    <w:rsid w:val="003370E5"/>
    <w:rsid w:val="00340F35"/>
    <w:rsid w:val="00345036"/>
    <w:rsid w:val="003452AE"/>
    <w:rsid w:val="00346FA4"/>
    <w:rsid w:val="00347084"/>
    <w:rsid w:val="00351915"/>
    <w:rsid w:val="00351F22"/>
    <w:rsid w:val="00352ABD"/>
    <w:rsid w:val="00353626"/>
    <w:rsid w:val="00353CD5"/>
    <w:rsid w:val="00354EFF"/>
    <w:rsid w:val="0035601E"/>
    <w:rsid w:val="00356E57"/>
    <w:rsid w:val="00356F5E"/>
    <w:rsid w:val="0036012B"/>
    <w:rsid w:val="00360498"/>
    <w:rsid w:val="003610A6"/>
    <w:rsid w:val="003612DB"/>
    <w:rsid w:val="003614E2"/>
    <w:rsid w:val="00361E66"/>
    <w:rsid w:val="00362397"/>
    <w:rsid w:val="00362525"/>
    <w:rsid w:val="00363A5C"/>
    <w:rsid w:val="00364A95"/>
    <w:rsid w:val="00365B7C"/>
    <w:rsid w:val="00365B81"/>
    <w:rsid w:val="00366446"/>
    <w:rsid w:val="00367374"/>
    <w:rsid w:val="00371947"/>
    <w:rsid w:val="0037337C"/>
    <w:rsid w:val="00374C0D"/>
    <w:rsid w:val="003752DB"/>
    <w:rsid w:val="00375F2B"/>
    <w:rsid w:val="00376111"/>
    <w:rsid w:val="00377965"/>
    <w:rsid w:val="00380493"/>
    <w:rsid w:val="003804D9"/>
    <w:rsid w:val="00380681"/>
    <w:rsid w:val="00380A25"/>
    <w:rsid w:val="003829FA"/>
    <w:rsid w:val="00383619"/>
    <w:rsid w:val="003841E7"/>
    <w:rsid w:val="00385A95"/>
    <w:rsid w:val="00386B72"/>
    <w:rsid w:val="00390B18"/>
    <w:rsid w:val="00390BE7"/>
    <w:rsid w:val="00392887"/>
    <w:rsid w:val="00394322"/>
    <w:rsid w:val="00394C66"/>
    <w:rsid w:val="00394E8E"/>
    <w:rsid w:val="00394F3A"/>
    <w:rsid w:val="00396B5B"/>
    <w:rsid w:val="003A0012"/>
    <w:rsid w:val="003A0A72"/>
    <w:rsid w:val="003A0D3E"/>
    <w:rsid w:val="003A0D6F"/>
    <w:rsid w:val="003A170F"/>
    <w:rsid w:val="003A1FC9"/>
    <w:rsid w:val="003A1FF8"/>
    <w:rsid w:val="003A22C2"/>
    <w:rsid w:val="003A2874"/>
    <w:rsid w:val="003A346E"/>
    <w:rsid w:val="003A3998"/>
    <w:rsid w:val="003A489E"/>
    <w:rsid w:val="003A585F"/>
    <w:rsid w:val="003A6A07"/>
    <w:rsid w:val="003A6B07"/>
    <w:rsid w:val="003B0752"/>
    <w:rsid w:val="003B18C7"/>
    <w:rsid w:val="003B601A"/>
    <w:rsid w:val="003C1160"/>
    <w:rsid w:val="003C1D4D"/>
    <w:rsid w:val="003C1F19"/>
    <w:rsid w:val="003C2049"/>
    <w:rsid w:val="003C2F68"/>
    <w:rsid w:val="003C3BAB"/>
    <w:rsid w:val="003C4C2E"/>
    <w:rsid w:val="003C702F"/>
    <w:rsid w:val="003C7B06"/>
    <w:rsid w:val="003D04F7"/>
    <w:rsid w:val="003D0AD7"/>
    <w:rsid w:val="003D1A1D"/>
    <w:rsid w:val="003D34FC"/>
    <w:rsid w:val="003D573D"/>
    <w:rsid w:val="003E0747"/>
    <w:rsid w:val="003E1AD4"/>
    <w:rsid w:val="003E5762"/>
    <w:rsid w:val="003E6906"/>
    <w:rsid w:val="003E7364"/>
    <w:rsid w:val="003E7565"/>
    <w:rsid w:val="003E7C74"/>
    <w:rsid w:val="003F0D26"/>
    <w:rsid w:val="003F0F3A"/>
    <w:rsid w:val="003F1B4A"/>
    <w:rsid w:val="003F1D67"/>
    <w:rsid w:val="003F1F11"/>
    <w:rsid w:val="003F20F3"/>
    <w:rsid w:val="003F357F"/>
    <w:rsid w:val="003F480B"/>
    <w:rsid w:val="003F4D27"/>
    <w:rsid w:val="003F54F3"/>
    <w:rsid w:val="003F6A6D"/>
    <w:rsid w:val="00400A58"/>
    <w:rsid w:val="00401AD8"/>
    <w:rsid w:val="00402906"/>
    <w:rsid w:val="00403B2E"/>
    <w:rsid w:val="0040425B"/>
    <w:rsid w:val="004066D9"/>
    <w:rsid w:val="00410BF5"/>
    <w:rsid w:val="00410CB9"/>
    <w:rsid w:val="004136DD"/>
    <w:rsid w:val="00414F17"/>
    <w:rsid w:val="004160C6"/>
    <w:rsid w:val="00416AF7"/>
    <w:rsid w:val="004178BE"/>
    <w:rsid w:val="00420E32"/>
    <w:rsid w:val="00420F35"/>
    <w:rsid w:val="00420FB7"/>
    <w:rsid w:val="0042256F"/>
    <w:rsid w:val="00422CE6"/>
    <w:rsid w:val="00423493"/>
    <w:rsid w:val="00430920"/>
    <w:rsid w:val="00432014"/>
    <w:rsid w:val="00432A25"/>
    <w:rsid w:val="00432D34"/>
    <w:rsid w:val="00433DC1"/>
    <w:rsid w:val="0043603B"/>
    <w:rsid w:val="00444363"/>
    <w:rsid w:val="0045022C"/>
    <w:rsid w:val="00450880"/>
    <w:rsid w:val="00452470"/>
    <w:rsid w:val="0045548E"/>
    <w:rsid w:val="004559D2"/>
    <w:rsid w:val="004567D1"/>
    <w:rsid w:val="00460087"/>
    <w:rsid w:val="004610C6"/>
    <w:rsid w:val="00461C38"/>
    <w:rsid w:val="0046283A"/>
    <w:rsid w:val="004628F4"/>
    <w:rsid w:val="00467C97"/>
    <w:rsid w:val="004708B6"/>
    <w:rsid w:val="00470A3F"/>
    <w:rsid w:val="0047132A"/>
    <w:rsid w:val="00472E89"/>
    <w:rsid w:val="00473032"/>
    <w:rsid w:val="0047516E"/>
    <w:rsid w:val="0047556A"/>
    <w:rsid w:val="00475E8E"/>
    <w:rsid w:val="0047650C"/>
    <w:rsid w:val="004777A5"/>
    <w:rsid w:val="00482E32"/>
    <w:rsid w:val="0048522C"/>
    <w:rsid w:val="004854D0"/>
    <w:rsid w:val="00486E81"/>
    <w:rsid w:val="00492507"/>
    <w:rsid w:val="00493AED"/>
    <w:rsid w:val="00494653"/>
    <w:rsid w:val="00494BB7"/>
    <w:rsid w:val="00496852"/>
    <w:rsid w:val="004975D0"/>
    <w:rsid w:val="00497700"/>
    <w:rsid w:val="004A02C1"/>
    <w:rsid w:val="004A0AEE"/>
    <w:rsid w:val="004A13D7"/>
    <w:rsid w:val="004A1E8A"/>
    <w:rsid w:val="004A2785"/>
    <w:rsid w:val="004A3849"/>
    <w:rsid w:val="004A3DC0"/>
    <w:rsid w:val="004A50D6"/>
    <w:rsid w:val="004A75DA"/>
    <w:rsid w:val="004A79B0"/>
    <w:rsid w:val="004A7DF2"/>
    <w:rsid w:val="004B0A38"/>
    <w:rsid w:val="004B0BB7"/>
    <w:rsid w:val="004B0CE5"/>
    <w:rsid w:val="004B29E0"/>
    <w:rsid w:val="004B7430"/>
    <w:rsid w:val="004B7ABC"/>
    <w:rsid w:val="004C0010"/>
    <w:rsid w:val="004C053D"/>
    <w:rsid w:val="004C0640"/>
    <w:rsid w:val="004C0983"/>
    <w:rsid w:val="004C0E6D"/>
    <w:rsid w:val="004C11B5"/>
    <w:rsid w:val="004C1390"/>
    <w:rsid w:val="004C19FB"/>
    <w:rsid w:val="004C1D61"/>
    <w:rsid w:val="004C2D90"/>
    <w:rsid w:val="004C4628"/>
    <w:rsid w:val="004C4CF9"/>
    <w:rsid w:val="004C5D6A"/>
    <w:rsid w:val="004C6381"/>
    <w:rsid w:val="004D105A"/>
    <w:rsid w:val="004D144F"/>
    <w:rsid w:val="004D6880"/>
    <w:rsid w:val="004D6BBB"/>
    <w:rsid w:val="004D7A4A"/>
    <w:rsid w:val="004E0183"/>
    <w:rsid w:val="004E1122"/>
    <w:rsid w:val="004E13D0"/>
    <w:rsid w:val="004E1D0C"/>
    <w:rsid w:val="004E4CFF"/>
    <w:rsid w:val="004E6D2F"/>
    <w:rsid w:val="004E70A9"/>
    <w:rsid w:val="004E72B7"/>
    <w:rsid w:val="004E7AE1"/>
    <w:rsid w:val="004E7E0A"/>
    <w:rsid w:val="004F0E4E"/>
    <w:rsid w:val="004F1FAD"/>
    <w:rsid w:val="004F3134"/>
    <w:rsid w:val="004F33E5"/>
    <w:rsid w:val="004F3990"/>
    <w:rsid w:val="004F44E8"/>
    <w:rsid w:val="004F4594"/>
    <w:rsid w:val="004F4BAA"/>
    <w:rsid w:val="004F5404"/>
    <w:rsid w:val="00500177"/>
    <w:rsid w:val="00500342"/>
    <w:rsid w:val="00500B36"/>
    <w:rsid w:val="00500BDB"/>
    <w:rsid w:val="00500FD9"/>
    <w:rsid w:val="005014D4"/>
    <w:rsid w:val="00501519"/>
    <w:rsid w:val="00502261"/>
    <w:rsid w:val="00502FB4"/>
    <w:rsid w:val="005036A0"/>
    <w:rsid w:val="005042EE"/>
    <w:rsid w:val="00505B69"/>
    <w:rsid w:val="00505C3B"/>
    <w:rsid w:val="00505E15"/>
    <w:rsid w:val="00506132"/>
    <w:rsid w:val="00507B26"/>
    <w:rsid w:val="005106FA"/>
    <w:rsid w:val="00510A3B"/>
    <w:rsid w:val="005119EF"/>
    <w:rsid w:val="00511DAF"/>
    <w:rsid w:val="00511FA4"/>
    <w:rsid w:val="00512011"/>
    <w:rsid w:val="00512554"/>
    <w:rsid w:val="00513A94"/>
    <w:rsid w:val="00513F6D"/>
    <w:rsid w:val="005167FD"/>
    <w:rsid w:val="00517069"/>
    <w:rsid w:val="00517197"/>
    <w:rsid w:val="0051730D"/>
    <w:rsid w:val="00522941"/>
    <w:rsid w:val="005234AD"/>
    <w:rsid w:val="0052471D"/>
    <w:rsid w:val="005270F4"/>
    <w:rsid w:val="00527F89"/>
    <w:rsid w:val="00531BC3"/>
    <w:rsid w:val="00533CCD"/>
    <w:rsid w:val="00535F7E"/>
    <w:rsid w:val="005362D9"/>
    <w:rsid w:val="00541C15"/>
    <w:rsid w:val="00542BAB"/>
    <w:rsid w:val="00542BD7"/>
    <w:rsid w:val="005437ED"/>
    <w:rsid w:val="00543A66"/>
    <w:rsid w:val="00545259"/>
    <w:rsid w:val="005476DC"/>
    <w:rsid w:val="00547720"/>
    <w:rsid w:val="00551C9D"/>
    <w:rsid w:val="00552F45"/>
    <w:rsid w:val="005549CD"/>
    <w:rsid w:val="00555F1A"/>
    <w:rsid w:val="00556A0E"/>
    <w:rsid w:val="00557193"/>
    <w:rsid w:val="005571F9"/>
    <w:rsid w:val="0056033F"/>
    <w:rsid w:val="005608CC"/>
    <w:rsid w:val="00560C80"/>
    <w:rsid w:val="005623D9"/>
    <w:rsid w:val="005646F8"/>
    <w:rsid w:val="00565ACA"/>
    <w:rsid w:val="00567721"/>
    <w:rsid w:val="005703C9"/>
    <w:rsid w:val="005708C7"/>
    <w:rsid w:val="00571149"/>
    <w:rsid w:val="005715F1"/>
    <w:rsid w:val="00571663"/>
    <w:rsid w:val="005719B2"/>
    <w:rsid w:val="00573DA9"/>
    <w:rsid w:val="005752D8"/>
    <w:rsid w:val="00577146"/>
    <w:rsid w:val="005804D9"/>
    <w:rsid w:val="00581701"/>
    <w:rsid w:val="00582D12"/>
    <w:rsid w:val="00585834"/>
    <w:rsid w:val="00586131"/>
    <w:rsid w:val="005861A4"/>
    <w:rsid w:val="0058651C"/>
    <w:rsid w:val="005867E1"/>
    <w:rsid w:val="00586BD7"/>
    <w:rsid w:val="005910FF"/>
    <w:rsid w:val="005919B7"/>
    <w:rsid w:val="0059232E"/>
    <w:rsid w:val="00592D73"/>
    <w:rsid w:val="005941DB"/>
    <w:rsid w:val="0059424B"/>
    <w:rsid w:val="005A0C71"/>
    <w:rsid w:val="005A28E2"/>
    <w:rsid w:val="005A28F6"/>
    <w:rsid w:val="005A3984"/>
    <w:rsid w:val="005A3D76"/>
    <w:rsid w:val="005A3D99"/>
    <w:rsid w:val="005A556B"/>
    <w:rsid w:val="005B0008"/>
    <w:rsid w:val="005B0A27"/>
    <w:rsid w:val="005B0E66"/>
    <w:rsid w:val="005B2930"/>
    <w:rsid w:val="005C0519"/>
    <w:rsid w:val="005C0540"/>
    <w:rsid w:val="005C0742"/>
    <w:rsid w:val="005C1AB5"/>
    <w:rsid w:val="005C23C2"/>
    <w:rsid w:val="005C4765"/>
    <w:rsid w:val="005C6C87"/>
    <w:rsid w:val="005C7F5E"/>
    <w:rsid w:val="005D122B"/>
    <w:rsid w:val="005D1FDD"/>
    <w:rsid w:val="005D20F7"/>
    <w:rsid w:val="005D3338"/>
    <w:rsid w:val="005D3732"/>
    <w:rsid w:val="005D3936"/>
    <w:rsid w:val="005D3ED0"/>
    <w:rsid w:val="005D5A59"/>
    <w:rsid w:val="005D6E82"/>
    <w:rsid w:val="005D6ECF"/>
    <w:rsid w:val="005D6EDC"/>
    <w:rsid w:val="005D7CA5"/>
    <w:rsid w:val="005E1F6E"/>
    <w:rsid w:val="005E56EF"/>
    <w:rsid w:val="005E67F1"/>
    <w:rsid w:val="005E6B62"/>
    <w:rsid w:val="005E752B"/>
    <w:rsid w:val="005E776C"/>
    <w:rsid w:val="005F00A5"/>
    <w:rsid w:val="005F1DB5"/>
    <w:rsid w:val="005F2062"/>
    <w:rsid w:val="005F2AA3"/>
    <w:rsid w:val="005F483B"/>
    <w:rsid w:val="005F53C2"/>
    <w:rsid w:val="005F7453"/>
    <w:rsid w:val="006025B2"/>
    <w:rsid w:val="00602907"/>
    <w:rsid w:val="00604851"/>
    <w:rsid w:val="00604C8D"/>
    <w:rsid w:val="00604CE2"/>
    <w:rsid w:val="0061016F"/>
    <w:rsid w:val="0061092E"/>
    <w:rsid w:val="00610AC9"/>
    <w:rsid w:val="006116E2"/>
    <w:rsid w:val="00612990"/>
    <w:rsid w:val="00613296"/>
    <w:rsid w:val="00613E74"/>
    <w:rsid w:val="006140A4"/>
    <w:rsid w:val="00614B97"/>
    <w:rsid w:val="00614C56"/>
    <w:rsid w:val="006157AF"/>
    <w:rsid w:val="006163EA"/>
    <w:rsid w:val="006238FB"/>
    <w:rsid w:val="00623950"/>
    <w:rsid w:val="00623A16"/>
    <w:rsid w:val="00624BCA"/>
    <w:rsid w:val="006251B1"/>
    <w:rsid w:val="006273A2"/>
    <w:rsid w:val="0063327A"/>
    <w:rsid w:val="00633CBB"/>
    <w:rsid w:val="006353EA"/>
    <w:rsid w:val="00636332"/>
    <w:rsid w:val="00637B0B"/>
    <w:rsid w:val="00640E68"/>
    <w:rsid w:val="0064198E"/>
    <w:rsid w:val="006427AB"/>
    <w:rsid w:val="00645104"/>
    <w:rsid w:val="006465F2"/>
    <w:rsid w:val="00651290"/>
    <w:rsid w:val="006524CE"/>
    <w:rsid w:val="00652CB6"/>
    <w:rsid w:val="0065341D"/>
    <w:rsid w:val="00655695"/>
    <w:rsid w:val="0065771E"/>
    <w:rsid w:val="00657894"/>
    <w:rsid w:val="00660430"/>
    <w:rsid w:val="00663044"/>
    <w:rsid w:val="00663B87"/>
    <w:rsid w:val="00664CC8"/>
    <w:rsid w:val="0066515A"/>
    <w:rsid w:val="00667717"/>
    <w:rsid w:val="006737AA"/>
    <w:rsid w:val="00674CD2"/>
    <w:rsid w:val="00674FD9"/>
    <w:rsid w:val="00675691"/>
    <w:rsid w:val="00676BA7"/>
    <w:rsid w:val="00676EA8"/>
    <w:rsid w:val="00680AC6"/>
    <w:rsid w:val="00682932"/>
    <w:rsid w:val="00682BF0"/>
    <w:rsid w:val="0068406F"/>
    <w:rsid w:val="006852A3"/>
    <w:rsid w:val="00686A45"/>
    <w:rsid w:val="006877A4"/>
    <w:rsid w:val="00687D42"/>
    <w:rsid w:val="0069125F"/>
    <w:rsid w:val="00691904"/>
    <w:rsid w:val="0069270D"/>
    <w:rsid w:val="006948C3"/>
    <w:rsid w:val="00695B29"/>
    <w:rsid w:val="00696103"/>
    <w:rsid w:val="006979A2"/>
    <w:rsid w:val="006A021E"/>
    <w:rsid w:val="006A17B1"/>
    <w:rsid w:val="006A3619"/>
    <w:rsid w:val="006A3754"/>
    <w:rsid w:val="006A3B49"/>
    <w:rsid w:val="006A4D36"/>
    <w:rsid w:val="006A55B2"/>
    <w:rsid w:val="006A5F46"/>
    <w:rsid w:val="006B10B3"/>
    <w:rsid w:val="006B1B72"/>
    <w:rsid w:val="006B2697"/>
    <w:rsid w:val="006B39D4"/>
    <w:rsid w:val="006B4132"/>
    <w:rsid w:val="006B4243"/>
    <w:rsid w:val="006B4E3F"/>
    <w:rsid w:val="006B7D77"/>
    <w:rsid w:val="006C4AE7"/>
    <w:rsid w:val="006D05F6"/>
    <w:rsid w:val="006D08C6"/>
    <w:rsid w:val="006D1A2B"/>
    <w:rsid w:val="006D5E10"/>
    <w:rsid w:val="006D7B72"/>
    <w:rsid w:val="006E0D69"/>
    <w:rsid w:val="006E0DF3"/>
    <w:rsid w:val="006E14A7"/>
    <w:rsid w:val="006E1AA8"/>
    <w:rsid w:val="006E2DAF"/>
    <w:rsid w:val="006E4623"/>
    <w:rsid w:val="006E485C"/>
    <w:rsid w:val="006E4894"/>
    <w:rsid w:val="006E4EED"/>
    <w:rsid w:val="006E4FF6"/>
    <w:rsid w:val="006E6CD8"/>
    <w:rsid w:val="006F0A43"/>
    <w:rsid w:val="006F73A7"/>
    <w:rsid w:val="007003CB"/>
    <w:rsid w:val="00701D66"/>
    <w:rsid w:val="0070345F"/>
    <w:rsid w:val="00703A04"/>
    <w:rsid w:val="00703CA1"/>
    <w:rsid w:val="007040AF"/>
    <w:rsid w:val="00704954"/>
    <w:rsid w:val="007051A9"/>
    <w:rsid w:val="00705C7B"/>
    <w:rsid w:val="00706B59"/>
    <w:rsid w:val="00710F23"/>
    <w:rsid w:val="00712AE0"/>
    <w:rsid w:val="00712D01"/>
    <w:rsid w:val="00714662"/>
    <w:rsid w:val="00714D95"/>
    <w:rsid w:val="00715432"/>
    <w:rsid w:val="0071788C"/>
    <w:rsid w:val="00717D6C"/>
    <w:rsid w:val="00722109"/>
    <w:rsid w:val="00724899"/>
    <w:rsid w:val="00724CC4"/>
    <w:rsid w:val="007255FD"/>
    <w:rsid w:val="00726738"/>
    <w:rsid w:val="00730035"/>
    <w:rsid w:val="00730A8F"/>
    <w:rsid w:val="007339C1"/>
    <w:rsid w:val="0073481A"/>
    <w:rsid w:val="007411F1"/>
    <w:rsid w:val="00741A2B"/>
    <w:rsid w:val="007427E5"/>
    <w:rsid w:val="00743DFD"/>
    <w:rsid w:val="00744D9A"/>
    <w:rsid w:val="007452A0"/>
    <w:rsid w:val="007465CC"/>
    <w:rsid w:val="0074788C"/>
    <w:rsid w:val="00750225"/>
    <w:rsid w:val="00750353"/>
    <w:rsid w:val="00752EEF"/>
    <w:rsid w:val="00753603"/>
    <w:rsid w:val="00754A09"/>
    <w:rsid w:val="00754C00"/>
    <w:rsid w:val="00754EBC"/>
    <w:rsid w:val="0075511F"/>
    <w:rsid w:val="007554F7"/>
    <w:rsid w:val="00755C0D"/>
    <w:rsid w:val="00755FA9"/>
    <w:rsid w:val="00757B29"/>
    <w:rsid w:val="00757C0A"/>
    <w:rsid w:val="007607BC"/>
    <w:rsid w:val="00760D83"/>
    <w:rsid w:val="00761B4E"/>
    <w:rsid w:val="007623C2"/>
    <w:rsid w:val="00762B9C"/>
    <w:rsid w:val="00763578"/>
    <w:rsid w:val="007648B8"/>
    <w:rsid w:val="0076661E"/>
    <w:rsid w:val="007666AA"/>
    <w:rsid w:val="00766E4C"/>
    <w:rsid w:val="0076767F"/>
    <w:rsid w:val="00767FC6"/>
    <w:rsid w:val="00771CB7"/>
    <w:rsid w:val="0077261B"/>
    <w:rsid w:val="00773721"/>
    <w:rsid w:val="00773B02"/>
    <w:rsid w:val="00773F6E"/>
    <w:rsid w:val="0077425F"/>
    <w:rsid w:val="00775FCA"/>
    <w:rsid w:val="0078001A"/>
    <w:rsid w:val="00780CB1"/>
    <w:rsid w:val="00781CA3"/>
    <w:rsid w:val="00782932"/>
    <w:rsid w:val="00782B6A"/>
    <w:rsid w:val="00784B30"/>
    <w:rsid w:val="00785BB3"/>
    <w:rsid w:val="00787AB8"/>
    <w:rsid w:val="00790B07"/>
    <w:rsid w:val="0079117D"/>
    <w:rsid w:val="007913BE"/>
    <w:rsid w:val="00792605"/>
    <w:rsid w:val="00793470"/>
    <w:rsid w:val="0079352A"/>
    <w:rsid w:val="00793930"/>
    <w:rsid w:val="00796209"/>
    <w:rsid w:val="00797712"/>
    <w:rsid w:val="007A06C4"/>
    <w:rsid w:val="007A2CC1"/>
    <w:rsid w:val="007A353C"/>
    <w:rsid w:val="007A711F"/>
    <w:rsid w:val="007B024C"/>
    <w:rsid w:val="007B060A"/>
    <w:rsid w:val="007B0FE3"/>
    <w:rsid w:val="007B1334"/>
    <w:rsid w:val="007B22B4"/>
    <w:rsid w:val="007B3D5A"/>
    <w:rsid w:val="007B4908"/>
    <w:rsid w:val="007B5330"/>
    <w:rsid w:val="007B5FB2"/>
    <w:rsid w:val="007B77C6"/>
    <w:rsid w:val="007B7B71"/>
    <w:rsid w:val="007C03FB"/>
    <w:rsid w:val="007C3D99"/>
    <w:rsid w:val="007D00DF"/>
    <w:rsid w:val="007D0137"/>
    <w:rsid w:val="007D0F7B"/>
    <w:rsid w:val="007D576A"/>
    <w:rsid w:val="007D64D1"/>
    <w:rsid w:val="007D6BA1"/>
    <w:rsid w:val="007D76A9"/>
    <w:rsid w:val="007D7D8F"/>
    <w:rsid w:val="007E021E"/>
    <w:rsid w:val="007E1596"/>
    <w:rsid w:val="007E1637"/>
    <w:rsid w:val="007E3BAE"/>
    <w:rsid w:val="007E3D5C"/>
    <w:rsid w:val="007E41BD"/>
    <w:rsid w:val="007E4AE6"/>
    <w:rsid w:val="007E7836"/>
    <w:rsid w:val="007F1F60"/>
    <w:rsid w:val="007F3AE9"/>
    <w:rsid w:val="007F6067"/>
    <w:rsid w:val="007F6EA7"/>
    <w:rsid w:val="007F7CAA"/>
    <w:rsid w:val="00800528"/>
    <w:rsid w:val="00801009"/>
    <w:rsid w:val="00801890"/>
    <w:rsid w:val="00801D41"/>
    <w:rsid w:val="008034BC"/>
    <w:rsid w:val="008041B1"/>
    <w:rsid w:val="00805269"/>
    <w:rsid w:val="00805D96"/>
    <w:rsid w:val="008061FE"/>
    <w:rsid w:val="00806267"/>
    <w:rsid w:val="00806756"/>
    <w:rsid w:val="00806CD7"/>
    <w:rsid w:val="0080744D"/>
    <w:rsid w:val="008078D5"/>
    <w:rsid w:val="00807E9C"/>
    <w:rsid w:val="00810ADB"/>
    <w:rsid w:val="00810D6B"/>
    <w:rsid w:val="008116F5"/>
    <w:rsid w:val="00813179"/>
    <w:rsid w:val="00817512"/>
    <w:rsid w:val="00820665"/>
    <w:rsid w:val="00820DDD"/>
    <w:rsid w:val="00821446"/>
    <w:rsid w:val="00823020"/>
    <w:rsid w:val="00824CB9"/>
    <w:rsid w:val="00825912"/>
    <w:rsid w:val="00825A33"/>
    <w:rsid w:val="008263FF"/>
    <w:rsid w:val="0083066D"/>
    <w:rsid w:val="00830F97"/>
    <w:rsid w:val="008312AB"/>
    <w:rsid w:val="008312B7"/>
    <w:rsid w:val="00831A17"/>
    <w:rsid w:val="00831D36"/>
    <w:rsid w:val="00831D3E"/>
    <w:rsid w:val="008339B1"/>
    <w:rsid w:val="00833F8A"/>
    <w:rsid w:val="008360EF"/>
    <w:rsid w:val="0083641A"/>
    <w:rsid w:val="008375B1"/>
    <w:rsid w:val="00837B32"/>
    <w:rsid w:val="008409DF"/>
    <w:rsid w:val="00846170"/>
    <w:rsid w:val="00846F5F"/>
    <w:rsid w:val="00847B6D"/>
    <w:rsid w:val="00850904"/>
    <w:rsid w:val="00850ADC"/>
    <w:rsid w:val="00851095"/>
    <w:rsid w:val="00852982"/>
    <w:rsid w:val="008537B6"/>
    <w:rsid w:val="00855C1C"/>
    <w:rsid w:val="00857064"/>
    <w:rsid w:val="008577D5"/>
    <w:rsid w:val="00857C55"/>
    <w:rsid w:val="00862811"/>
    <w:rsid w:val="0086671F"/>
    <w:rsid w:val="008667E5"/>
    <w:rsid w:val="008668F3"/>
    <w:rsid w:val="00867983"/>
    <w:rsid w:val="0087390B"/>
    <w:rsid w:val="00873ADC"/>
    <w:rsid w:val="00874BC1"/>
    <w:rsid w:val="008757A7"/>
    <w:rsid w:val="00876158"/>
    <w:rsid w:val="008766BA"/>
    <w:rsid w:val="00877742"/>
    <w:rsid w:val="00881F71"/>
    <w:rsid w:val="008829AF"/>
    <w:rsid w:val="008829EC"/>
    <w:rsid w:val="00882CE6"/>
    <w:rsid w:val="008915AD"/>
    <w:rsid w:val="00893971"/>
    <w:rsid w:val="00893B1F"/>
    <w:rsid w:val="00893C2C"/>
    <w:rsid w:val="00894602"/>
    <w:rsid w:val="00897603"/>
    <w:rsid w:val="0089798C"/>
    <w:rsid w:val="008A25EC"/>
    <w:rsid w:val="008A3A29"/>
    <w:rsid w:val="008A7412"/>
    <w:rsid w:val="008A7749"/>
    <w:rsid w:val="008B03CA"/>
    <w:rsid w:val="008B04CB"/>
    <w:rsid w:val="008B0F45"/>
    <w:rsid w:val="008B10B1"/>
    <w:rsid w:val="008B1DE4"/>
    <w:rsid w:val="008B2C12"/>
    <w:rsid w:val="008B3EBA"/>
    <w:rsid w:val="008B5051"/>
    <w:rsid w:val="008B57A5"/>
    <w:rsid w:val="008C0B36"/>
    <w:rsid w:val="008C1554"/>
    <w:rsid w:val="008C1A7A"/>
    <w:rsid w:val="008C2020"/>
    <w:rsid w:val="008C2823"/>
    <w:rsid w:val="008C3573"/>
    <w:rsid w:val="008C4754"/>
    <w:rsid w:val="008C528D"/>
    <w:rsid w:val="008C52DB"/>
    <w:rsid w:val="008D3E74"/>
    <w:rsid w:val="008D47E8"/>
    <w:rsid w:val="008D4C3C"/>
    <w:rsid w:val="008D4DE2"/>
    <w:rsid w:val="008D697F"/>
    <w:rsid w:val="008D7619"/>
    <w:rsid w:val="008D7895"/>
    <w:rsid w:val="008E0439"/>
    <w:rsid w:val="008E1C2A"/>
    <w:rsid w:val="008E62D7"/>
    <w:rsid w:val="008F1C0E"/>
    <w:rsid w:val="008F3E55"/>
    <w:rsid w:val="008F44B1"/>
    <w:rsid w:val="008F4970"/>
    <w:rsid w:val="008F59F6"/>
    <w:rsid w:val="008F5C44"/>
    <w:rsid w:val="008F5FC6"/>
    <w:rsid w:val="008F651C"/>
    <w:rsid w:val="008F66B5"/>
    <w:rsid w:val="0090019D"/>
    <w:rsid w:val="00902935"/>
    <w:rsid w:val="00902D30"/>
    <w:rsid w:val="00902ED5"/>
    <w:rsid w:val="00903573"/>
    <w:rsid w:val="009050BE"/>
    <w:rsid w:val="00906009"/>
    <w:rsid w:val="009073CD"/>
    <w:rsid w:val="009075B1"/>
    <w:rsid w:val="0090776C"/>
    <w:rsid w:val="00912774"/>
    <w:rsid w:val="00912916"/>
    <w:rsid w:val="00912B7F"/>
    <w:rsid w:val="00912DE8"/>
    <w:rsid w:val="0091344F"/>
    <w:rsid w:val="00914111"/>
    <w:rsid w:val="00914428"/>
    <w:rsid w:val="009149C2"/>
    <w:rsid w:val="00914C51"/>
    <w:rsid w:val="0091543D"/>
    <w:rsid w:val="009154C0"/>
    <w:rsid w:val="0091597A"/>
    <w:rsid w:val="00916479"/>
    <w:rsid w:val="00916576"/>
    <w:rsid w:val="009173F2"/>
    <w:rsid w:val="009178EA"/>
    <w:rsid w:val="00920BE9"/>
    <w:rsid w:val="00921676"/>
    <w:rsid w:val="00921AD0"/>
    <w:rsid w:val="00923892"/>
    <w:rsid w:val="00927C28"/>
    <w:rsid w:val="00927F5E"/>
    <w:rsid w:val="0093008C"/>
    <w:rsid w:val="0093094B"/>
    <w:rsid w:val="00930CB5"/>
    <w:rsid w:val="009313D0"/>
    <w:rsid w:val="009320DC"/>
    <w:rsid w:val="00932259"/>
    <w:rsid w:val="0093557A"/>
    <w:rsid w:val="00937083"/>
    <w:rsid w:val="009373BC"/>
    <w:rsid w:val="00942641"/>
    <w:rsid w:val="00946437"/>
    <w:rsid w:val="009465CB"/>
    <w:rsid w:val="0094726A"/>
    <w:rsid w:val="00947794"/>
    <w:rsid w:val="009477FA"/>
    <w:rsid w:val="00950DE2"/>
    <w:rsid w:val="00950E5D"/>
    <w:rsid w:val="00950F23"/>
    <w:rsid w:val="009522DF"/>
    <w:rsid w:val="009542CA"/>
    <w:rsid w:val="009547F5"/>
    <w:rsid w:val="00954D7E"/>
    <w:rsid w:val="00956521"/>
    <w:rsid w:val="0095755D"/>
    <w:rsid w:val="00957DC8"/>
    <w:rsid w:val="0096091C"/>
    <w:rsid w:val="00964035"/>
    <w:rsid w:val="00964B4B"/>
    <w:rsid w:val="00965135"/>
    <w:rsid w:val="00965C83"/>
    <w:rsid w:val="00966119"/>
    <w:rsid w:val="0096737C"/>
    <w:rsid w:val="00970201"/>
    <w:rsid w:val="009727DE"/>
    <w:rsid w:val="00972C91"/>
    <w:rsid w:val="00972F2B"/>
    <w:rsid w:val="00973AA4"/>
    <w:rsid w:val="00974AE0"/>
    <w:rsid w:val="00975E2E"/>
    <w:rsid w:val="00977473"/>
    <w:rsid w:val="009777DC"/>
    <w:rsid w:val="00981058"/>
    <w:rsid w:val="00981159"/>
    <w:rsid w:val="0098122E"/>
    <w:rsid w:val="00982DE5"/>
    <w:rsid w:val="00982FB8"/>
    <w:rsid w:val="009849CC"/>
    <w:rsid w:val="0099324C"/>
    <w:rsid w:val="00993892"/>
    <w:rsid w:val="009938A4"/>
    <w:rsid w:val="0099467C"/>
    <w:rsid w:val="00995D7C"/>
    <w:rsid w:val="00996ED3"/>
    <w:rsid w:val="00997661"/>
    <w:rsid w:val="009977F0"/>
    <w:rsid w:val="009979C8"/>
    <w:rsid w:val="00997EB9"/>
    <w:rsid w:val="009A0131"/>
    <w:rsid w:val="009A019E"/>
    <w:rsid w:val="009A02AE"/>
    <w:rsid w:val="009A0AC9"/>
    <w:rsid w:val="009A251C"/>
    <w:rsid w:val="009A376A"/>
    <w:rsid w:val="009A3B22"/>
    <w:rsid w:val="009A3CF7"/>
    <w:rsid w:val="009A3F78"/>
    <w:rsid w:val="009A409A"/>
    <w:rsid w:val="009A6312"/>
    <w:rsid w:val="009A6583"/>
    <w:rsid w:val="009B2B17"/>
    <w:rsid w:val="009B3A17"/>
    <w:rsid w:val="009B3B0D"/>
    <w:rsid w:val="009B6E6B"/>
    <w:rsid w:val="009B77D1"/>
    <w:rsid w:val="009B79FA"/>
    <w:rsid w:val="009C3260"/>
    <w:rsid w:val="009C6230"/>
    <w:rsid w:val="009C7DC8"/>
    <w:rsid w:val="009D30D2"/>
    <w:rsid w:val="009D3889"/>
    <w:rsid w:val="009D5241"/>
    <w:rsid w:val="009E0209"/>
    <w:rsid w:val="009E0CE2"/>
    <w:rsid w:val="009E3A0B"/>
    <w:rsid w:val="009E4689"/>
    <w:rsid w:val="009E50E6"/>
    <w:rsid w:val="009E5761"/>
    <w:rsid w:val="009E6A6D"/>
    <w:rsid w:val="009F0D09"/>
    <w:rsid w:val="009F0DB0"/>
    <w:rsid w:val="009F1A01"/>
    <w:rsid w:val="009F1B24"/>
    <w:rsid w:val="009F2E98"/>
    <w:rsid w:val="009F3B5C"/>
    <w:rsid w:val="009F5C63"/>
    <w:rsid w:val="009F748E"/>
    <w:rsid w:val="009F7F34"/>
    <w:rsid w:val="00A00273"/>
    <w:rsid w:val="00A02A8C"/>
    <w:rsid w:val="00A035E3"/>
    <w:rsid w:val="00A038FE"/>
    <w:rsid w:val="00A0401E"/>
    <w:rsid w:val="00A05F4E"/>
    <w:rsid w:val="00A06A32"/>
    <w:rsid w:val="00A131F4"/>
    <w:rsid w:val="00A21279"/>
    <w:rsid w:val="00A21A02"/>
    <w:rsid w:val="00A21E4B"/>
    <w:rsid w:val="00A22E18"/>
    <w:rsid w:val="00A22F35"/>
    <w:rsid w:val="00A234D3"/>
    <w:rsid w:val="00A23963"/>
    <w:rsid w:val="00A23AE4"/>
    <w:rsid w:val="00A241B3"/>
    <w:rsid w:val="00A265C3"/>
    <w:rsid w:val="00A26E1C"/>
    <w:rsid w:val="00A27A69"/>
    <w:rsid w:val="00A27CB6"/>
    <w:rsid w:val="00A30077"/>
    <w:rsid w:val="00A30B41"/>
    <w:rsid w:val="00A30BE9"/>
    <w:rsid w:val="00A321F3"/>
    <w:rsid w:val="00A335E0"/>
    <w:rsid w:val="00A33E14"/>
    <w:rsid w:val="00A34AD8"/>
    <w:rsid w:val="00A35ECD"/>
    <w:rsid w:val="00A40D52"/>
    <w:rsid w:val="00A419AA"/>
    <w:rsid w:val="00A42F4E"/>
    <w:rsid w:val="00A43179"/>
    <w:rsid w:val="00A432CB"/>
    <w:rsid w:val="00A44B0D"/>
    <w:rsid w:val="00A460AE"/>
    <w:rsid w:val="00A46568"/>
    <w:rsid w:val="00A46AD7"/>
    <w:rsid w:val="00A51299"/>
    <w:rsid w:val="00A533C1"/>
    <w:rsid w:val="00A5511D"/>
    <w:rsid w:val="00A60120"/>
    <w:rsid w:val="00A6026F"/>
    <w:rsid w:val="00A609CB"/>
    <w:rsid w:val="00A6268D"/>
    <w:rsid w:val="00A65F61"/>
    <w:rsid w:val="00A666C3"/>
    <w:rsid w:val="00A66730"/>
    <w:rsid w:val="00A66E28"/>
    <w:rsid w:val="00A67267"/>
    <w:rsid w:val="00A702EE"/>
    <w:rsid w:val="00A716A5"/>
    <w:rsid w:val="00A71DBF"/>
    <w:rsid w:val="00A72689"/>
    <w:rsid w:val="00A75282"/>
    <w:rsid w:val="00A756BC"/>
    <w:rsid w:val="00A775BF"/>
    <w:rsid w:val="00A8039A"/>
    <w:rsid w:val="00A803A4"/>
    <w:rsid w:val="00A80B52"/>
    <w:rsid w:val="00A811C2"/>
    <w:rsid w:val="00A81847"/>
    <w:rsid w:val="00A8248A"/>
    <w:rsid w:val="00A8440E"/>
    <w:rsid w:val="00A84A2C"/>
    <w:rsid w:val="00A8590F"/>
    <w:rsid w:val="00A878FA"/>
    <w:rsid w:val="00A90203"/>
    <w:rsid w:val="00A90D8C"/>
    <w:rsid w:val="00A92B22"/>
    <w:rsid w:val="00A93181"/>
    <w:rsid w:val="00A9489C"/>
    <w:rsid w:val="00A96527"/>
    <w:rsid w:val="00A9743C"/>
    <w:rsid w:val="00AA024D"/>
    <w:rsid w:val="00AA057C"/>
    <w:rsid w:val="00AA18AC"/>
    <w:rsid w:val="00AA3304"/>
    <w:rsid w:val="00AA357F"/>
    <w:rsid w:val="00AA3649"/>
    <w:rsid w:val="00AA743F"/>
    <w:rsid w:val="00AA7608"/>
    <w:rsid w:val="00AB0C6E"/>
    <w:rsid w:val="00AB0FEE"/>
    <w:rsid w:val="00AB14FC"/>
    <w:rsid w:val="00AB187A"/>
    <w:rsid w:val="00AB1B28"/>
    <w:rsid w:val="00AB333C"/>
    <w:rsid w:val="00AB4400"/>
    <w:rsid w:val="00AB4C59"/>
    <w:rsid w:val="00AB662A"/>
    <w:rsid w:val="00AB6D78"/>
    <w:rsid w:val="00AB774B"/>
    <w:rsid w:val="00AC068E"/>
    <w:rsid w:val="00AC06E2"/>
    <w:rsid w:val="00AC0FE1"/>
    <w:rsid w:val="00AC4413"/>
    <w:rsid w:val="00AC73B4"/>
    <w:rsid w:val="00AD1070"/>
    <w:rsid w:val="00AD2346"/>
    <w:rsid w:val="00AD2A74"/>
    <w:rsid w:val="00AD317A"/>
    <w:rsid w:val="00AD6A9E"/>
    <w:rsid w:val="00AD7CBA"/>
    <w:rsid w:val="00AD7D80"/>
    <w:rsid w:val="00AD7EED"/>
    <w:rsid w:val="00AE0372"/>
    <w:rsid w:val="00AE219C"/>
    <w:rsid w:val="00AE294F"/>
    <w:rsid w:val="00AE369A"/>
    <w:rsid w:val="00AE7407"/>
    <w:rsid w:val="00AE7912"/>
    <w:rsid w:val="00AF26C4"/>
    <w:rsid w:val="00AF40F0"/>
    <w:rsid w:val="00AF49C2"/>
    <w:rsid w:val="00AF5416"/>
    <w:rsid w:val="00AF5C21"/>
    <w:rsid w:val="00AF6BFE"/>
    <w:rsid w:val="00B00AB7"/>
    <w:rsid w:val="00B034D8"/>
    <w:rsid w:val="00B03E20"/>
    <w:rsid w:val="00B0535C"/>
    <w:rsid w:val="00B06709"/>
    <w:rsid w:val="00B1127F"/>
    <w:rsid w:val="00B11DD4"/>
    <w:rsid w:val="00B11DD7"/>
    <w:rsid w:val="00B121E0"/>
    <w:rsid w:val="00B134E6"/>
    <w:rsid w:val="00B14F68"/>
    <w:rsid w:val="00B155FC"/>
    <w:rsid w:val="00B16333"/>
    <w:rsid w:val="00B203EE"/>
    <w:rsid w:val="00B210DA"/>
    <w:rsid w:val="00B21506"/>
    <w:rsid w:val="00B2243F"/>
    <w:rsid w:val="00B229DD"/>
    <w:rsid w:val="00B24F04"/>
    <w:rsid w:val="00B2577D"/>
    <w:rsid w:val="00B25B76"/>
    <w:rsid w:val="00B26F2F"/>
    <w:rsid w:val="00B307A6"/>
    <w:rsid w:val="00B30AB0"/>
    <w:rsid w:val="00B30FF6"/>
    <w:rsid w:val="00B31261"/>
    <w:rsid w:val="00B322BB"/>
    <w:rsid w:val="00B3236F"/>
    <w:rsid w:val="00B34195"/>
    <w:rsid w:val="00B363BA"/>
    <w:rsid w:val="00B36552"/>
    <w:rsid w:val="00B370FF"/>
    <w:rsid w:val="00B37A9B"/>
    <w:rsid w:val="00B427A6"/>
    <w:rsid w:val="00B43DAF"/>
    <w:rsid w:val="00B463CC"/>
    <w:rsid w:val="00B50C38"/>
    <w:rsid w:val="00B51E02"/>
    <w:rsid w:val="00B520D2"/>
    <w:rsid w:val="00B52459"/>
    <w:rsid w:val="00B52782"/>
    <w:rsid w:val="00B52D95"/>
    <w:rsid w:val="00B5316A"/>
    <w:rsid w:val="00B54256"/>
    <w:rsid w:val="00B54BC6"/>
    <w:rsid w:val="00B566FA"/>
    <w:rsid w:val="00B56AB4"/>
    <w:rsid w:val="00B61F0C"/>
    <w:rsid w:val="00B626C6"/>
    <w:rsid w:val="00B63622"/>
    <w:rsid w:val="00B64DD8"/>
    <w:rsid w:val="00B661EB"/>
    <w:rsid w:val="00B668CA"/>
    <w:rsid w:val="00B67F72"/>
    <w:rsid w:val="00B70C53"/>
    <w:rsid w:val="00B7191F"/>
    <w:rsid w:val="00B72F53"/>
    <w:rsid w:val="00B73F38"/>
    <w:rsid w:val="00B75500"/>
    <w:rsid w:val="00B76397"/>
    <w:rsid w:val="00B772CE"/>
    <w:rsid w:val="00B82292"/>
    <w:rsid w:val="00B83988"/>
    <w:rsid w:val="00B83E33"/>
    <w:rsid w:val="00B84552"/>
    <w:rsid w:val="00B864D4"/>
    <w:rsid w:val="00B8664D"/>
    <w:rsid w:val="00B907EF"/>
    <w:rsid w:val="00B90877"/>
    <w:rsid w:val="00B916FA"/>
    <w:rsid w:val="00B92A5D"/>
    <w:rsid w:val="00B9312B"/>
    <w:rsid w:val="00B93316"/>
    <w:rsid w:val="00B9558B"/>
    <w:rsid w:val="00BA0F86"/>
    <w:rsid w:val="00BA2153"/>
    <w:rsid w:val="00BA29C1"/>
    <w:rsid w:val="00BA3115"/>
    <w:rsid w:val="00BA3AD7"/>
    <w:rsid w:val="00BA3B88"/>
    <w:rsid w:val="00BA3E0F"/>
    <w:rsid w:val="00BA40D3"/>
    <w:rsid w:val="00BA44C8"/>
    <w:rsid w:val="00BA4A0C"/>
    <w:rsid w:val="00BA4D51"/>
    <w:rsid w:val="00BA6BF7"/>
    <w:rsid w:val="00BA74BF"/>
    <w:rsid w:val="00BB090F"/>
    <w:rsid w:val="00BB0A4D"/>
    <w:rsid w:val="00BB1EEB"/>
    <w:rsid w:val="00BB24FE"/>
    <w:rsid w:val="00BC0393"/>
    <w:rsid w:val="00BC06A1"/>
    <w:rsid w:val="00BC0BD1"/>
    <w:rsid w:val="00BC287A"/>
    <w:rsid w:val="00BC339A"/>
    <w:rsid w:val="00BC544C"/>
    <w:rsid w:val="00BC5BF2"/>
    <w:rsid w:val="00BC7011"/>
    <w:rsid w:val="00BC7517"/>
    <w:rsid w:val="00BC7B84"/>
    <w:rsid w:val="00BD024C"/>
    <w:rsid w:val="00BD14F6"/>
    <w:rsid w:val="00BD26E8"/>
    <w:rsid w:val="00BD3141"/>
    <w:rsid w:val="00BD3BEC"/>
    <w:rsid w:val="00BD5974"/>
    <w:rsid w:val="00BD59E2"/>
    <w:rsid w:val="00BD6193"/>
    <w:rsid w:val="00BD6ED2"/>
    <w:rsid w:val="00BD75BA"/>
    <w:rsid w:val="00BE0260"/>
    <w:rsid w:val="00BE1705"/>
    <w:rsid w:val="00BE3DDA"/>
    <w:rsid w:val="00BE5AF9"/>
    <w:rsid w:val="00BE5D93"/>
    <w:rsid w:val="00BE7973"/>
    <w:rsid w:val="00BF0A4F"/>
    <w:rsid w:val="00BF13D1"/>
    <w:rsid w:val="00BF6B0B"/>
    <w:rsid w:val="00C01847"/>
    <w:rsid w:val="00C01F7F"/>
    <w:rsid w:val="00C0204A"/>
    <w:rsid w:val="00C02173"/>
    <w:rsid w:val="00C03605"/>
    <w:rsid w:val="00C041FB"/>
    <w:rsid w:val="00C046FC"/>
    <w:rsid w:val="00C062B9"/>
    <w:rsid w:val="00C07969"/>
    <w:rsid w:val="00C07A7D"/>
    <w:rsid w:val="00C11508"/>
    <w:rsid w:val="00C11727"/>
    <w:rsid w:val="00C1233D"/>
    <w:rsid w:val="00C134CF"/>
    <w:rsid w:val="00C153CB"/>
    <w:rsid w:val="00C1541D"/>
    <w:rsid w:val="00C15681"/>
    <w:rsid w:val="00C16CF5"/>
    <w:rsid w:val="00C206E5"/>
    <w:rsid w:val="00C20789"/>
    <w:rsid w:val="00C21F0A"/>
    <w:rsid w:val="00C22634"/>
    <w:rsid w:val="00C23773"/>
    <w:rsid w:val="00C2475C"/>
    <w:rsid w:val="00C24BD7"/>
    <w:rsid w:val="00C26243"/>
    <w:rsid w:val="00C264D1"/>
    <w:rsid w:val="00C27013"/>
    <w:rsid w:val="00C308E6"/>
    <w:rsid w:val="00C31A9F"/>
    <w:rsid w:val="00C341A3"/>
    <w:rsid w:val="00C348F3"/>
    <w:rsid w:val="00C37CBC"/>
    <w:rsid w:val="00C4004E"/>
    <w:rsid w:val="00C40C50"/>
    <w:rsid w:val="00C41ABD"/>
    <w:rsid w:val="00C47F3A"/>
    <w:rsid w:val="00C5000B"/>
    <w:rsid w:val="00C50A02"/>
    <w:rsid w:val="00C54122"/>
    <w:rsid w:val="00C54D24"/>
    <w:rsid w:val="00C56666"/>
    <w:rsid w:val="00C577F0"/>
    <w:rsid w:val="00C600DC"/>
    <w:rsid w:val="00C62782"/>
    <w:rsid w:val="00C66E90"/>
    <w:rsid w:val="00C703BB"/>
    <w:rsid w:val="00C70C10"/>
    <w:rsid w:val="00C711F2"/>
    <w:rsid w:val="00C7169F"/>
    <w:rsid w:val="00C71E71"/>
    <w:rsid w:val="00C72480"/>
    <w:rsid w:val="00C7382E"/>
    <w:rsid w:val="00C742C0"/>
    <w:rsid w:val="00C74D6C"/>
    <w:rsid w:val="00C81B60"/>
    <w:rsid w:val="00C81ECA"/>
    <w:rsid w:val="00C839FF"/>
    <w:rsid w:val="00C8410F"/>
    <w:rsid w:val="00C842B1"/>
    <w:rsid w:val="00C85180"/>
    <w:rsid w:val="00C86A58"/>
    <w:rsid w:val="00C86CDA"/>
    <w:rsid w:val="00C91092"/>
    <w:rsid w:val="00C91242"/>
    <w:rsid w:val="00C92B1D"/>
    <w:rsid w:val="00C92F28"/>
    <w:rsid w:val="00C93F4D"/>
    <w:rsid w:val="00C94F42"/>
    <w:rsid w:val="00C9711E"/>
    <w:rsid w:val="00C97902"/>
    <w:rsid w:val="00CA0309"/>
    <w:rsid w:val="00CA2ADD"/>
    <w:rsid w:val="00CA2C91"/>
    <w:rsid w:val="00CA3DF3"/>
    <w:rsid w:val="00CA4E64"/>
    <w:rsid w:val="00CA5382"/>
    <w:rsid w:val="00CA5C79"/>
    <w:rsid w:val="00CA6153"/>
    <w:rsid w:val="00CB176A"/>
    <w:rsid w:val="00CB3B86"/>
    <w:rsid w:val="00CB4C80"/>
    <w:rsid w:val="00CB5885"/>
    <w:rsid w:val="00CC05A8"/>
    <w:rsid w:val="00CC06BA"/>
    <w:rsid w:val="00CC1616"/>
    <w:rsid w:val="00CC1856"/>
    <w:rsid w:val="00CC5673"/>
    <w:rsid w:val="00CC642E"/>
    <w:rsid w:val="00CD02B7"/>
    <w:rsid w:val="00CD060B"/>
    <w:rsid w:val="00CD076E"/>
    <w:rsid w:val="00CD365B"/>
    <w:rsid w:val="00CD44E8"/>
    <w:rsid w:val="00CD48FE"/>
    <w:rsid w:val="00CD5043"/>
    <w:rsid w:val="00CD57A5"/>
    <w:rsid w:val="00CD59E2"/>
    <w:rsid w:val="00CD5FA5"/>
    <w:rsid w:val="00CD645B"/>
    <w:rsid w:val="00CD67B7"/>
    <w:rsid w:val="00CD7EA1"/>
    <w:rsid w:val="00CE16F7"/>
    <w:rsid w:val="00CE17E1"/>
    <w:rsid w:val="00CE1D41"/>
    <w:rsid w:val="00CE2107"/>
    <w:rsid w:val="00CE2791"/>
    <w:rsid w:val="00CE426E"/>
    <w:rsid w:val="00CE4C82"/>
    <w:rsid w:val="00CE60D6"/>
    <w:rsid w:val="00CF03E2"/>
    <w:rsid w:val="00CF17D2"/>
    <w:rsid w:val="00CF1CAB"/>
    <w:rsid w:val="00CF2B1E"/>
    <w:rsid w:val="00CF51C3"/>
    <w:rsid w:val="00CF66A5"/>
    <w:rsid w:val="00CF6F22"/>
    <w:rsid w:val="00D00334"/>
    <w:rsid w:val="00D00706"/>
    <w:rsid w:val="00D0389B"/>
    <w:rsid w:val="00D03A76"/>
    <w:rsid w:val="00D051F5"/>
    <w:rsid w:val="00D07432"/>
    <w:rsid w:val="00D101FF"/>
    <w:rsid w:val="00D11A1A"/>
    <w:rsid w:val="00D12036"/>
    <w:rsid w:val="00D12087"/>
    <w:rsid w:val="00D12501"/>
    <w:rsid w:val="00D12CF9"/>
    <w:rsid w:val="00D157EC"/>
    <w:rsid w:val="00D15AE6"/>
    <w:rsid w:val="00D15FA4"/>
    <w:rsid w:val="00D161B5"/>
    <w:rsid w:val="00D1635B"/>
    <w:rsid w:val="00D164FF"/>
    <w:rsid w:val="00D16E04"/>
    <w:rsid w:val="00D213D7"/>
    <w:rsid w:val="00D215D7"/>
    <w:rsid w:val="00D2289F"/>
    <w:rsid w:val="00D23713"/>
    <w:rsid w:val="00D24050"/>
    <w:rsid w:val="00D24305"/>
    <w:rsid w:val="00D2455D"/>
    <w:rsid w:val="00D2560C"/>
    <w:rsid w:val="00D26C37"/>
    <w:rsid w:val="00D272CD"/>
    <w:rsid w:val="00D27408"/>
    <w:rsid w:val="00D278B3"/>
    <w:rsid w:val="00D3015B"/>
    <w:rsid w:val="00D305AC"/>
    <w:rsid w:val="00D328CC"/>
    <w:rsid w:val="00D36A49"/>
    <w:rsid w:val="00D36FBB"/>
    <w:rsid w:val="00D3796F"/>
    <w:rsid w:val="00D37A1C"/>
    <w:rsid w:val="00D40551"/>
    <w:rsid w:val="00D41DB9"/>
    <w:rsid w:val="00D4480D"/>
    <w:rsid w:val="00D4502D"/>
    <w:rsid w:val="00D46D1A"/>
    <w:rsid w:val="00D51097"/>
    <w:rsid w:val="00D529C3"/>
    <w:rsid w:val="00D53FD4"/>
    <w:rsid w:val="00D547E2"/>
    <w:rsid w:val="00D55B90"/>
    <w:rsid w:val="00D56A5D"/>
    <w:rsid w:val="00D56E45"/>
    <w:rsid w:val="00D57D4D"/>
    <w:rsid w:val="00D61195"/>
    <w:rsid w:val="00D6146C"/>
    <w:rsid w:val="00D626E9"/>
    <w:rsid w:val="00D62E97"/>
    <w:rsid w:val="00D63FAB"/>
    <w:rsid w:val="00D65234"/>
    <w:rsid w:val="00D65E78"/>
    <w:rsid w:val="00D6609C"/>
    <w:rsid w:val="00D664C7"/>
    <w:rsid w:val="00D673AF"/>
    <w:rsid w:val="00D67478"/>
    <w:rsid w:val="00D71E59"/>
    <w:rsid w:val="00D72E3D"/>
    <w:rsid w:val="00D73FAD"/>
    <w:rsid w:val="00D7762C"/>
    <w:rsid w:val="00D80A06"/>
    <w:rsid w:val="00D82790"/>
    <w:rsid w:val="00D8365A"/>
    <w:rsid w:val="00D84ABA"/>
    <w:rsid w:val="00D85615"/>
    <w:rsid w:val="00D8569D"/>
    <w:rsid w:val="00D8582B"/>
    <w:rsid w:val="00D864F8"/>
    <w:rsid w:val="00D86D53"/>
    <w:rsid w:val="00D871EB"/>
    <w:rsid w:val="00D87429"/>
    <w:rsid w:val="00D875E2"/>
    <w:rsid w:val="00D878D2"/>
    <w:rsid w:val="00D87FD9"/>
    <w:rsid w:val="00D90BC0"/>
    <w:rsid w:val="00D90CE4"/>
    <w:rsid w:val="00D91D92"/>
    <w:rsid w:val="00D91E3C"/>
    <w:rsid w:val="00D91F0C"/>
    <w:rsid w:val="00D92551"/>
    <w:rsid w:val="00D92672"/>
    <w:rsid w:val="00D97492"/>
    <w:rsid w:val="00D97F2B"/>
    <w:rsid w:val="00DA06BA"/>
    <w:rsid w:val="00DA197F"/>
    <w:rsid w:val="00DA5D50"/>
    <w:rsid w:val="00DA6EA7"/>
    <w:rsid w:val="00DA727C"/>
    <w:rsid w:val="00DA7986"/>
    <w:rsid w:val="00DA7A1F"/>
    <w:rsid w:val="00DB009D"/>
    <w:rsid w:val="00DB0C9A"/>
    <w:rsid w:val="00DB23E8"/>
    <w:rsid w:val="00DB2C39"/>
    <w:rsid w:val="00DB54DF"/>
    <w:rsid w:val="00DB69D3"/>
    <w:rsid w:val="00DB7547"/>
    <w:rsid w:val="00DB775A"/>
    <w:rsid w:val="00DC011B"/>
    <w:rsid w:val="00DC130E"/>
    <w:rsid w:val="00DC1324"/>
    <w:rsid w:val="00DC23B3"/>
    <w:rsid w:val="00DC366B"/>
    <w:rsid w:val="00DC3B5A"/>
    <w:rsid w:val="00DC4065"/>
    <w:rsid w:val="00DC5672"/>
    <w:rsid w:val="00DC5950"/>
    <w:rsid w:val="00DC5F23"/>
    <w:rsid w:val="00DD0CAF"/>
    <w:rsid w:val="00DD34D9"/>
    <w:rsid w:val="00DD3A12"/>
    <w:rsid w:val="00DD4C20"/>
    <w:rsid w:val="00DD4DE8"/>
    <w:rsid w:val="00DE326B"/>
    <w:rsid w:val="00DE32F4"/>
    <w:rsid w:val="00DE4D60"/>
    <w:rsid w:val="00DE50B7"/>
    <w:rsid w:val="00DE5B29"/>
    <w:rsid w:val="00DE7B64"/>
    <w:rsid w:val="00DF0302"/>
    <w:rsid w:val="00DF0842"/>
    <w:rsid w:val="00DF15D2"/>
    <w:rsid w:val="00DF3144"/>
    <w:rsid w:val="00DF33B7"/>
    <w:rsid w:val="00DF3BCF"/>
    <w:rsid w:val="00DF4C45"/>
    <w:rsid w:val="00E011A7"/>
    <w:rsid w:val="00E01337"/>
    <w:rsid w:val="00E04F48"/>
    <w:rsid w:val="00E05AA3"/>
    <w:rsid w:val="00E062A7"/>
    <w:rsid w:val="00E06FCF"/>
    <w:rsid w:val="00E077CB"/>
    <w:rsid w:val="00E10283"/>
    <w:rsid w:val="00E1162E"/>
    <w:rsid w:val="00E12A2F"/>
    <w:rsid w:val="00E12C70"/>
    <w:rsid w:val="00E14F36"/>
    <w:rsid w:val="00E16E4A"/>
    <w:rsid w:val="00E20EB6"/>
    <w:rsid w:val="00E21FB8"/>
    <w:rsid w:val="00E22273"/>
    <w:rsid w:val="00E226F2"/>
    <w:rsid w:val="00E241C3"/>
    <w:rsid w:val="00E24503"/>
    <w:rsid w:val="00E252A0"/>
    <w:rsid w:val="00E259F1"/>
    <w:rsid w:val="00E30D2E"/>
    <w:rsid w:val="00E30F55"/>
    <w:rsid w:val="00E317F4"/>
    <w:rsid w:val="00E31ACD"/>
    <w:rsid w:val="00E3253B"/>
    <w:rsid w:val="00E32A37"/>
    <w:rsid w:val="00E3339E"/>
    <w:rsid w:val="00E365FF"/>
    <w:rsid w:val="00E370DA"/>
    <w:rsid w:val="00E37607"/>
    <w:rsid w:val="00E37BD8"/>
    <w:rsid w:val="00E41AEA"/>
    <w:rsid w:val="00E423BE"/>
    <w:rsid w:val="00E42412"/>
    <w:rsid w:val="00E46FC7"/>
    <w:rsid w:val="00E5048C"/>
    <w:rsid w:val="00E50A6A"/>
    <w:rsid w:val="00E52D26"/>
    <w:rsid w:val="00E52E8A"/>
    <w:rsid w:val="00E533F1"/>
    <w:rsid w:val="00E53DFE"/>
    <w:rsid w:val="00E53E49"/>
    <w:rsid w:val="00E54B02"/>
    <w:rsid w:val="00E54E2E"/>
    <w:rsid w:val="00E550B2"/>
    <w:rsid w:val="00E5595A"/>
    <w:rsid w:val="00E602C0"/>
    <w:rsid w:val="00E6097F"/>
    <w:rsid w:val="00E624C2"/>
    <w:rsid w:val="00E62773"/>
    <w:rsid w:val="00E627DF"/>
    <w:rsid w:val="00E63A9D"/>
    <w:rsid w:val="00E645B2"/>
    <w:rsid w:val="00E65810"/>
    <w:rsid w:val="00E65E72"/>
    <w:rsid w:val="00E6612C"/>
    <w:rsid w:val="00E678DD"/>
    <w:rsid w:val="00E67BC2"/>
    <w:rsid w:val="00E72745"/>
    <w:rsid w:val="00E72AE8"/>
    <w:rsid w:val="00E72B21"/>
    <w:rsid w:val="00E72BDE"/>
    <w:rsid w:val="00E75014"/>
    <w:rsid w:val="00E75FAF"/>
    <w:rsid w:val="00E76052"/>
    <w:rsid w:val="00E77772"/>
    <w:rsid w:val="00E80437"/>
    <w:rsid w:val="00E80A1D"/>
    <w:rsid w:val="00E80B33"/>
    <w:rsid w:val="00E80D2E"/>
    <w:rsid w:val="00E814D9"/>
    <w:rsid w:val="00E8203E"/>
    <w:rsid w:val="00E83C00"/>
    <w:rsid w:val="00E84062"/>
    <w:rsid w:val="00E84DD3"/>
    <w:rsid w:val="00E8501F"/>
    <w:rsid w:val="00E85506"/>
    <w:rsid w:val="00E85E4C"/>
    <w:rsid w:val="00E86644"/>
    <w:rsid w:val="00E86D50"/>
    <w:rsid w:val="00E87003"/>
    <w:rsid w:val="00E90284"/>
    <w:rsid w:val="00E91C10"/>
    <w:rsid w:val="00E931B2"/>
    <w:rsid w:val="00E93B85"/>
    <w:rsid w:val="00E94384"/>
    <w:rsid w:val="00E94775"/>
    <w:rsid w:val="00E96569"/>
    <w:rsid w:val="00E97F25"/>
    <w:rsid w:val="00EA02B3"/>
    <w:rsid w:val="00EA147F"/>
    <w:rsid w:val="00EA3DB4"/>
    <w:rsid w:val="00EA47DB"/>
    <w:rsid w:val="00EA4D9A"/>
    <w:rsid w:val="00EA5594"/>
    <w:rsid w:val="00EA6E32"/>
    <w:rsid w:val="00EA759D"/>
    <w:rsid w:val="00EA7ADA"/>
    <w:rsid w:val="00EB099F"/>
    <w:rsid w:val="00EB10CB"/>
    <w:rsid w:val="00EB1B1D"/>
    <w:rsid w:val="00EB2A1A"/>
    <w:rsid w:val="00EB3FF5"/>
    <w:rsid w:val="00EB500A"/>
    <w:rsid w:val="00EB5278"/>
    <w:rsid w:val="00EB55D7"/>
    <w:rsid w:val="00EB5A3C"/>
    <w:rsid w:val="00EB7C0C"/>
    <w:rsid w:val="00EC0A93"/>
    <w:rsid w:val="00EC1B19"/>
    <w:rsid w:val="00EC23F4"/>
    <w:rsid w:val="00EC5D52"/>
    <w:rsid w:val="00EC6B5D"/>
    <w:rsid w:val="00EC6BCE"/>
    <w:rsid w:val="00EC7748"/>
    <w:rsid w:val="00ED05F7"/>
    <w:rsid w:val="00ED1FCA"/>
    <w:rsid w:val="00ED2F27"/>
    <w:rsid w:val="00ED4D47"/>
    <w:rsid w:val="00ED6248"/>
    <w:rsid w:val="00ED7EA1"/>
    <w:rsid w:val="00EE045D"/>
    <w:rsid w:val="00EE1504"/>
    <w:rsid w:val="00EE1E7D"/>
    <w:rsid w:val="00EE217F"/>
    <w:rsid w:val="00EE3432"/>
    <w:rsid w:val="00EE3776"/>
    <w:rsid w:val="00EE38D8"/>
    <w:rsid w:val="00EE60C8"/>
    <w:rsid w:val="00EE740A"/>
    <w:rsid w:val="00EE7999"/>
    <w:rsid w:val="00EE7C2B"/>
    <w:rsid w:val="00EF0520"/>
    <w:rsid w:val="00EF1706"/>
    <w:rsid w:val="00EF1FBE"/>
    <w:rsid w:val="00EF2284"/>
    <w:rsid w:val="00EF4D75"/>
    <w:rsid w:val="00EF4E86"/>
    <w:rsid w:val="00EF50F9"/>
    <w:rsid w:val="00EF5560"/>
    <w:rsid w:val="00EF6899"/>
    <w:rsid w:val="00EF6FB1"/>
    <w:rsid w:val="00F0117E"/>
    <w:rsid w:val="00F02486"/>
    <w:rsid w:val="00F029B3"/>
    <w:rsid w:val="00F038AF"/>
    <w:rsid w:val="00F03D5E"/>
    <w:rsid w:val="00F0507D"/>
    <w:rsid w:val="00F05101"/>
    <w:rsid w:val="00F05147"/>
    <w:rsid w:val="00F0618B"/>
    <w:rsid w:val="00F07747"/>
    <w:rsid w:val="00F07EDD"/>
    <w:rsid w:val="00F11B5E"/>
    <w:rsid w:val="00F12221"/>
    <w:rsid w:val="00F131F6"/>
    <w:rsid w:val="00F14CDB"/>
    <w:rsid w:val="00F158CD"/>
    <w:rsid w:val="00F15F88"/>
    <w:rsid w:val="00F17D4D"/>
    <w:rsid w:val="00F2170A"/>
    <w:rsid w:val="00F224E9"/>
    <w:rsid w:val="00F24737"/>
    <w:rsid w:val="00F2486C"/>
    <w:rsid w:val="00F24EF2"/>
    <w:rsid w:val="00F25CB3"/>
    <w:rsid w:val="00F266FA"/>
    <w:rsid w:val="00F26704"/>
    <w:rsid w:val="00F30840"/>
    <w:rsid w:val="00F328A4"/>
    <w:rsid w:val="00F328BA"/>
    <w:rsid w:val="00F32BF7"/>
    <w:rsid w:val="00F3389C"/>
    <w:rsid w:val="00F353C3"/>
    <w:rsid w:val="00F353EE"/>
    <w:rsid w:val="00F35A17"/>
    <w:rsid w:val="00F363BA"/>
    <w:rsid w:val="00F36D9F"/>
    <w:rsid w:val="00F3733B"/>
    <w:rsid w:val="00F37C43"/>
    <w:rsid w:val="00F41125"/>
    <w:rsid w:val="00F43F4F"/>
    <w:rsid w:val="00F44340"/>
    <w:rsid w:val="00F44902"/>
    <w:rsid w:val="00F44912"/>
    <w:rsid w:val="00F45794"/>
    <w:rsid w:val="00F45B9A"/>
    <w:rsid w:val="00F465CF"/>
    <w:rsid w:val="00F46BC9"/>
    <w:rsid w:val="00F4756E"/>
    <w:rsid w:val="00F5042B"/>
    <w:rsid w:val="00F507C4"/>
    <w:rsid w:val="00F51115"/>
    <w:rsid w:val="00F51C29"/>
    <w:rsid w:val="00F52541"/>
    <w:rsid w:val="00F5259F"/>
    <w:rsid w:val="00F541C9"/>
    <w:rsid w:val="00F567FA"/>
    <w:rsid w:val="00F60BD4"/>
    <w:rsid w:val="00F6336D"/>
    <w:rsid w:val="00F633B5"/>
    <w:rsid w:val="00F65547"/>
    <w:rsid w:val="00F662D1"/>
    <w:rsid w:val="00F67808"/>
    <w:rsid w:val="00F70305"/>
    <w:rsid w:val="00F70B5F"/>
    <w:rsid w:val="00F70B74"/>
    <w:rsid w:val="00F70F85"/>
    <w:rsid w:val="00F7131B"/>
    <w:rsid w:val="00F72575"/>
    <w:rsid w:val="00F72962"/>
    <w:rsid w:val="00F72DC3"/>
    <w:rsid w:val="00F738E6"/>
    <w:rsid w:val="00F75B1E"/>
    <w:rsid w:val="00F768B3"/>
    <w:rsid w:val="00F775BA"/>
    <w:rsid w:val="00F77837"/>
    <w:rsid w:val="00F80297"/>
    <w:rsid w:val="00F80883"/>
    <w:rsid w:val="00F80A3F"/>
    <w:rsid w:val="00F80C3A"/>
    <w:rsid w:val="00F823A1"/>
    <w:rsid w:val="00F82813"/>
    <w:rsid w:val="00F82DCB"/>
    <w:rsid w:val="00F83594"/>
    <w:rsid w:val="00F8372E"/>
    <w:rsid w:val="00F842D7"/>
    <w:rsid w:val="00F84AE0"/>
    <w:rsid w:val="00F85F57"/>
    <w:rsid w:val="00F862A9"/>
    <w:rsid w:val="00F90B33"/>
    <w:rsid w:val="00F91873"/>
    <w:rsid w:val="00F91F72"/>
    <w:rsid w:val="00F9360B"/>
    <w:rsid w:val="00F93FC8"/>
    <w:rsid w:val="00F979AB"/>
    <w:rsid w:val="00FA03B9"/>
    <w:rsid w:val="00FA0572"/>
    <w:rsid w:val="00FA07F0"/>
    <w:rsid w:val="00FA178E"/>
    <w:rsid w:val="00FA19BB"/>
    <w:rsid w:val="00FA375F"/>
    <w:rsid w:val="00FA4F32"/>
    <w:rsid w:val="00FA57AC"/>
    <w:rsid w:val="00FA6584"/>
    <w:rsid w:val="00FA70CE"/>
    <w:rsid w:val="00FB02E9"/>
    <w:rsid w:val="00FB0CD9"/>
    <w:rsid w:val="00FB3504"/>
    <w:rsid w:val="00FB46DA"/>
    <w:rsid w:val="00FB4F7D"/>
    <w:rsid w:val="00FB5645"/>
    <w:rsid w:val="00FC1EB4"/>
    <w:rsid w:val="00FC2642"/>
    <w:rsid w:val="00FC43D4"/>
    <w:rsid w:val="00FC4642"/>
    <w:rsid w:val="00FC4E72"/>
    <w:rsid w:val="00FC5988"/>
    <w:rsid w:val="00FC629D"/>
    <w:rsid w:val="00FD19B6"/>
    <w:rsid w:val="00FD1F7F"/>
    <w:rsid w:val="00FD47F9"/>
    <w:rsid w:val="00FD59DF"/>
    <w:rsid w:val="00FD6D94"/>
    <w:rsid w:val="00FD77CE"/>
    <w:rsid w:val="00FD77DE"/>
    <w:rsid w:val="00FD7D50"/>
    <w:rsid w:val="00FE09CB"/>
    <w:rsid w:val="00FE17AA"/>
    <w:rsid w:val="00FE2568"/>
    <w:rsid w:val="00FE2E28"/>
    <w:rsid w:val="00FE3BFD"/>
    <w:rsid w:val="00FE5E11"/>
    <w:rsid w:val="00FF261E"/>
    <w:rsid w:val="00FF4C6F"/>
    <w:rsid w:val="00FF6069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autoRedefine/>
    <w:qFormat/>
    <w:rsid w:val="00231F47"/>
    <w:rPr>
      <w:rFonts w:ascii="Arial" w:hAnsi="Arial" w:cs="Tahoma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4B0D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44B0D"/>
    <w:pPr>
      <w:numPr>
        <w:ilvl w:val="1"/>
      </w:numPr>
      <w:outlineLvl w:val="1"/>
    </w:pPr>
  </w:style>
  <w:style w:type="paragraph" w:styleId="Heading3">
    <w:name w:val="heading 3"/>
    <w:aliases w:val="Heading 3 Char"/>
    <w:basedOn w:val="Heading1"/>
    <w:next w:val="Normal"/>
    <w:link w:val="Heading3Char1"/>
    <w:uiPriority w:val="99"/>
    <w:qFormat/>
    <w:rsid w:val="00A44B0D"/>
    <w:pPr>
      <w:numPr>
        <w:ilvl w:val="2"/>
      </w:numPr>
      <w:outlineLvl w:val="2"/>
    </w:pPr>
    <w:rPr>
      <w:i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44B0D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A44B0D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hAnsi="Times New Roman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44B0D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44B0D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44B0D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A44B0D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06395"/>
    <w:rPr>
      <w:rFonts w:ascii="Arial" w:hAnsi="Arial" w:cs="Tahoma"/>
      <w:b/>
      <w:lang w:eastAsia="zh-CN"/>
    </w:rPr>
  </w:style>
  <w:style w:type="character" w:customStyle="1" w:styleId="Heading2Char">
    <w:name w:val="Heading 2 Char"/>
    <w:link w:val="Heading2"/>
    <w:rsid w:val="00006395"/>
    <w:rPr>
      <w:rFonts w:ascii="Arial" w:hAnsi="Arial" w:cs="Tahoma"/>
      <w:b/>
      <w:lang w:eastAsia="zh-CN"/>
    </w:rPr>
  </w:style>
  <w:style w:type="character" w:customStyle="1" w:styleId="Heading3Char1">
    <w:name w:val="Heading 3 Char1"/>
    <w:aliases w:val="Heading 3 Char Char"/>
    <w:link w:val="Heading3"/>
    <w:locked/>
    <w:rsid w:val="00A44B0D"/>
    <w:rPr>
      <w:rFonts w:ascii="Arial" w:hAnsi="Arial" w:cs="Tahoma"/>
      <w:b/>
      <w:i/>
      <w:lang w:eastAsia="zh-CN"/>
    </w:rPr>
  </w:style>
  <w:style w:type="character" w:customStyle="1" w:styleId="Heading4Char">
    <w:name w:val="Heading 4 Char"/>
    <w:link w:val="Heading4"/>
    <w:rsid w:val="00006395"/>
    <w:rPr>
      <w:rFonts w:ascii="Arial" w:hAnsi="Arial" w:cs="Tahoma"/>
      <w:b/>
      <w:lang w:eastAsia="zh-CN"/>
    </w:rPr>
  </w:style>
  <w:style w:type="character" w:customStyle="1" w:styleId="Heading5Char">
    <w:name w:val="Heading 5 Char"/>
    <w:link w:val="Heading5"/>
    <w:rsid w:val="00006395"/>
    <w:rPr>
      <w:rFonts w:cs="Tahoma"/>
      <w:sz w:val="22"/>
      <w:lang w:eastAsia="zh-CN"/>
    </w:rPr>
  </w:style>
  <w:style w:type="character" w:customStyle="1" w:styleId="Heading6Char">
    <w:name w:val="Heading 6 Char"/>
    <w:link w:val="Heading6"/>
    <w:rsid w:val="00006395"/>
    <w:rPr>
      <w:rFonts w:cs="Tahoma"/>
      <w:i/>
      <w:sz w:val="22"/>
      <w:lang w:eastAsia="zh-CN"/>
    </w:rPr>
  </w:style>
  <w:style w:type="character" w:customStyle="1" w:styleId="Heading7Char">
    <w:name w:val="Heading 7 Char"/>
    <w:link w:val="Heading7"/>
    <w:rsid w:val="00006395"/>
    <w:rPr>
      <w:rFonts w:cs="Tahoma"/>
      <w:lang w:eastAsia="zh-CN"/>
    </w:rPr>
  </w:style>
  <w:style w:type="character" w:customStyle="1" w:styleId="Heading8Char">
    <w:name w:val="Heading 8 Char"/>
    <w:link w:val="Heading8"/>
    <w:rsid w:val="00006395"/>
    <w:rPr>
      <w:rFonts w:cs="Tahoma"/>
      <w:i/>
      <w:lang w:eastAsia="zh-CN"/>
    </w:rPr>
  </w:style>
  <w:style w:type="character" w:customStyle="1" w:styleId="Heading9Char">
    <w:name w:val="Heading 9 Char"/>
    <w:link w:val="Heading9"/>
    <w:rsid w:val="00006395"/>
    <w:rPr>
      <w:rFonts w:cs="Tahoma"/>
      <w:b/>
      <w:i/>
      <w:sz w:val="18"/>
      <w:lang w:eastAsia="zh-CN"/>
    </w:rPr>
  </w:style>
  <w:style w:type="table" w:styleId="TableGrid">
    <w:name w:val="Table Grid"/>
    <w:basedOn w:val="TableNormal"/>
    <w:uiPriority w:val="99"/>
    <w:rsid w:val="00322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73B7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006395"/>
    <w:rPr>
      <w:rFonts w:ascii="Arial" w:hAnsi="Arial" w:cs="Arial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173B7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006395"/>
    <w:rPr>
      <w:rFonts w:ascii="Arial" w:hAnsi="Arial" w:cs="Arial"/>
      <w:kern w:val="0"/>
      <w:sz w:val="18"/>
      <w:szCs w:val="18"/>
    </w:rPr>
  </w:style>
  <w:style w:type="character" w:styleId="PageNumber">
    <w:name w:val="page number"/>
    <w:uiPriority w:val="99"/>
    <w:rsid w:val="000E2410"/>
    <w:rPr>
      <w:rFonts w:cs="Times New Roman"/>
    </w:rPr>
  </w:style>
  <w:style w:type="character" w:customStyle="1" w:styleId="StyleBold">
    <w:name w:val="Style Bold"/>
    <w:uiPriority w:val="99"/>
    <w:rsid w:val="00C40C50"/>
    <w:rPr>
      <w:rFonts w:ascii="Tahoma" w:hAnsi="Tahoma" w:cs="Times New Roman"/>
      <w:b/>
      <w:bCs/>
    </w:rPr>
  </w:style>
  <w:style w:type="character" w:customStyle="1" w:styleId="StyleItalicBlue">
    <w:name w:val="Style Italic Blue"/>
    <w:rsid w:val="00C40C50"/>
    <w:rPr>
      <w:rFonts w:ascii="Tahoma" w:hAnsi="Tahoma" w:cs="Times New Roman"/>
      <w:i/>
      <w:iCs/>
      <w:color w:val="0000FF"/>
    </w:rPr>
  </w:style>
  <w:style w:type="paragraph" w:styleId="TOC1">
    <w:name w:val="toc 1"/>
    <w:basedOn w:val="Normal"/>
    <w:next w:val="Normal"/>
    <w:autoRedefine/>
    <w:uiPriority w:val="99"/>
    <w:rsid w:val="00B14F68"/>
    <w:pPr>
      <w:spacing w:before="120" w:after="120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99"/>
    <w:rsid w:val="00B14F68"/>
    <w:pPr>
      <w:spacing w:before="120" w:after="120"/>
      <w:ind w:left="240"/>
    </w:pPr>
    <w:rPr>
      <w:rFonts w:ascii="Times New Roman" w:hAnsi="Times New Roman"/>
      <w:sz w:val="22"/>
    </w:rPr>
  </w:style>
  <w:style w:type="paragraph" w:styleId="TOC3">
    <w:name w:val="toc 3"/>
    <w:basedOn w:val="Normal"/>
    <w:next w:val="Normal"/>
    <w:autoRedefine/>
    <w:uiPriority w:val="99"/>
    <w:rsid w:val="00B14F68"/>
    <w:pPr>
      <w:spacing w:before="120" w:after="120"/>
      <w:ind w:left="480"/>
    </w:pPr>
    <w:rPr>
      <w:rFonts w:ascii="Times New Roman" w:hAnsi="Times New Roman"/>
    </w:rPr>
  </w:style>
  <w:style w:type="character" w:styleId="Hyperlink">
    <w:name w:val="Hyperlink"/>
    <w:uiPriority w:val="99"/>
    <w:rsid w:val="00B14F6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7501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6395"/>
    <w:rPr>
      <w:rFonts w:ascii="Arial" w:hAnsi="Arial" w:cs="Arial"/>
      <w:kern w:val="0"/>
      <w:sz w:val="0"/>
      <w:szCs w:val="0"/>
    </w:rPr>
  </w:style>
  <w:style w:type="paragraph" w:styleId="TOC4">
    <w:name w:val="toc 4"/>
    <w:basedOn w:val="Normal"/>
    <w:next w:val="Normal"/>
    <w:autoRedefine/>
    <w:uiPriority w:val="99"/>
    <w:semiHidden/>
    <w:rsid w:val="00B14F68"/>
    <w:pPr>
      <w:spacing w:before="120" w:after="120"/>
      <w:ind w:left="7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99"/>
    <w:qFormat/>
    <w:rsid w:val="00375F2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CF17D2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226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8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8D1"/>
    <w:rPr>
      <w:rFonts w:ascii="Arial" w:hAnsi="Arial" w:cs="Tahoma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8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8D1"/>
    <w:rPr>
      <w:rFonts w:ascii="Arial" w:hAnsi="Arial" w:cs="Tahoma"/>
      <w:b/>
      <w:bCs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75C"/>
    <w:rPr>
      <w:rFonts w:ascii="Courier New" w:eastAsia="Times New Roman" w:hAnsi="Courier New" w:cs="Courier New"/>
      <w:lang w:eastAsia="zh-CN"/>
    </w:rPr>
  </w:style>
  <w:style w:type="paragraph" w:styleId="Revision">
    <w:name w:val="Revision"/>
    <w:hidden/>
    <w:uiPriority w:val="99"/>
    <w:semiHidden/>
    <w:rsid w:val="001D1C60"/>
    <w:rPr>
      <w:rFonts w:ascii="Arial" w:hAnsi="Arial" w:cs="Tahoma"/>
      <w:lang w:eastAsia="zh-CN"/>
    </w:rPr>
  </w:style>
  <w:style w:type="character" w:customStyle="1" w:styleId="apple-converted-space">
    <w:name w:val="apple-converted-space"/>
    <w:basedOn w:val="DefaultParagraphFont"/>
    <w:rsid w:val="008306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autoRedefine/>
    <w:qFormat/>
    <w:rsid w:val="00231F47"/>
    <w:rPr>
      <w:rFonts w:ascii="Arial" w:hAnsi="Arial" w:cs="Tahoma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4B0D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44B0D"/>
    <w:pPr>
      <w:numPr>
        <w:ilvl w:val="1"/>
      </w:numPr>
      <w:outlineLvl w:val="1"/>
    </w:pPr>
  </w:style>
  <w:style w:type="paragraph" w:styleId="Heading3">
    <w:name w:val="heading 3"/>
    <w:aliases w:val="Heading 3 Char"/>
    <w:basedOn w:val="Heading1"/>
    <w:next w:val="Normal"/>
    <w:link w:val="Heading3Char1"/>
    <w:uiPriority w:val="99"/>
    <w:qFormat/>
    <w:rsid w:val="00A44B0D"/>
    <w:pPr>
      <w:numPr>
        <w:ilvl w:val="2"/>
      </w:numPr>
      <w:outlineLvl w:val="2"/>
    </w:pPr>
    <w:rPr>
      <w:i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44B0D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A44B0D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hAnsi="Times New Roman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44B0D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44B0D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44B0D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A44B0D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06395"/>
    <w:rPr>
      <w:rFonts w:ascii="Arial" w:hAnsi="Arial" w:cs="Tahoma"/>
      <w:b/>
      <w:lang w:eastAsia="zh-CN"/>
    </w:rPr>
  </w:style>
  <w:style w:type="character" w:customStyle="1" w:styleId="Heading2Char">
    <w:name w:val="Heading 2 Char"/>
    <w:link w:val="Heading2"/>
    <w:rsid w:val="00006395"/>
    <w:rPr>
      <w:rFonts w:ascii="Arial" w:hAnsi="Arial" w:cs="Tahoma"/>
      <w:b/>
      <w:lang w:eastAsia="zh-CN"/>
    </w:rPr>
  </w:style>
  <w:style w:type="character" w:customStyle="1" w:styleId="Heading3Char1">
    <w:name w:val="Heading 3 Char1"/>
    <w:aliases w:val="Heading 3 Char Char"/>
    <w:link w:val="Heading3"/>
    <w:locked/>
    <w:rsid w:val="00A44B0D"/>
    <w:rPr>
      <w:rFonts w:ascii="Arial" w:hAnsi="Arial" w:cs="Tahoma"/>
      <w:b/>
      <w:i/>
      <w:lang w:eastAsia="zh-CN"/>
    </w:rPr>
  </w:style>
  <w:style w:type="character" w:customStyle="1" w:styleId="Heading4Char">
    <w:name w:val="Heading 4 Char"/>
    <w:link w:val="Heading4"/>
    <w:rsid w:val="00006395"/>
    <w:rPr>
      <w:rFonts w:ascii="Arial" w:hAnsi="Arial" w:cs="Tahoma"/>
      <w:b/>
      <w:lang w:eastAsia="zh-CN"/>
    </w:rPr>
  </w:style>
  <w:style w:type="character" w:customStyle="1" w:styleId="Heading5Char">
    <w:name w:val="Heading 5 Char"/>
    <w:link w:val="Heading5"/>
    <w:rsid w:val="00006395"/>
    <w:rPr>
      <w:rFonts w:cs="Tahoma"/>
      <w:sz w:val="22"/>
      <w:lang w:eastAsia="zh-CN"/>
    </w:rPr>
  </w:style>
  <w:style w:type="character" w:customStyle="1" w:styleId="Heading6Char">
    <w:name w:val="Heading 6 Char"/>
    <w:link w:val="Heading6"/>
    <w:rsid w:val="00006395"/>
    <w:rPr>
      <w:rFonts w:cs="Tahoma"/>
      <w:i/>
      <w:sz w:val="22"/>
      <w:lang w:eastAsia="zh-CN"/>
    </w:rPr>
  </w:style>
  <w:style w:type="character" w:customStyle="1" w:styleId="Heading7Char">
    <w:name w:val="Heading 7 Char"/>
    <w:link w:val="Heading7"/>
    <w:rsid w:val="00006395"/>
    <w:rPr>
      <w:rFonts w:cs="Tahoma"/>
      <w:lang w:eastAsia="zh-CN"/>
    </w:rPr>
  </w:style>
  <w:style w:type="character" w:customStyle="1" w:styleId="Heading8Char">
    <w:name w:val="Heading 8 Char"/>
    <w:link w:val="Heading8"/>
    <w:rsid w:val="00006395"/>
    <w:rPr>
      <w:rFonts w:cs="Tahoma"/>
      <w:i/>
      <w:lang w:eastAsia="zh-CN"/>
    </w:rPr>
  </w:style>
  <w:style w:type="character" w:customStyle="1" w:styleId="Heading9Char">
    <w:name w:val="Heading 9 Char"/>
    <w:link w:val="Heading9"/>
    <w:rsid w:val="00006395"/>
    <w:rPr>
      <w:rFonts w:cs="Tahoma"/>
      <w:b/>
      <w:i/>
      <w:sz w:val="18"/>
      <w:lang w:eastAsia="zh-CN"/>
    </w:rPr>
  </w:style>
  <w:style w:type="table" w:styleId="TableGrid">
    <w:name w:val="Table Grid"/>
    <w:basedOn w:val="TableNormal"/>
    <w:uiPriority w:val="99"/>
    <w:rsid w:val="00322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73B7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006395"/>
    <w:rPr>
      <w:rFonts w:ascii="Arial" w:hAnsi="Arial" w:cs="Arial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173B7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006395"/>
    <w:rPr>
      <w:rFonts w:ascii="Arial" w:hAnsi="Arial" w:cs="Arial"/>
      <w:kern w:val="0"/>
      <w:sz w:val="18"/>
      <w:szCs w:val="18"/>
    </w:rPr>
  </w:style>
  <w:style w:type="character" w:styleId="PageNumber">
    <w:name w:val="page number"/>
    <w:uiPriority w:val="99"/>
    <w:rsid w:val="000E2410"/>
    <w:rPr>
      <w:rFonts w:cs="Times New Roman"/>
    </w:rPr>
  </w:style>
  <w:style w:type="character" w:customStyle="1" w:styleId="StyleBold">
    <w:name w:val="Style Bold"/>
    <w:uiPriority w:val="99"/>
    <w:rsid w:val="00C40C50"/>
    <w:rPr>
      <w:rFonts w:ascii="Tahoma" w:hAnsi="Tahoma" w:cs="Times New Roman"/>
      <w:b/>
      <w:bCs/>
    </w:rPr>
  </w:style>
  <w:style w:type="character" w:customStyle="1" w:styleId="StyleItalicBlue">
    <w:name w:val="Style Italic Blue"/>
    <w:rsid w:val="00C40C50"/>
    <w:rPr>
      <w:rFonts w:ascii="Tahoma" w:hAnsi="Tahoma" w:cs="Times New Roman"/>
      <w:i/>
      <w:iCs/>
      <w:color w:val="0000FF"/>
    </w:rPr>
  </w:style>
  <w:style w:type="paragraph" w:styleId="TOC1">
    <w:name w:val="toc 1"/>
    <w:basedOn w:val="Normal"/>
    <w:next w:val="Normal"/>
    <w:autoRedefine/>
    <w:uiPriority w:val="99"/>
    <w:rsid w:val="00B14F68"/>
    <w:pPr>
      <w:spacing w:before="120" w:after="120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99"/>
    <w:rsid w:val="00B14F68"/>
    <w:pPr>
      <w:spacing w:before="120" w:after="120"/>
      <w:ind w:left="240"/>
    </w:pPr>
    <w:rPr>
      <w:rFonts w:ascii="Times New Roman" w:hAnsi="Times New Roman"/>
      <w:sz w:val="22"/>
    </w:rPr>
  </w:style>
  <w:style w:type="paragraph" w:styleId="TOC3">
    <w:name w:val="toc 3"/>
    <w:basedOn w:val="Normal"/>
    <w:next w:val="Normal"/>
    <w:autoRedefine/>
    <w:uiPriority w:val="99"/>
    <w:rsid w:val="00B14F68"/>
    <w:pPr>
      <w:spacing w:before="120" w:after="120"/>
      <w:ind w:left="480"/>
    </w:pPr>
    <w:rPr>
      <w:rFonts w:ascii="Times New Roman" w:hAnsi="Times New Roman"/>
    </w:rPr>
  </w:style>
  <w:style w:type="character" w:styleId="Hyperlink">
    <w:name w:val="Hyperlink"/>
    <w:uiPriority w:val="99"/>
    <w:rsid w:val="00B14F6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7501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6395"/>
    <w:rPr>
      <w:rFonts w:ascii="Arial" w:hAnsi="Arial" w:cs="Arial"/>
      <w:kern w:val="0"/>
      <w:sz w:val="0"/>
      <w:szCs w:val="0"/>
    </w:rPr>
  </w:style>
  <w:style w:type="paragraph" w:styleId="TOC4">
    <w:name w:val="toc 4"/>
    <w:basedOn w:val="Normal"/>
    <w:next w:val="Normal"/>
    <w:autoRedefine/>
    <w:uiPriority w:val="99"/>
    <w:semiHidden/>
    <w:rsid w:val="00B14F68"/>
    <w:pPr>
      <w:spacing w:before="120" w:after="120"/>
      <w:ind w:left="7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99"/>
    <w:qFormat/>
    <w:rsid w:val="00375F2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CF17D2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226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8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8D1"/>
    <w:rPr>
      <w:rFonts w:ascii="Arial" w:hAnsi="Arial" w:cs="Tahoma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8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8D1"/>
    <w:rPr>
      <w:rFonts w:ascii="Arial" w:hAnsi="Arial" w:cs="Tahoma"/>
      <w:b/>
      <w:bCs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75C"/>
    <w:rPr>
      <w:rFonts w:ascii="Courier New" w:eastAsia="Times New Roman" w:hAnsi="Courier New" w:cs="Courier New"/>
      <w:lang w:eastAsia="zh-CN"/>
    </w:rPr>
  </w:style>
  <w:style w:type="paragraph" w:styleId="Revision">
    <w:name w:val="Revision"/>
    <w:hidden/>
    <w:uiPriority w:val="99"/>
    <w:semiHidden/>
    <w:rsid w:val="001D1C60"/>
    <w:rPr>
      <w:rFonts w:ascii="Arial" w:hAnsi="Arial" w:cs="Tahoma"/>
      <w:lang w:eastAsia="zh-CN"/>
    </w:rPr>
  </w:style>
  <w:style w:type="character" w:customStyle="1" w:styleId="apple-converted-space">
    <w:name w:val="apple-converted-space"/>
    <w:basedOn w:val="DefaultParagraphFont"/>
    <w:rsid w:val="0083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0.106.15.17:8443/artifactory/libs-snapshot-dmp/com/medtronic/gdmp/gdmp-webui/4.0.3-SNAPSHOT/gdmp-webui-4.0.3-SNAPSHOT.tar.g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Document1.docx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10.106.15.17:8443/artifactory/libs-snapshot-dmp/com/medtronic/gdmp/gdmp-webui/4.0.3-SNAPSHOT/gdmp-webui-4.0.3-SNAPSHOT.tar.gz" TargetMode="External"/><Relationship Id="rId14" Type="http://schemas.openxmlformats.org/officeDocument/2006/relationships/package" Target="embeddings/Microsoft_Word_Document2.doc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opher.keller\Desktop\Chris\Software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00029-A029-4A8E-985F-B16A7377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Doc Template</Template>
  <TotalTime>0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Documentation Plan</vt:lpstr>
    </vt:vector>
  </TitlesOfParts>
  <Company>Covidien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Documentation Plan</dc:title>
  <dc:subject>Patriot</dc:subject>
  <dc:creator>Employee</dc:creator>
  <cp:lastModifiedBy>Richard, Maureen</cp:lastModifiedBy>
  <cp:revision>2</cp:revision>
  <cp:lastPrinted>2012-12-18T15:00:00Z</cp:lastPrinted>
  <dcterms:created xsi:type="dcterms:W3CDTF">2017-03-21T19:45:00Z</dcterms:created>
  <dcterms:modified xsi:type="dcterms:W3CDTF">2017-03-21T19:45:00Z</dcterms:modified>
</cp:coreProperties>
</file>