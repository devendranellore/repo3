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78" w:rsidRPr="00B72F53" w:rsidRDefault="0037142A" w:rsidP="006D7F78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 w:hint="eastAsia"/>
          <w:b/>
          <w:sz w:val="32"/>
          <w:szCs w:val="32"/>
          <w:lang w:eastAsia="zh-CN"/>
        </w:rPr>
        <w:t>Medtronic MITG</w:t>
      </w:r>
    </w:p>
    <w:p w:rsidR="006D7F78" w:rsidRPr="00B72F53" w:rsidRDefault="006D7F78" w:rsidP="006D7F78">
      <w:pPr>
        <w:jc w:val="center"/>
        <w:rPr>
          <w:rFonts w:ascii="Tahoma" w:hAnsi="Tahoma" w:cs="Tahoma"/>
          <w:b/>
          <w:sz w:val="32"/>
          <w:szCs w:val="32"/>
        </w:rPr>
      </w:pPr>
      <w:r w:rsidRPr="00B72F53">
        <w:rPr>
          <w:rFonts w:ascii="Tahoma" w:hAnsi="Tahoma" w:cs="Tahoma"/>
          <w:b/>
          <w:sz w:val="32"/>
          <w:szCs w:val="32"/>
        </w:rPr>
        <w:t>Research &amp; Development</w:t>
      </w:r>
    </w:p>
    <w:p w:rsidR="006D7F78" w:rsidRPr="00B72F53" w:rsidRDefault="006D7F78" w:rsidP="006D7F78">
      <w:pPr>
        <w:jc w:val="center"/>
        <w:rPr>
          <w:rFonts w:ascii="Tahoma" w:hAnsi="Tahoma" w:cs="Tahoma"/>
          <w:b/>
          <w:sz w:val="32"/>
          <w:szCs w:val="32"/>
        </w:rPr>
      </w:pPr>
    </w:p>
    <w:p w:rsidR="006D7F78" w:rsidRPr="00B72F53" w:rsidRDefault="006D7F78" w:rsidP="006D7F78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>
        <w:rPr>
          <w:rFonts w:ascii="Tahoma" w:hAnsi="Tahoma" w:cs="Tahoma"/>
          <w:b/>
          <w:sz w:val="32"/>
          <w:szCs w:val="32"/>
        </w:rPr>
        <w:t>System Installation Qualification Plan</w:t>
      </w:r>
      <w:r w:rsidR="00297944">
        <w:rPr>
          <w:rFonts w:ascii="Tahoma" w:hAnsi="Tahoma" w:cs="Tahoma" w:hint="eastAsia"/>
          <w:b/>
          <w:sz w:val="32"/>
          <w:szCs w:val="32"/>
          <w:lang w:eastAsia="zh-CN"/>
        </w:rPr>
        <w:t>/Procedure</w:t>
      </w:r>
    </w:p>
    <w:p w:rsidR="006D7F78" w:rsidRDefault="006D7F78" w:rsidP="006D7F78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>
        <w:rPr>
          <w:rFonts w:ascii="Tahoma" w:hAnsi="Tahoma" w:cs="Tahoma"/>
          <w:b/>
          <w:sz w:val="32"/>
          <w:szCs w:val="32"/>
        </w:rPr>
        <w:t xml:space="preserve">Gateway </w:t>
      </w:r>
      <w:r w:rsidR="00266239">
        <w:rPr>
          <w:rFonts w:ascii="Tahoma" w:hAnsi="Tahoma" w:cs="Tahoma"/>
          <w:b/>
          <w:sz w:val="32"/>
          <w:szCs w:val="32"/>
        </w:rPr>
        <w:t xml:space="preserve">Device Management </w:t>
      </w:r>
      <w:r w:rsidR="00BB5461">
        <w:rPr>
          <w:rFonts w:ascii="Tahoma" w:hAnsi="Tahoma" w:cs="Tahoma" w:hint="eastAsia"/>
          <w:b/>
          <w:sz w:val="32"/>
          <w:szCs w:val="32"/>
          <w:lang w:eastAsia="zh-CN"/>
        </w:rPr>
        <w:t>Platform</w:t>
      </w:r>
      <w:r w:rsidR="00297944">
        <w:rPr>
          <w:rFonts w:ascii="Tahoma" w:hAnsi="Tahoma" w:cs="Tahoma" w:hint="eastAsia"/>
          <w:b/>
          <w:sz w:val="32"/>
          <w:szCs w:val="32"/>
          <w:lang w:eastAsia="zh-CN"/>
        </w:rPr>
        <w:t xml:space="preserve"> </w:t>
      </w:r>
      <w:proofErr w:type="gramStart"/>
      <w:r w:rsidR="00C81773">
        <w:rPr>
          <w:rFonts w:ascii="Tahoma" w:hAnsi="Tahoma" w:cs="Tahoma" w:hint="eastAsia"/>
          <w:b/>
          <w:sz w:val="32"/>
          <w:szCs w:val="32"/>
          <w:lang w:eastAsia="zh-CN"/>
        </w:rPr>
        <w:t>v</w:t>
      </w:r>
      <w:r w:rsidR="0003216A">
        <w:rPr>
          <w:rFonts w:ascii="Tahoma" w:hAnsi="Tahoma" w:cs="Tahoma" w:hint="eastAsia"/>
          <w:b/>
          <w:sz w:val="32"/>
          <w:szCs w:val="32"/>
          <w:lang w:eastAsia="zh-CN"/>
        </w:rPr>
        <w:t>4.0</w:t>
      </w:r>
      <w:r w:rsidR="004E30F7">
        <w:rPr>
          <w:rFonts w:ascii="Tahoma" w:hAnsi="Tahoma" w:cs="Tahoma" w:hint="eastAsia"/>
          <w:b/>
          <w:sz w:val="32"/>
          <w:szCs w:val="32"/>
          <w:lang w:eastAsia="zh-CN"/>
        </w:rPr>
        <w:t>(</w:t>
      </w:r>
      <w:proofErr w:type="gramEnd"/>
      <w:r w:rsidR="004E30F7">
        <w:rPr>
          <w:rFonts w:ascii="Tahoma" w:hAnsi="Tahoma" w:cs="Tahoma" w:hint="eastAsia"/>
          <w:b/>
          <w:sz w:val="32"/>
          <w:szCs w:val="32"/>
          <w:lang w:eastAsia="zh-CN"/>
        </w:rPr>
        <w:t>Build v4.0.4)</w:t>
      </w:r>
    </w:p>
    <w:p w:rsidR="006D7F78" w:rsidRPr="00B72F53" w:rsidRDefault="006D7F78" w:rsidP="006D7F78">
      <w:pPr>
        <w:jc w:val="center"/>
        <w:rPr>
          <w:rFonts w:ascii="Tahoma" w:hAnsi="Tahoma" w:cs="Tahoma"/>
          <w:b/>
          <w:sz w:val="32"/>
          <w:szCs w:val="32"/>
        </w:rPr>
      </w:pPr>
    </w:p>
    <w:p w:rsidR="006D7F78" w:rsidRPr="00B72F53" w:rsidRDefault="007261F3" w:rsidP="006D7F78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 w:rsidRPr="007261F3">
        <w:rPr>
          <w:rFonts w:ascii="Tahoma" w:hAnsi="Tahoma" w:cs="Tahoma"/>
          <w:b/>
          <w:sz w:val="32"/>
          <w:szCs w:val="32"/>
        </w:rPr>
        <w:t>RE00062907</w:t>
      </w:r>
      <w:r w:rsidR="003C1FDF" w:rsidRPr="003C1FDF">
        <w:rPr>
          <w:rFonts w:ascii="Tahoma" w:hAnsi="Tahoma" w:cs="Tahoma"/>
          <w:b/>
          <w:sz w:val="32"/>
          <w:szCs w:val="32"/>
        </w:rPr>
        <w:t xml:space="preserve"> </w:t>
      </w:r>
      <w:r w:rsidR="006D7F78" w:rsidRPr="00B72F53">
        <w:rPr>
          <w:rFonts w:ascii="Tahoma" w:hAnsi="Tahoma" w:cs="Tahoma"/>
          <w:b/>
          <w:sz w:val="32"/>
          <w:szCs w:val="32"/>
        </w:rPr>
        <w:t xml:space="preserve">Rev </w:t>
      </w:r>
      <w:r w:rsidR="00B86297">
        <w:rPr>
          <w:rFonts w:ascii="Tahoma" w:hAnsi="Tahoma" w:cs="Tahoma" w:hint="eastAsia"/>
          <w:b/>
          <w:sz w:val="32"/>
          <w:szCs w:val="32"/>
          <w:lang w:eastAsia="zh-CN"/>
        </w:rPr>
        <w:t>B</w:t>
      </w:r>
    </w:p>
    <w:p w:rsidR="006D7F78" w:rsidRPr="00D80A06" w:rsidRDefault="006D7F78" w:rsidP="006D7F78">
      <w:pPr>
        <w:jc w:val="center"/>
        <w:rPr>
          <w:rFonts w:ascii="Arial Bold" w:hAnsi="Arial Bold" w:hint="eastAsia"/>
        </w:rPr>
      </w:pPr>
    </w:p>
    <w:p w:rsidR="006D7F78" w:rsidRDefault="006D7F78" w:rsidP="006D7F78"/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4080"/>
        <w:gridCol w:w="3390"/>
      </w:tblGrid>
      <w:tr w:rsidR="006D7F78" w:rsidRPr="00632F81" w:rsidTr="006D7F78">
        <w:trPr>
          <w:cantSplit/>
          <w:trHeight w:val="360"/>
        </w:trPr>
        <w:tc>
          <w:tcPr>
            <w:tcW w:w="67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CF42F1">
            <w:pPr>
              <w:rPr>
                <w:rStyle w:val="StyleBold"/>
                <w:rFonts w:cs="Tahoma"/>
                <w:lang w:eastAsia="zh-CN"/>
              </w:rPr>
            </w:pPr>
            <w:r w:rsidRPr="00632F81">
              <w:rPr>
                <w:rStyle w:val="StyleBold"/>
                <w:rFonts w:cs="Tahoma"/>
              </w:rPr>
              <w:t xml:space="preserve">Issue Date: </w:t>
            </w:r>
            <w:r w:rsidR="00147E0D">
              <w:rPr>
                <w:rStyle w:val="StyleBold"/>
                <w:rFonts w:cs="Tahoma"/>
              </w:rPr>
              <w:t xml:space="preserve"> </w:t>
            </w:r>
            <w:r w:rsidR="008D1224">
              <w:rPr>
                <w:rStyle w:val="StyleBold"/>
                <w:rFonts w:cs="Tahoma"/>
              </w:rPr>
              <w:t>Refer to Agile</w:t>
            </w:r>
          </w:p>
        </w:tc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7F7FE0">
            <w:pPr>
              <w:jc w:val="center"/>
              <w:rPr>
                <w:rStyle w:val="StyleBold"/>
                <w:rFonts w:cs="Tahoma"/>
                <w:lang w:eastAsia="zh-CN"/>
              </w:rPr>
            </w:pPr>
            <w:r w:rsidRPr="00632F81">
              <w:rPr>
                <w:rStyle w:val="StyleBold"/>
                <w:rFonts w:cs="Tahoma"/>
              </w:rPr>
              <w:t xml:space="preserve">Page </w:t>
            </w:r>
            <w:r w:rsidRPr="00632F81">
              <w:rPr>
                <w:rStyle w:val="StyleBold"/>
                <w:rFonts w:cs="Tahoma"/>
              </w:rPr>
              <w:fldChar w:fldCharType="begin"/>
            </w:r>
            <w:r w:rsidRPr="00632F81">
              <w:rPr>
                <w:rStyle w:val="StyleBold"/>
                <w:rFonts w:cs="Tahoma"/>
              </w:rPr>
              <w:instrText xml:space="preserve"> PAGE  \* Arabic  \* MERGEFORMAT </w:instrText>
            </w:r>
            <w:r w:rsidRPr="00632F81">
              <w:rPr>
                <w:rStyle w:val="StyleBold"/>
                <w:rFonts w:cs="Tahoma"/>
              </w:rPr>
              <w:fldChar w:fldCharType="separate"/>
            </w:r>
            <w:r w:rsidR="00CC6A68">
              <w:rPr>
                <w:rStyle w:val="StyleBold"/>
                <w:rFonts w:cs="Tahoma"/>
                <w:noProof/>
              </w:rPr>
              <w:t>1</w:t>
            </w:r>
            <w:r w:rsidRPr="00632F81">
              <w:rPr>
                <w:rStyle w:val="StyleBold"/>
                <w:rFonts w:cs="Tahoma"/>
              </w:rPr>
              <w:fldChar w:fldCharType="end"/>
            </w:r>
            <w:r w:rsidRPr="00632F81">
              <w:rPr>
                <w:rStyle w:val="StyleBold"/>
                <w:rFonts w:cs="Tahoma"/>
              </w:rPr>
              <w:t xml:space="preserve"> of </w:t>
            </w:r>
            <w:r w:rsidR="00010D01">
              <w:rPr>
                <w:rStyle w:val="StyleBold"/>
                <w:rFonts w:cs="Tahoma" w:hint="eastAsia"/>
                <w:lang w:eastAsia="zh-CN"/>
              </w:rPr>
              <w:t>25</w:t>
            </w:r>
          </w:p>
        </w:tc>
      </w:tr>
      <w:tr w:rsidR="006D7F78" w:rsidRPr="00632F81" w:rsidTr="006D7F78">
        <w:trPr>
          <w:cantSplit/>
          <w:trHeight w:val="360"/>
        </w:trPr>
        <w:tc>
          <w:tcPr>
            <w:tcW w:w="10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7F78" w:rsidRPr="00632F81" w:rsidRDefault="006D7F78" w:rsidP="00B30D46">
            <w:pPr>
              <w:rPr>
                <w:rStyle w:val="StyleBold"/>
                <w:rFonts w:cs="Tahoma"/>
              </w:rPr>
            </w:pPr>
          </w:p>
        </w:tc>
      </w:tr>
      <w:tr w:rsidR="006D7F78" w:rsidRPr="00632F81" w:rsidTr="006D7F78">
        <w:trPr>
          <w:cantSplit/>
          <w:trHeight w:val="36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B30D46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>Revision History:</w:t>
            </w:r>
          </w:p>
        </w:tc>
      </w:tr>
      <w:tr w:rsidR="006D7F78" w:rsidRPr="00632F81" w:rsidTr="006D7F78">
        <w:trPr>
          <w:cantSplit/>
          <w:trHeight w:val="3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B30D46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>Revision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B30D46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 xml:space="preserve">SDA 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F78" w:rsidRPr="00632F81" w:rsidRDefault="006D7F78" w:rsidP="00B30D46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>Description</w:t>
            </w:r>
          </w:p>
        </w:tc>
      </w:tr>
      <w:tr w:rsidR="003103B6" w:rsidRPr="00632F81" w:rsidTr="006D7F78">
        <w:trPr>
          <w:cantSplit/>
          <w:trHeight w:val="36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3B6" w:rsidRPr="00632F81" w:rsidRDefault="003103B6" w:rsidP="005C2ACD">
            <w:pPr>
              <w:rPr>
                <w:rStyle w:val="StyleBold"/>
                <w:rFonts w:cs="Tahoma"/>
                <w:color w:val="000000"/>
              </w:rPr>
            </w:pPr>
            <w:r>
              <w:rPr>
                <w:rStyle w:val="StyleBold"/>
                <w:rFonts w:cs="Tahoma"/>
                <w:color w:val="00000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3B6" w:rsidRPr="00632F81" w:rsidRDefault="00E873F0" w:rsidP="00AD74A2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/>
                <w:lang w:eastAsia="zh-CN"/>
              </w:rPr>
              <w:t>RC078142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3B6" w:rsidRPr="00632F81" w:rsidRDefault="003103B6" w:rsidP="005C2ACD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 xml:space="preserve">Initial </w:t>
            </w:r>
            <w:r>
              <w:rPr>
                <w:rStyle w:val="StyleBold"/>
                <w:rFonts w:cs="Tahoma"/>
              </w:rPr>
              <w:t>Release</w:t>
            </w:r>
          </w:p>
        </w:tc>
      </w:tr>
      <w:tr w:rsidR="00B86297" w:rsidRPr="00632F81" w:rsidTr="006D7F78">
        <w:trPr>
          <w:cantSplit/>
          <w:trHeight w:val="36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297" w:rsidRDefault="00B86297" w:rsidP="005C2ACD">
            <w:pPr>
              <w:rPr>
                <w:rStyle w:val="StyleBold"/>
                <w:rFonts w:cs="Tahoma"/>
                <w:color w:val="000000"/>
                <w:lang w:eastAsia="zh-CN"/>
              </w:rPr>
            </w:pPr>
            <w:r>
              <w:rPr>
                <w:rStyle w:val="StyleBold"/>
                <w:rFonts w:cs="Tahoma" w:hint="eastAsia"/>
                <w:color w:val="000000"/>
                <w:lang w:eastAsia="zh-CN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297" w:rsidRDefault="00C85428" w:rsidP="00AD74A2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/>
                <w:lang w:eastAsia="zh-CN"/>
              </w:rPr>
              <w:t>RC0822274</w:t>
            </w:r>
            <w:bookmarkStart w:id="0" w:name="_GoBack"/>
            <w:bookmarkEnd w:id="0"/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297" w:rsidRPr="00632F81" w:rsidRDefault="00B86297" w:rsidP="00B86297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 w:hint="eastAsia"/>
                <w:lang w:eastAsia="zh-CN"/>
              </w:rPr>
              <w:t xml:space="preserve">Update </w:t>
            </w: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QAServer</w:t>
            </w:r>
            <w:r w:rsidRPr="00311B10">
              <w:rPr>
                <w:rFonts w:ascii="Arial" w:hAnsi="Arial" w:cs="Arial"/>
                <w:b/>
                <w:bCs/>
                <w:color w:val="000000"/>
              </w:rPr>
              <w:t>InstallationAcceptance</w:t>
            </w:r>
            <w:r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TestProcedure</w:t>
            </w:r>
            <w:proofErr w:type="spellEnd"/>
            <w:r>
              <w:rPr>
                <w:rStyle w:val="StyleBold"/>
                <w:rFonts w:cs="Tahoma" w:hint="eastAsia"/>
                <w:lang w:eastAsia="zh-CN"/>
              </w:rPr>
              <w:t xml:space="preserve">, Add </w:t>
            </w:r>
            <w:proofErr w:type="spellStart"/>
            <w:r w:rsidRPr="00B86297">
              <w:rPr>
                <w:rFonts w:ascii="Arial" w:hAnsi="Arial" w:cs="Arial"/>
                <w:b/>
                <w:bCs/>
                <w:color w:val="000000"/>
                <w:lang w:eastAsia="zh-CN"/>
              </w:rPr>
              <w:t>Agent</w:t>
            </w:r>
            <w:r w:rsidRPr="00B86297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CommonClient</w:t>
            </w:r>
            <w:r w:rsidRPr="00B86297">
              <w:rPr>
                <w:rFonts w:ascii="Arial" w:hAnsi="Arial" w:cs="Arial"/>
                <w:b/>
                <w:bCs/>
                <w:color w:val="000000"/>
                <w:lang w:eastAsia="zh-CN"/>
              </w:rPr>
              <w:t>InstallTestProcedure</w:t>
            </w:r>
            <w:proofErr w:type="spellEnd"/>
          </w:p>
        </w:tc>
      </w:tr>
      <w:tr w:rsidR="003103B6" w:rsidRPr="00632F81" w:rsidTr="006D7F78">
        <w:trPr>
          <w:cantSplit/>
          <w:trHeight w:val="364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103B6" w:rsidRPr="00632F81" w:rsidRDefault="003103B6" w:rsidP="00B30D46">
            <w:pPr>
              <w:rPr>
                <w:rStyle w:val="StyleBold"/>
                <w:rFonts w:cs="Tahoma"/>
              </w:rPr>
            </w:pPr>
          </w:p>
        </w:tc>
        <w:tc>
          <w:tcPr>
            <w:tcW w:w="90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103B6" w:rsidRPr="00632F81" w:rsidRDefault="003103B6" w:rsidP="00B30D46">
            <w:pPr>
              <w:rPr>
                <w:rStyle w:val="StyleBold"/>
                <w:rFonts w:cs="Tahoma"/>
              </w:rPr>
            </w:pPr>
          </w:p>
        </w:tc>
      </w:tr>
      <w:tr w:rsidR="003103B6" w:rsidRPr="00632F81" w:rsidTr="006D7F78">
        <w:trPr>
          <w:trHeight w:val="360"/>
          <w:tblHeader/>
        </w:trPr>
        <w:tc>
          <w:tcPr>
            <w:tcW w:w="101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03B6" w:rsidRPr="00632F81" w:rsidRDefault="003103B6" w:rsidP="001D2805">
            <w:pPr>
              <w:rPr>
                <w:rStyle w:val="StyleBold"/>
                <w:rFonts w:cs="Tahoma"/>
              </w:rPr>
            </w:pPr>
            <w:r w:rsidRPr="00632F81">
              <w:rPr>
                <w:rStyle w:val="StyleBold"/>
                <w:rFonts w:cs="Tahoma"/>
              </w:rPr>
              <w:t>Author</w:t>
            </w:r>
            <w:r>
              <w:rPr>
                <w:rStyle w:val="StyleBold"/>
                <w:rFonts w:cs="Tahoma"/>
              </w:rPr>
              <w:t>(s)</w:t>
            </w:r>
            <w:r w:rsidR="004C365F">
              <w:rPr>
                <w:rStyle w:val="StyleBold"/>
                <w:rFonts w:cs="Tahoma"/>
              </w:rPr>
              <w:t>:  Refer to</w:t>
            </w:r>
            <w:r w:rsidR="00147E0D">
              <w:rPr>
                <w:rStyle w:val="StyleBold"/>
                <w:rFonts w:cs="Tahoma"/>
              </w:rPr>
              <w:t xml:space="preserve"> </w:t>
            </w:r>
            <w:r w:rsidR="001D2805">
              <w:rPr>
                <w:rStyle w:val="StyleBold"/>
                <w:rFonts w:cs="Tahoma"/>
              </w:rPr>
              <w:t>Agile</w:t>
            </w:r>
            <w:r w:rsidR="002C0448">
              <w:rPr>
                <w:rStyle w:val="StyleBold"/>
                <w:rFonts w:cs="Tahoma"/>
              </w:rPr>
              <w:t xml:space="preserve"> </w:t>
            </w:r>
            <w:r w:rsidR="004C365F">
              <w:rPr>
                <w:rStyle w:val="StyleBold"/>
                <w:rFonts w:cs="Tahoma"/>
              </w:rPr>
              <w:t>for approvals</w:t>
            </w:r>
          </w:p>
        </w:tc>
      </w:tr>
      <w:tr w:rsidR="003103B6" w:rsidRPr="00632F81" w:rsidTr="006D7F78">
        <w:trPr>
          <w:trHeight w:val="400"/>
        </w:trPr>
        <w:tc>
          <w:tcPr>
            <w:tcW w:w="101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3B6" w:rsidRPr="002D72ED" w:rsidRDefault="008D1224" w:rsidP="009125CC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Mirror Wang</w:t>
            </w:r>
            <w:r w:rsidR="00C847B0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9125C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–</w:t>
            </w:r>
            <w:r w:rsidR="004448C5" w:rsidRPr="00DC662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125CC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InsigmaUS</w:t>
            </w:r>
            <w:proofErr w:type="spellEnd"/>
            <w:r w:rsidR="009125CC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4448C5" w:rsidRPr="006F075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Test Team</w:t>
            </w:r>
            <w:r w:rsidR="009125CC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[Manual]</w:t>
            </w:r>
          </w:p>
        </w:tc>
      </w:tr>
      <w:tr w:rsidR="004C365F" w:rsidRPr="00632F81" w:rsidTr="004C365F">
        <w:trPr>
          <w:trHeight w:val="400"/>
        </w:trPr>
        <w:tc>
          <w:tcPr>
            <w:tcW w:w="10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365F" w:rsidRPr="004C365F" w:rsidRDefault="004C365F" w:rsidP="00D948D4">
            <w:pPr>
              <w:rPr>
                <w:rStyle w:val="StyleItalicBlue"/>
                <w:rFonts w:cs="Tahoma"/>
                <w:i w:val="0"/>
                <w:color w:val="auto"/>
              </w:rPr>
            </w:pPr>
          </w:p>
          <w:p w:rsidR="004C365F" w:rsidRPr="004C365F" w:rsidRDefault="004C365F" w:rsidP="00D948D4">
            <w:pPr>
              <w:rPr>
                <w:rStyle w:val="StyleItalicBlue"/>
                <w:rFonts w:cs="Tahoma"/>
                <w:i w:val="0"/>
                <w:color w:val="auto"/>
              </w:rPr>
            </w:pPr>
          </w:p>
          <w:p w:rsidR="004C365F" w:rsidRPr="004C365F" w:rsidRDefault="004C365F" w:rsidP="00D948D4">
            <w:pPr>
              <w:rPr>
                <w:rStyle w:val="StyleItalicBlue"/>
                <w:rFonts w:cs="Tahoma"/>
                <w:i w:val="0"/>
                <w:color w:val="auto"/>
              </w:rPr>
            </w:pPr>
          </w:p>
          <w:p w:rsidR="004C365F" w:rsidRPr="004C365F" w:rsidRDefault="004C365F" w:rsidP="001D2805">
            <w:pPr>
              <w:rPr>
                <w:rStyle w:val="StyleItalicBlue"/>
                <w:rFonts w:cs="Tahoma"/>
                <w:b/>
                <w:i w:val="0"/>
                <w:color w:val="auto"/>
              </w:rPr>
            </w:pPr>
            <w:r w:rsidRPr="004C365F">
              <w:rPr>
                <w:rStyle w:val="StyleItalicBlue"/>
                <w:rFonts w:cs="Tahoma"/>
                <w:b/>
                <w:i w:val="0"/>
                <w:color w:val="auto"/>
              </w:rPr>
              <w:t>Approvals:</w:t>
            </w:r>
            <w:r>
              <w:rPr>
                <w:rStyle w:val="StyleItalicBlue"/>
                <w:rFonts w:cs="Tahoma"/>
                <w:b/>
                <w:i w:val="0"/>
                <w:color w:val="auto"/>
              </w:rPr>
              <w:t xml:space="preserve">  Refer to </w:t>
            </w:r>
            <w:r w:rsidR="001D2805">
              <w:rPr>
                <w:rStyle w:val="StyleItalicBlue"/>
                <w:rFonts w:cs="Tahoma"/>
                <w:b/>
                <w:i w:val="0"/>
                <w:color w:val="auto"/>
              </w:rPr>
              <w:t>Agile</w:t>
            </w:r>
            <w:r w:rsidR="002C0448">
              <w:rPr>
                <w:rStyle w:val="StyleItalicBlue"/>
                <w:rFonts w:cs="Tahoma"/>
                <w:b/>
                <w:i w:val="0"/>
                <w:color w:val="auto"/>
              </w:rPr>
              <w:t xml:space="preserve"> </w:t>
            </w:r>
            <w:r>
              <w:rPr>
                <w:rStyle w:val="StyleItalicBlue"/>
                <w:rFonts w:cs="Tahoma"/>
                <w:b/>
                <w:i w:val="0"/>
                <w:color w:val="auto"/>
              </w:rPr>
              <w:t>for approvals</w:t>
            </w:r>
          </w:p>
        </w:tc>
      </w:tr>
      <w:tr w:rsidR="006420E7" w:rsidRPr="00632F81" w:rsidTr="00A22DD8">
        <w:trPr>
          <w:trHeight w:val="40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0E7" w:rsidRPr="00DC6622" w:rsidRDefault="006420E7" w:rsidP="001D2805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C662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Paul Ourada </w:t>
            </w:r>
            <w:r w:rsidRPr="00DC662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–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1D2805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HI&amp;M, R&amp;D</w:t>
            </w:r>
          </w:p>
        </w:tc>
      </w:tr>
      <w:tr w:rsidR="006420E7" w:rsidRPr="00632F81" w:rsidTr="00A22DD8">
        <w:trPr>
          <w:trHeight w:val="40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0E7" w:rsidRPr="00D56819" w:rsidRDefault="001D2805" w:rsidP="001D2805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Ted Regan</w:t>
            </w:r>
            <w:r w:rsidR="006420E7" w:rsidRPr="003C425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–</w:t>
            </w:r>
            <w:r w:rsidR="006420E7" w:rsidRPr="003C4250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HI&amp;M, R&amp;D</w:t>
            </w:r>
          </w:p>
        </w:tc>
      </w:tr>
      <w:tr w:rsidR="001D2805" w:rsidRPr="00632F81" w:rsidTr="00A22DD8">
        <w:trPr>
          <w:trHeight w:val="40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2805" w:rsidRDefault="001D2805" w:rsidP="001D2805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Cliff Schorr – PMR- QA</w:t>
            </w:r>
          </w:p>
        </w:tc>
      </w:tr>
      <w:tr w:rsidR="001D2805" w:rsidRPr="00632F81" w:rsidTr="00A22DD8">
        <w:trPr>
          <w:trHeight w:val="40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2805" w:rsidRDefault="001D2805" w:rsidP="001D2805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William Atkinson – HI&amp;M, R&amp;D</w:t>
            </w:r>
          </w:p>
        </w:tc>
      </w:tr>
    </w:tbl>
    <w:p w:rsidR="00F71738" w:rsidRDefault="006D7F78" w:rsidP="004C365F">
      <w:pPr>
        <w:rPr>
          <w:rFonts w:ascii="Arial" w:hAnsi="Arial" w:cs="Arial"/>
          <w:b/>
          <w:sz w:val="36"/>
          <w:szCs w:val="36"/>
        </w:rPr>
      </w:pPr>
      <w:r>
        <w:br w:type="page"/>
      </w:r>
    </w:p>
    <w:p w:rsidR="005668BC" w:rsidRPr="00F279D8" w:rsidRDefault="0092479F" w:rsidP="00F279D8">
      <w:pPr>
        <w:jc w:val="center"/>
        <w:divId w:val="725030823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</w:t>
      </w:r>
      <w:r w:rsidR="00F279D8" w:rsidRPr="00F279D8">
        <w:rPr>
          <w:rFonts w:ascii="Arial" w:hAnsi="Arial"/>
          <w:b/>
          <w:sz w:val="24"/>
          <w:szCs w:val="24"/>
        </w:rPr>
        <w:t>able of Contents</w:t>
      </w:r>
    </w:p>
    <w:p w:rsidR="00F279D8" w:rsidRDefault="00F279D8">
      <w:pPr>
        <w:divId w:val="725030823"/>
      </w:pPr>
    </w:p>
    <w:p w:rsidR="009B3B4E" w:rsidRPr="00D54B3D" w:rsidRDefault="00F07167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B3B4E">
        <w:t>1.</w:t>
      </w:r>
      <w:r w:rsidR="009B3B4E"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 w:rsidR="009B3B4E">
        <w:t>Introduction</w:t>
      </w:r>
      <w:r w:rsidR="009B3B4E">
        <w:tab/>
      </w:r>
      <w:r w:rsidR="009B3B4E">
        <w:fldChar w:fldCharType="begin"/>
      </w:r>
      <w:r w:rsidR="009B3B4E">
        <w:instrText xml:space="preserve"> PAGEREF _Toc456372024 \h </w:instrText>
      </w:r>
      <w:r w:rsidR="009B3B4E">
        <w:fldChar w:fldCharType="separate"/>
      </w:r>
      <w:r w:rsidR="00380C9F">
        <w:t>3</w:t>
      </w:r>
      <w:r w:rsidR="009B3B4E"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2.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_Toc456372025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3.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Scope</w:t>
      </w:r>
      <w:r>
        <w:tab/>
      </w:r>
      <w:r>
        <w:fldChar w:fldCharType="begin"/>
      </w:r>
      <w:r>
        <w:instrText xml:space="preserve"> PAGEREF _Toc456372026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4.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Responsibilities</w:t>
      </w:r>
      <w:r>
        <w:tab/>
      </w:r>
      <w:r>
        <w:fldChar w:fldCharType="begin"/>
      </w:r>
      <w:r>
        <w:instrText xml:space="preserve"> PAGEREF _Toc456372027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5.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Test Configurations</w:t>
      </w:r>
      <w:r>
        <w:tab/>
      </w:r>
      <w:r>
        <w:fldChar w:fldCharType="begin"/>
      </w:r>
      <w:r>
        <w:instrText xml:space="preserve"> PAGEREF _Toc456372028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5.1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t xml:space="preserve">Hardware </w:t>
      </w:r>
      <w:r>
        <w:rPr>
          <w:lang w:eastAsia="zh-CN"/>
        </w:rPr>
        <w:t>C</w:t>
      </w:r>
      <w:r>
        <w:t>onfiguration</w:t>
      </w:r>
      <w:r>
        <w:tab/>
      </w:r>
      <w:r>
        <w:fldChar w:fldCharType="begin"/>
      </w:r>
      <w:r>
        <w:instrText xml:space="preserve"> PAGEREF _Toc456372029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5.1.1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t>QA Servers</w:t>
      </w:r>
      <w:r>
        <w:tab/>
      </w:r>
      <w:r>
        <w:fldChar w:fldCharType="begin"/>
      </w:r>
      <w:r>
        <w:instrText xml:space="preserve"> PAGEREF _Toc456372030 \h </w:instrText>
      </w:r>
      <w:r>
        <w:fldChar w:fldCharType="separate"/>
      </w:r>
      <w:r w:rsidR="00380C9F">
        <w:t>3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5.1.2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Computers</w:t>
      </w:r>
      <w:r>
        <w:tab/>
      </w:r>
      <w:r>
        <w:fldChar w:fldCharType="begin"/>
      </w:r>
      <w:r>
        <w:instrText xml:space="preserve"> PAGEREF _Toc456372031 \h </w:instrText>
      </w:r>
      <w:r>
        <w:fldChar w:fldCharType="separate"/>
      </w:r>
      <w:r w:rsidR="00380C9F">
        <w:t>4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5.2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Test Items/ Tools</w:t>
      </w:r>
      <w:r>
        <w:t xml:space="preserve"> configuration</w:t>
      </w:r>
      <w:r>
        <w:tab/>
      </w:r>
      <w:r>
        <w:fldChar w:fldCharType="begin"/>
      </w:r>
      <w:r>
        <w:instrText xml:space="preserve"> PAGEREF _Toc456372032 \h </w:instrText>
      </w:r>
      <w:r>
        <w:fldChar w:fldCharType="separate"/>
      </w:r>
      <w:r w:rsidR="00380C9F">
        <w:t>4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rPr>
          <w:lang w:eastAsia="zh-CN"/>
        </w:rPr>
        <w:t>5.2.1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Test Items</w:t>
      </w:r>
      <w:r>
        <w:tab/>
      </w:r>
      <w:r>
        <w:fldChar w:fldCharType="begin"/>
      </w:r>
      <w:r>
        <w:instrText xml:space="preserve"> PAGEREF _Toc456372033 \h </w:instrText>
      </w:r>
      <w:r>
        <w:fldChar w:fldCharType="separate"/>
      </w:r>
      <w:r w:rsidR="00380C9F">
        <w:t>4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rPr>
          <w:lang w:eastAsia="zh-CN"/>
        </w:rPr>
        <w:t>5.2.2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Test Tools</w:t>
      </w:r>
      <w:r>
        <w:tab/>
      </w:r>
      <w:r>
        <w:fldChar w:fldCharType="begin"/>
      </w:r>
      <w:r>
        <w:instrText xml:space="preserve"> PAGEREF _Toc456372034 \h </w:instrText>
      </w:r>
      <w:r>
        <w:fldChar w:fldCharType="separate"/>
      </w:r>
      <w:r w:rsidR="00380C9F">
        <w:t>4</w:t>
      </w:r>
      <w:r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6.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Test Cases</w:t>
      </w:r>
      <w:r>
        <w:tab/>
      </w:r>
      <w:r>
        <w:fldChar w:fldCharType="begin"/>
      </w:r>
      <w:r>
        <w:instrText xml:space="preserve"> PAGEREF _Toc456372035 \h </w:instrText>
      </w:r>
      <w:r>
        <w:fldChar w:fldCharType="separate"/>
      </w:r>
      <w:r w:rsidR="00380C9F">
        <w:t>5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rPr>
          <w:lang w:eastAsia="zh-CN"/>
        </w:rPr>
        <w:t>6.1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Server</w:t>
      </w:r>
      <w:r>
        <w:t xml:space="preserve"> </w:t>
      </w:r>
      <w:r>
        <w:rPr>
          <w:lang w:eastAsia="zh-CN"/>
        </w:rPr>
        <w:t>Operating System (OS) platform</w:t>
      </w:r>
      <w:r>
        <w:t xml:space="preserve"> Versions</w:t>
      </w:r>
      <w:r>
        <w:tab/>
      </w:r>
      <w:r>
        <w:fldChar w:fldCharType="begin"/>
      </w:r>
      <w:r>
        <w:instrText xml:space="preserve"> PAGEREF _Toc456372036 \h </w:instrText>
      </w:r>
      <w:r>
        <w:fldChar w:fldCharType="separate"/>
      </w:r>
      <w:r w:rsidR="00380C9F">
        <w:t>5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6.2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Server</w:t>
      </w:r>
      <w:r>
        <w:t xml:space="preserve"> Software Versions</w:t>
      </w:r>
      <w:r>
        <w:tab/>
      </w:r>
      <w:r>
        <w:fldChar w:fldCharType="begin"/>
      </w:r>
      <w:r>
        <w:instrText xml:space="preserve"> PAGEREF _Toc456372037 \h </w:instrText>
      </w:r>
      <w:r>
        <w:fldChar w:fldCharType="separate"/>
      </w:r>
      <w:r w:rsidR="00380C9F">
        <w:t>6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6.3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Server</w:t>
      </w:r>
      <w:r>
        <w:t xml:space="preserve"> Installation Test</w:t>
      </w:r>
      <w:r>
        <w:tab/>
      </w:r>
      <w:r>
        <w:fldChar w:fldCharType="begin"/>
      </w:r>
      <w:r>
        <w:instrText xml:space="preserve"> PAGEREF _Toc456372038 \h </w:instrText>
      </w:r>
      <w:r>
        <w:fldChar w:fldCharType="separate"/>
      </w:r>
      <w:r w:rsidR="00380C9F">
        <w:t>7</w:t>
      </w:r>
      <w:r>
        <w:fldChar w:fldCharType="end"/>
      </w:r>
    </w:p>
    <w:p w:rsidR="009B3B4E" w:rsidRPr="00D54B3D" w:rsidRDefault="009B3B4E" w:rsidP="009B3B4E">
      <w:pPr>
        <w:pStyle w:val="TOC2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t>6.4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t>Agent Installation Acceptance Test</w:t>
      </w:r>
      <w:r>
        <w:tab/>
      </w:r>
      <w:r>
        <w:fldChar w:fldCharType="begin"/>
      </w:r>
      <w:r>
        <w:instrText xml:space="preserve"> PAGEREF _Toc456372039 \h </w:instrText>
      </w:r>
      <w:r>
        <w:fldChar w:fldCharType="separate"/>
      </w:r>
      <w:r w:rsidR="00380C9F">
        <w:t>8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rPr>
          <w:lang w:eastAsia="zh-CN"/>
        </w:rPr>
        <w:t>6.4.1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Test Procedures Overview</w:t>
      </w:r>
      <w:r>
        <w:tab/>
      </w:r>
      <w:r>
        <w:fldChar w:fldCharType="begin"/>
      </w:r>
      <w:r>
        <w:instrText xml:space="preserve"> PAGEREF _Toc456372040 \h </w:instrText>
      </w:r>
      <w:r>
        <w:fldChar w:fldCharType="separate"/>
      </w:r>
      <w:r w:rsidR="00380C9F">
        <w:t>8</w:t>
      </w:r>
      <w:r>
        <w:fldChar w:fldCharType="end"/>
      </w:r>
    </w:p>
    <w:p w:rsidR="009B3B4E" w:rsidRPr="00D54B3D" w:rsidRDefault="009B3B4E" w:rsidP="009B3B4E">
      <w:pPr>
        <w:pStyle w:val="TOC3"/>
        <w:divId w:val="725030823"/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</w:pPr>
      <w:r>
        <w:rPr>
          <w:lang w:eastAsia="zh-CN"/>
        </w:rPr>
        <w:t>6.4.2</w:t>
      </w:r>
      <w:r w:rsidRPr="00D54B3D">
        <w:rPr>
          <w:rFonts w:ascii="Calibri" w:hAnsi="Calibri" w:cs="Times New Roman"/>
          <w:b w:val="0"/>
          <w:bCs w:val="0"/>
          <w:smallCaps w:val="0"/>
          <w:sz w:val="22"/>
          <w:szCs w:val="22"/>
          <w:lang w:eastAsia="zh-CN"/>
        </w:rPr>
        <w:tab/>
      </w:r>
      <w:r>
        <w:rPr>
          <w:lang w:eastAsia="zh-CN"/>
        </w:rPr>
        <w:t>Test Procedures Detail Steps</w:t>
      </w:r>
      <w:r>
        <w:tab/>
      </w:r>
      <w:r>
        <w:fldChar w:fldCharType="begin"/>
      </w:r>
      <w:r>
        <w:instrText xml:space="preserve"> PAGEREF _Toc456372041 \h </w:instrText>
      </w:r>
      <w:r>
        <w:fldChar w:fldCharType="separate"/>
      </w:r>
      <w:r w:rsidR="00380C9F">
        <w:t>10</w:t>
      </w:r>
      <w:r>
        <w:fldChar w:fldCharType="end"/>
      </w:r>
    </w:p>
    <w:p w:rsidR="009B3B4E" w:rsidRPr="00D54B3D" w:rsidRDefault="009B3B4E" w:rsidP="009B3B4E">
      <w:pPr>
        <w:pStyle w:val="TOC1"/>
        <w:divId w:val="725030823"/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</w:pPr>
      <w:r>
        <w:t>7.</w:t>
      </w:r>
      <w:r w:rsidRPr="00D54B3D">
        <w:rPr>
          <w:rFonts w:ascii="Calibri" w:hAnsi="Calibri" w:cs="Times New Roman"/>
          <w:b w:val="0"/>
          <w:bCs w:val="0"/>
          <w:caps w:val="0"/>
          <w:sz w:val="22"/>
          <w:szCs w:val="22"/>
          <w:lang w:eastAsia="zh-CN"/>
        </w:rPr>
        <w:tab/>
      </w:r>
      <w:r>
        <w:t>Test Results</w:t>
      </w:r>
      <w:r>
        <w:tab/>
      </w:r>
      <w:r>
        <w:fldChar w:fldCharType="begin"/>
      </w:r>
      <w:r>
        <w:instrText xml:space="preserve"> PAGEREF _Toc456372042 \h </w:instrText>
      </w:r>
      <w:r>
        <w:fldChar w:fldCharType="separate"/>
      </w:r>
      <w:r w:rsidR="00380C9F">
        <w:t>25</w:t>
      </w:r>
      <w:r>
        <w:fldChar w:fldCharType="end"/>
      </w:r>
    </w:p>
    <w:p w:rsidR="005668BC" w:rsidRPr="009C4C7E" w:rsidRDefault="00F07167" w:rsidP="009B3B4E">
      <w:pPr>
        <w:pStyle w:val="Header"/>
        <w:tabs>
          <w:tab w:val="left" w:pos="720"/>
        </w:tabs>
        <w:divId w:val="725030823"/>
        <w:rPr>
          <w:lang w:val="fr-BE"/>
        </w:rPr>
      </w:pPr>
      <w:r>
        <w:rPr>
          <w:rFonts w:ascii="Arial" w:hAnsi="Arial" w:cs="Arial"/>
          <w:noProof/>
        </w:rPr>
        <w:fldChar w:fldCharType="end"/>
      </w:r>
      <w:r w:rsidR="001A138E">
        <w:rPr>
          <w:rFonts w:ascii="Arial" w:hAnsi="Arial" w:cs="Arial"/>
          <w:noProof/>
        </w:rPr>
        <w:br w:type="page"/>
      </w:r>
    </w:p>
    <w:p w:rsidR="005668BC" w:rsidRDefault="005668BC" w:rsidP="00EF7FE2">
      <w:pPr>
        <w:pStyle w:val="Heading1"/>
        <w:divId w:val="725030823"/>
      </w:pPr>
      <w:bookmarkStart w:id="1" w:name="_Ref380738741"/>
      <w:bookmarkStart w:id="2" w:name="_Ref380738752"/>
      <w:bookmarkStart w:id="3" w:name="_Ref380738756"/>
      <w:bookmarkStart w:id="4" w:name="_Ref380738760"/>
      <w:bookmarkStart w:id="5" w:name="_Ref380738762"/>
      <w:bookmarkStart w:id="6" w:name="_Ref380738766"/>
      <w:bookmarkStart w:id="7" w:name="_Toc456372024"/>
      <w: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r>
        <w:t xml:space="preserve"> </w:t>
      </w:r>
    </w:p>
    <w:p w:rsidR="005668BC" w:rsidRDefault="005668BC" w:rsidP="00810932"/>
    <w:p w:rsidR="004B5C81" w:rsidRPr="004B5C81" w:rsidRDefault="004B5C81" w:rsidP="00353225">
      <w:pPr>
        <w:rPr>
          <w:rFonts w:ascii="Arial" w:hAnsi="Arial" w:cs="Arial"/>
          <w:lang w:eastAsia="zh-CN"/>
        </w:rPr>
      </w:pPr>
      <w:r w:rsidRPr="004B5C81">
        <w:rPr>
          <w:rFonts w:ascii="Arial" w:hAnsi="Arial" w:cs="Arial"/>
        </w:rPr>
        <w:t xml:space="preserve">The purpose of this document is to specify the test protocol and document test results for the Installation Qualification performed on the </w:t>
      </w:r>
      <w:r w:rsidR="001902BD">
        <w:rPr>
          <w:rFonts w:ascii="Arial" w:hAnsi="Arial" w:cs="Arial"/>
        </w:rPr>
        <w:t>Device Management Agent</w:t>
      </w:r>
      <w:r w:rsidR="00E7248D">
        <w:rPr>
          <w:rFonts w:ascii="Arial" w:hAnsi="Arial" w:cs="Arial"/>
        </w:rPr>
        <w:t xml:space="preserve"> </w:t>
      </w:r>
      <w:r w:rsidR="001E6C29">
        <w:rPr>
          <w:rFonts w:ascii="Arial" w:hAnsi="Arial" w:cs="Arial"/>
        </w:rPr>
        <w:t>and</w:t>
      </w:r>
      <w:r w:rsidR="0084644F">
        <w:rPr>
          <w:rFonts w:ascii="Arial" w:hAnsi="Arial" w:cs="Arial"/>
        </w:rPr>
        <w:t xml:space="preserve"> Server </w:t>
      </w:r>
      <w:r w:rsidR="001522C4">
        <w:rPr>
          <w:rFonts w:ascii="Arial" w:hAnsi="Arial" w:cs="Arial"/>
        </w:rPr>
        <w:t xml:space="preserve">installed </w:t>
      </w:r>
      <w:r w:rsidR="00275282">
        <w:rPr>
          <w:rFonts w:ascii="Arial" w:hAnsi="Arial" w:cs="Arial"/>
        </w:rPr>
        <w:t>on QA</w:t>
      </w:r>
      <w:r w:rsidR="00997546">
        <w:rPr>
          <w:rFonts w:ascii="Arial" w:hAnsi="Arial" w:cs="Arial" w:hint="eastAsia"/>
          <w:lang w:eastAsia="zh-CN"/>
        </w:rPr>
        <w:t xml:space="preserve"> </w:t>
      </w:r>
      <w:r w:rsidR="00E7715D">
        <w:rPr>
          <w:rFonts w:ascii="Arial" w:hAnsi="Arial" w:cs="Arial" w:hint="eastAsia"/>
          <w:lang w:eastAsia="zh-CN"/>
        </w:rPr>
        <w:t>environment</w:t>
      </w:r>
      <w:r w:rsidR="00275282">
        <w:rPr>
          <w:rFonts w:ascii="Arial" w:hAnsi="Arial" w:cs="Arial"/>
        </w:rPr>
        <w:t>.</w:t>
      </w:r>
      <w:r w:rsidR="008148E8">
        <w:rPr>
          <w:rFonts w:ascii="Arial" w:hAnsi="Arial" w:cs="Arial"/>
        </w:rPr>
        <w:t xml:space="preserve"> </w:t>
      </w:r>
    </w:p>
    <w:p w:rsidR="00656A7A" w:rsidRDefault="00656A7A" w:rsidP="009920CC">
      <w:pPr>
        <w:rPr>
          <w:rFonts w:ascii="Arial" w:hAnsi="Arial" w:cs="Arial"/>
          <w:lang w:eastAsia="zh-CN"/>
        </w:rPr>
      </w:pPr>
    </w:p>
    <w:p w:rsidR="009E5469" w:rsidRDefault="009E5469" w:rsidP="009E5469">
      <w:pPr>
        <w:pStyle w:val="Heading1"/>
      </w:pPr>
      <w:bookmarkStart w:id="8" w:name="_Toc456372025"/>
      <w:r>
        <w:t>References</w:t>
      </w:r>
      <w:bookmarkEnd w:id="8"/>
      <w:r>
        <w:t xml:space="preserve"> </w:t>
      </w:r>
    </w:p>
    <w:p w:rsidR="009E5469" w:rsidRDefault="009E5469" w:rsidP="00A22DD8">
      <w:pPr>
        <w:numPr>
          <w:ilvl w:val="0"/>
          <w:numId w:val="7"/>
        </w:numPr>
        <w:rPr>
          <w:rFonts w:ascii="Arial" w:hAnsi="Arial" w:cs="Arial"/>
          <w:lang w:eastAsia="zh-CN"/>
        </w:rPr>
      </w:pPr>
      <w:r w:rsidRPr="00E65DE5">
        <w:rPr>
          <w:rFonts w:ascii="Arial" w:hAnsi="Arial" w:cs="Arial"/>
          <w:lang w:eastAsia="zh-CN"/>
        </w:rPr>
        <w:t>System Requirements Specification (SRS)</w:t>
      </w:r>
      <w:r>
        <w:rPr>
          <w:rFonts w:ascii="Arial" w:hAnsi="Arial" w:cs="Arial" w:hint="eastAsia"/>
          <w:lang w:eastAsia="zh-CN"/>
        </w:rPr>
        <w:t>;</w:t>
      </w:r>
      <w:r>
        <w:rPr>
          <w:rFonts w:ascii="Arial" w:hAnsi="Arial" w:cs="Arial"/>
          <w:lang w:eastAsia="zh-CN"/>
        </w:rPr>
        <w:t xml:space="preserve"> </w:t>
      </w:r>
      <w:hyperlink r:id="rId9" w:history="1">
        <w:r>
          <w:rPr>
            <w:rFonts w:ascii="Arial" w:hAnsi="Arial" w:cs="Arial"/>
            <w:lang w:eastAsia="zh-CN"/>
          </w:rPr>
          <w:t>R0030891</w:t>
        </w:r>
      </w:hyperlink>
      <w:r w:rsidR="00D82B81">
        <w:rPr>
          <w:rFonts w:ascii="Arial" w:hAnsi="Arial" w:cs="Arial" w:hint="eastAsia"/>
          <w:lang w:eastAsia="zh-CN"/>
        </w:rPr>
        <w:t xml:space="preserve">; Rev </w:t>
      </w:r>
      <w:r w:rsidR="00454EA1">
        <w:rPr>
          <w:rFonts w:ascii="Arial" w:hAnsi="Arial" w:cs="Arial" w:hint="eastAsia"/>
          <w:lang w:eastAsia="zh-CN"/>
        </w:rPr>
        <w:t>S</w:t>
      </w:r>
    </w:p>
    <w:p w:rsidR="009E5469" w:rsidRPr="00B07455" w:rsidRDefault="009E5469" w:rsidP="009E5469">
      <w:pPr>
        <w:numPr>
          <w:ilvl w:val="0"/>
          <w:numId w:val="7"/>
        </w:numPr>
        <w:rPr>
          <w:rFonts w:ascii="Arial" w:hAnsi="Arial" w:cs="Arial"/>
          <w:lang w:eastAsia="zh-CN"/>
        </w:rPr>
      </w:pPr>
      <w:bookmarkStart w:id="9" w:name="_Ref380704646"/>
      <w:r w:rsidRPr="00B07455">
        <w:rPr>
          <w:rFonts w:ascii="Arial" w:hAnsi="Arial" w:cs="Arial" w:hint="eastAsia"/>
          <w:lang w:eastAsia="zh-CN"/>
        </w:rPr>
        <w:t xml:space="preserve">Server Install and </w:t>
      </w:r>
      <w:r w:rsidRPr="00B07455">
        <w:rPr>
          <w:rFonts w:ascii="Arial" w:hAnsi="Arial" w:cs="Arial"/>
          <w:lang w:eastAsia="zh-CN"/>
        </w:rPr>
        <w:t>Configure</w:t>
      </w:r>
      <w:r w:rsidRPr="00B07455">
        <w:rPr>
          <w:rFonts w:ascii="Arial" w:hAnsi="Arial" w:cs="Arial" w:hint="eastAsia"/>
          <w:lang w:eastAsia="zh-CN"/>
        </w:rPr>
        <w:t xml:space="preserve"> Guide Gateway; </w:t>
      </w:r>
      <w:r w:rsidRPr="00B07455">
        <w:rPr>
          <w:rFonts w:ascii="Arial" w:hAnsi="Arial" w:cs="Arial"/>
          <w:lang w:eastAsia="zh-CN"/>
        </w:rPr>
        <w:t>R0043209</w:t>
      </w:r>
      <w:bookmarkEnd w:id="9"/>
      <w:r w:rsidR="008D2F91" w:rsidRPr="00B07455">
        <w:rPr>
          <w:rFonts w:ascii="Arial" w:hAnsi="Arial" w:cs="Arial" w:hint="eastAsia"/>
          <w:lang w:eastAsia="zh-CN"/>
        </w:rPr>
        <w:t xml:space="preserve">; Rev </w:t>
      </w:r>
      <w:r w:rsidR="00F33E0D">
        <w:rPr>
          <w:rFonts w:ascii="Arial" w:hAnsi="Arial" w:cs="Arial" w:hint="eastAsia"/>
          <w:lang w:eastAsia="zh-CN"/>
        </w:rPr>
        <w:t>L</w:t>
      </w:r>
    </w:p>
    <w:p w:rsidR="009E5469" w:rsidRPr="009E5469" w:rsidRDefault="009E5469" w:rsidP="009920CC">
      <w:pPr>
        <w:rPr>
          <w:rFonts w:ascii="Arial" w:hAnsi="Arial" w:cs="Arial"/>
          <w:lang w:eastAsia="zh-CN"/>
        </w:rPr>
      </w:pPr>
    </w:p>
    <w:p w:rsidR="005668BC" w:rsidRDefault="005668BC" w:rsidP="00764503">
      <w:pPr>
        <w:pStyle w:val="Heading1"/>
      </w:pPr>
      <w:bookmarkStart w:id="10" w:name="_Toc456372026"/>
      <w:r>
        <w:t>Scope</w:t>
      </w:r>
      <w:bookmarkEnd w:id="10"/>
      <w:r>
        <w:t xml:space="preserve"> </w:t>
      </w:r>
    </w:p>
    <w:p w:rsidR="00014DA4" w:rsidRDefault="004B5C81" w:rsidP="00014DA4">
      <w:pPr>
        <w:rPr>
          <w:rFonts w:ascii="Arial" w:hAnsi="Arial" w:cs="Arial"/>
        </w:rPr>
      </w:pPr>
      <w:r w:rsidRPr="004B5C81">
        <w:rPr>
          <w:rFonts w:ascii="Arial" w:hAnsi="Arial" w:cs="Arial"/>
        </w:rPr>
        <w:t xml:space="preserve">The scope of this </w:t>
      </w:r>
      <w:r w:rsidR="00CE049F">
        <w:rPr>
          <w:rFonts w:ascii="Arial" w:hAnsi="Arial" w:cs="Arial" w:hint="eastAsia"/>
          <w:lang w:eastAsia="zh-CN"/>
        </w:rPr>
        <w:t>IQ</w:t>
      </w:r>
      <w:r w:rsidR="00CE049F">
        <w:rPr>
          <w:rFonts w:ascii="Arial" w:hAnsi="Arial" w:cs="Arial"/>
        </w:rPr>
        <w:t xml:space="preserve"> </w:t>
      </w:r>
      <w:r w:rsidR="00CE049F" w:rsidRPr="00E63F6A">
        <w:rPr>
          <w:rFonts w:ascii="Arial" w:hAnsi="Arial" w:cs="Arial"/>
        </w:rPr>
        <w:t xml:space="preserve">verifies proper installation of Agent software on the laptop. The IQ does not verify proper installation of the Client Application. </w:t>
      </w:r>
      <w:r w:rsidR="00CE049F">
        <w:rPr>
          <w:rFonts w:ascii="Arial" w:hAnsi="Arial" w:cs="Arial"/>
        </w:rPr>
        <w:t xml:space="preserve">For Server side, the </w:t>
      </w:r>
      <w:r w:rsidR="00CE049F">
        <w:rPr>
          <w:rFonts w:ascii="Arial" w:hAnsi="Arial" w:cs="Arial" w:hint="eastAsia"/>
        </w:rPr>
        <w:t xml:space="preserve">IQ verifies the </w:t>
      </w:r>
      <w:r w:rsidR="008A4722">
        <w:rPr>
          <w:rFonts w:ascii="Arial" w:hAnsi="Arial" w:cs="Arial" w:hint="eastAsia"/>
          <w:lang w:eastAsia="zh-CN"/>
        </w:rPr>
        <w:t xml:space="preserve">Server Install and </w:t>
      </w:r>
      <w:r w:rsidR="008A4722">
        <w:rPr>
          <w:rFonts w:ascii="Arial" w:hAnsi="Arial" w:cs="Arial"/>
          <w:lang w:eastAsia="zh-CN"/>
        </w:rPr>
        <w:t>Configure</w:t>
      </w:r>
      <w:r w:rsidR="008A4722">
        <w:rPr>
          <w:rFonts w:ascii="Arial" w:hAnsi="Arial" w:cs="Arial" w:hint="eastAsia"/>
          <w:lang w:eastAsia="zh-CN"/>
        </w:rPr>
        <w:t xml:space="preserve"> Guide</w:t>
      </w:r>
      <w:r w:rsidR="00CE049F">
        <w:rPr>
          <w:rFonts w:ascii="Arial" w:hAnsi="Arial" w:cs="Arial" w:hint="eastAsia"/>
        </w:rPr>
        <w:t xml:space="preserve"> </w:t>
      </w:r>
      <w:r w:rsidR="00407B89">
        <w:rPr>
          <w:rFonts w:ascii="Arial" w:hAnsi="Arial" w:cs="Arial"/>
        </w:rPr>
        <w:fldChar w:fldCharType="begin"/>
      </w:r>
      <w:r w:rsidR="00407B89">
        <w:rPr>
          <w:rFonts w:ascii="Arial" w:hAnsi="Arial" w:cs="Arial"/>
        </w:rPr>
        <w:instrText xml:space="preserve"> </w:instrText>
      </w:r>
      <w:r w:rsidR="00407B89">
        <w:rPr>
          <w:rFonts w:ascii="Arial" w:hAnsi="Arial" w:cs="Arial" w:hint="eastAsia"/>
        </w:rPr>
        <w:instrText>REF _Ref380704646 \r \h</w:instrText>
      </w:r>
      <w:r w:rsidR="00407B89">
        <w:rPr>
          <w:rFonts w:ascii="Arial" w:hAnsi="Arial" w:cs="Arial"/>
        </w:rPr>
        <w:instrText xml:space="preserve"> </w:instrText>
      </w:r>
      <w:r w:rsidR="00407B89">
        <w:rPr>
          <w:rFonts w:ascii="Arial" w:hAnsi="Arial" w:cs="Arial"/>
        </w:rPr>
      </w:r>
      <w:r w:rsidR="00407B89">
        <w:rPr>
          <w:rFonts w:ascii="Arial" w:hAnsi="Arial" w:cs="Arial"/>
        </w:rPr>
        <w:fldChar w:fldCharType="separate"/>
      </w:r>
      <w:r w:rsidR="00407B89">
        <w:rPr>
          <w:rFonts w:ascii="Arial" w:hAnsi="Arial" w:cs="Arial"/>
        </w:rPr>
        <w:t>[2]</w:t>
      </w:r>
      <w:r w:rsidR="00407B89">
        <w:rPr>
          <w:rFonts w:ascii="Arial" w:hAnsi="Arial" w:cs="Arial"/>
        </w:rPr>
        <w:fldChar w:fldCharType="end"/>
      </w:r>
      <w:r w:rsidR="00CE049F">
        <w:rPr>
          <w:rFonts w:ascii="Arial" w:hAnsi="Arial" w:cs="Arial"/>
        </w:rPr>
        <w:t xml:space="preserve"> </w:t>
      </w:r>
      <w:proofErr w:type="gramStart"/>
      <w:r w:rsidR="00CE049F">
        <w:rPr>
          <w:rFonts w:ascii="Arial" w:hAnsi="Arial" w:cs="Arial" w:hint="eastAsia"/>
        </w:rPr>
        <w:t>is</w:t>
      </w:r>
      <w:proofErr w:type="gramEnd"/>
      <w:r w:rsidR="00CE049F">
        <w:rPr>
          <w:rFonts w:ascii="Arial" w:hAnsi="Arial" w:cs="Arial" w:hint="eastAsia"/>
        </w:rPr>
        <w:t xml:space="preserve"> correct.</w:t>
      </w:r>
    </w:p>
    <w:p w:rsidR="005668BC" w:rsidRPr="00FA3339" w:rsidRDefault="005668BC" w:rsidP="004C365F">
      <w:pPr>
        <w:rPr>
          <w:rFonts w:ascii="Arial" w:hAnsi="Arial" w:cs="Arial"/>
          <w:lang w:eastAsia="zh-CN"/>
        </w:rPr>
      </w:pPr>
    </w:p>
    <w:p w:rsidR="00223AC7" w:rsidRPr="00520B7E" w:rsidRDefault="00223AC7" w:rsidP="00223AC7">
      <w:pPr>
        <w:pStyle w:val="Heading1"/>
      </w:pPr>
      <w:bookmarkStart w:id="11" w:name="_Toc302381470"/>
      <w:bookmarkStart w:id="12" w:name="_Toc380510678"/>
      <w:bookmarkStart w:id="13" w:name="_Toc456372027"/>
      <w:r w:rsidRPr="00520B7E">
        <w:t>Responsibilities</w:t>
      </w:r>
      <w:bookmarkEnd w:id="11"/>
      <w:bookmarkEnd w:id="12"/>
      <w:bookmarkEnd w:id="13"/>
    </w:p>
    <w:p w:rsidR="00223AC7" w:rsidRPr="00764503" w:rsidRDefault="00223AC7" w:rsidP="00223AC7">
      <w:pPr>
        <w:pStyle w:val="StyleJustified"/>
        <w:jc w:val="left"/>
        <w:rPr>
          <w:rFonts w:ascii="Arial" w:hAnsi="Arial" w:cs="Arial"/>
        </w:rPr>
      </w:pPr>
      <w:r w:rsidRPr="00764503">
        <w:rPr>
          <w:rFonts w:ascii="Arial" w:hAnsi="Arial" w:cs="Arial" w:hint="eastAsia"/>
        </w:rPr>
        <w:t>System IQ t</w:t>
      </w:r>
      <w:r w:rsidRPr="00764503">
        <w:rPr>
          <w:rFonts w:ascii="Arial" w:hAnsi="Arial" w:cs="Arial"/>
        </w:rPr>
        <w:t xml:space="preserve">est plan and </w:t>
      </w:r>
      <w:r w:rsidRPr="00764503">
        <w:rPr>
          <w:rFonts w:ascii="Arial" w:hAnsi="Arial" w:cs="Arial" w:hint="eastAsia"/>
        </w:rPr>
        <w:t>procedure</w:t>
      </w:r>
      <w:r w:rsidRPr="00764503">
        <w:rPr>
          <w:rFonts w:ascii="Arial" w:hAnsi="Arial" w:cs="Arial"/>
        </w:rPr>
        <w:t xml:space="preserve"> will be generated by testing engineer</w:t>
      </w:r>
      <w:r w:rsidR="00F12415">
        <w:rPr>
          <w:rFonts w:ascii="Arial" w:hAnsi="Arial" w:cs="Arial" w:hint="eastAsia"/>
          <w:lang w:eastAsia="zh-CN"/>
        </w:rPr>
        <w:t xml:space="preserve">. </w:t>
      </w:r>
      <w:r w:rsidR="000071B5">
        <w:rPr>
          <w:rFonts w:ascii="Arial" w:hAnsi="Arial" w:cs="Arial" w:hint="eastAsia"/>
          <w:lang w:eastAsia="zh-CN"/>
        </w:rPr>
        <w:t>Computer installation</w:t>
      </w:r>
      <w:r w:rsidR="00F12415">
        <w:rPr>
          <w:rFonts w:ascii="Arial" w:hAnsi="Arial" w:cs="Arial" w:hint="eastAsia"/>
          <w:lang w:eastAsia="zh-CN"/>
        </w:rPr>
        <w:t xml:space="preserve"> will be </w:t>
      </w:r>
      <w:r w:rsidR="000071B5">
        <w:rPr>
          <w:rFonts w:ascii="Arial" w:hAnsi="Arial" w:cs="Arial" w:hint="eastAsia"/>
          <w:lang w:eastAsia="zh-CN"/>
        </w:rPr>
        <w:t xml:space="preserve">performed </w:t>
      </w:r>
      <w:r w:rsidR="00F12415">
        <w:rPr>
          <w:rFonts w:ascii="Arial" w:hAnsi="Arial" w:cs="Arial" w:hint="eastAsia"/>
          <w:lang w:eastAsia="zh-CN"/>
        </w:rPr>
        <w:t xml:space="preserve">by </w:t>
      </w:r>
      <w:r w:rsidRPr="00764503">
        <w:rPr>
          <w:rFonts w:ascii="Arial" w:hAnsi="Arial" w:cs="Arial"/>
        </w:rPr>
        <w:t>test</w:t>
      </w:r>
      <w:r w:rsidRPr="00764503">
        <w:rPr>
          <w:rFonts w:ascii="Arial" w:hAnsi="Arial" w:cs="Arial" w:hint="eastAsia"/>
        </w:rPr>
        <w:t>ing</w:t>
      </w:r>
      <w:r w:rsidR="0044457C" w:rsidRPr="00764503">
        <w:rPr>
          <w:rFonts w:ascii="Arial" w:hAnsi="Arial" w:cs="Arial" w:hint="eastAsia"/>
        </w:rPr>
        <w:t xml:space="preserve"> </w:t>
      </w:r>
      <w:r w:rsidR="00F12415">
        <w:rPr>
          <w:rFonts w:ascii="Arial" w:hAnsi="Arial" w:cs="Arial" w:hint="eastAsia"/>
          <w:lang w:eastAsia="zh-CN"/>
        </w:rPr>
        <w:t xml:space="preserve">engineer </w:t>
      </w:r>
      <w:r w:rsidR="0044457C" w:rsidRPr="00764503">
        <w:rPr>
          <w:rFonts w:ascii="Arial" w:hAnsi="Arial" w:cs="Arial" w:hint="eastAsia"/>
        </w:rPr>
        <w:t xml:space="preserve">and </w:t>
      </w:r>
      <w:r w:rsidR="00F12415">
        <w:rPr>
          <w:rFonts w:ascii="Arial" w:hAnsi="Arial" w:cs="Arial" w:hint="eastAsia"/>
          <w:lang w:eastAsia="zh-CN"/>
        </w:rPr>
        <w:t>server installation</w:t>
      </w:r>
      <w:r w:rsidR="00F12415" w:rsidRPr="00C96146">
        <w:rPr>
          <w:rFonts w:ascii="Arial" w:hAnsi="Arial" w:cs="Arial"/>
        </w:rPr>
        <w:t xml:space="preserve"> will be </w:t>
      </w:r>
      <w:r w:rsidR="000071B5">
        <w:rPr>
          <w:rFonts w:ascii="Arial" w:hAnsi="Arial" w:cs="Arial" w:hint="eastAsia"/>
          <w:lang w:eastAsia="zh-CN"/>
        </w:rPr>
        <w:t>performed</w:t>
      </w:r>
      <w:r w:rsidR="000071B5" w:rsidRPr="00C96146">
        <w:rPr>
          <w:rFonts w:ascii="Arial" w:hAnsi="Arial" w:cs="Arial"/>
        </w:rPr>
        <w:t xml:space="preserve"> </w:t>
      </w:r>
      <w:r w:rsidR="00F12415" w:rsidRPr="00C96146">
        <w:rPr>
          <w:rFonts w:ascii="Arial" w:hAnsi="Arial" w:cs="Arial"/>
        </w:rPr>
        <w:t xml:space="preserve">by </w:t>
      </w:r>
      <w:r w:rsidR="0044457C" w:rsidRPr="00764503">
        <w:rPr>
          <w:rFonts w:ascii="Arial" w:hAnsi="Arial" w:cs="Arial" w:hint="eastAsia"/>
        </w:rPr>
        <w:t>development</w:t>
      </w:r>
      <w:r w:rsidRPr="00764503">
        <w:rPr>
          <w:rFonts w:ascii="Arial" w:hAnsi="Arial" w:cs="Arial"/>
        </w:rPr>
        <w:t xml:space="preserve"> engineer. </w:t>
      </w:r>
    </w:p>
    <w:p w:rsidR="0063215F" w:rsidRPr="0063215F" w:rsidRDefault="0063215F" w:rsidP="004C365F">
      <w:pPr>
        <w:rPr>
          <w:rFonts w:ascii="Arial" w:hAnsi="Arial"/>
          <w:lang w:eastAsia="zh-CN"/>
        </w:rPr>
      </w:pPr>
      <w:bookmarkStart w:id="14" w:name="_Toc151787615"/>
      <w:bookmarkEnd w:id="14"/>
    </w:p>
    <w:p w:rsidR="00B916DA" w:rsidRDefault="002467E9" w:rsidP="002467E9">
      <w:pPr>
        <w:pStyle w:val="Heading1"/>
      </w:pPr>
      <w:bookmarkStart w:id="15" w:name="_Toc456372028"/>
      <w:r>
        <w:rPr>
          <w:rFonts w:hint="eastAsia"/>
        </w:rPr>
        <w:t>Test Configurations</w:t>
      </w:r>
      <w:bookmarkEnd w:id="15"/>
    </w:p>
    <w:p w:rsidR="00DC39FE" w:rsidRDefault="00DC39FE" w:rsidP="00DC39FE">
      <w:pPr>
        <w:rPr>
          <w:rFonts w:cs="Arial"/>
          <w:lang w:eastAsia="zh-CN"/>
        </w:rPr>
      </w:pPr>
    </w:p>
    <w:p w:rsidR="00DC39FE" w:rsidRDefault="00DC39FE" w:rsidP="00764503">
      <w:pPr>
        <w:pStyle w:val="StyleJustified"/>
        <w:jc w:val="left"/>
        <w:rPr>
          <w:lang w:eastAsia="zh-CN"/>
        </w:rPr>
      </w:pPr>
      <w:r w:rsidRPr="00764503">
        <w:rPr>
          <w:rFonts w:ascii="Arial" w:hAnsi="Arial" w:cs="Arial" w:hint="eastAsia"/>
        </w:rPr>
        <w:t xml:space="preserve">Note: </w:t>
      </w:r>
      <w:r w:rsidRPr="00764503">
        <w:rPr>
          <w:rFonts w:ascii="Arial" w:hAnsi="Arial" w:cs="Arial"/>
        </w:rPr>
        <w:t>D</w:t>
      </w:r>
      <w:r w:rsidRPr="00764503">
        <w:rPr>
          <w:rFonts w:ascii="Arial" w:hAnsi="Arial" w:cs="Arial" w:hint="eastAsia"/>
        </w:rPr>
        <w:t>uring IQ execution</w:t>
      </w:r>
      <w:r w:rsidRPr="00764503">
        <w:rPr>
          <w:rFonts w:ascii="Arial" w:hAnsi="Arial" w:cs="Arial"/>
        </w:rPr>
        <w:t xml:space="preserve">, all </w:t>
      </w:r>
      <w:r w:rsidRPr="00764503">
        <w:rPr>
          <w:rFonts w:ascii="Arial" w:hAnsi="Arial" w:cs="Arial" w:hint="eastAsia"/>
        </w:rPr>
        <w:t>the information in tables in this section</w:t>
      </w:r>
      <w:r w:rsidRPr="00764503">
        <w:rPr>
          <w:rFonts w:ascii="Arial" w:hAnsi="Arial" w:cs="Arial"/>
        </w:rPr>
        <w:t xml:space="preserve"> </w:t>
      </w:r>
      <w:r w:rsidRPr="00764503">
        <w:rPr>
          <w:rFonts w:ascii="Arial" w:hAnsi="Arial" w:cs="Arial" w:hint="eastAsia"/>
        </w:rPr>
        <w:t>will be captured.</w:t>
      </w:r>
    </w:p>
    <w:p w:rsidR="00990EAA" w:rsidRPr="00DC39FE" w:rsidRDefault="00990EAA" w:rsidP="00DC39FE">
      <w:pPr>
        <w:rPr>
          <w:lang w:eastAsia="zh-CN"/>
        </w:rPr>
      </w:pPr>
    </w:p>
    <w:p w:rsidR="00990EAA" w:rsidRPr="00990EAA" w:rsidRDefault="00990EAA" w:rsidP="00764503">
      <w:pPr>
        <w:pStyle w:val="Heading2"/>
      </w:pPr>
      <w:bookmarkStart w:id="16" w:name="_Toc456372029"/>
      <w:r>
        <w:rPr>
          <w:rFonts w:hint="eastAsia"/>
        </w:rPr>
        <w:t xml:space="preserve">Hardware </w:t>
      </w:r>
      <w:r w:rsidR="008D6D12">
        <w:rPr>
          <w:rFonts w:hint="eastAsia"/>
          <w:lang w:eastAsia="zh-CN"/>
        </w:rPr>
        <w:t>C</w:t>
      </w:r>
      <w:r>
        <w:rPr>
          <w:rFonts w:hint="eastAsia"/>
        </w:rPr>
        <w:t>onfiguration</w:t>
      </w:r>
      <w:bookmarkEnd w:id="16"/>
    </w:p>
    <w:p w:rsidR="00E91FD1" w:rsidRDefault="00DC656E" w:rsidP="004C365F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This section lists all hardware required to execute the Installation Qualification Testing.</w:t>
      </w:r>
      <w:r w:rsidR="00990EAA">
        <w:rPr>
          <w:rFonts w:ascii="Arial" w:hAnsi="Arial" w:cs="Arial" w:hint="eastAsia"/>
          <w:lang w:eastAsia="zh-CN"/>
        </w:rPr>
        <w:t xml:space="preserve"> All</w:t>
      </w:r>
      <w:r w:rsidR="0064666E">
        <w:rPr>
          <w:rFonts w:ascii="Arial" w:hAnsi="Arial" w:cs="Arial" w:hint="eastAsia"/>
          <w:lang w:eastAsia="zh-CN"/>
        </w:rPr>
        <w:t xml:space="preserve"> servers are located in cloud</w:t>
      </w:r>
      <w:r w:rsidR="00990EAA">
        <w:rPr>
          <w:rFonts w:ascii="Arial" w:hAnsi="Arial" w:cs="Arial" w:hint="eastAsia"/>
          <w:lang w:eastAsia="zh-CN"/>
        </w:rPr>
        <w:t xml:space="preserve"> servers which are hosted by </w:t>
      </w:r>
      <w:proofErr w:type="spellStart"/>
      <w:r w:rsidR="00990EAA">
        <w:rPr>
          <w:rFonts w:ascii="Arial" w:hAnsi="Arial" w:cs="Arial" w:hint="eastAsia"/>
          <w:lang w:eastAsia="zh-CN"/>
        </w:rPr>
        <w:t>Terremark</w:t>
      </w:r>
      <w:proofErr w:type="spellEnd"/>
      <w:r w:rsidR="00990EAA">
        <w:rPr>
          <w:rFonts w:ascii="Arial" w:hAnsi="Arial" w:cs="Arial" w:hint="eastAsia"/>
          <w:lang w:eastAsia="zh-CN"/>
        </w:rPr>
        <w:t>.</w:t>
      </w:r>
    </w:p>
    <w:p w:rsidR="00E91FD1" w:rsidRDefault="00E91FD1" w:rsidP="004C365F">
      <w:pPr>
        <w:rPr>
          <w:rFonts w:ascii="Arial" w:hAnsi="Arial" w:cs="Arial"/>
          <w:lang w:eastAsia="zh-CN"/>
        </w:rPr>
      </w:pPr>
    </w:p>
    <w:p w:rsidR="00CA61E3" w:rsidRPr="004C365F" w:rsidRDefault="00ED7426" w:rsidP="00764503">
      <w:pPr>
        <w:pStyle w:val="Heading3"/>
      </w:pPr>
      <w:bookmarkStart w:id="17" w:name="_Toc456372030"/>
      <w:r w:rsidRPr="004C365F">
        <w:rPr>
          <w:rFonts w:hint="eastAsia"/>
        </w:rPr>
        <w:t xml:space="preserve">QA </w:t>
      </w:r>
      <w:r w:rsidR="00CA61E3" w:rsidRPr="004C365F">
        <w:rPr>
          <w:rFonts w:hint="eastAsia"/>
        </w:rPr>
        <w:t>Servers</w:t>
      </w:r>
      <w:bookmarkEnd w:id="17"/>
    </w:p>
    <w:p w:rsidR="00CA61E3" w:rsidRPr="000E34A9" w:rsidRDefault="00CA61E3" w:rsidP="000E34A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1890"/>
        <w:gridCol w:w="2358"/>
      </w:tblGrid>
      <w:tr w:rsidR="003C1FDF" w:rsidRPr="00B93A90" w:rsidTr="003C1FDF">
        <w:trPr>
          <w:trHeight w:val="300"/>
        </w:trPr>
        <w:tc>
          <w:tcPr>
            <w:tcW w:w="1043" w:type="pct"/>
            <w:shd w:val="clear" w:color="auto" w:fill="BFBFBF"/>
            <w:noWrap/>
            <w:hideMark/>
          </w:tcPr>
          <w:p w:rsidR="00B93A90" w:rsidRDefault="00B93A90" w:rsidP="00B93A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46" w:type="pct"/>
            <w:shd w:val="clear" w:color="auto" w:fill="BFBFBF"/>
            <w:noWrap/>
            <w:hideMark/>
          </w:tcPr>
          <w:p w:rsidR="00B93A90" w:rsidRDefault="00B93A90" w:rsidP="006C733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Web Server1</w:t>
            </w:r>
          </w:p>
        </w:tc>
        <w:tc>
          <w:tcPr>
            <w:tcW w:w="893" w:type="pct"/>
            <w:shd w:val="clear" w:color="auto" w:fill="BFBFBF"/>
            <w:noWrap/>
            <w:hideMark/>
          </w:tcPr>
          <w:p w:rsidR="00B93A90" w:rsidRPr="00B93A90" w:rsidRDefault="00B93A90" w:rsidP="00F60CCD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Web Server2</w:t>
            </w:r>
          </w:p>
        </w:tc>
        <w:tc>
          <w:tcPr>
            <w:tcW w:w="987" w:type="pct"/>
            <w:shd w:val="clear" w:color="auto" w:fill="BFBFBF"/>
            <w:noWrap/>
            <w:hideMark/>
          </w:tcPr>
          <w:p w:rsidR="00B93A90" w:rsidRPr="00B93A90" w:rsidRDefault="00B93A90" w:rsidP="00BB6D8E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Application Server</w:t>
            </w:r>
          </w:p>
        </w:tc>
        <w:tc>
          <w:tcPr>
            <w:tcW w:w="1231" w:type="pct"/>
            <w:shd w:val="clear" w:color="auto" w:fill="BFBFBF"/>
            <w:noWrap/>
            <w:hideMark/>
          </w:tcPr>
          <w:p w:rsidR="00B93A90" w:rsidRPr="00B93A90" w:rsidRDefault="00B93A90" w:rsidP="003A2D0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Database Server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Default="003C1FDF" w:rsidP="00B93A90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Operation System</w:t>
            </w:r>
          </w:p>
        </w:tc>
        <w:tc>
          <w:tcPr>
            <w:tcW w:w="846" w:type="pct"/>
            <w:noWrap/>
          </w:tcPr>
          <w:p w:rsidR="003C1FDF" w:rsidRPr="001D2805" w:rsidRDefault="003C1FDF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RedHat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6.</w:t>
            </w:r>
            <w:r w:rsidR="00115E63" w:rsidRPr="00783E0D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pct"/>
            <w:noWrap/>
          </w:tcPr>
          <w:p w:rsidR="003C1FDF" w:rsidRPr="001D2805" w:rsidRDefault="003C1FDF">
            <w:pPr>
              <w:pStyle w:val="1"/>
              <w:rPr>
                <w:rFonts w:ascii="Calibri" w:eastAsia="SimSu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RedHat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6.</w:t>
            </w:r>
            <w:r w:rsidR="0047600D" w:rsidRPr="00783E0D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7" w:type="pct"/>
            <w:noWrap/>
          </w:tcPr>
          <w:p w:rsidR="003C1FDF" w:rsidRPr="001D2805" w:rsidRDefault="003C1FDF">
            <w:pPr>
              <w:pStyle w:val="1"/>
              <w:rPr>
                <w:rFonts w:ascii="Calibri" w:eastAsia="SimSu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RedHat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6.</w:t>
            </w:r>
            <w:r w:rsidR="009F0C3F" w:rsidRPr="00783E0D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1" w:type="pct"/>
            <w:noWrap/>
          </w:tcPr>
          <w:p w:rsidR="003C1FDF" w:rsidRPr="001D2805" w:rsidRDefault="003C1FDF">
            <w:pPr>
              <w:pStyle w:val="1"/>
              <w:rPr>
                <w:rFonts w:ascii="Calibri" w:eastAsia="SimSu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RedHat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6.</w:t>
            </w:r>
            <w:r w:rsidR="008F1FFE" w:rsidRPr="00783E0D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8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Default="003C1FDF" w:rsidP="00B93A90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System type</w:t>
            </w:r>
          </w:p>
        </w:tc>
        <w:tc>
          <w:tcPr>
            <w:tcW w:w="846" w:type="pct"/>
            <w:noWrap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893" w:type="pct"/>
            <w:noWrap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987" w:type="pct"/>
            <w:noWrap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231" w:type="pct"/>
            <w:noWrap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Linux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Default="003C1FDF" w:rsidP="00B93A90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Memory</w:t>
            </w:r>
          </w:p>
        </w:tc>
        <w:tc>
          <w:tcPr>
            <w:tcW w:w="846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GB</w:t>
            </w:r>
          </w:p>
        </w:tc>
        <w:tc>
          <w:tcPr>
            <w:tcW w:w="893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GB</w:t>
            </w:r>
          </w:p>
        </w:tc>
        <w:tc>
          <w:tcPr>
            <w:tcW w:w="987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 GB</w:t>
            </w:r>
          </w:p>
        </w:tc>
        <w:tc>
          <w:tcPr>
            <w:tcW w:w="1231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GB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Default="003C1FDF" w:rsidP="00B93A90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CPU</w:t>
            </w:r>
          </w:p>
        </w:tc>
        <w:tc>
          <w:tcPr>
            <w:tcW w:w="846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CPUs</w:t>
            </w:r>
          </w:p>
        </w:tc>
        <w:tc>
          <w:tcPr>
            <w:tcW w:w="893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CPUs</w:t>
            </w:r>
          </w:p>
        </w:tc>
        <w:tc>
          <w:tcPr>
            <w:tcW w:w="987" w:type="pct"/>
            <w:noWrap/>
            <w:hideMark/>
          </w:tcPr>
          <w:p w:rsidR="003C1FDF" w:rsidRDefault="00D7769B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3E0D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4</w:t>
            </w:r>
            <w:r w:rsidR="003C1FDF">
              <w:rPr>
                <w:rFonts w:ascii="Arial" w:hAnsi="Arial" w:cs="Arial"/>
                <w:color w:val="000000"/>
                <w:sz w:val="20"/>
                <w:szCs w:val="20"/>
              </w:rPr>
              <w:t xml:space="preserve"> CPUs</w:t>
            </w:r>
          </w:p>
        </w:tc>
        <w:tc>
          <w:tcPr>
            <w:tcW w:w="1231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16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CPUs</w:t>
            </w:r>
          </w:p>
        </w:tc>
      </w:tr>
      <w:tr w:rsidR="003C1FDF" w:rsidRPr="00B86297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Default="003C1FDF" w:rsidP="00B93A90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Model</w:t>
            </w:r>
          </w:p>
        </w:tc>
        <w:tc>
          <w:tcPr>
            <w:tcW w:w="846" w:type="pct"/>
            <w:noWrap/>
            <w:hideMark/>
          </w:tcPr>
          <w:p w:rsidR="003C1FDF" w:rsidRP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Intel(R) </w:t>
            </w:r>
            <w:proofErr w:type="spellStart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Xeon</w:t>
            </w:r>
            <w:proofErr w:type="spellEnd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(R) CPU X5570  @ 2.93GHz</w:t>
            </w:r>
          </w:p>
        </w:tc>
        <w:tc>
          <w:tcPr>
            <w:tcW w:w="893" w:type="pct"/>
            <w:noWrap/>
            <w:hideMark/>
          </w:tcPr>
          <w:p w:rsidR="003C1FDF" w:rsidRP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Intel(R) </w:t>
            </w:r>
            <w:proofErr w:type="spellStart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Xeon</w:t>
            </w:r>
            <w:proofErr w:type="spellEnd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(R) CPU X5570  @ 2.93GHz</w:t>
            </w:r>
          </w:p>
        </w:tc>
        <w:tc>
          <w:tcPr>
            <w:tcW w:w="987" w:type="pct"/>
            <w:noWrap/>
            <w:hideMark/>
          </w:tcPr>
          <w:p w:rsidR="003C1FDF" w:rsidRP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Intel(R) </w:t>
            </w:r>
            <w:proofErr w:type="spellStart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Xeon</w:t>
            </w:r>
            <w:proofErr w:type="spellEnd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(R) CPU X5570  @ 2.93GHz</w:t>
            </w:r>
          </w:p>
        </w:tc>
        <w:tc>
          <w:tcPr>
            <w:tcW w:w="1231" w:type="pct"/>
            <w:noWrap/>
            <w:hideMark/>
          </w:tcPr>
          <w:p w:rsidR="003C1FDF" w:rsidRP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3C1FDF">
              <w:rPr>
                <w:rFonts w:ascii="Arial" w:hAnsi="Arial" w:cs="Arial"/>
                <w:color w:val="1F497D"/>
                <w:sz w:val="20"/>
                <w:szCs w:val="20"/>
                <w:lang w:val="es-ES"/>
              </w:rPr>
              <w:t>I</w:t>
            </w:r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ntel(R) </w:t>
            </w:r>
            <w:proofErr w:type="spellStart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Xeon</w:t>
            </w:r>
            <w:proofErr w:type="spellEnd"/>
            <w:r w:rsidRPr="003C1FD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(R) CPU X5570  @ 2.93GHz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Pr="00A22DD8" w:rsidRDefault="003C1FDF" w:rsidP="00B93A90">
            <w:pPr>
              <w:rPr>
                <w:rFonts w:ascii="Arial" w:hAnsi="Arial" w:cs="Arial"/>
                <w:color w:val="000000"/>
                <w:lang w:eastAsia="zh-CN"/>
              </w:rPr>
            </w:pPr>
            <w:r w:rsidRPr="00A22DD8">
              <w:rPr>
                <w:rFonts w:ascii="Arial" w:hAnsi="Arial" w:cs="Arial" w:hint="eastAsia"/>
                <w:color w:val="000000"/>
                <w:lang w:eastAsia="zh-CN"/>
              </w:rPr>
              <w:t>HDD</w:t>
            </w:r>
          </w:p>
        </w:tc>
        <w:tc>
          <w:tcPr>
            <w:tcW w:w="846" w:type="pct"/>
            <w:noWrap/>
            <w:hideMark/>
          </w:tcPr>
          <w:p w:rsidR="003C1FDF" w:rsidRDefault="00476582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68FB">
              <w:rPr>
                <w:rFonts w:ascii="Arial" w:hAnsi="Arial" w:cs="Arial"/>
                <w:color w:val="000000"/>
                <w:sz w:val="20"/>
                <w:szCs w:val="20"/>
              </w:rPr>
              <w:t>vm1774201</w:t>
            </w:r>
          </w:p>
        </w:tc>
        <w:tc>
          <w:tcPr>
            <w:tcW w:w="893" w:type="pct"/>
            <w:noWrap/>
            <w:hideMark/>
          </w:tcPr>
          <w:p w:rsidR="003C1FDF" w:rsidRDefault="00571D60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791F">
              <w:rPr>
                <w:rFonts w:ascii="Arial" w:hAnsi="Arial" w:cs="Arial"/>
                <w:color w:val="000000"/>
                <w:sz w:val="20"/>
                <w:szCs w:val="20"/>
              </w:rPr>
              <w:t>vm1774301</w:t>
            </w:r>
          </w:p>
        </w:tc>
        <w:tc>
          <w:tcPr>
            <w:tcW w:w="987" w:type="pct"/>
            <w:noWrap/>
            <w:hideMark/>
          </w:tcPr>
          <w:p w:rsidR="003C1FDF" w:rsidRDefault="00B6788D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4E6A">
              <w:rPr>
                <w:rFonts w:ascii="Arial" w:hAnsi="Arial" w:cs="Arial"/>
                <w:color w:val="000000"/>
                <w:sz w:val="20"/>
                <w:szCs w:val="20"/>
              </w:rPr>
              <w:t>vm1774401</w:t>
            </w:r>
          </w:p>
        </w:tc>
        <w:tc>
          <w:tcPr>
            <w:tcW w:w="1231" w:type="pct"/>
            <w:noWrap/>
            <w:hideMark/>
          </w:tcPr>
          <w:p w:rsidR="003C1FDF" w:rsidRDefault="00F816CE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7B6">
              <w:rPr>
                <w:rFonts w:ascii="Arial" w:hAnsi="Arial" w:cs="Arial"/>
                <w:color w:val="000000"/>
                <w:sz w:val="20"/>
                <w:szCs w:val="20"/>
              </w:rPr>
              <w:t>ph1774501</w:t>
            </w:r>
          </w:p>
        </w:tc>
      </w:tr>
      <w:tr w:rsidR="003C1FDF" w:rsidTr="003C1FDF">
        <w:trPr>
          <w:trHeight w:val="300"/>
        </w:trPr>
        <w:tc>
          <w:tcPr>
            <w:tcW w:w="1043" w:type="pct"/>
            <w:noWrap/>
            <w:hideMark/>
          </w:tcPr>
          <w:p w:rsidR="003C1FDF" w:rsidRPr="00B93A90" w:rsidRDefault="003C1FDF" w:rsidP="00B93A90">
            <w:pPr>
              <w:rPr>
                <w:rFonts w:ascii="Arial" w:hAnsi="Arial" w:cs="Arial"/>
                <w:color w:val="000000"/>
                <w:lang w:eastAsia="zh-CN"/>
              </w:rPr>
            </w:pPr>
            <w:r w:rsidRPr="00B93A90">
              <w:rPr>
                <w:rFonts w:ascii="Arial" w:hAnsi="Arial" w:cs="Arial" w:hint="eastAsia"/>
                <w:color w:val="000000"/>
                <w:lang w:eastAsia="zh-CN"/>
              </w:rPr>
              <w:t>Physical Location</w:t>
            </w:r>
          </w:p>
        </w:tc>
        <w:tc>
          <w:tcPr>
            <w:tcW w:w="846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3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87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31" w:type="pct"/>
            <w:noWrap/>
            <w:hideMark/>
          </w:tcPr>
          <w:p w:rsidR="003C1FDF" w:rsidRDefault="003C1FDF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CA61E3" w:rsidRPr="00CB38D2" w:rsidRDefault="007941B5" w:rsidP="0033255D">
      <w:pPr>
        <w:pStyle w:val="Heading3"/>
      </w:pPr>
      <w:bookmarkStart w:id="18" w:name="_Computers:"/>
      <w:bookmarkStart w:id="19" w:name="_Ref380705685"/>
      <w:bookmarkStart w:id="20" w:name="_Ref410130040"/>
      <w:bookmarkStart w:id="21" w:name="_Toc456372031"/>
      <w:bookmarkEnd w:id="18"/>
      <w:r w:rsidRPr="00CB38D2">
        <w:rPr>
          <w:rFonts w:hint="eastAsia"/>
          <w:lang w:eastAsia="zh-CN"/>
        </w:rPr>
        <w:lastRenderedPageBreak/>
        <w:t>Computers</w:t>
      </w:r>
      <w:bookmarkEnd w:id="19"/>
      <w:bookmarkEnd w:id="20"/>
      <w:bookmarkEnd w:id="21"/>
    </w:p>
    <w:p w:rsidR="00A12393" w:rsidRDefault="00A12393" w:rsidP="00A84BB4">
      <w:pPr>
        <w:rPr>
          <w:rFonts w:ascii="Arial" w:hAnsi="Arial" w:cs="Arial"/>
          <w:lang w:eastAsia="zh-CN"/>
        </w:rPr>
      </w:pPr>
    </w:p>
    <w:p w:rsidR="00A12393" w:rsidRDefault="00A12393" w:rsidP="00A84BB4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All the </w:t>
      </w:r>
      <w:r w:rsidR="007941B5">
        <w:rPr>
          <w:rFonts w:ascii="Arial" w:hAnsi="Arial" w:cs="Arial" w:hint="eastAsia"/>
          <w:lang w:eastAsia="zh-CN"/>
        </w:rPr>
        <w:t>computers</w:t>
      </w:r>
      <w:r>
        <w:rPr>
          <w:rFonts w:ascii="Arial" w:hAnsi="Arial" w:cs="Arial" w:hint="eastAsia"/>
          <w:lang w:eastAsia="zh-CN"/>
        </w:rPr>
        <w:t xml:space="preserve"> used in testing need to </w:t>
      </w:r>
      <w:r w:rsidR="000F1B84">
        <w:rPr>
          <w:rFonts w:ascii="Arial" w:hAnsi="Arial" w:cs="Arial"/>
          <w:lang w:eastAsia="zh-CN"/>
        </w:rPr>
        <w:t>be reimaged to ensure</w:t>
      </w:r>
      <w:r>
        <w:rPr>
          <w:rFonts w:ascii="Arial" w:hAnsi="Arial" w:cs="Arial" w:hint="eastAsia"/>
          <w:lang w:eastAsia="zh-CN"/>
        </w:rPr>
        <w:t xml:space="preserve"> </w:t>
      </w:r>
      <w:r w:rsidR="000F1B84">
        <w:rPr>
          <w:rFonts w:ascii="Arial" w:hAnsi="Arial" w:cs="Arial"/>
          <w:lang w:eastAsia="zh-CN"/>
        </w:rPr>
        <w:t>n</w:t>
      </w:r>
      <w:r w:rsidR="000F1B84">
        <w:rPr>
          <w:rFonts w:ascii="Arial" w:hAnsi="Arial" w:cs="Arial" w:hint="eastAsia"/>
          <w:lang w:eastAsia="zh-CN"/>
        </w:rPr>
        <w:t xml:space="preserve">o </w:t>
      </w:r>
      <w:r>
        <w:rPr>
          <w:rFonts w:ascii="Arial" w:hAnsi="Arial" w:cs="Arial" w:hint="eastAsia"/>
          <w:lang w:eastAsia="zh-CN"/>
        </w:rPr>
        <w:t>Agent or client install</w:t>
      </w:r>
      <w:r w:rsidR="000F1B84">
        <w:rPr>
          <w:rFonts w:ascii="Arial" w:hAnsi="Arial" w:cs="Arial"/>
          <w:lang w:eastAsia="zh-CN"/>
        </w:rPr>
        <w:t>ed</w:t>
      </w:r>
      <w:r>
        <w:rPr>
          <w:rFonts w:ascii="Arial" w:hAnsi="Arial" w:cs="Arial" w:hint="eastAsia"/>
          <w:lang w:eastAsia="zh-CN"/>
        </w:rPr>
        <w:t>.</w:t>
      </w:r>
    </w:p>
    <w:p w:rsidR="004959CB" w:rsidRDefault="004959CB" w:rsidP="004C365F">
      <w:pPr>
        <w:pStyle w:val="BulletedList"/>
        <w:numPr>
          <w:ilvl w:val="0"/>
          <w:numId w:val="0"/>
        </w:numPr>
        <w:rPr>
          <w:lang w:eastAsia="zh-CN"/>
        </w:rPr>
      </w:pPr>
    </w:p>
    <w:p w:rsidR="007941B5" w:rsidRPr="00BA79D4" w:rsidRDefault="00BA79D4" w:rsidP="004C365F">
      <w:pPr>
        <w:pStyle w:val="BulletedList"/>
        <w:numPr>
          <w:ilvl w:val="0"/>
          <w:numId w:val="0"/>
        </w:num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(</w:t>
      </w:r>
      <w:r>
        <w:rPr>
          <w:sz w:val="18"/>
          <w:szCs w:val="18"/>
          <w:lang w:eastAsia="zh-CN"/>
        </w:rPr>
        <w:t>The IQ test will be performed on laptops.  No t</w:t>
      </w:r>
      <w:r w:rsidRPr="009F7735">
        <w:rPr>
          <w:rFonts w:hint="eastAsia"/>
          <w:sz w:val="18"/>
          <w:szCs w:val="18"/>
          <w:lang w:eastAsia="zh-CN"/>
        </w:rPr>
        <w:t>esting</w:t>
      </w:r>
      <w:r>
        <w:rPr>
          <w:sz w:val="18"/>
          <w:szCs w:val="18"/>
          <w:lang w:eastAsia="zh-CN"/>
        </w:rPr>
        <w:t xml:space="preserve"> will be performed</w:t>
      </w:r>
      <w:r w:rsidRPr="009F7735">
        <w:rPr>
          <w:rFonts w:hint="eastAsia"/>
          <w:sz w:val="18"/>
          <w:szCs w:val="18"/>
          <w:lang w:eastAsia="zh-CN"/>
        </w:rPr>
        <w:t xml:space="preserve"> on </w:t>
      </w:r>
      <w:r w:rsidR="003E1F5D">
        <w:rPr>
          <w:sz w:val="18"/>
          <w:szCs w:val="18"/>
          <w:lang w:eastAsia="zh-CN"/>
        </w:rPr>
        <w:t>desktop</w:t>
      </w:r>
      <w:r w:rsidRPr="009F7735"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but the test results with laptops are applicable to desktops since</w:t>
      </w:r>
      <w:r w:rsidRPr="009F7735"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Gateway Agent and client application function depends</w:t>
      </w:r>
      <w:r w:rsidRPr="009F7735">
        <w:rPr>
          <w:rFonts w:hint="eastAsia"/>
          <w:sz w:val="18"/>
          <w:szCs w:val="18"/>
          <w:lang w:eastAsia="zh-CN"/>
        </w:rPr>
        <w:t xml:space="preserve"> on the Operating System and software environment.</w:t>
      </w:r>
      <w:r>
        <w:rPr>
          <w:rFonts w:hint="eastAsia"/>
          <w:sz w:val="18"/>
          <w:szCs w:val="18"/>
          <w:lang w:eastAsia="zh-CN"/>
        </w:rPr>
        <w:t>)</w:t>
      </w:r>
    </w:p>
    <w:p w:rsidR="00C827E9" w:rsidRDefault="00C827E9" w:rsidP="00353225">
      <w:pPr>
        <w:rPr>
          <w:rFonts w:ascii="Arial" w:hAnsi="Arial" w:cs="Arial"/>
          <w:lang w:eastAsia="zh-CN"/>
        </w:rPr>
      </w:pPr>
    </w:p>
    <w:tbl>
      <w:tblPr>
        <w:tblW w:w="4210" w:type="pct"/>
        <w:tblLayout w:type="fixed"/>
        <w:tblLook w:val="04A0" w:firstRow="1" w:lastRow="0" w:firstColumn="1" w:lastColumn="0" w:noHBand="0" w:noVBand="1"/>
      </w:tblPr>
      <w:tblGrid>
        <w:gridCol w:w="1818"/>
        <w:gridCol w:w="2260"/>
        <w:gridCol w:w="1985"/>
        <w:gridCol w:w="2000"/>
      </w:tblGrid>
      <w:tr w:rsidR="00D973DA" w:rsidTr="001D2805">
        <w:trPr>
          <w:trHeight w:val="300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973DA" w:rsidRPr="009B108D" w:rsidRDefault="00D973D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 </w:t>
            </w:r>
            <w:r w:rsidRPr="009B108D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Term</w:t>
            </w:r>
          </w:p>
        </w:tc>
        <w:tc>
          <w:tcPr>
            <w:tcW w:w="1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973DA" w:rsidRPr="009B108D" w:rsidRDefault="00D973DA" w:rsidP="004A0C40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6244AA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Laptop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 1</w:t>
            </w:r>
          </w:p>
        </w:tc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73DA" w:rsidRDefault="00D973DA" w:rsidP="004A0C40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Laptop 2</w:t>
            </w:r>
          </w:p>
        </w:tc>
        <w:tc>
          <w:tcPr>
            <w:tcW w:w="1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73DA" w:rsidRDefault="00D973DA" w:rsidP="004A0C40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Operation System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73DA" w:rsidRDefault="00D973DA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Windows 7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Windows 10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Windows 8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System type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 bit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64</w:t>
            </w:r>
            <w:r w:rsidRPr="0093736E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 xml:space="preserve"> bit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64 bit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Network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Default="00D973DA">
            <w:pPr>
              <w:pStyle w:val="1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Wireless network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93736E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Wireless network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93736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Wireless network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Memory  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Pr="001D5C8B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614489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4 GB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075D5C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3 GB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2 GB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CPU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Pr="001D5C8B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614489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4 CPUs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075D5C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4 CPUs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4 CPUs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Model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 xml:space="preserve">HP </w:t>
            </w:r>
            <w:proofErr w:type="spellStart"/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EliteBook</w:t>
            </w:r>
            <w:proofErr w:type="spellEnd"/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 xml:space="preserve"> 8460p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Default="00D973DA">
            <w:pPr>
              <w:pStyle w:val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3B9E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HP Elite Book 8460p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43B9E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HP Elite Book 8460p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Serial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Default="00D973DA" w:rsidP="00E92469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CNU3019WQK</w:t>
            </w:r>
            <w:r w:rsidDel="00454EA1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075D5C"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CNU2281NV3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Pr="00075D5C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CNU22929MZ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73DA" w:rsidRDefault="00D973D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Asset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Default="00D973DA" w:rsidP="00E92469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FA01264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FA00123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FA00157</w:t>
            </w:r>
          </w:p>
        </w:tc>
      </w:tr>
      <w:tr w:rsidR="00D973DA" w:rsidTr="001D2805">
        <w:trPr>
          <w:trHeight w:val="300"/>
        </w:trPr>
        <w:tc>
          <w:tcPr>
            <w:tcW w:w="1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73DA" w:rsidRPr="004C365F" w:rsidRDefault="00D973DA">
            <w:pPr>
              <w:rPr>
                <w:rFonts w:ascii="Arial" w:hAnsi="Arial" w:cs="Arial"/>
                <w:color w:val="000000"/>
                <w:lang w:eastAsia="zh-CN"/>
              </w:rPr>
            </w:pPr>
            <w:r w:rsidRPr="006244AA">
              <w:rPr>
                <w:rFonts w:ascii="Arial" w:hAnsi="Arial" w:cs="Arial" w:hint="eastAsia"/>
                <w:color w:val="000000"/>
                <w:lang w:eastAsia="zh-CN"/>
              </w:rPr>
              <w:t>Physical Location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Hangzhou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>Shanghai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3DA" w:rsidRDefault="00D973DA">
            <w:pPr>
              <w:pStyle w:val="1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Shanghai</w:t>
            </w:r>
          </w:p>
        </w:tc>
      </w:tr>
    </w:tbl>
    <w:p w:rsidR="00DC656E" w:rsidRDefault="00DC656E" w:rsidP="00810932">
      <w:pPr>
        <w:rPr>
          <w:rFonts w:ascii="Arial" w:hAnsi="Arial" w:cs="Arial"/>
          <w:lang w:eastAsia="zh-CN"/>
        </w:rPr>
      </w:pPr>
    </w:p>
    <w:p w:rsidR="00990EAA" w:rsidRDefault="007C2D1F" w:rsidP="00764503">
      <w:pPr>
        <w:pStyle w:val="Heading2"/>
      </w:pPr>
      <w:bookmarkStart w:id="22" w:name="_Toc456372032"/>
      <w:r>
        <w:rPr>
          <w:rFonts w:hint="eastAsia"/>
          <w:lang w:eastAsia="zh-CN"/>
        </w:rPr>
        <w:t>Test Items/ Tools</w:t>
      </w:r>
      <w:r w:rsidR="00990EAA">
        <w:rPr>
          <w:rFonts w:hint="eastAsia"/>
        </w:rPr>
        <w:t xml:space="preserve"> configuration</w:t>
      </w:r>
      <w:bookmarkEnd w:id="22"/>
    </w:p>
    <w:p w:rsidR="003E1F5D" w:rsidRPr="00764503" w:rsidRDefault="003E1F5D" w:rsidP="00764503">
      <w:pPr>
        <w:pStyle w:val="Heading3"/>
        <w:rPr>
          <w:lang w:eastAsia="zh-CN"/>
        </w:rPr>
      </w:pPr>
      <w:bookmarkStart w:id="23" w:name="_Toc456372033"/>
      <w:r w:rsidRPr="00764503">
        <w:rPr>
          <w:lang w:eastAsia="zh-CN"/>
        </w:rPr>
        <w:t>Test Items</w:t>
      </w:r>
      <w:bookmarkEnd w:id="23"/>
    </w:p>
    <w:p w:rsidR="00990EAA" w:rsidRDefault="00990EAA" w:rsidP="00810932">
      <w:pPr>
        <w:rPr>
          <w:rFonts w:ascii="Arial" w:hAnsi="Arial" w:cs="Arial"/>
          <w:lang w:eastAsia="zh-CN"/>
        </w:rPr>
      </w:pPr>
    </w:p>
    <w:tbl>
      <w:tblPr>
        <w:tblW w:w="0" w:type="auto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610"/>
      </w:tblGrid>
      <w:tr w:rsidR="00325CE1" w:rsidRPr="00DC746F" w:rsidTr="004C365F">
        <w:trPr>
          <w:tblHeader/>
        </w:trPr>
        <w:tc>
          <w:tcPr>
            <w:tcW w:w="3798" w:type="dxa"/>
            <w:shd w:val="clear" w:color="auto" w:fill="E6E6E6"/>
          </w:tcPr>
          <w:p w:rsidR="00325CE1" w:rsidRPr="00DC746F" w:rsidRDefault="00A01ADD" w:rsidP="009078E1">
            <w:pPr>
              <w:jc w:val="center"/>
              <w:rPr>
                <w:rFonts w:ascii="Arial" w:hAnsi="Arial"/>
                <w:b/>
                <w:lang w:eastAsia="zh-CN"/>
              </w:rPr>
            </w:pPr>
            <w:r>
              <w:rPr>
                <w:rFonts w:ascii="Arial" w:hAnsi="Arial" w:hint="eastAsia"/>
                <w:b/>
                <w:lang w:eastAsia="zh-CN"/>
              </w:rPr>
              <w:t>Test Items</w:t>
            </w:r>
          </w:p>
        </w:tc>
        <w:tc>
          <w:tcPr>
            <w:tcW w:w="2610" w:type="dxa"/>
            <w:shd w:val="clear" w:color="auto" w:fill="E6E6E6"/>
          </w:tcPr>
          <w:p w:rsidR="00325CE1" w:rsidRPr="00DC746F" w:rsidRDefault="00325CE1" w:rsidP="009078E1">
            <w:pPr>
              <w:jc w:val="center"/>
              <w:rPr>
                <w:rFonts w:ascii="Arial" w:hAnsi="Arial"/>
                <w:b/>
                <w:bCs/>
              </w:rPr>
            </w:pPr>
            <w:r w:rsidRPr="00DC746F">
              <w:rPr>
                <w:rFonts w:ascii="Arial" w:hAnsi="Arial"/>
                <w:b/>
                <w:bCs/>
              </w:rPr>
              <w:t>Versions</w:t>
            </w:r>
          </w:p>
        </w:tc>
      </w:tr>
      <w:tr w:rsidR="00325CE1" w:rsidRPr="009E5C42" w:rsidTr="004C365F">
        <w:tc>
          <w:tcPr>
            <w:tcW w:w="3798" w:type="dxa"/>
            <w:shd w:val="clear" w:color="auto" w:fill="auto"/>
          </w:tcPr>
          <w:p w:rsidR="00325CE1" w:rsidRPr="00DC746F" w:rsidRDefault="00325CE1" w:rsidP="009078E1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Web Server</w:t>
            </w:r>
          </w:p>
        </w:tc>
        <w:tc>
          <w:tcPr>
            <w:tcW w:w="2610" w:type="dxa"/>
            <w:shd w:val="clear" w:color="auto" w:fill="auto"/>
          </w:tcPr>
          <w:p w:rsidR="00325CE1" w:rsidRPr="009E5C42" w:rsidRDefault="002662A0" w:rsidP="002662A0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4.0.</w:t>
            </w:r>
            <w:r w:rsidR="004E30F7">
              <w:rPr>
                <w:rFonts w:ascii="Arial" w:hAnsi="Arial" w:hint="eastAsia"/>
                <w:lang w:eastAsia="zh-CN"/>
              </w:rPr>
              <w:t>4</w:t>
            </w:r>
          </w:p>
        </w:tc>
      </w:tr>
      <w:tr w:rsidR="008D6D12" w:rsidRPr="009E5C42" w:rsidTr="004C365F">
        <w:tc>
          <w:tcPr>
            <w:tcW w:w="3798" w:type="dxa"/>
            <w:shd w:val="clear" w:color="auto" w:fill="auto"/>
          </w:tcPr>
          <w:p w:rsidR="008D6D12" w:rsidRDefault="008D6D12" w:rsidP="009078E1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Application Server</w:t>
            </w:r>
          </w:p>
        </w:tc>
        <w:tc>
          <w:tcPr>
            <w:tcW w:w="2610" w:type="dxa"/>
            <w:shd w:val="clear" w:color="auto" w:fill="auto"/>
          </w:tcPr>
          <w:p w:rsidR="008D6D12" w:rsidRPr="009E5C42" w:rsidRDefault="002662A0" w:rsidP="00BC0980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4.0.</w:t>
            </w:r>
            <w:r w:rsidR="004E30F7">
              <w:rPr>
                <w:rFonts w:ascii="Arial" w:hAnsi="Arial" w:hint="eastAsia"/>
                <w:lang w:eastAsia="zh-CN"/>
              </w:rPr>
              <w:t>4</w:t>
            </w:r>
          </w:p>
        </w:tc>
      </w:tr>
      <w:tr w:rsidR="008D6D12" w:rsidRPr="009E5C42" w:rsidTr="004C365F">
        <w:tc>
          <w:tcPr>
            <w:tcW w:w="3798" w:type="dxa"/>
            <w:shd w:val="clear" w:color="auto" w:fill="auto"/>
          </w:tcPr>
          <w:p w:rsidR="008D6D12" w:rsidRDefault="008D6D12" w:rsidP="009078E1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Agent</w:t>
            </w:r>
          </w:p>
        </w:tc>
        <w:tc>
          <w:tcPr>
            <w:tcW w:w="2610" w:type="dxa"/>
            <w:shd w:val="clear" w:color="auto" w:fill="auto"/>
          </w:tcPr>
          <w:p w:rsidR="008D6D12" w:rsidRPr="009E5C42" w:rsidRDefault="002662A0" w:rsidP="00BC0980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4.0.</w:t>
            </w:r>
            <w:r w:rsidR="004E30F7">
              <w:rPr>
                <w:rFonts w:ascii="Arial" w:hAnsi="Arial" w:hint="eastAsia"/>
                <w:lang w:eastAsia="zh-CN"/>
              </w:rPr>
              <w:t>4</w:t>
            </w:r>
          </w:p>
        </w:tc>
      </w:tr>
    </w:tbl>
    <w:p w:rsidR="00990EAA" w:rsidRDefault="00990EAA" w:rsidP="00810932">
      <w:pPr>
        <w:rPr>
          <w:rFonts w:ascii="Arial" w:hAnsi="Arial" w:cs="Arial"/>
          <w:lang w:eastAsia="zh-CN"/>
        </w:rPr>
      </w:pPr>
    </w:p>
    <w:p w:rsidR="003E1F5D" w:rsidRDefault="003E1F5D" w:rsidP="00764503">
      <w:pPr>
        <w:pStyle w:val="Heading3"/>
        <w:rPr>
          <w:lang w:eastAsia="zh-CN"/>
        </w:rPr>
      </w:pPr>
      <w:bookmarkStart w:id="24" w:name="_Toc456372034"/>
      <w:r w:rsidRPr="008E408D">
        <w:rPr>
          <w:lang w:eastAsia="zh-CN"/>
        </w:rPr>
        <w:t xml:space="preserve">Test </w:t>
      </w:r>
      <w:r w:rsidR="003A5EA3">
        <w:rPr>
          <w:lang w:eastAsia="zh-CN"/>
        </w:rPr>
        <w:t>Tools</w:t>
      </w:r>
      <w:bookmarkEnd w:id="24"/>
    </w:p>
    <w:p w:rsidR="00821C23" w:rsidRPr="00821C23" w:rsidRDefault="00821C23" w:rsidP="00821C23">
      <w:pPr>
        <w:ind w:left="540"/>
        <w:rPr>
          <w:lang w:eastAsia="zh-CN"/>
        </w:rPr>
      </w:pPr>
    </w:p>
    <w:tbl>
      <w:tblPr>
        <w:tblW w:w="0" w:type="auto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778"/>
      </w:tblGrid>
      <w:tr w:rsidR="003E1F5D" w:rsidRPr="00DC746F" w:rsidTr="008D1224">
        <w:tc>
          <w:tcPr>
            <w:tcW w:w="3798" w:type="dxa"/>
            <w:shd w:val="clear" w:color="auto" w:fill="D9D9D9"/>
          </w:tcPr>
          <w:p w:rsidR="003E1F5D" w:rsidRPr="00DC746F" w:rsidRDefault="00255171" w:rsidP="00255171">
            <w:pPr>
              <w:jc w:val="center"/>
              <w:rPr>
                <w:rFonts w:ascii="Arial" w:hAnsi="Arial"/>
                <w:b/>
                <w:lang w:eastAsia="zh-CN"/>
              </w:rPr>
            </w:pPr>
            <w:r>
              <w:rPr>
                <w:rFonts w:ascii="Arial" w:hAnsi="Arial" w:hint="eastAsia"/>
                <w:b/>
                <w:lang w:eastAsia="zh-CN"/>
              </w:rPr>
              <w:t>Test Tools/</w:t>
            </w:r>
            <w:r w:rsidR="003E1F5D">
              <w:rPr>
                <w:rFonts w:ascii="Arial" w:hAnsi="Arial" w:hint="eastAsia"/>
                <w:b/>
                <w:lang w:eastAsia="zh-CN"/>
              </w:rPr>
              <w:t>Client</w:t>
            </w:r>
            <w:r>
              <w:rPr>
                <w:rFonts w:ascii="Arial" w:hAnsi="Arial" w:hint="eastAsia"/>
                <w:b/>
                <w:lang w:eastAsia="zh-CN"/>
              </w:rPr>
              <w:t xml:space="preserve"> Application</w:t>
            </w:r>
          </w:p>
        </w:tc>
        <w:tc>
          <w:tcPr>
            <w:tcW w:w="2778" w:type="dxa"/>
            <w:shd w:val="clear" w:color="auto" w:fill="D9D9D9"/>
          </w:tcPr>
          <w:p w:rsidR="003E1F5D" w:rsidRPr="00DC746F" w:rsidRDefault="003E1F5D" w:rsidP="00790E72">
            <w:pPr>
              <w:jc w:val="center"/>
              <w:rPr>
                <w:rFonts w:ascii="Arial" w:hAnsi="Arial"/>
                <w:b/>
                <w:bCs/>
              </w:rPr>
            </w:pPr>
            <w:r w:rsidRPr="00DC746F">
              <w:rPr>
                <w:rFonts w:ascii="Arial" w:hAnsi="Arial"/>
                <w:b/>
                <w:bCs/>
              </w:rPr>
              <w:t>Versions</w:t>
            </w:r>
          </w:p>
        </w:tc>
      </w:tr>
      <w:tr w:rsidR="00CF1009" w:rsidTr="008D1224">
        <w:tc>
          <w:tcPr>
            <w:tcW w:w="3798" w:type="dxa"/>
            <w:shd w:val="clear" w:color="auto" w:fill="auto"/>
          </w:tcPr>
          <w:p w:rsidR="00CF1009" w:rsidRPr="008D6D12" w:rsidRDefault="009176BB" w:rsidP="00790E72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Common</w:t>
            </w:r>
            <w:r w:rsidR="00CF1009">
              <w:rPr>
                <w:rFonts w:ascii="Arial" w:hAnsi="Arial" w:hint="eastAsia"/>
                <w:lang w:eastAsia="zh-CN"/>
              </w:rPr>
              <w:t xml:space="preserve"> Client</w:t>
            </w:r>
          </w:p>
        </w:tc>
        <w:tc>
          <w:tcPr>
            <w:tcW w:w="2778" w:type="dxa"/>
            <w:shd w:val="clear" w:color="auto" w:fill="auto"/>
          </w:tcPr>
          <w:p w:rsidR="00CF1009" w:rsidRPr="008D6D12" w:rsidRDefault="00CF1009" w:rsidP="00790E72">
            <w:pPr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</w:tr>
    </w:tbl>
    <w:p w:rsidR="00B81DDF" w:rsidRPr="00B81DDF" w:rsidRDefault="00227856" w:rsidP="00DF0708">
      <w:pPr>
        <w:rPr>
          <w:lang w:eastAsia="zh-CN"/>
        </w:rPr>
      </w:pPr>
      <w:r>
        <w:rPr>
          <w:lang w:eastAsia="zh-CN"/>
        </w:rPr>
        <w:br w:type="page"/>
      </w:r>
    </w:p>
    <w:p w:rsidR="005668BC" w:rsidRDefault="00B81DDF" w:rsidP="00D15DB4">
      <w:pPr>
        <w:pStyle w:val="Heading1"/>
      </w:pPr>
      <w:bookmarkStart w:id="25" w:name="_Toc456372035"/>
      <w:r>
        <w:t>Test Cases</w:t>
      </w:r>
      <w:bookmarkEnd w:id="25"/>
      <w:r w:rsidR="005668BC">
        <w:t xml:space="preserve"> </w:t>
      </w:r>
    </w:p>
    <w:p w:rsidR="00263F2B" w:rsidRDefault="00263F2B" w:rsidP="00810932">
      <w:pPr>
        <w:pStyle w:val="Heading2"/>
        <w:rPr>
          <w:lang w:eastAsia="zh-CN"/>
        </w:rPr>
      </w:pPr>
      <w:bookmarkStart w:id="26" w:name="_Toc456372036"/>
      <w:r>
        <w:rPr>
          <w:rFonts w:hint="eastAsia"/>
          <w:lang w:eastAsia="zh-CN"/>
        </w:rPr>
        <w:t>Server</w:t>
      </w:r>
      <w:r>
        <w:t xml:space="preserve"> </w:t>
      </w:r>
      <w:r w:rsidR="002D04AB">
        <w:rPr>
          <w:rFonts w:hint="eastAsia"/>
          <w:lang w:eastAsia="zh-CN"/>
        </w:rPr>
        <w:t>Operating System (</w:t>
      </w:r>
      <w:r>
        <w:rPr>
          <w:rFonts w:hint="eastAsia"/>
          <w:lang w:eastAsia="zh-CN"/>
        </w:rPr>
        <w:t>OS</w:t>
      </w:r>
      <w:r w:rsidR="002D04AB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platform</w:t>
      </w:r>
      <w:r>
        <w:t xml:space="preserve"> Versions</w:t>
      </w:r>
      <w:bookmarkEnd w:id="26"/>
    </w:p>
    <w:p w:rsidR="00EA5617" w:rsidRPr="00764503" w:rsidRDefault="00EA5617" w:rsidP="00764503">
      <w:pPr>
        <w:rPr>
          <w:lang w:eastAsia="zh-CN"/>
        </w:rPr>
      </w:pP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327"/>
        <w:gridCol w:w="1106"/>
        <w:gridCol w:w="1123"/>
        <w:gridCol w:w="1123"/>
        <w:gridCol w:w="1576"/>
        <w:gridCol w:w="1376"/>
        <w:gridCol w:w="1261"/>
        <w:gridCol w:w="1228"/>
      </w:tblGrid>
      <w:tr w:rsidR="00263F2B" w:rsidRPr="002247CD" w:rsidTr="004C365F">
        <w:trPr>
          <w:cantSplit/>
          <w:trHeight w:val="300"/>
          <w:tblHeader/>
        </w:trPr>
        <w:tc>
          <w:tcPr>
            <w:tcW w:w="10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A369DB" w:rsidP="002778F4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Test </w:t>
            </w:r>
            <w:r w:rsidR="00A838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Procedure</w:t>
            </w:r>
            <w:r w:rsidR="00A83839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</w:t>
            </w:r>
            <w:r w:rsidR="00425683" w:rsidRPr="002778F4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-</w:t>
            </w:r>
            <w:r w:rsidR="00263F2B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 </w:t>
            </w:r>
            <w:proofErr w:type="spellStart"/>
            <w:r w:rsidR="005A66E1" w:rsidRPr="002778F4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QA</w:t>
            </w:r>
            <w:r w:rsidR="00263F2B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ServerOS</w:t>
            </w:r>
            <w:r w:rsidR="00743FC8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P</w:t>
            </w:r>
            <w:r w:rsidR="00263F2B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latformVersion</w:t>
            </w:r>
            <w:r w:rsidR="00743FC8" w:rsidRPr="002778F4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CheckTestProcedure</w:t>
            </w:r>
            <w:proofErr w:type="spellEnd"/>
          </w:p>
        </w:tc>
      </w:tr>
      <w:tr w:rsidR="00425683" w:rsidRPr="002247CD" w:rsidTr="004C365F">
        <w:trPr>
          <w:cantSplit/>
          <w:trHeight w:val="300"/>
          <w:tblHeader/>
        </w:trPr>
        <w:tc>
          <w:tcPr>
            <w:tcW w:w="10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EC18C4" w:rsidRDefault="00425683" w:rsidP="00425683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2778F4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 xml:space="preserve">Test Purpose: </w:t>
            </w:r>
          </w:p>
          <w:p w:rsidR="00425683" w:rsidRPr="002778F4" w:rsidRDefault="00425683" w:rsidP="00425683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78F4">
              <w:rPr>
                <w:rFonts w:ascii="Arial" w:hAnsi="Arial" w:cs="Arial"/>
                <w:sz w:val="18"/>
                <w:szCs w:val="18"/>
              </w:rPr>
              <w:t>Verify that the correct versions of the OS platform are installed</w:t>
            </w:r>
            <w:r w:rsidRPr="002778F4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on Gateway Servers</w:t>
            </w:r>
            <w:r w:rsidRPr="002778F4">
              <w:rPr>
                <w:rFonts w:ascii="Arial" w:hAnsi="Arial" w:cs="Arial"/>
                <w:sz w:val="18"/>
                <w:szCs w:val="18"/>
              </w:rPr>
              <w:t>.</w:t>
            </w:r>
            <w:r w:rsidRPr="002778F4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</w:p>
          <w:p w:rsidR="00425683" w:rsidRDefault="00425683" w:rsidP="00425683">
            <w:pPr>
              <w:rPr>
                <w:rFonts w:ascii="Arial" w:hAnsi="Arial" w:cs="Arial"/>
                <w:lang w:eastAsia="zh-CN"/>
              </w:rPr>
            </w:pPr>
          </w:p>
          <w:p w:rsidR="00425683" w:rsidRDefault="00425683" w:rsidP="00425683">
            <w:pPr>
              <w:rPr>
                <w:rFonts w:ascii="Arial" w:hAnsi="Arial" w:cs="Arial"/>
                <w:lang w:eastAsia="zh-CN"/>
              </w:rPr>
            </w:pPr>
            <w:r w:rsidRPr="002778F4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Result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 xml:space="preserve">is </w:t>
            </w:r>
            <w:r w:rsidRPr="002778F4">
              <w:rPr>
                <w:rFonts w:ascii="Arial" w:hAnsi="Arial" w:cs="Arial"/>
                <w:sz w:val="18"/>
                <w:szCs w:val="18"/>
              </w:rPr>
              <w:t>‘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>PASS</w:t>
            </w:r>
            <w:r w:rsidRPr="002778F4">
              <w:rPr>
                <w:rFonts w:ascii="Arial" w:hAnsi="Arial" w:cs="Arial"/>
                <w:sz w:val="18"/>
                <w:szCs w:val="18"/>
              </w:rPr>
              <w:t>’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 xml:space="preserve"> if the Actual Version is the same with the Expected Version. Otherwise, </w:t>
            </w:r>
            <w:r w:rsidRPr="002778F4">
              <w:rPr>
                <w:rFonts w:ascii="Arial" w:hAnsi="Arial" w:cs="Arial"/>
                <w:sz w:val="18"/>
                <w:szCs w:val="18"/>
              </w:rPr>
              <w:t>‘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>FAIL</w:t>
            </w:r>
            <w:r w:rsidRPr="002778F4">
              <w:rPr>
                <w:rFonts w:ascii="Arial" w:hAnsi="Arial" w:cs="Arial"/>
                <w:sz w:val="18"/>
                <w:szCs w:val="18"/>
              </w:rPr>
              <w:t>’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  <w:p w:rsidR="00425683" w:rsidRDefault="00425683" w:rsidP="005E74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</w:tr>
      <w:tr w:rsidR="00263F2B" w:rsidRPr="002247CD" w:rsidTr="00764503">
        <w:trPr>
          <w:cantSplit/>
          <w:trHeight w:val="317"/>
          <w:tblHeader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OS Component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Expected Version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Actual Version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PASS/FAIL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Initial/Date</w:t>
            </w:r>
          </w:p>
        </w:tc>
      </w:tr>
      <w:tr w:rsidR="00263F2B" w:rsidRPr="002247CD" w:rsidTr="004C365F">
        <w:trPr>
          <w:trHeight w:val="300"/>
          <w:tblHeader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Web Server1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Web Server2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Application Server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263F2B" w:rsidRPr="002247CD" w:rsidRDefault="00263F2B" w:rsidP="007F22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Database Server</w:t>
            </w:r>
          </w:p>
        </w:tc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</w:tr>
      <w:tr w:rsidR="00263F2B" w:rsidRPr="002247CD" w:rsidTr="008D1224">
        <w:trPr>
          <w:cantSplit/>
          <w:trHeight w:val="51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2B" w:rsidRPr="0031669F" w:rsidRDefault="001E6C29" w:rsidP="007F22C6">
            <w:pPr>
              <w:rPr>
                <w:rFonts w:ascii="Arial" w:hAnsi="Arial" w:cs="Arial"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Red hat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2B" w:rsidRPr="002247CD" w:rsidRDefault="00CA6AF4" w:rsidP="00E2706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70EDB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Red hat</w:t>
            </w:r>
            <w:r w:rsidRPr="00770EDB">
              <w:rPr>
                <w:rFonts w:ascii="Arial" w:hAnsi="Arial" w:cs="Arial" w:hint="eastAsia"/>
                <w:bCs/>
                <w:color w:val="000000"/>
                <w:lang w:eastAsia="zh-CN"/>
              </w:rPr>
              <w:t xml:space="preserve"> v6.</w:t>
            </w:r>
            <w:r w:rsidR="002662A0">
              <w:rPr>
                <w:rFonts w:ascii="Arial" w:hAnsi="Arial" w:cs="Arial" w:hint="eastAsia"/>
                <w:bCs/>
                <w:color w:val="000000"/>
                <w:lang w:eastAsia="zh-CN"/>
              </w:rPr>
              <w:t>8</w:t>
            </w:r>
            <w:r w:rsidRPr="00770EDB">
              <w:rPr>
                <w:rFonts w:ascii="Arial" w:hAnsi="Arial" w:cs="Arial" w:hint="eastAsia"/>
                <w:bCs/>
                <w:color w:val="000000"/>
                <w:lang w:eastAsia="zh-CN"/>
              </w:rPr>
              <w:t xml:space="preserve"> - </w:t>
            </w:r>
            <w:r w:rsidRPr="00770EDB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 xml:space="preserve"> </w:t>
            </w:r>
            <w:r w:rsidR="00263F2B" w:rsidRPr="00770EDB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64bit platform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2B" w:rsidRPr="001D2805" w:rsidRDefault="00263F2B" w:rsidP="007F22C6">
            <w:pPr>
              <w:rPr>
                <w:rFonts w:ascii="Arial" w:eastAsia="Times New Roman" w:hAnsi="Arial" w:cs="Arial"/>
                <w:b/>
                <w:color w:val="000000"/>
                <w:lang w:eastAsia="zh-CN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2B" w:rsidRPr="002247CD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2B" w:rsidRPr="002247CD" w:rsidRDefault="00263F2B" w:rsidP="005901DB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2B" w:rsidRPr="002247CD" w:rsidRDefault="00263F2B" w:rsidP="008D1224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2247CD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 </w:t>
            </w:r>
          </w:p>
        </w:tc>
      </w:tr>
    </w:tbl>
    <w:p w:rsidR="00E91FD1" w:rsidRDefault="00E91FD1" w:rsidP="00BB185E">
      <w:pPr>
        <w:rPr>
          <w:lang w:eastAsia="zh-CN"/>
        </w:rPr>
      </w:pPr>
    </w:p>
    <w:p w:rsidR="001D7422" w:rsidRDefault="002B67EA" w:rsidP="00810932">
      <w:pPr>
        <w:rPr>
          <w:lang w:eastAsia="zh-CN"/>
        </w:rPr>
      </w:pPr>
      <w:r>
        <w:rPr>
          <w:lang w:eastAsia="zh-CN"/>
        </w:rPr>
        <w:br w:type="page"/>
      </w:r>
    </w:p>
    <w:p w:rsidR="00263F2B" w:rsidRDefault="00263F2B" w:rsidP="009920CC">
      <w:pPr>
        <w:pStyle w:val="Heading2"/>
      </w:pPr>
      <w:bookmarkStart w:id="27" w:name="_Toc381000232"/>
      <w:bookmarkStart w:id="28" w:name="_Toc381000345"/>
      <w:bookmarkStart w:id="29" w:name="_Toc381000593"/>
      <w:bookmarkStart w:id="30" w:name="_Toc381000250"/>
      <w:bookmarkStart w:id="31" w:name="_Toc381000363"/>
      <w:bookmarkStart w:id="32" w:name="_Toc381000611"/>
      <w:bookmarkStart w:id="33" w:name="_Toc381000251"/>
      <w:bookmarkStart w:id="34" w:name="_Toc381000364"/>
      <w:bookmarkStart w:id="35" w:name="_Toc381000612"/>
      <w:bookmarkStart w:id="36" w:name="_Toc45637203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hint="eastAsia"/>
          <w:lang w:eastAsia="zh-CN"/>
        </w:rPr>
        <w:t>Server</w:t>
      </w:r>
      <w:r>
        <w:t xml:space="preserve"> Software Versions</w:t>
      </w:r>
      <w:bookmarkEnd w:id="36"/>
    </w:p>
    <w:p w:rsidR="00C042BD" w:rsidRPr="00E935E9" w:rsidRDefault="00C042BD" w:rsidP="008337FF">
      <w:pPr>
        <w:rPr>
          <w:rFonts w:ascii="Arial" w:hAnsi="Arial" w:cs="Arial"/>
          <w:lang w:eastAsia="zh-CN"/>
        </w:rPr>
      </w:pPr>
    </w:p>
    <w:p w:rsidR="00263F2B" w:rsidRDefault="00263F2B" w:rsidP="00BA2EA5">
      <w:pPr>
        <w:rPr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2"/>
        <w:gridCol w:w="2283"/>
        <w:gridCol w:w="1433"/>
        <w:gridCol w:w="1433"/>
        <w:gridCol w:w="1396"/>
        <w:gridCol w:w="1379"/>
      </w:tblGrid>
      <w:tr w:rsidR="00263F2B" w:rsidRPr="000950C8" w:rsidTr="00E13D7D">
        <w:trPr>
          <w:cantSplit/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0E0E0"/>
            <w:vAlign w:val="center"/>
            <w:hideMark/>
          </w:tcPr>
          <w:p w:rsidR="00263F2B" w:rsidRPr="000950C8" w:rsidRDefault="00E65477" w:rsidP="002778F4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Test </w:t>
            </w:r>
            <w:r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Procedure</w:t>
            </w: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</w:t>
            </w:r>
            <w:r w:rsidRPr="00C96146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-</w:t>
            </w: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 </w:t>
            </w:r>
            <w:proofErr w:type="spellStart"/>
            <w:r w:rsidR="00016A7E" w:rsidRPr="00010825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QA</w:t>
            </w:r>
            <w:r w:rsidR="00263F2B"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ServerSoftwareVersion</w:t>
            </w:r>
            <w:r w:rsidR="00743F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CheckTestProcedure</w:t>
            </w:r>
            <w:proofErr w:type="spellEnd"/>
          </w:p>
        </w:tc>
      </w:tr>
      <w:tr w:rsidR="0053092A" w:rsidRPr="000950C8" w:rsidTr="00E13D7D">
        <w:trPr>
          <w:cantSplit/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0E0E0"/>
            <w:vAlign w:val="center"/>
          </w:tcPr>
          <w:p w:rsidR="0053092A" w:rsidRDefault="0053092A" w:rsidP="0053092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C9614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 xml:space="preserve">Test Purpose: </w:t>
            </w:r>
          </w:p>
          <w:p w:rsidR="0053092A" w:rsidRPr="002778F4" w:rsidRDefault="0053092A" w:rsidP="0053092A">
            <w:pPr>
              <w:rPr>
                <w:rFonts w:ascii="Arial" w:hAnsi="Arial" w:cs="Arial"/>
                <w:sz w:val="18"/>
                <w:szCs w:val="18"/>
              </w:rPr>
            </w:pPr>
            <w:r w:rsidRPr="002778F4">
              <w:rPr>
                <w:rFonts w:ascii="Arial" w:hAnsi="Arial" w:cs="Arial"/>
                <w:sz w:val="18"/>
                <w:szCs w:val="18"/>
              </w:rPr>
              <w:t>Verify that the correct versions of the different system software components are installed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 xml:space="preserve"> on Gateway Servers</w:t>
            </w:r>
            <w:r w:rsidRPr="002778F4">
              <w:rPr>
                <w:rFonts w:ascii="Arial" w:hAnsi="Arial" w:cs="Arial"/>
                <w:sz w:val="18"/>
                <w:szCs w:val="18"/>
              </w:rPr>
              <w:t>.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  <w:p w:rsidR="0053092A" w:rsidRDefault="0053092A" w:rsidP="0053092A">
            <w:pPr>
              <w:rPr>
                <w:rFonts w:ascii="Arial" w:hAnsi="Arial" w:cs="Arial"/>
                <w:lang w:eastAsia="zh-CN"/>
              </w:rPr>
            </w:pPr>
          </w:p>
          <w:p w:rsidR="0053092A" w:rsidRDefault="0053092A" w:rsidP="0053092A">
            <w:pPr>
              <w:rPr>
                <w:rFonts w:ascii="Arial" w:hAnsi="Arial" w:cs="Arial"/>
                <w:lang w:eastAsia="zh-CN"/>
              </w:rPr>
            </w:pPr>
            <w:r w:rsidRPr="00C9614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Result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is </w:t>
            </w:r>
            <w:r w:rsidRPr="00C96146">
              <w:rPr>
                <w:rFonts w:ascii="Arial" w:hAnsi="Arial" w:cs="Arial"/>
                <w:sz w:val="18"/>
                <w:szCs w:val="18"/>
              </w:rPr>
              <w:t>‘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PASS</w:t>
            </w:r>
            <w:r w:rsidRPr="00C96146">
              <w:rPr>
                <w:rFonts w:ascii="Arial" w:hAnsi="Arial" w:cs="Arial"/>
                <w:sz w:val="18"/>
                <w:szCs w:val="18"/>
              </w:rPr>
              <w:t>’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 if the Actual Version is the same with the Expected Version. Otherwise, </w:t>
            </w:r>
            <w:r w:rsidRPr="00C96146">
              <w:rPr>
                <w:rFonts w:ascii="Arial" w:hAnsi="Arial" w:cs="Arial"/>
                <w:sz w:val="18"/>
                <w:szCs w:val="18"/>
              </w:rPr>
              <w:t>‘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FAIL</w:t>
            </w:r>
            <w:r w:rsidRPr="00C96146">
              <w:rPr>
                <w:rFonts w:ascii="Arial" w:hAnsi="Arial" w:cs="Arial"/>
                <w:sz w:val="18"/>
                <w:szCs w:val="18"/>
              </w:rPr>
              <w:t>’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  <w:p w:rsidR="0053092A" w:rsidRDefault="0053092A" w:rsidP="00014DA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</w:p>
        </w:tc>
      </w:tr>
      <w:tr w:rsidR="00263F2B" w:rsidRPr="000950C8" w:rsidTr="008E33DD">
        <w:trPr>
          <w:trHeight w:val="51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 xml:space="preserve">Server </w:t>
            </w:r>
            <w:r w:rsidR="001E6C29"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Component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Software Component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Expected Version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Actual Version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PASS/FAIL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/>
                <w:bCs/>
                <w:color w:val="000000"/>
                <w:lang w:eastAsia="zh-CN"/>
              </w:rPr>
              <w:t>Initial/Date</w:t>
            </w:r>
          </w:p>
        </w:tc>
      </w:tr>
      <w:tr w:rsidR="00263F2B" w:rsidRPr="000950C8" w:rsidTr="008D1224">
        <w:trPr>
          <w:trHeight w:val="765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Web Server1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 xml:space="preserve">JRE (Java Runtime Environment)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822F47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E14952">
              <w:rPr>
                <w:rFonts w:ascii="Arial" w:eastAsia="Times New Roman" w:hAnsi="Arial" w:cs="Arial"/>
                <w:color w:val="000000"/>
                <w:lang w:eastAsia="zh-CN"/>
              </w:rPr>
              <w:t>1.8.0_101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44913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Web Server1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 xml:space="preserve">Apache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755677" w:rsidRDefault="00263F2B" w:rsidP="002662A0">
            <w:pPr>
              <w:rPr>
                <w:rFonts w:ascii="Arial" w:hAnsi="Arial" w:cs="Arial"/>
                <w:color w:val="000000"/>
                <w:lang w:eastAsia="zh-CN"/>
              </w:rPr>
            </w:pPr>
            <w:r w:rsidRPr="009E5296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2.2.</w:t>
            </w:r>
            <w:r w:rsidR="00EB1446">
              <w:rPr>
                <w:rFonts w:ascii="Arial" w:hAnsi="Arial" w:cs="Arial" w:hint="eastAsia"/>
                <w:bCs/>
                <w:color w:val="000000"/>
                <w:lang w:eastAsia="zh-CN"/>
              </w:rPr>
              <w:t>15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44913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  <w:r w:rsidR="008D1224" w:rsidRPr="000950C8" w:rsidDel="00744913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765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Web Server2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 xml:space="preserve">JRE (Java Runtime Environment)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822F47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E14952">
              <w:rPr>
                <w:rFonts w:ascii="Arial" w:eastAsia="Times New Roman" w:hAnsi="Arial" w:cs="Arial"/>
                <w:color w:val="000000"/>
                <w:lang w:eastAsia="zh-CN"/>
              </w:rPr>
              <w:t>1.8.0_101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A15ED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  <w:r w:rsidR="008D1224" w:rsidRPr="000950C8" w:rsidDel="00A15ED1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Web Server2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 xml:space="preserve">Apache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1D2805" w:rsidRDefault="00263F2B" w:rsidP="00C16398">
            <w:pPr>
              <w:rPr>
                <w:rFonts w:ascii="Arial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2.2.</w:t>
            </w:r>
            <w:r w:rsidR="00EB1446" w:rsidRPr="00B83848">
              <w:rPr>
                <w:rFonts w:ascii="Arial" w:hAnsi="Arial" w:cs="Arial" w:hint="eastAsia"/>
                <w:bCs/>
                <w:color w:val="000000"/>
                <w:lang w:eastAsia="zh-CN"/>
              </w:rPr>
              <w:t>15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PASS/FAIL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765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Application Server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 xml:space="preserve">JRE (Java Runtime Environment)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E14952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E14952">
              <w:rPr>
                <w:rFonts w:ascii="Arial" w:eastAsia="Times New Roman" w:hAnsi="Arial" w:cs="Arial"/>
                <w:color w:val="000000"/>
                <w:lang w:eastAsia="zh-CN"/>
              </w:rPr>
              <w:t>1.8.0_101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  <w:r w:rsidR="008D1224" w:rsidRPr="000950C8" w:rsidDel="0086219A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6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Application Server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Apache tomcat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1D2805" w:rsidRDefault="002662A0" w:rsidP="007F22C6">
            <w:pPr>
              <w:rPr>
                <w:rFonts w:ascii="Arial" w:hAnsi="Arial" w:cs="Arial"/>
                <w:color w:val="000000"/>
                <w:lang w:eastAsia="zh-CN"/>
              </w:rPr>
            </w:pPr>
            <w:r w:rsidRPr="001673AB">
              <w:rPr>
                <w:rFonts w:ascii="Arial" w:hAnsi="Arial" w:cs="Arial" w:hint="eastAsia"/>
                <w:bCs/>
                <w:color w:val="000000"/>
                <w:lang w:eastAsia="zh-CN"/>
              </w:rPr>
              <w:t>8.0.3</w:t>
            </w:r>
            <w:r w:rsidR="00CB2C40">
              <w:rPr>
                <w:rFonts w:ascii="Arial" w:hAnsi="Arial" w:cs="Arial"/>
                <w:bCs/>
                <w:color w:val="000000"/>
                <w:lang w:eastAsia="zh-CN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C9521A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  <w:r w:rsidR="008D1224" w:rsidRPr="000950C8" w:rsidDel="00C9521A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  <w:tr w:rsidR="00263F2B" w:rsidRPr="000950C8" w:rsidTr="008D1224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7F22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5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Database Server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1E6C29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MySQL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3216A" w:rsidRDefault="006E2718" w:rsidP="002662A0">
            <w:pPr>
              <w:rPr>
                <w:rFonts w:ascii="Arial" w:hAnsi="Arial" w:cs="Arial"/>
                <w:color w:val="000000"/>
                <w:lang w:eastAsia="zh-CN"/>
              </w:rPr>
            </w:pPr>
            <w:r w:rsidRPr="006E2718">
              <w:rPr>
                <w:rFonts w:ascii="Arial" w:eastAsia="Times New Roman" w:hAnsi="Arial" w:cs="Arial"/>
                <w:bCs/>
                <w:color w:val="000000"/>
                <w:lang w:eastAsia="zh-CN"/>
              </w:rPr>
              <w:t>5.7.15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3F2B" w:rsidRPr="000950C8" w:rsidRDefault="00263F2B" w:rsidP="00C111D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950C8">
              <w:rPr>
                <w:rFonts w:ascii="Arial" w:eastAsia="Times New Roman" w:hAnsi="Arial" w:cs="Arial"/>
                <w:color w:val="000000"/>
                <w:lang w:eastAsia="zh-CN"/>
              </w:rPr>
              <w:t>PASS</w:t>
            </w:r>
            <w:r w:rsidR="008D1224">
              <w:rPr>
                <w:rFonts w:ascii="Arial" w:eastAsia="Times New Roman" w:hAnsi="Arial" w:cs="Arial"/>
                <w:color w:val="000000"/>
                <w:lang w:eastAsia="zh-CN"/>
              </w:rPr>
              <w:t>/FAIL</w:t>
            </w:r>
            <w:r w:rsidR="008D1224" w:rsidRPr="000950C8" w:rsidDel="00C111DE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F2B" w:rsidRPr="000950C8" w:rsidRDefault="00263F2B" w:rsidP="007F22C6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</w:p>
        </w:tc>
      </w:tr>
    </w:tbl>
    <w:p w:rsidR="00501C8A" w:rsidRDefault="00501C8A" w:rsidP="00BB185E">
      <w:pPr>
        <w:rPr>
          <w:lang w:eastAsia="zh-CN"/>
        </w:rPr>
      </w:pPr>
    </w:p>
    <w:p w:rsidR="00C10BAB" w:rsidRDefault="00C10BAB" w:rsidP="00BB185E">
      <w:pPr>
        <w:rPr>
          <w:lang w:eastAsia="zh-CN"/>
        </w:rPr>
      </w:pPr>
      <w:r>
        <w:rPr>
          <w:lang w:eastAsia="zh-CN"/>
        </w:rPr>
        <w:br w:type="page"/>
      </w:r>
    </w:p>
    <w:p w:rsidR="00263F2B" w:rsidRDefault="00263F2B" w:rsidP="00810932">
      <w:pPr>
        <w:pStyle w:val="Heading2"/>
        <w:snapToGrid/>
        <w:spacing w:before="0" w:after="120"/>
      </w:pPr>
      <w:bookmarkStart w:id="37" w:name="_Toc456372038"/>
      <w:r>
        <w:rPr>
          <w:rFonts w:hint="eastAsia"/>
          <w:lang w:eastAsia="zh-CN"/>
        </w:rPr>
        <w:t>Server</w:t>
      </w:r>
      <w:r>
        <w:t xml:space="preserve"> Installation Test</w:t>
      </w:r>
      <w:bookmarkEnd w:id="37"/>
    </w:p>
    <w:p w:rsidR="00965F53" w:rsidRDefault="00965F53" w:rsidP="00810932">
      <w:pPr>
        <w:rPr>
          <w:rFonts w:ascii="Arial" w:hAnsi="Arial" w:cs="Arial"/>
          <w:lang w:eastAsia="zh-CN"/>
        </w:rPr>
      </w:pPr>
    </w:p>
    <w:p w:rsidR="00351C0F" w:rsidRDefault="00263F2B" w:rsidP="00810932">
      <w:pPr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 xml:space="preserve">Execute </w:t>
      </w:r>
      <w:r w:rsidR="009958D3">
        <w:rPr>
          <w:rFonts w:ascii="Arial" w:hAnsi="Arial" w:cs="Arial" w:hint="eastAsia"/>
          <w:lang w:eastAsia="zh-CN"/>
        </w:rPr>
        <w:t xml:space="preserve">Server </w:t>
      </w:r>
      <w:r w:rsidR="00351C0F">
        <w:rPr>
          <w:rFonts w:ascii="Arial" w:hAnsi="Arial" w:cs="Arial" w:hint="eastAsia"/>
          <w:lang w:eastAsia="zh-CN"/>
        </w:rPr>
        <w:t xml:space="preserve">per section 18 in </w:t>
      </w:r>
      <w:r w:rsidR="009958D3">
        <w:rPr>
          <w:rFonts w:ascii="Arial" w:hAnsi="Arial" w:cs="Arial" w:hint="eastAsia"/>
          <w:lang w:eastAsia="zh-CN"/>
        </w:rPr>
        <w:t xml:space="preserve">Install and </w:t>
      </w:r>
      <w:r w:rsidR="009958D3">
        <w:rPr>
          <w:rFonts w:ascii="Arial" w:hAnsi="Arial" w:cs="Arial"/>
          <w:lang w:eastAsia="zh-CN"/>
        </w:rPr>
        <w:t>Configure</w:t>
      </w:r>
      <w:r w:rsidR="009958D3">
        <w:rPr>
          <w:rFonts w:ascii="Arial" w:hAnsi="Arial" w:cs="Arial" w:hint="eastAsia"/>
          <w:lang w:eastAsia="zh-CN"/>
        </w:rPr>
        <w:t xml:space="preserve"> Guide Gateway</w:t>
      </w:r>
      <w:r w:rsidR="00F162D1">
        <w:rPr>
          <w:rFonts w:ascii="Arial" w:hAnsi="Arial" w:cs="Arial" w:hint="eastAsia"/>
          <w:lang w:eastAsia="zh-CN"/>
        </w:rPr>
        <w:t xml:space="preserve"> </w:t>
      </w:r>
      <w:r w:rsidR="00F162D1">
        <w:rPr>
          <w:rFonts w:ascii="Arial" w:hAnsi="Arial" w:cs="Arial"/>
          <w:lang w:eastAsia="zh-CN"/>
        </w:rPr>
        <w:fldChar w:fldCharType="begin"/>
      </w:r>
      <w:r w:rsidR="00F162D1">
        <w:rPr>
          <w:rFonts w:ascii="Arial" w:hAnsi="Arial" w:cs="Arial"/>
          <w:lang w:eastAsia="zh-CN"/>
        </w:rPr>
        <w:instrText xml:space="preserve"> </w:instrText>
      </w:r>
      <w:r w:rsidR="00F162D1">
        <w:rPr>
          <w:rFonts w:ascii="Arial" w:hAnsi="Arial" w:cs="Arial" w:hint="eastAsia"/>
          <w:lang w:eastAsia="zh-CN"/>
        </w:rPr>
        <w:instrText>REF _Ref380704646 \r \h</w:instrText>
      </w:r>
      <w:r w:rsidR="00F162D1">
        <w:rPr>
          <w:rFonts w:ascii="Arial" w:hAnsi="Arial" w:cs="Arial"/>
          <w:lang w:eastAsia="zh-CN"/>
        </w:rPr>
        <w:instrText xml:space="preserve"> </w:instrText>
      </w:r>
      <w:r w:rsidR="00F162D1">
        <w:rPr>
          <w:rFonts w:ascii="Arial" w:hAnsi="Arial" w:cs="Arial"/>
          <w:lang w:eastAsia="zh-CN"/>
        </w:rPr>
      </w:r>
      <w:r w:rsidR="00F162D1">
        <w:rPr>
          <w:rFonts w:ascii="Arial" w:hAnsi="Arial" w:cs="Arial"/>
          <w:lang w:eastAsia="zh-CN"/>
        </w:rPr>
        <w:fldChar w:fldCharType="separate"/>
      </w:r>
      <w:r w:rsidR="00F162D1">
        <w:rPr>
          <w:rFonts w:ascii="Arial" w:hAnsi="Arial" w:cs="Arial"/>
          <w:lang w:eastAsia="zh-CN"/>
        </w:rPr>
        <w:t>[2]</w:t>
      </w:r>
      <w:r w:rsidR="00F162D1">
        <w:rPr>
          <w:rFonts w:ascii="Arial" w:hAnsi="Arial" w:cs="Arial"/>
          <w:lang w:eastAsia="zh-CN"/>
        </w:rPr>
        <w:fldChar w:fldCharType="end"/>
      </w:r>
      <w:r w:rsidR="009958D3">
        <w:rPr>
          <w:rFonts w:ascii="Arial" w:hAnsi="Arial" w:cs="Arial" w:hint="eastAsia"/>
          <w:lang w:eastAsia="zh-CN"/>
        </w:rPr>
        <w:t>.</w:t>
      </w:r>
      <w:r w:rsidRPr="002B0D38">
        <w:rPr>
          <w:rFonts w:ascii="Arial" w:hAnsi="Arial" w:cs="Arial"/>
        </w:rPr>
        <w:t xml:space="preserve"> </w:t>
      </w:r>
    </w:p>
    <w:p w:rsidR="005E6FCF" w:rsidRDefault="005E6FCF" w:rsidP="00810932">
      <w:pPr>
        <w:rPr>
          <w:rFonts w:ascii="Arial" w:hAnsi="Arial" w:cs="Arial"/>
          <w:lang w:eastAsia="zh-CN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2340"/>
        <w:gridCol w:w="4140"/>
      </w:tblGrid>
      <w:tr w:rsidR="005E6FCF" w:rsidRPr="00311B10" w:rsidTr="00CF283D">
        <w:trPr>
          <w:cantSplit/>
          <w:trHeight w:val="467"/>
        </w:trPr>
        <w:tc>
          <w:tcPr>
            <w:tcW w:w="10008" w:type="dxa"/>
            <w:gridSpan w:val="3"/>
            <w:shd w:val="clear" w:color="auto" w:fill="D9D9D9"/>
            <w:vAlign w:val="center"/>
          </w:tcPr>
          <w:p w:rsidR="005E6FCF" w:rsidRPr="00311B10" w:rsidRDefault="00E65477" w:rsidP="00764503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Test </w:t>
            </w:r>
            <w:r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Procedure</w:t>
            </w: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</w:t>
            </w:r>
            <w:r w:rsidRPr="00C96146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-</w:t>
            </w:r>
            <w:r w:rsidRPr="00C96146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</w:t>
            </w:r>
            <w:proofErr w:type="spellStart"/>
            <w:r w:rsidR="005E6FCF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QAServer</w:t>
            </w:r>
            <w:r w:rsidR="005E6FCF" w:rsidRPr="00311B10">
              <w:rPr>
                <w:rFonts w:ascii="Arial" w:hAnsi="Arial" w:cs="Arial"/>
                <w:b/>
                <w:bCs/>
                <w:color w:val="000000"/>
              </w:rPr>
              <w:t>InstallationAcceptance</w:t>
            </w:r>
            <w:r w:rsidR="005E6FCF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Test</w:t>
            </w:r>
            <w:r w:rsidR="0090658A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Procedure</w:t>
            </w:r>
            <w:proofErr w:type="spellEnd"/>
          </w:p>
        </w:tc>
      </w:tr>
      <w:tr w:rsidR="006D7147" w:rsidRPr="00311B10" w:rsidTr="00CF283D">
        <w:trPr>
          <w:cantSplit/>
          <w:trHeight w:val="467"/>
        </w:trPr>
        <w:tc>
          <w:tcPr>
            <w:tcW w:w="10008" w:type="dxa"/>
            <w:gridSpan w:val="3"/>
            <w:shd w:val="clear" w:color="auto" w:fill="D9D9D9"/>
            <w:vAlign w:val="center"/>
          </w:tcPr>
          <w:p w:rsidR="006D7147" w:rsidRDefault="006D7147" w:rsidP="006D714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C9614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 xml:space="preserve">Test Purpose: </w:t>
            </w:r>
          </w:p>
          <w:p w:rsidR="006D7147" w:rsidRPr="00C96146" w:rsidRDefault="006D7147" w:rsidP="006D714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C96146">
              <w:rPr>
                <w:rFonts w:ascii="Arial" w:hAnsi="Arial" w:cs="Arial"/>
                <w:sz w:val="18"/>
                <w:szCs w:val="18"/>
              </w:rPr>
              <w:t xml:space="preserve">Verify that the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Server Install and Configure Guide of Gateway 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is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correct for installation of Gateway Server</w:t>
            </w:r>
            <w:r w:rsidRPr="00C96146">
              <w:rPr>
                <w:rFonts w:ascii="Arial" w:hAnsi="Arial" w:cs="Arial"/>
                <w:sz w:val="18"/>
                <w:szCs w:val="18"/>
              </w:rPr>
              <w:t>.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696620">
              <w:rPr>
                <w:rFonts w:ascii="Arial" w:hAnsi="Arial" w:cs="Arial" w:hint="eastAsia"/>
                <w:sz w:val="18"/>
                <w:szCs w:val="18"/>
                <w:lang w:eastAsia="zh-CN"/>
              </w:rPr>
              <w:t>Detail Steps and checkpoints are listed in below table.</w:t>
            </w:r>
          </w:p>
          <w:p w:rsidR="006D7147" w:rsidRDefault="006D7147" w:rsidP="006D7147">
            <w:pPr>
              <w:rPr>
                <w:rFonts w:ascii="Arial" w:hAnsi="Arial" w:cs="Arial"/>
                <w:lang w:eastAsia="zh-CN"/>
              </w:rPr>
            </w:pPr>
          </w:p>
          <w:p w:rsidR="006D7147" w:rsidRDefault="006D7147" w:rsidP="006D7147">
            <w:pPr>
              <w:rPr>
                <w:rFonts w:ascii="Arial" w:hAnsi="Arial" w:cs="Arial"/>
                <w:lang w:eastAsia="zh-CN"/>
              </w:rPr>
            </w:pPr>
            <w:r w:rsidRPr="00C9614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Result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is </w:t>
            </w:r>
            <w:r w:rsidRPr="00C96146">
              <w:rPr>
                <w:rFonts w:ascii="Arial" w:hAnsi="Arial" w:cs="Arial"/>
                <w:sz w:val="18"/>
                <w:szCs w:val="18"/>
              </w:rPr>
              <w:t>‘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PASS</w:t>
            </w:r>
            <w:r w:rsidRPr="00C96146">
              <w:rPr>
                <w:rFonts w:ascii="Arial" w:hAnsi="Arial" w:cs="Arial"/>
                <w:sz w:val="18"/>
                <w:szCs w:val="18"/>
              </w:rPr>
              <w:t>’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 if the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all the steps performed are r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ecorded the same </w:t>
            </w:r>
            <w:r w:rsidRPr="002778F4">
              <w:rPr>
                <w:rFonts w:ascii="Arial" w:hAnsi="Arial" w:cs="Arial" w:hint="eastAsia"/>
                <w:sz w:val="18"/>
                <w:szCs w:val="18"/>
              </w:rPr>
              <w:t>wit</w:t>
            </w:r>
            <w:r w:rsidR="00407B89">
              <w:rPr>
                <w:rFonts w:ascii="Arial" w:hAnsi="Arial" w:cs="Arial"/>
                <w:sz w:val="18"/>
                <w:szCs w:val="18"/>
              </w:rPr>
              <w:t xml:space="preserve">h </w:t>
            </w:r>
            <w:r w:rsidR="00407B8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407B89">
              <w:rPr>
                <w:rFonts w:ascii="Arial" w:hAnsi="Arial" w:cs="Arial"/>
                <w:sz w:val="18"/>
                <w:szCs w:val="18"/>
              </w:rPr>
              <w:instrText xml:space="preserve"> REF _Ref380704646 \r \h </w:instrText>
            </w:r>
            <w:r w:rsidR="00407B89">
              <w:rPr>
                <w:rFonts w:ascii="Arial" w:hAnsi="Arial" w:cs="Arial"/>
                <w:sz w:val="18"/>
                <w:szCs w:val="18"/>
              </w:rPr>
            </w:r>
            <w:r w:rsidR="00407B8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07B89">
              <w:rPr>
                <w:rFonts w:ascii="Arial" w:hAnsi="Arial" w:cs="Arial"/>
                <w:sz w:val="18"/>
                <w:szCs w:val="18"/>
              </w:rPr>
              <w:t>[2]</w:t>
            </w:r>
            <w:r w:rsidR="00407B8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 xml:space="preserve">. Otherwise, </w:t>
            </w:r>
            <w:r w:rsidRPr="00C96146">
              <w:rPr>
                <w:rFonts w:ascii="Arial" w:hAnsi="Arial" w:cs="Arial"/>
                <w:sz w:val="18"/>
                <w:szCs w:val="18"/>
              </w:rPr>
              <w:t>‘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FAIL</w:t>
            </w:r>
            <w:r w:rsidRPr="00C96146">
              <w:rPr>
                <w:rFonts w:ascii="Arial" w:hAnsi="Arial" w:cs="Arial"/>
                <w:sz w:val="18"/>
                <w:szCs w:val="18"/>
              </w:rPr>
              <w:t>’</w:t>
            </w:r>
            <w:r w:rsidRPr="00C96146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  <w:p w:rsidR="006D7147" w:rsidRDefault="006D7147" w:rsidP="0076450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E6FCF" w:rsidRPr="00311B10" w:rsidTr="00B53D7A">
        <w:trPr>
          <w:trHeight w:val="65"/>
        </w:trPr>
        <w:tc>
          <w:tcPr>
            <w:tcW w:w="3528" w:type="dxa"/>
          </w:tcPr>
          <w:p w:rsidR="005E6FCF" w:rsidRPr="00311B10" w:rsidRDefault="005E6FCF" w:rsidP="00A22DD8">
            <w:pPr>
              <w:pStyle w:val="tables"/>
              <w:widowControl/>
              <w:spacing w:before="0"/>
              <w:rPr>
                <w:rFonts w:ascii="Arial" w:hAnsi="Arial" w:cs="Arial"/>
                <w:bCs/>
                <w:color w:val="000000"/>
                <w:szCs w:val="24"/>
              </w:rPr>
            </w:pPr>
            <w:r w:rsidRPr="00311B10">
              <w:rPr>
                <w:rFonts w:ascii="Arial" w:hAnsi="Arial" w:cs="Arial"/>
                <w:bCs/>
                <w:color w:val="000000"/>
                <w:szCs w:val="24"/>
              </w:rPr>
              <w:t>Completed By:</w:t>
            </w:r>
          </w:p>
        </w:tc>
        <w:tc>
          <w:tcPr>
            <w:tcW w:w="2340" w:type="dxa"/>
          </w:tcPr>
          <w:p w:rsidR="005E6FCF" w:rsidRPr="00311B10" w:rsidRDefault="005E6FCF" w:rsidP="00A22DD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11B10">
              <w:rPr>
                <w:rFonts w:ascii="Arial" w:hAnsi="Arial" w:cs="Arial"/>
                <w:b/>
                <w:bCs/>
                <w:color w:val="000000"/>
              </w:rPr>
              <w:t>Date Completed:</w:t>
            </w:r>
          </w:p>
        </w:tc>
        <w:tc>
          <w:tcPr>
            <w:tcW w:w="4140" w:type="dxa"/>
          </w:tcPr>
          <w:p w:rsidR="005E6FCF" w:rsidRPr="00311B10" w:rsidRDefault="005E6FCF" w:rsidP="00764503">
            <w:pPr>
              <w:tabs>
                <w:tab w:val="left" w:pos="720"/>
              </w:tabs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11B10">
              <w:rPr>
                <w:rFonts w:ascii="Arial" w:hAnsi="Arial" w:cs="Arial"/>
                <w:b/>
                <w:bCs/>
                <w:color w:val="000000"/>
              </w:rPr>
              <w:t xml:space="preserve">Test </w:t>
            </w:r>
            <w:r w:rsidR="0089302A">
              <w:rPr>
                <w:rFonts w:ascii="Arial" w:hAnsi="Arial" w:cs="Arial" w:hint="eastAsia"/>
                <w:b/>
                <w:bCs/>
                <w:color w:val="000000"/>
                <w:lang w:eastAsia="zh-CN"/>
              </w:rPr>
              <w:t>Execution</w:t>
            </w:r>
            <w:r w:rsidR="00021945" w:rsidRPr="00311B10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311B10">
              <w:rPr>
                <w:rFonts w:ascii="Arial" w:hAnsi="Arial" w:cs="Arial"/>
                <w:b/>
                <w:bCs/>
                <w:color w:val="000000"/>
              </w:rPr>
              <w:t>Result:</w:t>
            </w:r>
          </w:p>
        </w:tc>
      </w:tr>
      <w:tr w:rsidR="005E6FCF" w:rsidRPr="00311B10" w:rsidTr="00B53D7A">
        <w:trPr>
          <w:trHeight w:val="616"/>
        </w:trPr>
        <w:tc>
          <w:tcPr>
            <w:tcW w:w="3528" w:type="dxa"/>
          </w:tcPr>
          <w:p w:rsidR="005E6FCF" w:rsidRPr="00311B10" w:rsidRDefault="005E6FCF" w:rsidP="00A22DD8">
            <w:pPr>
              <w:rPr>
                <w:rFonts w:cs="Arial"/>
                <w:color w:val="000000"/>
              </w:rPr>
            </w:pPr>
          </w:p>
        </w:tc>
        <w:tc>
          <w:tcPr>
            <w:tcW w:w="2340" w:type="dxa"/>
          </w:tcPr>
          <w:p w:rsidR="005E6FCF" w:rsidRPr="00311B10" w:rsidRDefault="005E6FCF" w:rsidP="00A22DD8">
            <w:pPr>
              <w:rPr>
                <w:rFonts w:cs="Arial"/>
                <w:color w:val="000000"/>
              </w:rPr>
            </w:pPr>
          </w:p>
        </w:tc>
        <w:tc>
          <w:tcPr>
            <w:tcW w:w="4140" w:type="dxa"/>
          </w:tcPr>
          <w:p w:rsidR="005E6FCF" w:rsidRPr="00311B10" w:rsidRDefault="005E6FCF" w:rsidP="00A22DD8">
            <w:pPr>
              <w:tabs>
                <w:tab w:val="left" w:pos="792"/>
                <w:tab w:val="left" w:pos="3672"/>
                <w:tab w:val="left" w:pos="4752"/>
              </w:tabs>
              <w:rPr>
                <w:rFonts w:cs="Arial"/>
                <w:color w:val="000000"/>
              </w:rPr>
            </w:pPr>
          </w:p>
        </w:tc>
      </w:tr>
    </w:tbl>
    <w:p w:rsidR="00542216" w:rsidRDefault="00542216" w:rsidP="00BB185E">
      <w:pPr>
        <w:rPr>
          <w:lang w:eastAsia="zh-CN"/>
        </w:rPr>
      </w:pPr>
      <w:bookmarkStart w:id="38" w:name="_Toc363716517"/>
      <w:bookmarkEnd w:id="38"/>
    </w:p>
    <w:p w:rsidR="00B53D7A" w:rsidRDefault="00351C0F" w:rsidP="00B53D7A">
      <w:pPr>
        <w:rPr>
          <w:rFonts w:ascii="Arial" w:hAnsi="Arial" w:cs="Arial"/>
          <w:lang w:eastAsia="zh-CN"/>
        </w:rPr>
      </w:pPr>
      <w:bookmarkStart w:id="39" w:name="_Toc363716518"/>
      <w:bookmarkEnd w:id="39"/>
      <w:r>
        <w:rPr>
          <w:rFonts w:ascii="Arial" w:hAnsi="Arial" w:cs="Arial" w:hint="eastAsia"/>
          <w:lang w:eastAsia="zh-CN"/>
        </w:rPr>
        <w:t>Blow is the d</w:t>
      </w:r>
      <w:r w:rsidR="00446028">
        <w:rPr>
          <w:rFonts w:ascii="Arial" w:hAnsi="Arial" w:cs="Arial" w:hint="eastAsia"/>
          <w:lang w:eastAsia="zh-CN"/>
        </w:rPr>
        <w:t xml:space="preserve">etail </w:t>
      </w:r>
      <w:r w:rsidR="00B57A6B">
        <w:rPr>
          <w:rFonts w:ascii="Arial" w:hAnsi="Arial" w:cs="Arial" w:hint="eastAsia"/>
          <w:lang w:eastAsia="zh-CN"/>
        </w:rPr>
        <w:t>server deployment</w:t>
      </w:r>
      <w:r w:rsidR="00446028">
        <w:rPr>
          <w:rFonts w:ascii="Arial" w:hAnsi="Arial" w:cs="Arial" w:hint="eastAsia"/>
          <w:lang w:eastAsia="zh-CN"/>
        </w:rPr>
        <w:t xml:space="preserve"> </w:t>
      </w:r>
      <w:r w:rsidR="005F5A86">
        <w:rPr>
          <w:rFonts w:ascii="Arial" w:hAnsi="Arial" w:cs="Arial" w:hint="eastAsia"/>
          <w:lang w:eastAsia="zh-CN"/>
        </w:rPr>
        <w:t>steps and result</w:t>
      </w:r>
      <w:r w:rsidR="00446028">
        <w:rPr>
          <w:rFonts w:ascii="Arial" w:hAnsi="Arial" w:cs="Arial" w:hint="eastAsia"/>
          <w:lang w:eastAsia="zh-CN"/>
        </w:rPr>
        <w:t xml:space="preserve"> per section 18 of Install and </w:t>
      </w:r>
      <w:r w:rsidR="00446028">
        <w:rPr>
          <w:rFonts w:ascii="Arial" w:hAnsi="Arial" w:cs="Arial"/>
          <w:lang w:eastAsia="zh-CN"/>
        </w:rPr>
        <w:t>Configure</w:t>
      </w:r>
      <w:r w:rsidR="00446028">
        <w:rPr>
          <w:rFonts w:ascii="Arial" w:hAnsi="Arial" w:cs="Arial" w:hint="eastAsia"/>
          <w:lang w:eastAsia="zh-CN"/>
        </w:rPr>
        <w:t xml:space="preserve"> Guide Gateway </w:t>
      </w:r>
      <w:r w:rsidR="00446028">
        <w:rPr>
          <w:rFonts w:ascii="Arial" w:hAnsi="Arial" w:cs="Arial"/>
          <w:lang w:eastAsia="zh-CN"/>
        </w:rPr>
        <w:fldChar w:fldCharType="begin"/>
      </w:r>
      <w:r w:rsidR="00446028">
        <w:rPr>
          <w:rFonts w:ascii="Arial" w:hAnsi="Arial" w:cs="Arial"/>
          <w:lang w:eastAsia="zh-CN"/>
        </w:rPr>
        <w:instrText xml:space="preserve"> </w:instrText>
      </w:r>
      <w:r w:rsidR="00446028">
        <w:rPr>
          <w:rFonts w:ascii="Arial" w:hAnsi="Arial" w:cs="Arial" w:hint="eastAsia"/>
          <w:lang w:eastAsia="zh-CN"/>
        </w:rPr>
        <w:instrText>REF _Ref380704646 \r \h</w:instrText>
      </w:r>
      <w:r w:rsidR="00446028">
        <w:rPr>
          <w:rFonts w:ascii="Arial" w:hAnsi="Arial" w:cs="Arial"/>
          <w:lang w:eastAsia="zh-CN"/>
        </w:rPr>
        <w:instrText xml:space="preserve"> </w:instrText>
      </w:r>
      <w:r w:rsidR="00446028">
        <w:rPr>
          <w:rFonts w:ascii="Arial" w:hAnsi="Arial" w:cs="Arial"/>
          <w:lang w:eastAsia="zh-CN"/>
        </w:rPr>
      </w:r>
      <w:r w:rsidR="00446028">
        <w:rPr>
          <w:rFonts w:ascii="Arial" w:hAnsi="Arial" w:cs="Arial"/>
          <w:lang w:eastAsia="zh-CN"/>
        </w:rPr>
        <w:fldChar w:fldCharType="separate"/>
      </w:r>
      <w:r w:rsidR="00446028">
        <w:rPr>
          <w:rFonts w:ascii="Arial" w:hAnsi="Arial" w:cs="Arial"/>
          <w:lang w:eastAsia="zh-CN"/>
        </w:rPr>
        <w:t>[2]</w:t>
      </w:r>
      <w:r w:rsidR="00446028">
        <w:rPr>
          <w:rFonts w:ascii="Arial" w:hAnsi="Arial" w:cs="Arial"/>
          <w:lang w:eastAsia="zh-CN"/>
        </w:rPr>
        <w:fldChar w:fldCharType="end"/>
      </w:r>
      <w:r w:rsidR="00446028">
        <w:rPr>
          <w:rFonts w:ascii="Arial" w:hAnsi="Arial" w:cs="Arial" w:hint="eastAsia"/>
          <w:lang w:eastAsia="zh-CN"/>
        </w:rPr>
        <w:t>:</w:t>
      </w:r>
    </w:p>
    <w:p w:rsidR="00446028" w:rsidRDefault="00446028" w:rsidP="00B53D7A">
      <w:pPr>
        <w:rPr>
          <w:rFonts w:ascii="Arial" w:hAnsi="Arial" w:cs="Arial"/>
          <w:lang w:eastAsia="zh-C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5244"/>
        <w:gridCol w:w="1418"/>
      </w:tblGrid>
      <w:tr w:rsidR="005F5A86" w:rsidRPr="0030694B" w:rsidTr="0030694B">
        <w:trPr>
          <w:tblHeader/>
        </w:trPr>
        <w:tc>
          <w:tcPr>
            <w:tcW w:w="959" w:type="dxa"/>
            <w:shd w:val="clear" w:color="auto" w:fill="F2F2F2"/>
          </w:tcPr>
          <w:p w:rsidR="005F5A86" w:rsidRPr="0030694B" w:rsidRDefault="005F5A86" w:rsidP="00B53D7A">
            <w:pPr>
              <w:rPr>
                <w:rFonts w:ascii="Arial" w:hAnsi="Arial" w:cs="Arial"/>
                <w:b/>
                <w:lang w:eastAsia="zh-CN"/>
              </w:rPr>
            </w:pPr>
            <w:r w:rsidRPr="0030694B">
              <w:rPr>
                <w:rFonts w:ascii="Arial" w:hAnsi="Arial" w:cs="Arial" w:hint="eastAsia"/>
                <w:b/>
                <w:lang w:eastAsia="zh-CN"/>
              </w:rPr>
              <w:t>Steps</w:t>
            </w:r>
            <w:r w:rsidR="00AE0EAD" w:rsidRPr="0030694B">
              <w:rPr>
                <w:rFonts w:ascii="Arial" w:hAnsi="Arial" w:cs="Arial" w:hint="eastAsia"/>
                <w:b/>
                <w:lang w:eastAsia="zh-CN"/>
              </w:rPr>
              <w:t xml:space="preserve"> #</w:t>
            </w:r>
          </w:p>
        </w:tc>
        <w:tc>
          <w:tcPr>
            <w:tcW w:w="7654" w:type="dxa"/>
            <w:gridSpan w:val="2"/>
            <w:shd w:val="clear" w:color="auto" w:fill="F2F2F2"/>
          </w:tcPr>
          <w:p w:rsidR="005F5A86" w:rsidRPr="0030694B" w:rsidRDefault="006E6135" w:rsidP="00B53D7A">
            <w:pPr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30694B">
              <w:rPr>
                <w:rFonts w:ascii="Arial" w:hAnsi="Arial" w:cs="Arial" w:hint="eastAsia"/>
                <w:b/>
                <w:lang w:eastAsia="zh-CN"/>
              </w:rPr>
              <w:t>CheckPoint</w:t>
            </w:r>
            <w:r w:rsidR="001C0AF9" w:rsidRPr="0030694B">
              <w:rPr>
                <w:rFonts w:ascii="Arial" w:hAnsi="Arial" w:cs="Arial" w:hint="eastAsia"/>
                <w:b/>
                <w:lang w:eastAsia="zh-CN"/>
              </w:rPr>
              <w:t>s</w:t>
            </w:r>
            <w:proofErr w:type="spellEnd"/>
          </w:p>
        </w:tc>
        <w:tc>
          <w:tcPr>
            <w:tcW w:w="1418" w:type="dxa"/>
            <w:shd w:val="clear" w:color="auto" w:fill="F2F2F2"/>
          </w:tcPr>
          <w:p w:rsidR="008E5BDD" w:rsidRPr="0030694B" w:rsidRDefault="00022735" w:rsidP="00B53D7A">
            <w:pPr>
              <w:rPr>
                <w:rFonts w:ascii="Arial" w:hAnsi="Arial" w:cs="Arial"/>
                <w:b/>
                <w:lang w:eastAsia="zh-CN"/>
              </w:rPr>
            </w:pPr>
            <w:r w:rsidRPr="0030694B">
              <w:rPr>
                <w:rFonts w:ascii="Arial" w:hAnsi="Arial" w:cs="Arial" w:hint="eastAsia"/>
                <w:b/>
                <w:lang w:eastAsia="zh-CN"/>
              </w:rPr>
              <w:t xml:space="preserve">Result </w:t>
            </w:r>
          </w:p>
          <w:p w:rsidR="005F5A86" w:rsidRPr="0030694B" w:rsidRDefault="00022735" w:rsidP="00B53D7A">
            <w:pPr>
              <w:rPr>
                <w:rFonts w:ascii="Arial" w:hAnsi="Arial" w:cs="Arial"/>
                <w:b/>
                <w:lang w:eastAsia="zh-CN"/>
              </w:rPr>
            </w:pPr>
            <w:r w:rsidRPr="0030694B">
              <w:rPr>
                <w:rFonts w:ascii="Arial" w:hAnsi="Arial" w:cs="Arial" w:hint="eastAsia"/>
                <w:b/>
                <w:lang w:eastAsia="zh-CN"/>
              </w:rPr>
              <w:t>(PASS/FAIL)</w:t>
            </w:r>
          </w:p>
        </w:tc>
      </w:tr>
      <w:tr w:rsidR="005F5A86" w:rsidRPr="0030694B" w:rsidTr="0030694B">
        <w:tc>
          <w:tcPr>
            <w:tcW w:w="959" w:type="dxa"/>
            <w:shd w:val="clear" w:color="auto" w:fill="auto"/>
          </w:tcPr>
          <w:p w:rsidR="005F5A86" w:rsidRPr="0030694B" w:rsidRDefault="00B57A6B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654" w:type="dxa"/>
            <w:gridSpan w:val="2"/>
            <w:shd w:val="clear" w:color="auto" w:fill="auto"/>
          </w:tcPr>
          <w:p w:rsidR="005F5A86" w:rsidRPr="0030694B" w:rsidRDefault="00E54C94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Create Jira</w:t>
            </w:r>
            <w:r w:rsidRPr="0030694B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ticket to record the change history</w:t>
            </w:r>
          </w:p>
        </w:tc>
        <w:tc>
          <w:tcPr>
            <w:tcW w:w="1418" w:type="dxa"/>
            <w:shd w:val="clear" w:color="auto" w:fill="auto"/>
          </w:tcPr>
          <w:p w:rsidR="005F5A86" w:rsidRPr="0030694B" w:rsidRDefault="005F5A86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840ADE" w:rsidRPr="0030694B" w:rsidTr="0030694B">
        <w:trPr>
          <w:trHeight w:val="411"/>
        </w:trPr>
        <w:tc>
          <w:tcPr>
            <w:tcW w:w="959" w:type="dxa"/>
            <w:shd w:val="clear" w:color="auto" w:fill="auto"/>
          </w:tcPr>
          <w:p w:rsidR="00840ADE" w:rsidRPr="0030694B" w:rsidRDefault="00CC7F62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840ADE" w:rsidRPr="0030694B" w:rsidRDefault="00CC7F62" w:rsidP="0030694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00"/>
              <w:ind w:left="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Backup DB</w:t>
            </w:r>
          </w:p>
        </w:tc>
        <w:tc>
          <w:tcPr>
            <w:tcW w:w="5244" w:type="dxa"/>
            <w:shd w:val="clear" w:color="auto" w:fill="auto"/>
          </w:tcPr>
          <w:p w:rsidR="00840ADE" w:rsidRPr="0030694B" w:rsidRDefault="00840ADE" w:rsidP="0054292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00"/>
              <w:ind w:left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 xml:space="preserve">Backup </w:t>
            </w:r>
            <w:proofErr w:type="spellStart"/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Mysql</w:t>
            </w:r>
            <w:proofErr w:type="spellEnd"/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 xml:space="preserve"> DB - </w:t>
            </w:r>
            <w:r w:rsidR="00542920" w:rsidRPr="00542920">
              <w:rPr>
                <w:rFonts w:ascii="Arial" w:hAnsi="Arial" w:cs="Arial"/>
                <w:sz w:val="18"/>
                <w:szCs w:val="18"/>
                <w:lang w:eastAsia="zh-CN"/>
              </w:rPr>
              <w:t>gdmp4_0</w:t>
            </w:r>
          </w:p>
        </w:tc>
        <w:tc>
          <w:tcPr>
            <w:tcW w:w="1418" w:type="dxa"/>
            <w:shd w:val="clear" w:color="auto" w:fill="auto"/>
          </w:tcPr>
          <w:p w:rsidR="00840ADE" w:rsidRPr="0030694B" w:rsidRDefault="00840ADE" w:rsidP="001D280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AC21B1" w:rsidRPr="0030694B" w:rsidTr="0030694B">
        <w:tc>
          <w:tcPr>
            <w:tcW w:w="959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654" w:type="dxa"/>
            <w:gridSpan w:val="2"/>
            <w:shd w:val="clear" w:color="auto" w:fill="auto"/>
          </w:tcPr>
          <w:p w:rsidR="00AC21B1" w:rsidRPr="0030694B" w:rsidRDefault="008F214F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bookmarkStart w:id="40" w:name="_Toc437000581"/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Stop apache and tomcat services</w:t>
            </w:r>
            <w:bookmarkEnd w:id="40"/>
            <w:r w:rsidRPr="0030694B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successfully</w:t>
            </w:r>
          </w:p>
        </w:tc>
        <w:tc>
          <w:tcPr>
            <w:tcW w:w="1418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AC21B1" w:rsidRPr="0030694B" w:rsidTr="0030694B">
        <w:tc>
          <w:tcPr>
            <w:tcW w:w="959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654" w:type="dxa"/>
            <w:gridSpan w:val="2"/>
            <w:shd w:val="clear" w:color="auto" w:fill="auto"/>
          </w:tcPr>
          <w:p w:rsidR="001B4003" w:rsidRPr="0030694B" w:rsidRDefault="00BF0F97" w:rsidP="001D280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00"/>
              <w:ind w:left="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Login to Jenkins to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trigger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="00D21D63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the deploy process. Make sure no error </w:t>
            </w:r>
            <w:r w:rsidR="00D21D63">
              <w:rPr>
                <w:rFonts w:ascii="Arial" w:hAnsi="Arial" w:cs="Arial"/>
                <w:sz w:val="18"/>
                <w:szCs w:val="18"/>
                <w:lang w:eastAsia="zh-CN"/>
              </w:rPr>
              <w:t>happened</w:t>
            </w:r>
            <w:r w:rsidR="00D21D63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during process.</w:t>
            </w:r>
          </w:p>
        </w:tc>
        <w:tc>
          <w:tcPr>
            <w:tcW w:w="1418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AC21B1" w:rsidRPr="0030694B" w:rsidTr="0030694B">
        <w:tc>
          <w:tcPr>
            <w:tcW w:w="959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654" w:type="dxa"/>
            <w:gridSpan w:val="2"/>
            <w:shd w:val="clear" w:color="auto" w:fill="auto"/>
          </w:tcPr>
          <w:p w:rsidR="00A854CE" w:rsidRDefault="00A854CE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bookmarkStart w:id="41" w:name="_Toc437000583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Check service status:</w:t>
            </w:r>
          </w:p>
          <w:p w:rsidR="00A854CE" w:rsidRDefault="00A854CE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Check </w:t>
            </w:r>
            <w:r w:rsidR="008C5BDE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tomcat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on APP server </w:t>
            </w:r>
            <w:r w:rsidR="008C5BDE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status is up: </w:t>
            </w:r>
            <w:proofErr w:type="spellStart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>netstat</w:t>
            </w:r>
            <w:proofErr w:type="spellEnd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-</w:t>
            </w:r>
            <w:proofErr w:type="spellStart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>apn</w:t>
            </w:r>
            <w:proofErr w:type="spellEnd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 w:rsidR="008C5BDE" w:rsidRPr="008C5BD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8080</w:t>
            </w:r>
          </w:p>
          <w:p w:rsidR="00A854CE" w:rsidRDefault="00A854CE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Check 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OpenDJ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on DB server is up: </w:t>
            </w:r>
          </w:p>
          <w:p w:rsidR="00A854CE" w:rsidRDefault="00A854CE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>netstat</w:t>
            </w:r>
            <w:proofErr w:type="spellEnd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-</w:t>
            </w:r>
            <w:proofErr w:type="spellStart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>apn</w:t>
            </w:r>
            <w:proofErr w:type="spellEnd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 w:rsidRPr="00A854CE">
              <w:rPr>
                <w:rFonts w:ascii="Arial" w:hAnsi="Arial" w:cs="Arial"/>
                <w:sz w:val="18"/>
                <w:szCs w:val="18"/>
                <w:lang w:eastAsia="zh-CN"/>
              </w:rPr>
              <w:t xml:space="preserve"> 4444</w:t>
            </w:r>
          </w:p>
          <w:p w:rsidR="00A854CE" w:rsidRDefault="00A854CE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netstat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–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apn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| 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grep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389</w:t>
            </w:r>
          </w:p>
          <w:p w:rsidR="00A854CE" w:rsidRDefault="00573C75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Check </w:t>
            </w:r>
            <w:proofErr w:type="spellStart"/>
            <w:r w:rsidR="00D21D63">
              <w:rPr>
                <w:rFonts w:ascii="Arial" w:hAnsi="Arial" w:cs="Arial" w:hint="eastAsia"/>
                <w:sz w:val="18"/>
                <w:szCs w:val="18"/>
                <w:lang w:eastAsia="zh-CN"/>
              </w:rPr>
              <w:t>Mysql</w:t>
            </w:r>
            <w:proofErr w:type="spellEnd"/>
            <w:r w:rsidR="00D21D63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status: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netstat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-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apn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3306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Check 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httpd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is running: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zh-CN"/>
              </w:rPr>
              <w:t>netstat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zh-CN"/>
              </w:rPr>
              <w:t>apn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80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Check 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ClamAV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status: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netstat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-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apn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3310</w:t>
            </w:r>
          </w:p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bookmarkEnd w:id="41"/>
          <w:p w:rsidR="00871709" w:rsidRPr="0030694B" w:rsidRDefault="00871709" w:rsidP="001D28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AC21B1" w:rsidRPr="0030694B" w:rsidTr="0030694B">
        <w:tc>
          <w:tcPr>
            <w:tcW w:w="959" w:type="dxa"/>
            <w:shd w:val="clear" w:color="auto" w:fill="auto"/>
          </w:tcPr>
          <w:p w:rsidR="00AC21B1" w:rsidRPr="0030694B" w:rsidRDefault="00AC21B1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0694B"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654" w:type="dxa"/>
            <w:gridSpan w:val="2"/>
            <w:shd w:val="clear" w:color="auto" w:fill="auto"/>
          </w:tcPr>
          <w:p w:rsidR="00D21D63" w:rsidRDefault="00D21D63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Check web code deployment version.</w:t>
            </w:r>
          </w:p>
          <w:p w:rsidR="00F663C9" w:rsidRPr="00E470E5" w:rsidRDefault="00D21D63" w:rsidP="00E470E5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cat /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var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/www/html/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configs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/config.js | </w:t>
            </w:r>
            <w:proofErr w:type="spellStart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>grep</w:t>
            </w:r>
            <w:proofErr w:type="spellEnd"/>
            <w:r w:rsidRPr="00D21D6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APP_VERSION</w:t>
            </w:r>
          </w:p>
        </w:tc>
        <w:tc>
          <w:tcPr>
            <w:tcW w:w="1418" w:type="dxa"/>
            <w:shd w:val="clear" w:color="auto" w:fill="auto"/>
          </w:tcPr>
          <w:p w:rsidR="001A36AB" w:rsidRDefault="001A36AB" w:rsidP="00B53D7A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:rsidR="001A36AB" w:rsidRPr="001A36AB" w:rsidRDefault="001A36AB" w:rsidP="001A36AB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:rsidR="001A36AB" w:rsidRPr="00915376" w:rsidRDefault="001A36AB" w:rsidP="00915376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:rsidR="001A36AB" w:rsidRPr="001B4003" w:rsidRDefault="001A36AB" w:rsidP="001B4003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:rsidR="00AC21B1" w:rsidRPr="001A36AB" w:rsidRDefault="00AC21B1" w:rsidP="001A36AB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</w:tbl>
    <w:p w:rsidR="00351C0F" w:rsidRDefault="00351C0F" w:rsidP="00B53D7A">
      <w:pPr>
        <w:rPr>
          <w:rFonts w:ascii="Arial" w:hAnsi="Arial" w:cs="Arial"/>
          <w:lang w:eastAsia="zh-CN"/>
        </w:rPr>
      </w:pPr>
    </w:p>
    <w:p w:rsidR="003D4EB0" w:rsidRDefault="0064666E" w:rsidP="004A038E">
      <w:pPr>
        <w:pStyle w:val="Heading2"/>
        <w:snapToGrid/>
        <w:spacing w:before="0" w:after="120"/>
      </w:pPr>
      <w:bookmarkStart w:id="42" w:name="_Toc380762971"/>
      <w:bookmarkStart w:id="43" w:name="_Toc381000260"/>
      <w:bookmarkStart w:id="44" w:name="_Toc381000373"/>
      <w:bookmarkStart w:id="45" w:name="_Toc381000621"/>
      <w:bookmarkStart w:id="46" w:name="_Toc456372039"/>
      <w:bookmarkEnd w:id="42"/>
      <w:bookmarkEnd w:id="43"/>
      <w:bookmarkEnd w:id="44"/>
      <w:bookmarkEnd w:id="45"/>
      <w:r>
        <w:lastRenderedPageBreak/>
        <w:t>Agent</w:t>
      </w:r>
      <w:r w:rsidR="004A038E">
        <w:t xml:space="preserve"> Installation Acceptance Test</w:t>
      </w:r>
      <w:bookmarkEnd w:id="46"/>
    </w:p>
    <w:p w:rsidR="00EF096B" w:rsidRDefault="00EF096B" w:rsidP="004C365F">
      <w:pPr>
        <w:pStyle w:val="Heading3"/>
        <w:rPr>
          <w:lang w:eastAsia="zh-CN"/>
        </w:rPr>
      </w:pPr>
      <w:bookmarkStart w:id="47" w:name="_Toc456372040"/>
      <w:r w:rsidRPr="004C365F">
        <w:rPr>
          <w:lang w:eastAsia="zh-CN"/>
        </w:rPr>
        <w:t>Test Procedures Overview</w:t>
      </w:r>
      <w:bookmarkEnd w:id="47"/>
    </w:p>
    <w:p w:rsidR="008E21C4" w:rsidRPr="004C365F" w:rsidRDefault="007C010C" w:rsidP="00764503">
      <w:pPr>
        <w:spacing w:before="240" w:line="480" w:lineRule="auto"/>
        <w:rPr>
          <w:lang w:eastAsia="zh-CN"/>
        </w:rPr>
      </w:pPr>
      <w:r>
        <w:rPr>
          <w:rFonts w:ascii="Arial" w:hAnsi="Arial" w:cs="Arial" w:hint="eastAsia"/>
          <w:lang w:eastAsia="zh-CN"/>
        </w:rPr>
        <w:t>Following test</w:t>
      </w:r>
      <w:r w:rsidRPr="0099245F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CN"/>
        </w:rPr>
        <w:t>procedures</w:t>
      </w:r>
      <w:r w:rsidRPr="0099245F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CN"/>
        </w:rPr>
        <w:t>will be</w:t>
      </w:r>
      <w:r w:rsidRPr="0099245F">
        <w:rPr>
          <w:rFonts w:ascii="Arial" w:hAnsi="Arial" w:cs="Arial"/>
        </w:rPr>
        <w:t xml:space="preserve"> executed </w:t>
      </w:r>
      <w:r w:rsidR="00E91FD1">
        <w:rPr>
          <w:rFonts w:ascii="Arial" w:hAnsi="Arial" w:cs="Arial"/>
        </w:rPr>
        <w:t xml:space="preserve">on </w:t>
      </w:r>
      <w:r w:rsidR="00021B12">
        <w:rPr>
          <w:rFonts w:ascii="Arial" w:hAnsi="Arial" w:cs="Arial" w:hint="eastAsia"/>
          <w:lang w:eastAsia="zh-CN"/>
        </w:rPr>
        <w:t>laptop</w:t>
      </w:r>
      <w:r>
        <w:rPr>
          <w:rFonts w:ascii="Arial" w:hAnsi="Arial" w:cs="Arial"/>
        </w:rPr>
        <w:t xml:space="preserve"> side</w:t>
      </w:r>
      <w:r>
        <w:rPr>
          <w:rFonts w:ascii="Arial" w:hAnsi="Arial" w:cs="Arial" w:hint="eastAsia"/>
          <w:lang w:eastAsia="zh-CN"/>
        </w:rPr>
        <w:t xml:space="preserve">. </w:t>
      </w:r>
    </w:p>
    <w:p w:rsidR="004F3714" w:rsidRDefault="00642E18" w:rsidP="007C010C">
      <w:pPr>
        <w:spacing w:before="240" w:line="48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The</w:t>
      </w:r>
      <w:r w:rsidR="004B6BAA">
        <w:rPr>
          <w:rFonts w:ascii="Arial" w:hAnsi="Arial" w:cs="Arial" w:hint="eastAsia"/>
          <w:lang w:eastAsia="zh-CN"/>
        </w:rPr>
        <w:t xml:space="preserve"> QA environment </w:t>
      </w:r>
      <w:r>
        <w:rPr>
          <w:rFonts w:ascii="Arial" w:hAnsi="Arial" w:cs="Arial" w:hint="eastAsia"/>
          <w:lang w:eastAsia="zh-CN"/>
        </w:rPr>
        <w:t xml:space="preserve">installation </w:t>
      </w:r>
      <w:r w:rsidR="004B6BAA">
        <w:rPr>
          <w:rFonts w:ascii="Arial" w:hAnsi="Arial" w:cs="Arial" w:hint="eastAsia"/>
          <w:lang w:eastAsia="zh-CN"/>
        </w:rPr>
        <w:t xml:space="preserve">test </w:t>
      </w:r>
      <w:proofErr w:type="gramStart"/>
      <w:r w:rsidR="004B6BAA">
        <w:rPr>
          <w:rFonts w:ascii="Arial" w:hAnsi="Arial" w:cs="Arial" w:hint="eastAsia"/>
          <w:lang w:eastAsia="zh-CN"/>
        </w:rPr>
        <w:t xml:space="preserve">procedures </w:t>
      </w:r>
      <w:r w:rsidR="004B6BAA">
        <w:rPr>
          <w:rFonts w:ascii="Arial" w:hAnsi="Arial" w:cs="Arial"/>
          <w:lang w:eastAsia="zh-CN"/>
        </w:rPr>
        <w:t>needs</w:t>
      </w:r>
      <w:proofErr w:type="gramEnd"/>
      <w:r w:rsidR="004B6BAA">
        <w:rPr>
          <w:rFonts w:ascii="Arial" w:hAnsi="Arial" w:cs="Arial" w:hint="eastAsia"/>
          <w:lang w:eastAsia="zh-CN"/>
        </w:rPr>
        <w:t xml:space="preserve"> to be executed on each </w:t>
      </w:r>
      <w:proofErr w:type="spellStart"/>
      <w:r w:rsidR="00021B12">
        <w:rPr>
          <w:rFonts w:ascii="Arial" w:hAnsi="Arial" w:cs="Arial" w:hint="eastAsia"/>
          <w:lang w:eastAsia="zh-CN"/>
        </w:rPr>
        <w:t>latop</w:t>
      </w:r>
      <w:proofErr w:type="spellEnd"/>
      <w:r w:rsidR="004B6BAA">
        <w:rPr>
          <w:rFonts w:ascii="Arial" w:hAnsi="Arial" w:cs="Arial" w:hint="eastAsia"/>
          <w:lang w:eastAsia="zh-CN"/>
        </w:rPr>
        <w:t xml:space="preserve"> which </w:t>
      </w:r>
      <w:r w:rsidR="00E91FD1">
        <w:rPr>
          <w:rFonts w:ascii="Arial" w:hAnsi="Arial" w:cs="Arial"/>
          <w:lang w:eastAsia="zh-CN"/>
        </w:rPr>
        <w:t>are</w:t>
      </w:r>
      <w:r w:rsidR="00E91FD1">
        <w:rPr>
          <w:rFonts w:ascii="Arial" w:hAnsi="Arial" w:cs="Arial" w:hint="eastAsia"/>
          <w:lang w:eastAsia="zh-CN"/>
        </w:rPr>
        <w:t xml:space="preserve"> </w:t>
      </w:r>
      <w:r w:rsidR="004B6BAA">
        <w:rPr>
          <w:rFonts w:ascii="Arial" w:hAnsi="Arial" w:cs="Arial" w:hint="eastAsia"/>
          <w:lang w:eastAsia="zh-CN"/>
        </w:rPr>
        <w:t>listed in</w:t>
      </w:r>
      <w:r w:rsidR="00E91FD1">
        <w:rPr>
          <w:rFonts w:ascii="Arial" w:hAnsi="Arial" w:cs="Arial"/>
          <w:lang w:eastAsia="zh-CN"/>
        </w:rPr>
        <w:t xml:space="preserve"> </w:t>
      </w:r>
      <w:r w:rsidR="008304DA">
        <w:rPr>
          <w:rFonts w:ascii="Arial" w:hAnsi="Arial" w:cs="Arial"/>
          <w:lang w:eastAsia="zh-CN"/>
        </w:rPr>
        <w:fldChar w:fldCharType="begin"/>
      </w:r>
      <w:r w:rsidR="008304DA">
        <w:rPr>
          <w:rFonts w:ascii="Arial" w:hAnsi="Arial" w:cs="Arial"/>
          <w:lang w:eastAsia="zh-CN"/>
        </w:rPr>
        <w:instrText xml:space="preserve"> REF _Ref410130040 \r \h </w:instrText>
      </w:r>
      <w:r w:rsidR="008304DA">
        <w:rPr>
          <w:rFonts w:ascii="Arial" w:hAnsi="Arial" w:cs="Arial"/>
          <w:lang w:eastAsia="zh-CN"/>
        </w:rPr>
      </w:r>
      <w:r w:rsidR="008304DA">
        <w:rPr>
          <w:rFonts w:ascii="Arial" w:hAnsi="Arial" w:cs="Arial"/>
          <w:lang w:eastAsia="zh-CN"/>
        </w:rPr>
        <w:fldChar w:fldCharType="separate"/>
      </w:r>
      <w:r w:rsidR="008304DA">
        <w:rPr>
          <w:rFonts w:ascii="Arial" w:hAnsi="Arial" w:cs="Arial"/>
          <w:lang w:eastAsia="zh-CN"/>
        </w:rPr>
        <w:t>5.1.2</w:t>
      </w:r>
      <w:r w:rsidR="008304DA">
        <w:rPr>
          <w:rFonts w:ascii="Arial" w:hAnsi="Arial" w:cs="Arial"/>
          <w:lang w:eastAsia="zh-CN"/>
        </w:rPr>
        <w:fldChar w:fldCharType="end"/>
      </w:r>
      <w:r w:rsidR="004B6BAA">
        <w:rPr>
          <w:rFonts w:ascii="Arial" w:hAnsi="Arial" w:cs="Arial" w:hint="eastAsia"/>
          <w:lang w:eastAsia="zh-CN"/>
        </w:rPr>
        <w:t xml:space="preserve"> in this document. Actual Results need to be logged by different Laptops which perform the </w:t>
      </w:r>
      <w:r w:rsidR="00021B12">
        <w:rPr>
          <w:rFonts w:ascii="Arial" w:hAnsi="Arial" w:cs="Arial" w:hint="eastAsia"/>
          <w:lang w:eastAsia="zh-CN"/>
        </w:rPr>
        <w:t>Agent</w:t>
      </w:r>
      <w:r w:rsidR="004B6BAA">
        <w:rPr>
          <w:rFonts w:ascii="Arial" w:hAnsi="Arial" w:cs="Arial" w:hint="eastAsia"/>
          <w:lang w:eastAsia="zh-CN"/>
        </w:rPr>
        <w:t xml:space="preserve"> Installation Testing.</w:t>
      </w: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345"/>
        <w:gridCol w:w="5884"/>
      </w:tblGrid>
      <w:tr w:rsidR="004B6A2D" w:rsidRPr="00EF096B" w:rsidTr="009500E5">
        <w:trPr>
          <w:trHeight w:val="300"/>
          <w:tblHeader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4B6A2D" w:rsidRPr="00EF096B" w:rsidRDefault="004B6A2D" w:rsidP="00CF0E1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EF09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4B6A2D" w:rsidRPr="00EF096B" w:rsidRDefault="004B6A2D" w:rsidP="00CF0E1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EF09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6F720A" w:rsidRPr="00EF096B" w:rsidTr="009500E5">
        <w:trPr>
          <w:trHeight w:val="74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20A" w:rsidRDefault="006F720A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InstallAgentLargerthan9GBTestProcedure</w:t>
            </w:r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20A" w:rsidRDefault="006F720A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procedure is to verify </w:t>
            </w:r>
            <w:r>
              <w:rPr>
                <w:rFonts w:ascii="Calibri" w:hAnsi="Calibri" w:cs="Calibri" w:hint="eastAsia"/>
                <w:color w:val="000000"/>
              </w:rPr>
              <w:t xml:space="preserve">that QA Build Agent can be </w:t>
            </w:r>
            <w:r>
              <w:rPr>
                <w:rFonts w:ascii="Calibri" w:eastAsia="Times New Roman" w:hAnsi="Calibri" w:cs="Calibri"/>
                <w:color w:val="000000"/>
              </w:rPr>
              <w:t>successfully</w:t>
            </w:r>
            <w:r>
              <w:rPr>
                <w:rFonts w:ascii="Calibri" w:hAnsi="Calibri" w:cs="Calibri" w:hint="eastAsia"/>
                <w:color w:val="000000"/>
              </w:rPr>
              <w:t xml:space="preserve"> installed on laptop within disk space larger than 9GB and its configuration file for server connection is encrypted to </w:t>
            </w:r>
            <w:r>
              <w:rPr>
                <w:rFonts w:ascii="Calibri" w:eastAsia="Times New Roman" w:hAnsi="Calibri" w:cs="Calibri"/>
                <w:color w:val="000000"/>
              </w:rPr>
              <w:t>prevent</w:t>
            </w:r>
            <w:r>
              <w:rPr>
                <w:rFonts w:ascii="Calibri" w:hAnsi="Calibri" w:cs="Calibri" w:hint="eastAsia"/>
                <w:color w:val="000000"/>
              </w:rPr>
              <w:t xml:space="preserve"> from edition.</w:t>
            </w:r>
          </w:p>
          <w:p w:rsidR="006F720A" w:rsidRDefault="006F720A" w:rsidP="00FF1187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Also the default </w:t>
            </w:r>
            <w:proofErr w:type="gramStart"/>
            <w:r>
              <w:rPr>
                <w:rFonts w:ascii="Calibri" w:hAnsi="Calibri" w:cs="Calibri" w:hint="eastAsia"/>
                <w:color w:val="000000"/>
              </w:rPr>
              <w:t>server URL for QA Agent is pointed to QA sever</w:t>
            </w:r>
            <w:proofErr w:type="gramEnd"/>
            <w:r>
              <w:rPr>
                <w:rFonts w:ascii="Calibri" w:hAnsi="Calibri" w:cs="Calibri" w:hint="eastAsia"/>
                <w:color w:val="000000"/>
              </w:rPr>
              <w:t>.</w:t>
            </w:r>
          </w:p>
        </w:tc>
      </w:tr>
      <w:tr w:rsidR="00CF1009" w:rsidRPr="00EF096B" w:rsidTr="009500E5">
        <w:trPr>
          <w:trHeight w:val="74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009" w:rsidRDefault="00CF1009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/>
                <w:color w:val="000000"/>
              </w:rPr>
              <w:t>InstallAgentWithDiskSpace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9</w:t>
            </w:r>
            <w:r w:rsidRPr="00CF1009">
              <w:rPr>
                <w:rFonts w:ascii="Calibri" w:eastAsia="Times New Roman" w:hAnsi="Calibri" w:cs="Calibri"/>
                <w:color w:val="000000"/>
              </w:rPr>
              <w:t>GBTestProcedure</w:t>
            </w:r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009" w:rsidRDefault="00CF1009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/>
                <w:color w:val="000000"/>
              </w:rPr>
              <w:t xml:space="preserve">This procedure is to verify Agent can be installed when there is only 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9</w:t>
            </w:r>
            <w:r w:rsidRPr="00CF1009">
              <w:rPr>
                <w:rFonts w:ascii="Calibri" w:eastAsia="Times New Roman" w:hAnsi="Calibri" w:cs="Calibri"/>
                <w:color w:val="000000"/>
              </w:rPr>
              <w:t>GB space available on hard disk</w:t>
            </w:r>
          </w:p>
        </w:tc>
      </w:tr>
      <w:tr w:rsidR="006F720A" w:rsidRPr="00EF096B" w:rsidTr="009500E5">
        <w:trPr>
          <w:trHeight w:val="74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20A" w:rsidRDefault="006F720A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InstallAgentOnDiskLower</w:t>
            </w:r>
            <w:r>
              <w:rPr>
                <w:rFonts w:ascii="Calibri" w:hAnsi="Calibri" w:cs="Calibri" w:hint="eastAsia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20A" w:rsidRDefault="006F720A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test procedure is to verify agent can’t be installed on laptop which hard disk space lower than </w:t>
            </w:r>
            <w:r>
              <w:rPr>
                <w:rFonts w:ascii="Calibri" w:hAnsi="Calibri" w:cs="Calibri" w:hint="eastAsia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CF1009" w:rsidRPr="00EF096B" w:rsidTr="009500E5">
        <w:trPr>
          <w:trHeight w:val="74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009" w:rsidRDefault="00CF1009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009">
              <w:rPr>
                <w:rFonts w:ascii="Calibri" w:eastAsia="Times New Roman" w:hAnsi="Calibri" w:cs="Calibri" w:hint="eastAsia"/>
                <w:color w:val="000000"/>
              </w:rPr>
              <w:t>InstallAgentInDifferentOSLanguages</w:t>
            </w:r>
            <w:proofErr w:type="spellEnd"/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009" w:rsidRDefault="00CF1009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 w:hint="eastAsia"/>
                <w:color w:val="000000"/>
              </w:rPr>
              <w:t xml:space="preserve">This test procedure is to verify agent can be installed on different OS languages, testing will be mainly focus on English, Spanish, </w:t>
            </w:r>
            <w:r w:rsidRPr="00CF1009">
              <w:rPr>
                <w:rFonts w:ascii="Calibri" w:eastAsia="Times New Roman" w:hAnsi="Calibri" w:cs="Calibri"/>
                <w:color w:val="000000"/>
              </w:rPr>
              <w:t>and Germany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.</w:t>
            </w:r>
          </w:p>
        </w:tc>
      </w:tr>
      <w:tr w:rsidR="00811C93" w:rsidRPr="00EF096B" w:rsidTr="009500E5">
        <w:trPr>
          <w:trHeight w:val="638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C93" w:rsidRPr="00CF1009" w:rsidRDefault="00811C93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AgentUninstallTestProcedure</w:t>
            </w:r>
            <w:proofErr w:type="spellEnd"/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C93" w:rsidRPr="0093736E" w:rsidRDefault="00811C93">
            <w:pPr>
              <w:pStyle w:val="2"/>
              <w:spacing w:after="24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This test procedure is to verify agent can be uninstalled from control panel</w:t>
            </w:r>
            <w:r w:rsidR="003D7440" w:rsidRPr="0093736E">
              <w:rPr>
                <w:rFonts w:ascii="Calibri" w:hAnsi="Calibri" w:cs="Calibri" w:hint="eastAsia"/>
                <w:color w:val="000000"/>
              </w:rPr>
              <w:t>.</w:t>
            </w:r>
          </w:p>
        </w:tc>
      </w:tr>
      <w:tr w:rsidR="00811C93" w:rsidRPr="00EF096B" w:rsidTr="009500E5">
        <w:trPr>
          <w:trHeight w:val="638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C93" w:rsidRPr="00CF1009" w:rsidRDefault="00811C93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AgentReinstallTestProcedure</w:t>
            </w:r>
            <w:proofErr w:type="spellEnd"/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C93" w:rsidRPr="0093736E" w:rsidRDefault="003D7440">
            <w:pPr>
              <w:pStyle w:val="2"/>
              <w:spacing w:after="24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This test procedure is to verify agent can be installed again after it uninstalled, it also verifies agent can be uninstalled by </w:t>
            </w:r>
            <w:r>
              <w:rPr>
                <w:rFonts w:ascii="Calibri" w:eastAsia="Times New Roman" w:hAnsi="Calibri" w:cs="Calibri"/>
                <w:color w:val="000000"/>
              </w:rPr>
              <w:t>‘Uninstall Device Management Agent’ shortcut</w:t>
            </w:r>
            <w:r w:rsidRPr="0093736E">
              <w:rPr>
                <w:rFonts w:ascii="Calibri" w:hAnsi="Calibri" w:cs="Calibri" w:hint="eastAsia"/>
                <w:color w:val="000000"/>
              </w:rPr>
              <w:t>.</w:t>
            </w:r>
          </w:p>
        </w:tc>
      </w:tr>
      <w:tr w:rsidR="00CF1009" w:rsidRPr="00EF096B" w:rsidTr="009500E5">
        <w:trPr>
          <w:trHeight w:val="638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009" w:rsidRDefault="00CF1009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009">
              <w:rPr>
                <w:rFonts w:ascii="Calibri" w:eastAsia="Times New Roman" w:hAnsi="Calibri" w:cs="Calibri" w:hint="eastAsia"/>
                <w:color w:val="000000"/>
              </w:rPr>
              <w:t>Agent</w:t>
            </w:r>
            <w:r w:rsidRPr="00CF1009">
              <w:rPr>
                <w:rFonts w:ascii="Calibri" w:eastAsia="Times New Roman" w:hAnsi="Calibri" w:cs="Calibri"/>
                <w:color w:val="000000"/>
              </w:rPr>
              <w:t>SilentInstallTestProcedure</w:t>
            </w:r>
            <w:proofErr w:type="spellEnd"/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009" w:rsidRDefault="00CF1009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/>
                <w:color w:val="000000"/>
              </w:rPr>
              <w:t>This test procedure is to verify agent can connect to server with silent install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ation</w:t>
            </w:r>
            <w:r w:rsidRPr="00CF1009">
              <w:rPr>
                <w:rFonts w:ascii="Calibri" w:eastAsia="Times New Roman" w:hAnsi="Calibri" w:cs="Calibri"/>
                <w:color w:val="000000"/>
              </w:rPr>
              <w:t xml:space="preserve"> when hard disk space larger than 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9</w:t>
            </w:r>
            <w:r w:rsidRPr="00CF1009">
              <w:rPr>
                <w:rFonts w:ascii="Calibri" w:eastAsia="Times New Roman" w:hAnsi="Calibri" w:cs="Calibri"/>
                <w:color w:val="000000"/>
              </w:rPr>
              <w:t>GB.</w:t>
            </w:r>
          </w:p>
        </w:tc>
      </w:tr>
      <w:tr w:rsidR="00CF1009" w:rsidRPr="00EF096B" w:rsidTr="009500E5">
        <w:trPr>
          <w:trHeight w:val="638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009" w:rsidRDefault="00CF1009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 w:hint="eastAsia"/>
                <w:color w:val="000000"/>
              </w:rPr>
              <w:t>Agent</w:t>
            </w:r>
            <w:r w:rsidRPr="00CF1009">
              <w:rPr>
                <w:rFonts w:ascii="Calibri" w:eastAsia="Times New Roman" w:hAnsi="Calibri" w:cs="Calibri"/>
                <w:color w:val="000000"/>
              </w:rPr>
              <w:t>SilentInstall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Lower9GB</w:t>
            </w:r>
            <w:r w:rsidRPr="00CF1009">
              <w:rPr>
                <w:rFonts w:ascii="Calibri" w:eastAsia="Times New Roman" w:hAnsi="Calibri" w:cs="Calibri"/>
                <w:color w:val="000000"/>
              </w:rPr>
              <w:t>TestProcedure</w:t>
            </w:r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009" w:rsidRDefault="00CF1009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 w:hint="eastAsia"/>
                <w:color w:val="000000"/>
              </w:rPr>
              <w:t xml:space="preserve">This test procedure is to verify agent shall not be installed with silent installation mode when </w:t>
            </w:r>
            <w:r w:rsidRPr="00CF1009">
              <w:rPr>
                <w:rFonts w:ascii="Calibri" w:eastAsia="Times New Roman" w:hAnsi="Calibri" w:cs="Calibri"/>
                <w:color w:val="000000"/>
              </w:rPr>
              <w:t xml:space="preserve">hard disk </w:t>
            </w:r>
            <w:proofErr w:type="gramStart"/>
            <w:r w:rsidRPr="00CF1009">
              <w:rPr>
                <w:rFonts w:ascii="Calibri" w:eastAsia="Times New Roman" w:hAnsi="Calibri" w:cs="Calibri"/>
                <w:color w:val="000000"/>
              </w:rPr>
              <w:t xml:space="preserve">space 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lower</w:t>
            </w:r>
            <w:proofErr w:type="gramEnd"/>
            <w:r w:rsidRPr="00CF10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F100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than 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9</w:t>
            </w:r>
            <w:r w:rsidRPr="00CF1009">
              <w:rPr>
                <w:rFonts w:ascii="Calibri" w:eastAsia="Times New Roman" w:hAnsi="Calibri" w:cs="Calibri"/>
                <w:color w:val="000000"/>
              </w:rPr>
              <w:t>GB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>.</w:t>
            </w:r>
          </w:p>
        </w:tc>
      </w:tr>
      <w:tr w:rsidR="00CF1009" w:rsidRPr="00EF096B" w:rsidTr="009500E5">
        <w:trPr>
          <w:trHeight w:val="638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009" w:rsidRDefault="00CF1009" w:rsidP="00B86297">
            <w:pPr>
              <w:pStyle w:val="2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009">
              <w:rPr>
                <w:rFonts w:ascii="Calibri" w:eastAsia="Times New Roman" w:hAnsi="Calibri" w:cs="Calibri"/>
                <w:color w:val="000000"/>
              </w:rPr>
              <w:lastRenderedPageBreak/>
              <w:t>Agent</w:t>
            </w:r>
            <w:r w:rsidR="00B86297" w:rsidRPr="002B0ED7">
              <w:rPr>
                <w:rFonts w:ascii="Calibri" w:hAnsi="Calibri" w:cs="Calibri" w:hint="eastAsia"/>
                <w:color w:val="000000"/>
              </w:rPr>
              <w:t>CommonClient</w:t>
            </w:r>
            <w:r w:rsidRPr="00CF1009">
              <w:rPr>
                <w:rFonts w:ascii="Calibri" w:eastAsia="Times New Roman" w:hAnsi="Calibri" w:cs="Calibri"/>
                <w:color w:val="000000"/>
              </w:rPr>
              <w:t>InstallTestProcedure</w:t>
            </w:r>
            <w:proofErr w:type="spellEnd"/>
          </w:p>
        </w:tc>
        <w:tc>
          <w:tcPr>
            <w:tcW w:w="5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009" w:rsidRDefault="00CF1009" w:rsidP="00B86297">
            <w:pPr>
              <w:pStyle w:val="2"/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CF1009">
              <w:rPr>
                <w:rFonts w:ascii="Calibri" w:eastAsia="Times New Roman" w:hAnsi="Calibri" w:cs="Calibri"/>
                <w:color w:val="000000"/>
              </w:rPr>
              <w:t xml:space="preserve">This test procedure is to verify agent and </w:t>
            </w:r>
            <w:r w:rsidR="00B86297" w:rsidRPr="002B0ED7">
              <w:rPr>
                <w:rFonts w:ascii="Calibri" w:hAnsi="Calibri" w:cs="Calibri" w:hint="eastAsia"/>
                <w:color w:val="000000"/>
              </w:rPr>
              <w:t>Common</w:t>
            </w:r>
            <w:r w:rsidRPr="00CF1009">
              <w:rPr>
                <w:rFonts w:ascii="Calibri" w:eastAsia="Times New Roman" w:hAnsi="Calibri" w:cs="Calibri"/>
                <w:color w:val="000000"/>
              </w:rPr>
              <w:t xml:space="preserve"> Client can be installed 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 xml:space="preserve">successfully, and </w:t>
            </w:r>
            <w:r w:rsidR="00B86297" w:rsidRPr="002B0ED7">
              <w:rPr>
                <w:rFonts w:ascii="Calibri" w:hAnsi="Calibri" w:cs="Calibri" w:hint="eastAsia"/>
                <w:color w:val="000000"/>
              </w:rPr>
              <w:t>Common Client</w:t>
            </w:r>
            <w:r w:rsidRPr="00CF1009">
              <w:rPr>
                <w:rFonts w:ascii="Calibri" w:eastAsia="Times New Roman" w:hAnsi="Calibri" w:cs="Calibri" w:hint="eastAsia"/>
                <w:color w:val="000000"/>
              </w:rPr>
              <w:t xml:space="preserve"> can communicated with Agent to Server successfully.</w:t>
            </w:r>
          </w:p>
        </w:tc>
      </w:tr>
    </w:tbl>
    <w:p w:rsidR="00E730AB" w:rsidRDefault="00E730AB" w:rsidP="006F720A">
      <w:pPr>
        <w:rPr>
          <w:lang w:eastAsia="zh-CN"/>
        </w:rPr>
      </w:pPr>
      <w:bookmarkStart w:id="48" w:name="_Toc363716523"/>
      <w:bookmarkStart w:id="49" w:name="_Toc381000267"/>
      <w:bookmarkStart w:id="50" w:name="_Toc381000380"/>
      <w:bookmarkStart w:id="51" w:name="_Toc381000628"/>
      <w:bookmarkEnd w:id="48"/>
      <w:bookmarkEnd w:id="49"/>
      <w:bookmarkEnd w:id="50"/>
      <w:bookmarkEnd w:id="51"/>
    </w:p>
    <w:p w:rsidR="006F720A" w:rsidRDefault="006F720A" w:rsidP="006F720A">
      <w:pPr>
        <w:rPr>
          <w:lang w:eastAsia="zh-CN"/>
        </w:rPr>
      </w:pPr>
    </w:p>
    <w:p w:rsidR="006F720A" w:rsidRPr="006F720A" w:rsidRDefault="006F720A" w:rsidP="006F720A">
      <w:pPr>
        <w:rPr>
          <w:lang w:eastAsia="zh-CN"/>
        </w:rPr>
        <w:sectPr w:rsidR="006F720A" w:rsidRPr="006F720A" w:rsidSect="009F41FC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FE2F30" w:rsidRDefault="00596312" w:rsidP="00CB38D2">
      <w:pPr>
        <w:pStyle w:val="Heading3"/>
        <w:rPr>
          <w:lang w:eastAsia="zh-CN"/>
        </w:rPr>
      </w:pPr>
      <w:bookmarkStart w:id="52" w:name="_Toc456372041"/>
      <w:r w:rsidRPr="00F2180D">
        <w:rPr>
          <w:lang w:eastAsia="zh-CN"/>
        </w:rPr>
        <w:lastRenderedPageBreak/>
        <w:t xml:space="preserve">Test </w:t>
      </w:r>
      <w:r>
        <w:rPr>
          <w:lang w:eastAsia="zh-CN"/>
        </w:rPr>
        <w:t>Procedures Detail Steps</w:t>
      </w:r>
      <w:bookmarkEnd w:id="52"/>
    </w:p>
    <w:p w:rsidR="00C60931" w:rsidRDefault="00C60931" w:rsidP="004C365F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bookmarkStart w:id="53" w:name="OLE_LINK468"/>
            <w:bookmarkStart w:id="54" w:name="OLE_LINK485"/>
            <w:bookmarkStart w:id="55" w:name="OLE_LINK486"/>
            <w:bookmarkStart w:id="56" w:name="OLE_LINK95"/>
            <w:bookmarkStart w:id="57" w:name="OLE_LINK578"/>
            <w:bookmarkStart w:id="58" w:name="OLE_LINK18"/>
            <w:bookmarkStart w:id="59" w:name="OLE_LINK19"/>
            <w:bookmarkStart w:id="60" w:name="OLE_LINK411"/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InstallAgent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Largerthan9GBTestProcedure</w:t>
            </w:r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bookmarkStart w:id="61" w:name="OLE_LINK438"/>
            <w:bookmarkStart w:id="62" w:name="OLE_LINK439"/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bookmarkEnd w:id="61"/>
          <w:bookmarkEnd w:id="62"/>
          <w:p w:rsidR="004B1E39" w:rsidRPr="004B1E39" w:rsidRDefault="004B1E39" w:rsidP="0093736E">
            <w:pPr>
              <w:numPr>
                <w:ilvl w:val="0"/>
                <w:numId w:val="3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can be installed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with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disk space larger than 9GB.</w:t>
            </w:r>
          </w:p>
          <w:p w:rsidR="004B1E39" w:rsidRPr="007335A7" w:rsidRDefault="004B1E39" w:rsidP="007335A7">
            <w:pPr>
              <w:numPr>
                <w:ilvl w:val="0"/>
                <w:numId w:val="3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To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verify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that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Configuration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file for Server URL is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encrypted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to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prevent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from edition.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installation file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larger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FF1187" w:rsidP="00E2701F">
            <w:pPr>
              <w:numPr>
                <w:ilvl w:val="0"/>
                <w:numId w:val="36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FF1187">
              <w:rPr>
                <w:rFonts w:ascii="Calibri" w:hAnsi="Calibri" w:cs="Calibri"/>
                <w:color w:val="000000"/>
                <w:lang w:eastAsia="zh-CN"/>
              </w:rPr>
              <w:t xml:space="preserve"> </w:t>
            </w:r>
            <w:r w:rsidR="00E2701F">
              <w:rPr>
                <w:rFonts w:ascii="Calibri" w:hAnsi="Calibri" w:cs="Calibri" w:hint="eastAsia"/>
                <w:color w:val="000000"/>
                <w:lang w:eastAsia="zh-CN"/>
              </w:rPr>
              <w:t>Test</w:t>
            </w:r>
            <w:r w:rsidRPr="00FF1187">
              <w:rPr>
                <w:rFonts w:ascii="Calibri" w:hAnsi="Calibri" w:cs="Calibri"/>
                <w:color w:val="000000"/>
                <w:lang w:eastAsia="zh-CN"/>
              </w:rPr>
              <w:t xml:space="preserve">er shall </w:t>
            </w:r>
            <w:r w:rsidRPr="00FF1187">
              <w:rPr>
                <w:rFonts w:ascii="Calibri" w:hAnsi="Calibri" w:cs="Calibri" w:hint="eastAsia"/>
                <w:color w:val="000000"/>
                <w:lang w:eastAsia="zh-CN"/>
              </w:rPr>
              <w:t xml:space="preserve">uninstall </w:t>
            </w:r>
            <w:r w:rsidRPr="00FF1187">
              <w:rPr>
                <w:rFonts w:ascii="Calibri" w:hAnsi="Calibri" w:cs="Calibri"/>
                <w:color w:val="000000"/>
                <w:lang w:eastAsia="zh-CN"/>
              </w:rPr>
              <w:t xml:space="preserve">Agent </w:t>
            </w:r>
            <w:r w:rsidRPr="00FF1187">
              <w:rPr>
                <w:rFonts w:ascii="Calibri" w:hAnsi="Calibri" w:cs="Calibri" w:hint="eastAsia"/>
                <w:color w:val="000000"/>
                <w:lang w:eastAsia="zh-CN"/>
              </w:rPr>
              <w:t>after this test procedure 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E103BA" w:rsidRPr="004B1E39" w:rsidTr="004B1E39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1D2805" w:rsidRDefault="00E103BA" w:rsidP="0075137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Device Management Installation folder for </w:t>
            </w: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,</w:t>
            </w:r>
            <w:proofErr w:type="gram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right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click agent installer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Run As Administrator.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75137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="00345787">
              <w:rPr>
                <w:rFonts w:ascii="Calibri" w:hAnsi="Calibri" w:cs="Calibri" w:hint="eastAsia"/>
                <w:color w:val="000000"/>
                <w:lang w:eastAsia="zh-CN"/>
              </w:rPr>
              <w:t>-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Wizard launched successfully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D973DA" w:rsidRPr="004B1E39" w:rsidTr="001D2805">
        <w:trPr>
          <w:trHeight w:val="215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/>
        </w:tc>
      </w:tr>
      <w:tr w:rsidR="00E103BA" w:rsidRPr="004B1E39" w:rsidTr="004B1E39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3" w:name="_Hlk378324903"/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Next button on Welcome screen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bookmarkEnd w:id="63"/>
      <w:tr w:rsidR="00D973DA" w:rsidRPr="004B1E39" w:rsidTr="001D2805">
        <w:trPr>
          <w:trHeight w:val="31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/>
        </w:tc>
      </w:tr>
      <w:tr w:rsidR="00E103BA" w:rsidRPr="004B1E39" w:rsidTr="004B1E39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1D2805" w:rsidRDefault="00E103BA" w:rsidP="0075137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75137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Destination Location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D973DA" w:rsidRPr="004B1E39" w:rsidTr="001D2805">
        <w:trPr>
          <w:trHeight w:val="33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/>
        </w:tc>
      </w:tr>
      <w:tr w:rsidR="00E103BA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03BA" w:rsidRPr="007261F3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751379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D973DA" w:rsidRPr="004B1E39" w:rsidTr="001D2805">
        <w:trPr>
          <w:trHeight w:val="335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/>
        </w:tc>
      </w:tr>
      <w:tr w:rsidR="00E103BA" w:rsidRPr="004B1E39" w:rsidTr="004B1E39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7261F3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Starting Copying Files button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D973DA" w:rsidRPr="004B1E39" w:rsidTr="001D2805">
        <w:trPr>
          <w:trHeight w:val="33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3DA" w:rsidRPr="004B1E39" w:rsidRDefault="00D973D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D973DA" w:rsidRPr="004B1E39" w:rsidRDefault="00D973D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03BA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Setup Status screen shows up with a progress bar.</w:t>
            </w:r>
          </w:p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Wait until the progress bar finishes, there is a Question popup: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Windows Service is installed and configured. Do you want to start it now?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lastRenderedPageBreak/>
              <w:t>7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Yes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Wizard Complete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bookmarkStart w:id="64" w:name="_Hlk378326110"/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Finish button.</w:t>
            </w:r>
          </w:p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 Device Management Agent service is starting windows shows up and then disappeared</w:t>
            </w:r>
          </w:p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bookmarkEnd w:id="64"/>
      <w:tr w:rsidR="00E103BA" w:rsidRPr="004B1E39" w:rsidTr="004B1E39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25114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Go to Windows Service</w:t>
            </w:r>
            <w:r w:rsidR="00345787">
              <w:rPr>
                <w:rFonts w:ascii="Calibri" w:hAnsi="Calibri" w:cs="Calibri" w:hint="eastAsia"/>
                <w:color w:val="000000"/>
                <w:lang w:eastAsia="zh-CN"/>
              </w:rPr>
              <w:t>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window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Service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543706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service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4.0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is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345787">
              <w:rPr>
                <w:rFonts w:ascii="Calibri" w:hAnsi="Calibri" w:cs="Calibri" w:hint="eastAsia"/>
                <w:color w:val="000000"/>
                <w:lang w:eastAsia="zh-CN"/>
              </w:rPr>
              <w:t>Running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status.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8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FE7B1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folder is successfully created after installation completes.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7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Check the Agent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’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s configuration file and try to open it under folder: 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 w:rsidRPr="004B1E39">
              <w:rPr>
                <w:rFonts w:ascii="Calibri" w:hAnsi="Calibri" w:cs="Calibri"/>
                <w:color w:val="000000"/>
                <w:lang w:eastAsia="zh-CN"/>
              </w:rPr>
              <w:t>\</w:t>
            </w:r>
            <w:r w:rsidRPr="00FE7B1C">
              <w:rPr>
                <w:rFonts w:ascii="Calibri" w:hAnsi="Calibri" w:cs="Calibri"/>
                <w:color w:val="000000"/>
                <w:lang w:eastAsia="zh-CN"/>
              </w:rPr>
              <w:t>runtime\resource\</w:t>
            </w:r>
            <w:proofErr w:type="spellStart"/>
            <w:r w:rsidRPr="00FE7B1C">
              <w:rPr>
                <w:rFonts w:ascii="Calibri" w:hAnsi="Calibri" w:cs="Calibri"/>
                <w:color w:val="000000"/>
                <w:lang w:eastAsia="zh-CN"/>
              </w:rPr>
              <w:t>config</w:t>
            </w:r>
            <w:proofErr w:type="spellEnd"/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configuration file for Server URL is encrypted and user cannot modify it.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4B1E39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E103BA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3BA" w:rsidRPr="004B1E39" w:rsidRDefault="00E103BA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3BA" w:rsidRPr="004B1E39" w:rsidRDefault="00E103BA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B56845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3BA" w:rsidRPr="004B1E39" w:rsidRDefault="00E103BA" w:rsidP="004B1E39"/>
        </w:tc>
      </w:tr>
      <w:tr w:rsidR="00AE0D04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bookmarkStart w:id="65" w:name="_Hlk379542582"/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AE0D04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AE0D04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AE0D04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AE0D04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D04" w:rsidRPr="004B1E39" w:rsidRDefault="00AE0D04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bookmarkEnd w:id="65"/>
    </w:tbl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InstallAgentWithDiskSpace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9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GBTestProcedure</w:t>
            </w:r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that Agent can be installed on different Operating Systems with disk space equal to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installation file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equal to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93736E">
            <w:pPr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User shall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uninstall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after this test procedure 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BD6074" w:rsidRPr="004B1E39" w:rsidTr="00B83848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BD6074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Device Management Installation folder for </w:t>
            </w: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,</w:t>
            </w:r>
            <w:proofErr w:type="gram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right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click agent installer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D6074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Run As Administrator.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="008039D3">
              <w:rPr>
                <w:rFonts w:ascii="Calibri" w:hAnsi="Calibri" w:cs="Calibri" w:hint="eastAsia"/>
                <w:color w:val="000000"/>
                <w:lang w:eastAsia="zh-CN"/>
              </w:rPr>
              <w:t>-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Wizard launched successfully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Next button on Welcome screen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BD6074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Destination Location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6074" w:rsidRPr="00BD6074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751379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BD6074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Starting Copying Files button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6074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Setup Status screen shows up with a progress bar.</w:t>
            </w:r>
          </w:p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Wait until the progress bar finishes, there is a Question popup: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Windows Service is installed and configured. Do you want to start it now?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Yes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Wizard Complete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Finish button.</w:t>
            </w:r>
          </w:p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 Device Management Agent service is starting windows shows up and then disappeared</w:t>
            </w:r>
          </w:p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Windows Service windows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</w:t>
            </w:r>
            <w:r w:rsidR="008039D3">
              <w:rPr>
                <w:rFonts w:ascii="Calibri" w:hAnsi="Calibri" w:cs="Calibri" w:hint="eastAsia"/>
                <w:color w:val="000000"/>
                <w:lang w:eastAsia="zh-CN"/>
              </w:rPr>
              <w:t>Service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="008039D3">
              <w:rPr>
                <w:rFonts w:ascii="Calibri" w:hAnsi="Calibri" w:cs="Calibri" w:hint="eastAsia"/>
                <w:color w:val="000000"/>
                <w:lang w:eastAsia="zh-CN"/>
              </w:rPr>
              <w:t xml:space="preserve"> service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is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8039D3">
              <w:rPr>
                <w:rFonts w:ascii="Calibri" w:hAnsi="Calibri" w:cs="Calibri" w:hint="eastAsia"/>
                <w:color w:val="000000"/>
                <w:lang w:eastAsia="zh-CN"/>
              </w:rPr>
              <w:t>Running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status.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8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folder is successfully created after installation completes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with disk space equal to 9GB.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BD607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4" w:rsidRPr="004B1E39" w:rsidRDefault="00BD607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74" w:rsidRPr="004B1E39" w:rsidRDefault="00BD6074" w:rsidP="00B83848"/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lastRenderedPageBreak/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4B1E39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4B1E39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InstallAgentOnDiskLower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9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GB</w:t>
            </w:r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37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cannot be installed on different Operating Systems with disk space lower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3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3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installation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3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lower than 9GB.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134022" w:rsidRPr="004B1E39" w:rsidTr="00B83848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BD6074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Device Management Installation folder for </w:t>
            </w: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,</w:t>
            </w:r>
            <w:proofErr w:type="gram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right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click agent installer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D6074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Run As Administrator.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="006556E4" w:rsidRPr="006E6AD2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="006556E4">
              <w:rPr>
                <w:rFonts w:ascii="Calibri" w:hAnsi="Calibri" w:cs="Calibri" w:hint="eastAsia"/>
                <w:color w:val="000000"/>
                <w:lang w:eastAsia="zh-CN"/>
              </w:rPr>
              <w:t>-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Wizard launched successfully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Next button on Welcome screen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BD6074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Destination Location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4022" w:rsidRPr="00BD6074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751379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134022" w:rsidRPr="004B1E39" w:rsidRDefault="00134022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BD6074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Starting Copying Files button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Verify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warning message sh</w:t>
            </w:r>
            <w:r w:rsidR="006556E4">
              <w:rPr>
                <w:rFonts w:ascii="Calibri" w:hAnsi="Calibri" w:cs="Calibri" w:hint="eastAsia"/>
                <w:color w:val="000000"/>
                <w:lang w:eastAsia="zh-CN"/>
              </w:rPr>
              <w:t xml:space="preserve">ould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pop up that indicating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user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the disk space is less than 9GB.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B83848"/>
        </w:tc>
      </w:tr>
      <w:tr w:rsidR="00134022" w:rsidRPr="004B1E39" w:rsidTr="004B1E39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608E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C:\Program Files\Covidien\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134022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Verify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the folder is not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empty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as the installation fails due to the low disk space.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/>
        </w:tc>
      </w:tr>
      <w:tr w:rsidR="00134022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/>
        </w:tc>
      </w:tr>
      <w:tr w:rsidR="00134022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022" w:rsidRPr="004B1E39" w:rsidRDefault="0013402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022" w:rsidRPr="004B1E39" w:rsidRDefault="00134022" w:rsidP="004B1E39"/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4B1E39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4B1E39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InstallAgentInDifferentOSLanguages</w:t>
            </w:r>
            <w:proofErr w:type="spellEnd"/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can be installed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Languages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(English, Spanish,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and Germany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) with disk space larger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installation file has been ready.</w:t>
            </w:r>
          </w:p>
          <w:p w:rsidR="004B1E39" w:rsidRPr="004B1E39" w:rsidRDefault="004B1E39" w:rsidP="0093736E">
            <w:pPr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larger than 9GB and has language pack for English, Spanish and Germany.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93736E">
            <w:pPr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Tester shall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uninstal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after this test procedure 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3D7F4C" w:rsidRPr="004B1E39" w:rsidTr="004B1E39">
        <w:trPr>
          <w:trHeight w:val="82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Set the Laptop OS Language to English.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Language is English.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9676FA">
        <w:trPr>
          <w:trHeight w:val="128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9676FA">
        <w:trPr>
          <w:trHeight w:val="128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B83848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BD6074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Device Management Installation folder for </w:t>
            </w: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,</w:t>
            </w:r>
            <w:proofErr w:type="gram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right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click agent installer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D6074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Run As Administrator.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="00B7784A">
              <w:rPr>
                <w:rFonts w:ascii="Calibri" w:hAnsi="Calibri" w:cs="Calibri" w:hint="eastAsia"/>
                <w:color w:val="000000"/>
                <w:lang w:eastAsia="zh-CN"/>
              </w:rPr>
              <w:t>-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Wizard launched successfully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lastRenderedPageBreak/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Next button on Welcome screen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BD6074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Destination Location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Pr="00BD6074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751379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BD6074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Starting Copying Files button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Setup Status screen shows up with a progress bar.</w:t>
            </w:r>
          </w:p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Wait until the progress bar finishes, there is a Question popup: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Windows Service is installed and configured. Do you want to start it now?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Yes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Wizard Complete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Finish button.</w:t>
            </w:r>
          </w:p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 Device Management Agent service is starting windows shows up and then disappeared</w:t>
            </w:r>
          </w:p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Windows Service windows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</w:t>
            </w:r>
            <w:r w:rsidR="00B7784A">
              <w:rPr>
                <w:rFonts w:ascii="Calibri" w:hAnsi="Calibri" w:cs="Calibri" w:hint="eastAsia"/>
                <w:color w:val="000000"/>
                <w:lang w:eastAsia="zh-CN"/>
              </w:rPr>
              <w:t>Service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="00B7784A">
              <w:rPr>
                <w:rFonts w:ascii="Calibri" w:hAnsi="Calibri" w:cs="Calibri" w:hint="eastAsia"/>
                <w:color w:val="000000"/>
                <w:lang w:eastAsia="zh-CN"/>
              </w:rPr>
              <w:t xml:space="preserve"> service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is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B7784A">
              <w:rPr>
                <w:rFonts w:ascii="Calibri" w:hAnsi="Calibri" w:cs="Calibri" w:hint="eastAsia"/>
                <w:color w:val="000000"/>
                <w:lang w:eastAsia="zh-CN"/>
              </w:rPr>
              <w:t>Running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status.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8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7C5B81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folder is successfully created after installation completes.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B83848"/>
        </w:tc>
      </w:tr>
      <w:tr w:rsidR="003D7F4C" w:rsidRPr="004B1E39" w:rsidTr="004B1E39">
        <w:trPr>
          <w:trHeight w:val="7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Check the Agent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’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s configuration file and try to open it under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Agent’s Resource Folder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:</w:t>
            </w:r>
          </w:p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English path: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 w:rsidRPr="004B1E39">
              <w:rPr>
                <w:rFonts w:ascii="Calibri" w:hAnsi="Calibri" w:cs="Calibri"/>
                <w:color w:val="000000"/>
                <w:lang w:eastAsia="zh-CN"/>
              </w:rPr>
              <w:t>\</w:t>
            </w:r>
            <w:r w:rsidRPr="00FE7B1C">
              <w:rPr>
                <w:rFonts w:ascii="Calibri" w:hAnsi="Calibri" w:cs="Calibri"/>
                <w:color w:val="000000"/>
                <w:lang w:eastAsia="zh-CN"/>
              </w:rPr>
              <w:t>runtime\resource\</w:t>
            </w:r>
            <w:proofErr w:type="spellStart"/>
            <w:r w:rsidRPr="00FE7B1C">
              <w:rPr>
                <w:rFonts w:ascii="Calibri" w:hAnsi="Calibri" w:cs="Calibri"/>
                <w:color w:val="000000"/>
                <w:lang w:eastAsia="zh-CN"/>
              </w:rPr>
              <w:t>config</w:t>
            </w:r>
            <w:proofErr w:type="spellEnd"/>
          </w:p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Spanish path: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C:\Archivos de </w:t>
            </w:r>
            <w:proofErr w:type="spellStart"/>
            <w:r w:rsidRPr="004B1E39">
              <w:rPr>
                <w:rFonts w:ascii="Calibri" w:hAnsi="Calibri" w:cs="Calibri"/>
                <w:color w:val="000000"/>
                <w:lang w:eastAsia="zh-CN"/>
              </w:rPr>
              <w:t>prgrama</w:t>
            </w:r>
            <w:proofErr w:type="spellEnd"/>
            <w:r>
              <w:t xml:space="preserve"> </w:t>
            </w:r>
            <w:r w:rsidRPr="0048518F">
              <w:rPr>
                <w:rFonts w:ascii="Calibri" w:hAnsi="Calibri" w:cs="Calibri"/>
                <w:color w:val="000000"/>
                <w:lang w:eastAsia="zh-CN"/>
              </w:rPr>
              <w:t xml:space="preserve">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lastRenderedPageBreak/>
              <w:t>GDMP</w:t>
            </w:r>
            <w:r w:rsidRPr="0048518F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 w:rsidRPr="0048518F">
              <w:rPr>
                <w:rFonts w:ascii="Calibri" w:hAnsi="Calibri" w:cs="Calibri"/>
                <w:color w:val="000000"/>
                <w:lang w:eastAsia="zh-CN"/>
              </w:rPr>
              <w:t>\</w:t>
            </w:r>
            <w:r w:rsidRPr="00FE7B1C">
              <w:rPr>
                <w:rFonts w:ascii="Calibri" w:hAnsi="Calibri" w:cs="Calibri"/>
                <w:color w:val="000000"/>
                <w:lang w:eastAsia="zh-CN"/>
              </w:rPr>
              <w:t>runtime\resource\</w:t>
            </w:r>
            <w:proofErr w:type="spellStart"/>
            <w:r w:rsidRPr="00FE7B1C">
              <w:rPr>
                <w:rFonts w:ascii="Calibri" w:hAnsi="Calibri" w:cs="Calibri"/>
                <w:color w:val="000000"/>
                <w:lang w:eastAsia="zh-CN"/>
              </w:rPr>
              <w:t>config</w:t>
            </w:r>
            <w:proofErr w:type="spellEnd"/>
          </w:p>
          <w:p w:rsidR="003D7F4C" w:rsidRPr="004B1E39" w:rsidRDefault="003D7F4C" w:rsidP="00491642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Gemerany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path: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C:\Programme\Covidien\ 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 w:rsidRPr="004B1E39">
              <w:rPr>
                <w:rFonts w:ascii="Calibri" w:hAnsi="Calibri" w:cs="Calibri"/>
                <w:color w:val="000000"/>
                <w:lang w:eastAsia="zh-CN"/>
              </w:rPr>
              <w:t>\</w:t>
            </w:r>
            <w:r w:rsidRPr="00FE7B1C">
              <w:rPr>
                <w:rFonts w:ascii="Calibri" w:hAnsi="Calibri" w:cs="Calibri"/>
                <w:color w:val="000000"/>
                <w:lang w:eastAsia="zh-CN"/>
              </w:rPr>
              <w:t>runtime\resource\</w:t>
            </w:r>
            <w:proofErr w:type="spellStart"/>
            <w:r w:rsidRPr="00FE7B1C">
              <w:rPr>
                <w:rFonts w:ascii="Calibri" w:hAnsi="Calibri" w:cs="Calibri"/>
                <w:color w:val="000000"/>
                <w:lang w:eastAsia="zh-CN"/>
              </w:rPr>
              <w:t>config</w:t>
            </w:r>
            <w:proofErr w:type="spellEnd"/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lastRenderedPageBreak/>
              <w:t>Verify that the configuration file for Server URL is encrypted and user cannot modify it.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AD74A2">
        <w:trPr>
          <w:trHeight w:val="104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AD74A2">
        <w:trPr>
          <w:trHeight w:val="104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4B1E39">
        <w:trPr>
          <w:trHeight w:val="104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lastRenderedPageBreak/>
              <w:t>1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Launch Vlex Client and login with LS10 user.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log can be uploaded and there are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available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software returned.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AD74A2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3D7F4C" w:rsidRPr="004B1E39" w:rsidTr="00AD74A2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7F4C" w:rsidRPr="004B1E39" w:rsidRDefault="003D7F4C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4C" w:rsidRPr="004B1E39" w:rsidRDefault="003D7F4C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4C" w:rsidRPr="004B1E39" w:rsidRDefault="003D7F4C" w:rsidP="004B1E39"/>
        </w:tc>
      </w:tr>
      <w:tr w:rsidR="004D1D7D" w:rsidRPr="004B1E39" w:rsidTr="004B1E39">
        <w:trPr>
          <w:trHeight w:val="123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Set the Laptop OS Language to Spanish and repeat above step 2-1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3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can be successfully installed on Spanish OS.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4D1D7D" w:rsidRPr="004B1E39" w:rsidTr="00AD74A2">
        <w:trPr>
          <w:trHeight w:val="172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4D1D7D" w:rsidRPr="004B1E39" w:rsidTr="00AD74A2">
        <w:trPr>
          <w:trHeight w:val="172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4D1D7D" w:rsidRPr="004B1E39" w:rsidTr="004B1E39">
        <w:trPr>
          <w:trHeight w:val="172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03216A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Set the Laptop OS Language to Germany and repeat above steps 2-1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3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can be successfully installed on Germany OS.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4D1D7D" w:rsidRPr="004B1E39" w:rsidTr="00AD74A2">
        <w:trPr>
          <w:trHeight w:val="172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4D1D7D" w:rsidRPr="004B1E39" w:rsidTr="00AD74A2">
        <w:trPr>
          <w:trHeight w:val="172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1D7D" w:rsidRPr="004B1E39" w:rsidRDefault="004D1D7D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7D" w:rsidRPr="004B1E39" w:rsidRDefault="004D1D7D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D7D" w:rsidRPr="004B1E39" w:rsidRDefault="004D1D7D" w:rsidP="004B1E39"/>
        </w:tc>
      </w:tr>
      <w:tr w:rsidR="00CB15B0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CB15B0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CB15B0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CB15B0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lang w:eastAsia="zh-CN"/>
              </w:rPr>
              <w:t>Laptop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CB15B0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0" w:rsidRPr="004B1E39" w:rsidRDefault="00CB15B0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AgentUninstallTestProcedure</w:t>
            </w:r>
            <w:proofErr w:type="spellEnd"/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39"/>
              </w:num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that Installed Agent can be un-installed from control Panel on different Operating Systems.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has been installed in the laptop.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832D12" w:rsidRPr="004B1E39" w:rsidTr="004B1E39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Control Panel -&gt; Program and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Features screen.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Device Management 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item is in the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Uninstall or change a program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list.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Right click ‘Device Management Agent’, and click Uninstall 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93736E">
            <w:pPr>
              <w:numPr>
                <w:ilvl w:val="0"/>
                <w:numId w:val="41"/>
              </w:numPr>
              <w:rPr>
                <w:rFonts w:ascii="Calibri" w:hAnsi="Calibri" w:cs="Calibri"/>
                <w:color w:val="000000"/>
                <w:lang w:eastAsia="zh-CN"/>
              </w:rPr>
            </w:pP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”</w:t>
            </w:r>
            <w:proofErr w:type="gramEnd"/>
            <w:r w:rsidR="002934E9">
              <w:rPr>
                <w:rFonts w:ascii="Calibri" w:hAnsi="Calibri" w:cs="Calibri" w:hint="eastAsia"/>
                <w:color w:val="000000"/>
                <w:lang w:eastAsia="zh-CN"/>
              </w:rPr>
              <w:t>Device Management Agent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Wizard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window pops up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832D12" w:rsidRPr="004B1E39" w:rsidRDefault="00832D12" w:rsidP="00832D12">
            <w:pPr>
              <w:numPr>
                <w:ilvl w:val="0"/>
                <w:numId w:val="41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 xml:space="preserve">Verify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and Cancel button appears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lastRenderedPageBreak/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Click Cancel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2934E9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After confirm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Yes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in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poped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up window</w:t>
            </w:r>
            <w:proofErr w:type="gramStart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, </w:t>
            </w:r>
            <w:r w:rsidR="00832D12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the</w:t>
            </w:r>
            <w:proofErr w:type="gramEnd"/>
            <w:r w:rsidR="00832D12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="00832D12"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Device Management Agent </w:t>
            </w:r>
            <w:r w:rsidR="00832D12" w:rsidRPr="004B1E39">
              <w:rPr>
                <w:rFonts w:ascii="Calibri" w:hAnsi="Calibri" w:cs="Calibri" w:hint="eastAsia"/>
                <w:color w:val="000000"/>
                <w:lang w:eastAsia="zh-CN"/>
              </w:rPr>
              <w:t>item is still there.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52709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Right click ‘Device Management Agent’, and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c</w:t>
            </w:r>
            <w:r w:rsidR="00832D12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lick Uninstall </w:t>
            </w:r>
            <w:r w:rsidR="00832D12" w:rsidRPr="004B1E39">
              <w:rPr>
                <w:rFonts w:ascii="Calibri" w:hAnsi="Calibri" w:cs="Calibri"/>
                <w:color w:val="000000"/>
                <w:lang w:eastAsia="zh-CN"/>
              </w:rPr>
              <w:t>button</w:t>
            </w:r>
            <w:r w:rsidR="00832D12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again.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1D2805">
            <w:pPr>
              <w:numPr>
                <w:ilvl w:val="0"/>
                <w:numId w:val="42"/>
              </w:numPr>
              <w:ind w:left="213" w:hanging="142"/>
              <w:rPr>
                <w:rFonts w:ascii="Calibri" w:hAnsi="Calibri" w:cs="Calibri"/>
                <w:color w:val="000000"/>
                <w:lang w:eastAsia="zh-CN"/>
              </w:rPr>
            </w:pP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Verify </w:t>
            </w:r>
            <w:r w:rsidRPr="00832D12">
              <w:rPr>
                <w:rFonts w:ascii="Calibri" w:hAnsi="Calibri" w:cs="Calibri"/>
                <w:color w:val="000000"/>
                <w:lang w:eastAsia="zh-CN"/>
              </w:rPr>
              <w:t>”</w:t>
            </w:r>
            <w:proofErr w:type="gramEnd"/>
            <w:r w:rsidR="00852709">
              <w:rPr>
                <w:rFonts w:ascii="Calibri" w:hAnsi="Calibri" w:cs="Calibri" w:hint="eastAsia"/>
                <w:color w:val="000000"/>
                <w:lang w:eastAsia="zh-CN"/>
              </w:rPr>
              <w:t xml:space="preserve">Device Management Agent </w:t>
            </w:r>
            <w:r w:rsidRPr="00832D12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832D12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832D12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832D12">
              <w:rPr>
                <w:rFonts w:ascii="Calibri" w:hAnsi="Calibri" w:cs="Calibri" w:hint="eastAsia"/>
                <w:color w:val="000000"/>
                <w:lang w:eastAsia="zh-CN"/>
              </w:rPr>
              <w:t xml:space="preserve"> Wizard</w:t>
            </w:r>
            <w:r w:rsidRPr="00832D12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window pops up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832D12" w:rsidRPr="004B1E39" w:rsidRDefault="00832D12" w:rsidP="001D2805">
            <w:pPr>
              <w:numPr>
                <w:ilvl w:val="0"/>
                <w:numId w:val="42"/>
              </w:numPr>
              <w:ind w:left="213" w:hanging="213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Verify 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and Cancel button appears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832D12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C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lick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B83848" w:rsidRDefault="00832D12" w:rsidP="00832D12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Verify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Confirm Uninstall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windo</w:t>
            </w:r>
            <w:r w:rsidR="0004530F">
              <w:rPr>
                <w:rFonts w:ascii="Calibri" w:hAnsi="Calibri" w:cs="Calibri"/>
                <w:color w:val="000000"/>
                <w:lang w:eastAsia="zh-CN"/>
              </w:rPr>
              <w:t>w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pops up.</w:t>
            </w:r>
          </w:p>
          <w:p w:rsidR="00832D12" w:rsidRPr="004B1E39" w:rsidRDefault="00832D12" w:rsidP="00546FA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2. There are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OK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>Cancel</w:t>
            </w:r>
            <w:r w:rsidRPr="00B83848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B83848">
              <w:rPr>
                <w:rFonts w:ascii="Calibri" w:hAnsi="Calibri" w:cs="Calibri" w:hint="eastAsia"/>
                <w:color w:val="000000"/>
                <w:lang w:eastAsia="zh-CN"/>
              </w:rPr>
              <w:t xml:space="preserve"> button.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4B1E39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OK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2D12" w:rsidRDefault="00832D12" w:rsidP="001D2805">
            <w:pPr>
              <w:numPr>
                <w:ilvl w:val="3"/>
                <w:numId w:val="42"/>
              </w:numPr>
              <w:ind w:left="213" w:hanging="213"/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Verify there is Setup Status progress bar.</w:t>
            </w:r>
          </w:p>
          <w:p w:rsidR="00832D12" w:rsidRDefault="00832D12" w:rsidP="001D2805">
            <w:pPr>
              <w:numPr>
                <w:ilvl w:val="3"/>
                <w:numId w:val="42"/>
              </w:numPr>
              <w:ind w:left="213" w:hanging="213"/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there is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852709">
              <w:rPr>
                <w:rFonts w:ascii="Calibri" w:hAnsi="Calibri" w:cs="Calibri" w:hint="eastAsia"/>
                <w:color w:val="000000"/>
                <w:lang w:eastAsia="zh-CN"/>
              </w:rPr>
              <w:t>All removed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screen displaying when uninstall is completed.</w:t>
            </w:r>
          </w:p>
          <w:p w:rsidR="00832D12" w:rsidRPr="004B1E39" w:rsidRDefault="00832D12" w:rsidP="001D2805">
            <w:pPr>
              <w:numPr>
                <w:ilvl w:val="3"/>
                <w:numId w:val="42"/>
              </w:numPr>
              <w:ind w:left="213" w:hanging="213"/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there is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Finish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button</w:t>
            </w:r>
            <w:r w:rsidR="00852709">
              <w:rPr>
                <w:rFonts w:ascii="Calibri" w:hAnsi="Calibri" w:cs="Calibri" w:hint="eastAsia"/>
                <w:color w:val="000000"/>
                <w:lang w:eastAsia="zh-CN"/>
              </w:rPr>
              <w:t xml:space="preserve"> after click </w:t>
            </w:r>
            <w:r w:rsidR="0085270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852709">
              <w:rPr>
                <w:rFonts w:ascii="Calibri" w:hAnsi="Calibri" w:cs="Calibri" w:hint="eastAsia"/>
                <w:color w:val="000000"/>
                <w:lang w:eastAsia="zh-CN"/>
              </w:rPr>
              <w:t>OK</w:t>
            </w:r>
            <w:r w:rsidR="0085270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="00852709">
              <w:rPr>
                <w:rFonts w:ascii="Calibri" w:hAnsi="Calibri" w:cs="Calibri" w:hint="eastAsia"/>
                <w:color w:val="000000"/>
                <w:lang w:eastAsia="zh-CN"/>
              </w:rPr>
              <w:t xml:space="preserve"> button.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Finish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there is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All removed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screen displayed.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832D12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Pr="004B1E39" w:rsidRDefault="00832D12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D12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Default="00832D12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/>
        </w:tc>
      </w:tr>
      <w:tr w:rsidR="00546FAE" w:rsidRPr="004B1E39" w:rsidTr="004B1E39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221174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546FAE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Verify that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this folder is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empty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4B1E39">
        <w:trPr>
          <w:trHeight w:val="8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25114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Go to Windows Services page to check if Device Management Agent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Service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is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removed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25114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Verify that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gram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Service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is</w:t>
            </w:r>
            <w:proofErr w:type="gram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removed.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4B1E39">
        <w:trPr>
          <w:trHeight w:val="82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Windows Start Menu -&gt; All Program list to check if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Management </w:t>
            </w:r>
            <w:proofErr w:type="gramStart"/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Agent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folder</w:t>
            </w:r>
            <w:proofErr w:type="gramEnd"/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 is removed.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Verify that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this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folder is also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removed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546FAE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FAE" w:rsidRPr="004B1E39" w:rsidRDefault="00546FAE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FAE" w:rsidRPr="004B1E39" w:rsidRDefault="00546FAE" w:rsidP="004B1E39"/>
        </w:tc>
      </w:tr>
      <w:tr w:rsidR="00832D12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832D12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832D12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B56845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832D12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832D12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2" w:rsidRPr="004B1E39" w:rsidRDefault="00832D12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Agent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Re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installTestProcedure</w:t>
            </w:r>
            <w:proofErr w:type="spellEnd"/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4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can be re-installed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after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uninstallation.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4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4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Agent has been uninstalled from the laptop.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93736E">
            <w:pPr>
              <w:numPr>
                <w:ilvl w:val="0"/>
                <w:numId w:val="45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User shall uninstall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after this test procedure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has been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640C44" w:rsidRPr="004B1E39" w:rsidTr="00B83848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BD6074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 to Device Management Installation folder for </w:t>
            </w:r>
            <w:proofErr w:type="gramStart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,</w:t>
            </w:r>
            <w:proofErr w:type="gram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right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click agent installer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BD6074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Run As Administrator.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="00E85C63">
              <w:rPr>
                <w:rFonts w:ascii="Calibri" w:hAnsi="Calibri" w:cs="Calibri" w:hint="eastAsia"/>
                <w:color w:val="000000"/>
                <w:lang w:eastAsia="zh-CN"/>
              </w:rPr>
              <w:t xml:space="preserve"> -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Wizard launched successfully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Next button on Welcome screen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BD6074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Destination Location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0C44" w:rsidRPr="00BD6074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751379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BD6074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Starting Copying Files button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0C44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Setup Status screen shows up with a progress bar.</w:t>
            </w:r>
          </w:p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Wait until the progress bar finishes, there is a Question popup: </w:t>
            </w: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Windows Service is installed and configured. Do you want to start it now?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Yes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Wizard Complete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Click Finish button.</w:t>
            </w:r>
          </w:p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 Device Management Agent service is starting windows shows up and then disappeared</w:t>
            </w:r>
          </w:p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Windows Service windows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</w:t>
            </w:r>
            <w:r w:rsidR="00E85C63">
              <w:rPr>
                <w:rFonts w:ascii="Calibri" w:hAnsi="Calibri" w:cs="Calibri" w:hint="eastAsia"/>
                <w:color w:val="000000"/>
                <w:lang w:eastAsia="zh-CN"/>
              </w:rPr>
              <w:t>Service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service is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E85C63">
              <w:rPr>
                <w:rFonts w:ascii="Calibri" w:hAnsi="Calibri" w:cs="Calibri" w:hint="eastAsia"/>
                <w:color w:val="000000"/>
                <w:lang w:eastAsia="zh-CN"/>
              </w:rPr>
              <w:t>Running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status.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8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C5431D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C:\Program Files\Covidien\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640C44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folder is successfully created after installation completes.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B83848"/>
        </w:tc>
      </w:tr>
      <w:tr w:rsidR="00640C44" w:rsidRPr="004B1E39" w:rsidTr="004B1E39">
        <w:trPr>
          <w:trHeight w:val="77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Windows Start Menu -&gt; All Program list to check if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Management Agent folder is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created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Verify that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this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folder is displayed.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/>
        </w:tc>
      </w:tr>
      <w:tr w:rsidR="00640C44" w:rsidRPr="004B1E39" w:rsidTr="004B1E39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/>
        </w:tc>
      </w:tr>
      <w:tr w:rsidR="00640C44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C44" w:rsidRPr="004B1E39" w:rsidRDefault="00640C44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44" w:rsidRPr="004B1E39" w:rsidRDefault="00640C44" w:rsidP="004B1E39"/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4B1E39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4B1E39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4B1E39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Agent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SilentInstallTestProcedure</w:t>
            </w:r>
            <w:proofErr w:type="spellEnd"/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can be installed in silent mode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with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disk space larger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installation file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larger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93736E">
            <w:pPr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User shall uninstall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after this test procedure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has been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325C31" w:rsidRPr="004B1E39" w:rsidTr="004B1E39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Open cmd.exe from Start Menu by search for ‘</w:t>
            </w:r>
            <w:proofErr w:type="spellStart"/>
            <w:r w:rsidRPr="004B1E39">
              <w:rPr>
                <w:rFonts w:ascii="Calibri" w:eastAsia="Times New Roman" w:hAnsi="Calibri" w:cs="Calibri"/>
                <w:color w:val="000000"/>
              </w:rPr>
              <w:t>cmd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</w:rPr>
              <w:t>’.</w:t>
            </w:r>
          </w:p>
          <w:p w:rsidR="00325C31" w:rsidRPr="004B1E39" w:rsidRDefault="00325C31" w:rsidP="003C753F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Agent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installation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file folder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cmd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window by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typing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cd com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mand, and type </w:t>
            </w:r>
            <w:r w:rsidR="00BD2DD3">
              <w:rPr>
                <w:rFonts w:ascii="Calibri" w:hAnsi="Calibri" w:cs="Calibri" w:hint="eastAsia"/>
                <w:color w:val="000000"/>
                <w:lang w:eastAsia="zh-CN"/>
              </w:rPr>
              <w:t>gdmp_agent_setup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.exe /S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Cmd.exe is running.</w:t>
            </w:r>
          </w:p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Agent is installing in silent mode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there is no error thrown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cmd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console window.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Wait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for a while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go to Windows Service page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325C31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Device Management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service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4.0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is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BD2DD3">
              <w:rPr>
                <w:rFonts w:ascii="Calibri" w:hAnsi="Calibri" w:cs="Calibri" w:hint="eastAsia"/>
                <w:color w:val="000000"/>
                <w:lang w:eastAsia="zh-CN"/>
              </w:rPr>
              <w:t>Running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status.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CB708B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C:\Program Files\Covidien\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>\runtime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 folder is successfully created after installation completes.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Windows Start Menu -&gt; All Program list to check if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 Agent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folder is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created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Verify that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this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folder is displayed.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325C31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325C31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B56845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325C31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B56845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325C31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</w:rPr>
              <w:t>Agent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SilentInstall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Lower9GB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TestProcedure</w:t>
            </w:r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can be installed in silent mode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with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disk space lower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4B1E39" w:rsidRDefault="004B1E39" w:rsidP="0093736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Agent installation file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lower than 9GB.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93736E">
            <w:pPr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lastRenderedPageBreak/>
              <w:t>Tester shall uninstall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after this test procedure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has been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325C31" w:rsidRPr="004B1E39" w:rsidTr="004B1E39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Open cmd.exe from Start Menu by search for ‘</w:t>
            </w:r>
            <w:proofErr w:type="spellStart"/>
            <w:r w:rsidRPr="004B1E39">
              <w:rPr>
                <w:rFonts w:ascii="Calibri" w:eastAsia="Times New Roman" w:hAnsi="Calibri" w:cs="Calibri"/>
                <w:color w:val="000000"/>
              </w:rPr>
              <w:t>cmd</w:t>
            </w:r>
            <w:proofErr w:type="spellEnd"/>
            <w:r w:rsidRPr="004B1E39">
              <w:rPr>
                <w:rFonts w:ascii="Calibri" w:eastAsia="Times New Roman" w:hAnsi="Calibri" w:cs="Calibri"/>
                <w:color w:val="000000"/>
              </w:rPr>
              <w:t>’.</w:t>
            </w:r>
          </w:p>
          <w:p w:rsidR="00325C31" w:rsidRPr="004B1E39" w:rsidRDefault="00325C31" w:rsidP="003C753F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Agent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installation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file folder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cmd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window by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typing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cd command, and type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RSA_setup_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4.0.0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.exe /S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Cmd.exe is running.</w:t>
            </w:r>
          </w:p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</w:rPr>
              <w:t>Agent is installing in silent mode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there is no error thrown in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cmd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console window.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Wait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for a while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and go to Windows Service page and check the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Management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Agent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4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Status.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Verify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there should be no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Device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Management 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4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service in the list.</w:t>
            </w:r>
          </w:p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E85FF2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Agent installation folder: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Verify that there no this folder created.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Windows Start Menu -&gt; All Program list to check if Device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Management Agent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4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folder is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created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Verify that there no this folder created.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31" w:rsidRPr="004B1E39" w:rsidRDefault="00325C31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/>
        </w:tc>
      </w:tr>
      <w:tr w:rsidR="00325C31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325C31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325C31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325C31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325C31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31" w:rsidRPr="004B1E39" w:rsidRDefault="00325C31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Pr="004B1E39" w:rsidRDefault="004B1E39" w:rsidP="004B1E39">
      <w:pPr>
        <w:rPr>
          <w:lang w:eastAsia="zh-CN"/>
        </w:rPr>
      </w:pPr>
    </w:p>
    <w:p w:rsidR="004B1E39" w:rsidRDefault="004B1E39" w:rsidP="004B1E39">
      <w:pPr>
        <w:rPr>
          <w:lang w:eastAsia="zh-CN"/>
        </w:rPr>
      </w:pPr>
    </w:p>
    <w:p w:rsidR="00CD5120" w:rsidRPr="004B1E39" w:rsidRDefault="00CD5120" w:rsidP="004B1E39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74"/>
        <w:gridCol w:w="3523"/>
        <w:gridCol w:w="1755"/>
        <w:gridCol w:w="2617"/>
        <w:gridCol w:w="1338"/>
        <w:gridCol w:w="1396"/>
        <w:gridCol w:w="1038"/>
      </w:tblGrid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1E39" w:rsidRPr="004B1E39" w:rsidRDefault="004B1E39" w:rsidP="004B1E39">
            <w:pPr>
              <w:rPr>
                <w:rFonts w:ascii="Calibri" w:eastAsia="SimHei" w:hAnsi="Calibri" w:cs="Calibri"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lastRenderedPageBreak/>
              <w:t>Test Procedure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–</w:t>
            </w:r>
            <w:r w:rsidRPr="004B1E39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 xml:space="preserve"> </w:t>
            </w:r>
            <w:proofErr w:type="spellStart"/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Agent</w:t>
            </w:r>
            <w:r w:rsidR="00B86297">
              <w:rPr>
                <w:rFonts w:ascii="Calibri" w:hAnsi="Calibri" w:cs="Calibri" w:hint="eastAsia"/>
                <w:b/>
                <w:color w:val="000000"/>
                <w:sz w:val="24"/>
                <w:szCs w:val="22"/>
                <w:lang w:eastAsia="zh-CN"/>
              </w:rPr>
              <w:t>CommonClient</w:t>
            </w:r>
            <w:r w:rsidRPr="004B1E39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>InstallTestProcedure</w:t>
            </w:r>
            <w:proofErr w:type="spellEnd"/>
          </w:p>
        </w:tc>
      </w:tr>
      <w:tr w:rsidR="004B1E39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B1E39" w:rsidRPr="004B1E39" w:rsidRDefault="004B1E39" w:rsidP="004B1E39">
            <w:pPr>
              <w:rPr>
                <w:rFonts w:ascii="Calibri" w:eastAsia="Times New Roman" w:hAnsi="Calibri" w:cs="Calibri"/>
                <w:color w:val="000000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Purpose:</w:t>
            </w:r>
          </w:p>
          <w:p w:rsidR="004B1E39" w:rsidRPr="004B1E39" w:rsidRDefault="004B1E39" w:rsidP="0093736E">
            <w:pPr>
              <w:numPr>
                <w:ilvl w:val="0"/>
                <w:numId w:val="32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To verify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86297"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Common Client which bundled agent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can be installed on different Operating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Systems with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disk space larger than 9GB.</w:t>
            </w:r>
          </w:p>
          <w:p w:rsidR="004B1E39" w:rsidRPr="004B1E39" w:rsidRDefault="00B86297" w:rsidP="0093736E">
            <w:pPr>
              <w:numPr>
                <w:ilvl w:val="0"/>
                <w:numId w:val="32"/>
              </w:num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Common Client</w:t>
            </w:r>
            <w:r w:rsidR="004B1E39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can be communicated with Agent to Server.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br/>
            </w: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Pre-condition: </w:t>
            </w:r>
          </w:p>
          <w:p w:rsidR="004B1E39" w:rsidRPr="004B1E39" w:rsidRDefault="004B1E39" w:rsidP="0093736E">
            <w:pPr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Computer User has Admin Access.</w:t>
            </w:r>
          </w:p>
          <w:p w:rsidR="004B1E39" w:rsidRPr="00B86297" w:rsidRDefault="00B86297" w:rsidP="00B86297">
            <w:pPr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Common Client</w:t>
            </w:r>
            <w:r w:rsidR="004B1E39"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installation file </w:t>
            </w:r>
            <w:r w:rsidR="004B1E39" w:rsidRPr="004B1E39">
              <w:rPr>
                <w:rFonts w:ascii="Calibri" w:hAnsi="Calibri" w:cs="Calibri"/>
                <w:color w:val="000000"/>
                <w:lang w:eastAsia="zh-CN"/>
              </w:rPr>
              <w:t>is available on laptop</w:t>
            </w:r>
            <w:r w:rsidR="004B1E39"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4B1E39" w:rsidRPr="004B1E39" w:rsidRDefault="004B1E39" w:rsidP="0093736E">
            <w:pPr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Laptop disk space is larger than 9GB.</w:t>
            </w:r>
          </w:p>
          <w:p w:rsidR="004B1E39" w:rsidRDefault="004B1E39" w:rsidP="0093736E">
            <w:pPr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CoT</w:t>
            </w:r>
            <w:proofErr w:type="spellEnd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Admin User has been created in the server for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Ablation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Class of Trade. (Record User Name : </w:t>
            </w:r>
            <w:r w:rsidR="00454EA1">
              <w:rPr>
                <w:rFonts w:ascii="Calibri" w:hAnsi="Calibri" w:cs="Calibri" w:hint="eastAsia"/>
                <w:color w:val="000000"/>
                <w:lang w:eastAsia="zh-CN"/>
              </w:rPr>
              <w:t>mirror.wang@medtronic.com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__________ )</w:t>
            </w:r>
          </w:p>
          <w:p w:rsidR="00B86297" w:rsidRPr="004B1E39" w:rsidRDefault="00B86297" w:rsidP="0093736E">
            <w:pPr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IIS has been installed and enabled in Windows features.</w:t>
            </w:r>
          </w:p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Post-condition:</w:t>
            </w:r>
          </w:p>
          <w:p w:rsidR="004B1E39" w:rsidRPr="004B1E39" w:rsidRDefault="004B1E39" w:rsidP="003C766E">
            <w:pPr>
              <w:numPr>
                <w:ilvl w:val="0"/>
                <w:numId w:val="49"/>
              </w:num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User shall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uninstal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>l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 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 xml:space="preserve">Common Client and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after this test procedure 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has been 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executed.</w:t>
            </w:r>
          </w:p>
        </w:tc>
      </w:tr>
      <w:tr w:rsidR="004B1E39" w:rsidRPr="004B1E39" w:rsidTr="004B1E39">
        <w:trPr>
          <w:trHeight w:val="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Step#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spacing w:after="24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Actual Result</w:t>
            </w:r>
            <w:r w:rsidRPr="004B1E39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(PASS/FAIL)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39" w:rsidRPr="004B1E39" w:rsidRDefault="004B1E39" w:rsidP="004B1E3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Defect Id</w:t>
            </w:r>
          </w:p>
        </w:tc>
      </w:tr>
      <w:tr w:rsidR="00887B46" w:rsidRPr="004B1E39" w:rsidTr="004B1E39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G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o to 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>Common Client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installation file folder, and d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ouble click </w:t>
            </w:r>
            <w:r w:rsidR="00B86297" w:rsidRPr="002B0ED7">
              <w:rPr>
                <w:rFonts w:ascii="Calibri" w:hAnsi="Calibri" w:cs="Calibri" w:hint="eastAsia"/>
                <w:color w:val="000000"/>
                <w:lang w:eastAsia="zh-CN"/>
              </w:rPr>
              <w:t>common_client_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setup</w:t>
            </w:r>
            <w:r w:rsidRPr="004B1E39">
              <w:rPr>
                <w:rFonts w:ascii="Calibri" w:eastAsia="Times New Roman" w:hAnsi="Calibri" w:cs="Calibri"/>
                <w:color w:val="000000"/>
              </w:rPr>
              <w:t>.exe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installation file.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Default="00887B46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 xml:space="preserve">Common Client </w:t>
            </w:r>
            <w:r w:rsidR="00B86297">
              <w:rPr>
                <w:rFonts w:ascii="Calibri" w:hAnsi="Calibri" w:cs="Calibri"/>
                <w:color w:val="000000"/>
                <w:lang w:eastAsia="zh-CN"/>
              </w:rPr>
              <w:t>–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 xml:space="preserve"> Wizard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>”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86297" w:rsidRPr="002B0ED7">
              <w:rPr>
                <w:rFonts w:ascii="Calibri" w:hAnsi="Calibri" w:cs="Calibri" w:hint="eastAsia"/>
                <w:color w:val="000000"/>
                <w:lang w:eastAsia="zh-CN"/>
              </w:rPr>
              <w:t>Screen</w:t>
            </w:r>
            <w:r w:rsidRPr="004B1E39">
              <w:rPr>
                <w:rFonts w:ascii="Calibri" w:eastAsia="Times New Roman" w:hAnsi="Calibri" w:cs="Calibri"/>
                <w:color w:val="000000"/>
              </w:rPr>
              <w:t xml:space="preserve"> displays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B86297" w:rsidRPr="004B1E39" w:rsidRDefault="00B86297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Microsoft SQL Server2008 R2 Express SP2(x64) is available for install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4B1E39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1E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Wait until SQL Server 2008 R2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SetUp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is finished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  <w:lang w:eastAsia="zh-CN"/>
              </w:rPr>
              <w:t>“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Welcome to the </w:t>
            </w:r>
            <w:proofErr w:type="spellStart"/>
            <w:r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Wizard for Common Client</w:t>
            </w:r>
            <w:r>
              <w:rPr>
                <w:rFonts w:ascii="Calibri" w:hAnsi="Calibri" w:cs="Calibri"/>
                <w:color w:val="000000"/>
                <w:lang w:eastAsia="zh-CN"/>
              </w:rPr>
              <w:t>”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screen displays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4B1E3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4B1E39"/>
        </w:tc>
      </w:tr>
      <w:tr w:rsidR="00887B46" w:rsidRPr="004B1E39" w:rsidTr="00B83848">
        <w:trPr>
          <w:trHeight w:val="12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Click </w:t>
            </w:r>
            <w:r w:rsidRPr="002B0ED7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Pr="002B0ED7"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Windiws</w:t>
            </w:r>
            <w:proofErr w:type="spellEnd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 Components Screen displays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18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2B0ED7" w:rsidRDefault="00B86297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Click </w:t>
            </w:r>
            <w:r w:rsidRPr="002B0ED7">
              <w:rPr>
                <w:rFonts w:ascii="Calibri" w:hAnsi="Calibri" w:cs="Calibri"/>
                <w:color w:val="000000"/>
                <w:lang w:eastAsia="zh-CN"/>
              </w:rPr>
              <w:t>“</w:t>
            </w: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Yes</w:t>
            </w:r>
            <w:r w:rsidRPr="002B0ED7">
              <w:rPr>
                <w:rFonts w:ascii="Calibri" w:hAnsi="Calibri" w:cs="Calibri"/>
                <w:color w:val="000000"/>
                <w:lang w:eastAsia="zh-CN"/>
              </w:rPr>
              <w:t>”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License Agreement screen shows up</w:t>
            </w:r>
          </w:p>
          <w:p w:rsidR="00887B46" w:rsidRPr="004B1E39" w:rsidRDefault="00887B46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0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BD6074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 </w:t>
            </w:r>
            <w:r w:rsidRPr="00BD6074">
              <w:rPr>
                <w:rFonts w:ascii="Calibri" w:hAnsi="Calibri" w:cs="Calibri" w:hint="eastAsia"/>
                <w:color w:val="000000"/>
                <w:lang w:eastAsia="zh-CN"/>
              </w:rPr>
              <w:t>accept the terms of the license agreement, and click Next button.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6297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Choose 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>Running Mode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screen shows up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1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B46" w:rsidRPr="00BD6074" w:rsidRDefault="00B86297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Select</w:t>
            </w:r>
            <w:r w:rsidR="00887B46"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Standalone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Setup Type</w:t>
            </w:r>
            <w:r w:rsidR="00887B46">
              <w:rPr>
                <w:rFonts w:ascii="Calibri" w:hAnsi="Calibri" w:cs="Calibri" w:hint="eastAsia"/>
                <w:color w:val="000000"/>
                <w:lang w:eastAsia="zh-CN"/>
              </w:rPr>
              <w:t xml:space="preserve">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21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14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Select Complete and </w:t>
            </w:r>
            <w:r w:rsidR="00887B46"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Click </w:t>
            </w:r>
            <w:r w:rsidR="00887B46" w:rsidRPr="00BD6074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 w:rsidR="00887B46"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button</w:t>
            </w:r>
          </w:p>
          <w:p w:rsidR="00887B46" w:rsidRPr="004B1E39" w:rsidRDefault="00887B46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BD6074" w:rsidRDefault="00B86297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Choose Destination Location screen</w:t>
            </w:r>
            <w:r w:rsidR="00887B46" w:rsidRPr="00BD6074">
              <w:rPr>
                <w:rFonts w:ascii="Calibri" w:hAnsi="Calibri" w:cs="Calibri" w:hint="eastAsia"/>
                <w:color w:val="000000"/>
                <w:lang w:eastAsia="zh-CN"/>
              </w:rPr>
              <w:t xml:space="preserve">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IP and Ports for VS and GDMPA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6297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Click </w:t>
            </w:r>
            <w:r w:rsidR="00B86297">
              <w:rPr>
                <w:rFonts w:ascii="Calibri" w:hAnsi="Calibri" w:cs="Calibri" w:hint="eastAsia"/>
                <w:color w:val="000000"/>
                <w:lang w:eastAsia="zh-CN"/>
              </w:rPr>
              <w:t>Next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Language Options</w:t>
            </w:r>
            <w:r w:rsidR="00887B46">
              <w:rPr>
                <w:rFonts w:ascii="Calibri" w:hAnsi="Calibri" w:cs="Calibri" w:hint="eastAsia"/>
                <w:color w:val="000000"/>
                <w:lang w:eastAsia="zh-CN"/>
              </w:rPr>
              <w:t xml:space="preserve">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887B46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B46" w:rsidRPr="004B1E39" w:rsidRDefault="00887B46" w:rsidP="00B83848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46" w:rsidRPr="004B1E39" w:rsidRDefault="00887B46" w:rsidP="00B83848"/>
        </w:tc>
      </w:tr>
      <w:tr w:rsidR="00B86297" w:rsidRPr="004B1E39" w:rsidTr="00B83848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Click Next </w:t>
            </w:r>
            <w:proofErr w:type="spellStart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botton</w:t>
            </w:r>
            <w:proofErr w:type="spellEnd"/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Start Copying Files screen shows up.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C2524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C2524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C25249">
        <w:trPr>
          <w:trHeight w:val="109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Click Next button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86297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Setup Status screen shows up with progress bar.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 xml:space="preserve">Laptop </w:t>
            </w:r>
            <w:r>
              <w:rPr>
                <w:rFonts w:ascii="Calibri" w:hAnsi="Calibri" w:cs="Calibri" w:hint="eastAsia"/>
                <w:b/>
                <w:color w:val="000000"/>
                <w:lang w:eastAsia="zh-CN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C2524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C25249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714083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714083"/>
        </w:tc>
      </w:tr>
      <w:tr w:rsidR="00B86297" w:rsidRPr="004B1E39" w:rsidTr="00B83848">
        <w:trPr>
          <w:trHeight w:val="109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</w:t>
            </w:r>
            <w:r w:rsidR="00B9370C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2B0ED7" w:rsidRDefault="00B9370C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Click Finish button</w:t>
            </w:r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 on </w:t>
            </w:r>
            <w:proofErr w:type="spellStart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InstallShield</w:t>
            </w:r>
            <w:proofErr w:type="spellEnd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 </w:t>
            </w:r>
            <w:proofErr w:type="spellStart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>Wizrad</w:t>
            </w:r>
            <w:proofErr w:type="spellEnd"/>
            <w:r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 Complete screen.</w:t>
            </w:r>
          </w:p>
          <w:p w:rsidR="00B86297" w:rsidRPr="004B1E39" w:rsidRDefault="00B86297" w:rsidP="00B83848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2B0ED7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>Verify Device Management Agent service is start</w:t>
            </w:r>
            <w:r w:rsidR="00B9370C" w:rsidRPr="002B0ED7">
              <w:rPr>
                <w:rFonts w:ascii="Calibri" w:hAnsi="Calibri" w:cs="Calibri" w:hint="eastAsia"/>
                <w:color w:val="000000"/>
                <w:lang w:eastAsia="zh-CN"/>
              </w:rPr>
              <w:t>ed</w:t>
            </w:r>
            <w:r w:rsidRPr="004B1E3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B9370C" w:rsidRPr="002B0ED7">
              <w:rPr>
                <w:rFonts w:ascii="Calibri" w:hAnsi="Calibri" w:cs="Calibri" w:hint="eastAsia"/>
                <w:color w:val="000000"/>
                <w:lang w:eastAsia="zh-CN"/>
              </w:rPr>
              <w:t xml:space="preserve">in Windows </w:t>
            </w:r>
            <w:proofErr w:type="spellStart"/>
            <w:r w:rsidR="00B9370C" w:rsidRPr="002B0ED7">
              <w:rPr>
                <w:rFonts w:ascii="Calibri" w:hAnsi="Calibri" w:cs="Calibri" w:hint="eastAsia"/>
                <w:color w:val="000000"/>
                <w:lang w:eastAsia="zh-CN"/>
              </w:rPr>
              <w:t>Servicew</w:t>
            </w:r>
            <w:proofErr w:type="spellEnd"/>
            <w:r w:rsidR="00B9370C" w:rsidRPr="002B0ED7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B83848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B83848">
        <w:trPr>
          <w:trHeight w:val="9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contextualSpacing/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B83848">
        <w:trPr>
          <w:trHeight w:val="9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</w:t>
            </w:r>
            <w:r w:rsidR="00B9370C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9370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Go to </w:t>
            </w:r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 xml:space="preserve">folder, </w:t>
            </w:r>
            <w:r w:rsidR="00B9370C" w:rsidRPr="004B1E39">
              <w:rPr>
                <w:rFonts w:ascii="Calibri" w:hAnsi="Calibri" w:cs="Calibri"/>
                <w:color w:val="000000"/>
                <w:lang w:eastAsia="zh-CN"/>
              </w:rPr>
              <w:t>C:\Program Files\Covidien\</w:t>
            </w:r>
            <w:proofErr w:type="spellStart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CommonClient</w:t>
            </w:r>
            <w:proofErr w:type="spellEnd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 xml:space="preserve">\, </w:t>
            </w:r>
            <w:r w:rsidR="00B9370C" w:rsidRPr="004B1E39">
              <w:rPr>
                <w:rFonts w:ascii="Calibri" w:hAnsi="Calibri" w:cs="Calibri"/>
                <w:color w:val="000000"/>
                <w:lang w:eastAsia="zh-CN"/>
              </w:rPr>
              <w:t xml:space="preserve">C:\Program Files\Covidien\ </w:t>
            </w:r>
            <w:proofErr w:type="spellStart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GDMP</w:t>
            </w:r>
            <w:r w:rsidR="00B9370C" w:rsidRPr="004B1E39">
              <w:rPr>
                <w:rFonts w:ascii="Calibri" w:hAnsi="Calibri" w:cs="Calibri"/>
                <w:color w:val="000000"/>
                <w:lang w:eastAsia="zh-CN"/>
              </w:rPr>
              <w:t>Agent</w:t>
            </w:r>
            <w:proofErr w:type="spellEnd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 xml:space="preserve">\runtime\, </w:t>
            </w:r>
            <w:r w:rsidR="00B9370C" w:rsidRPr="004B1E39">
              <w:rPr>
                <w:rFonts w:ascii="Calibri" w:hAnsi="Calibri" w:cs="Calibri"/>
                <w:color w:val="000000"/>
                <w:lang w:eastAsia="zh-CN"/>
              </w:rPr>
              <w:t>C:\Program Files\Covidien\</w:t>
            </w:r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Informatics\</w:t>
            </w:r>
          </w:p>
        </w:tc>
        <w:tc>
          <w:tcPr>
            <w:tcW w:w="4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9370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</w:t>
            </w:r>
            <w:r w:rsidR="00B9370C" w:rsidRPr="004B1E39">
              <w:rPr>
                <w:rFonts w:ascii="Calibri" w:hAnsi="Calibri" w:cs="Calibri" w:hint="eastAsia"/>
                <w:color w:val="000000"/>
                <w:lang w:eastAsia="zh-CN"/>
              </w:rPr>
              <w:t>the folder is successfully created after installation completes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B83848">
        <w:trPr>
          <w:trHeight w:val="109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B83848">
        <w:trPr>
          <w:trHeight w:val="123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B83848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B83848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 xml:space="preserve"> FAIL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B83848"/>
        </w:tc>
      </w:tr>
      <w:tr w:rsidR="00B86297" w:rsidRPr="004B1E39" w:rsidTr="004B1E39">
        <w:trPr>
          <w:trHeight w:val="118"/>
        </w:trPr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9370C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429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9370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Launch </w:t>
            </w:r>
            <w:proofErr w:type="spellStart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BiomedApp</w:t>
            </w:r>
            <w:proofErr w:type="spellEnd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: http://localhost/biomedapp</w:t>
            </w:r>
            <w:r w:rsidRPr="004B1E39">
              <w:rPr>
                <w:rFonts w:ascii="Calibri" w:hAnsi="Calibri" w:cs="Calibri"/>
                <w:color w:val="000000"/>
                <w:lang w:eastAsia="zh-CN"/>
              </w:rPr>
              <w:t xml:space="preserve"> and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login with </w:t>
            </w:r>
            <w:proofErr w:type="spellStart"/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C</w:t>
            </w:r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oT</w:t>
            </w:r>
            <w:proofErr w:type="spellEnd"/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 xml:space="preserve"> Admin user in Pre-condition 4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.</w:t>
            </w:r>
          </w:p>
        </w:tc>
        <w:tc>
          <w:tcPr>
            <w:tcW w:w="437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B9370C">
            <w:pPr>
              <w:rPr>
                <w:rFonts w:ascii="Calibri" w:hAnsi="Calibri" w:cs="Calibri"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Verify that User can successfully login </w:t>
            </w:r>
            <w:r w:rsidR="00B9370C">
              <w:rPr>
                <w:rFonts w:ascii="Calibri" w:hAnsi="Calibri" w:cs="Calibri" w:hint="eastAsia"/>
                <w:color w:val="000000"/>
                <w:lang w:eastAsia="zh-CN"/>
              </w:rPr>
              <w:t>Common Client</w:t>
            </w: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 xml:space="preserve"> with Server connection status as connected.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/>
        </w:tc>
      </w:tr>
      <w:tr w:rsidR="00B86297" w:rsidRPr="004B1E39" w:rsidTr="004B1E39">
        <w:trPr>
          <w:trHeight w:val="137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/>
        </w:tc>
      </w:tr>
      <w:tr w:rsidR="00B86297" w:rsidRPr="004B1E39" w:rsidTr="00B83848">
        <w:trPr>
          <w:trHeight w:val="96"/>
        </w:trPr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4B1E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297" w:rsidRPr="004B1E39" w:rsidRDefault="00B86297" w:rsidP="004B1E39">
            <w:pPr>
              <w:rPr>
                <w:rFonts w:ascii="Calibri" w:hAnsi="Calibri" w:cs="Calibri"/>
                <w:color w:val="000000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jc w:val="center"/>
            </w:pPr>
            <w:r w:rsidRPr="004B1E39">
              <w:rPr>
                <w:rFonts w:ascii="Calibri" w:hAnsi="Calibri" w:cs="Calibri" w:hint="eastAsia"/>
                <w:color w:val="000000"/>
                <w:lang w:eastAsia="zh-CN"/>
              </w:rPr>
              <w:t>PASS/FAIL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/>
        </w:tc>
      </w:tr>
      <w:tr w:rsidR="00B86297" w:rsidRPr="004B1E39" w:rsidTr="004B1E39">
        <w:trPr>
          <w:trHeight w:val="20"/>
        </w:trPr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4B1E39">
              <w:rPr>
                <w:rFonts w:ascii="Calibri" w:hAnsi="Calibri" w:cs="Calibri"/>
                <w:i/>
                <w:color w:val="000000"/>
                <w:lang w:eastAsia="zh-CN"/>
              </w:rPr>
              <w:t>The</w:t>
            </w:r>
            <w:r w:rsidRPr="004B1E39">
              <w:rPr>
                <w:rFonts w:ascii="Calibri" w:hAnsi="Calibri" w:cs="Calibri" w:hint="eastAsia"/>
                <w:i/>
                <w:color w:val="000000"/>
                <w:lang w:eastAsia="zh-CN"/>
              </w:rPr>
              <w:t xml:space="preserve"> blocks below are for test execution purpose only (left blank in Test Procedure document)</w:t>
            </w:r>
          </w:p>
        </w:tc>
      </w:tr>
      <w:tr w:rsidR="00B86297" w:rsidRPr="004B1E39" w:rsidTr="004B1E39">
        <w:trPr>
          <w:trHeight w:val="247"/>
        </w:trPr>
        <w:tc>
          <w:tcPr>
            <w:tcW w:w="6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Tester Signature:</w:t>
            </w: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Test Execution Date(mm/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dd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/</w:t>
            </w:r>
            <w:proofErr w:type="spellStart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yyyy</w:t>
            </w:r>
            <w:proofErr w:type="spellEnd"/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):</w:t>
            </w:r>
          </w:p>
        </w:tc>
      </w:tr>
      <w:tr w:rsidR="00B86297" w:rsidRPr="004B1E39" w:rsidTr="004B1E39">
        <w:trPr>
          <w:trHeight w:val="137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1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B86297" w:rsidRPr="004B1E39" w:rsidTr="004B1E39">
        <w:trPr>
          <w:trHeight w:val="96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2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  <w:tr w:rsidR="00B86297" w:rsidRPr="004B1E39" w:rsidTr="001D2805">
        <w:trPr>
          <w:trHeight w:val="121"/>
        </w:trPr>
        <w:tc>
          <w:tcPr>
            <w:tcW w:w="15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  <w:r w:rsidRPr="004B1E39">
              <w:rPr>
                <w:rFonts w:ascii="Calibri" w:hAnsi="Calibri" w:cs="Calibri" w:hint="eastAsia"/>
                <w:b/>
                <w:color w:val="000000"/>
                <w:lang w:eastAsia="zh-CN"/>
              </w:rPr>
              <w:t>Laptop 3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  <w:tc>
          <w:tcPr>
            <w:tcW w:w="6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97" w:rsidRPr="004B1E39" w:rsidRDefault="00B86297" w:rsidP="004B1E39">
            <w:pPr>
              <w:rPr>
                <w:rFonts w:ascii="Calibri" w:hAnsi="Calibri" w:cs="Calibri"/>
                <w:b/>
                <w:color w:val="000000"/>
                <w:lang w:eastAsia="zh-CN"/>
              </w:rPr>
            </w:pPr>
          </w:p>
        </w:tc>
      </w:tr>
    </w:tbl>
    <w:p w:rsidR="006A165B" w:rsidRDefault="006A165B" w:rsidP="002778F4">
      <w:pPr>
        <w:rPr>
          <w:lang w:eastAsia="zh-CN"/>
        </w:rPr>
      </w:pPr>
    </w:p>
    <w:p w:rsidR="001349C1" w:rsidRDefault="001349C1" w:rsidP="002778F4">
      <w:pPr>
        <w:rPr>
          <w:lang w:eastAsia="zh-CN"/>
        </w:rPr>
      </w:pPr>
    </w:p>
    <w:p w:rsidR="001349C1" w:rsidRDefault="001349C1" w:rsidP="002778F4">
      <w:pPr>
        <w:rPr>
          <w:lang w:eastAsia="zh-CN"/>
        </w:rPr>
      </w:pPr>
    </w:p>
    <w:p w:rsidR="001349C1" w:rsidRPr="001349C1" w:rsidRDefault="001349C1" w:rsidP="001349C1">
      <w:pPr>
        <w:keepNext/>
        <w:widowControl w:val="0"/>
        <w:numPr>
          <w:ilvl w:val="1"/>
          <w:numId w:val="6"/>
        </w:numPr>
        <w:snapToGrid w:val="0"/>
        <w:spacing w:before="60" w:after="60"/>
        <w:outlineLvl w:val="1"/>
        <w:rPr>
          <w:b/>
          <w:color w:val="000000"/>
          <w:kern w:val="28"/>
          <w:sz w:val="28"/>
          <w:szCs w:val="28"/>
        </w:rPr>
      </w:pPr>
      <w:r w:rsidRPr="001349C1">
        <w:rPr>
          <w:b/>
          <w:color w:val="000000"/>
          <w:kern w:val="28"/>
          <w:sz w:val="28"/>
          <w:szCs w:val="28"/>
        </w:rPr>
        <w:t>Agent Installation Acceptance Test</w:t>
      </w:r>
    </w:p>
    <w:p w:rsidR="001349C1" w:rsidRPr="001349C1" w:rsidRDefault="001349C1" w:rsidP="001349C1">
      <w:pPr>
        <w:rPr>
          <w:lang w:eastAsia="zh-CN"/>
        </w:rPr>
      </w:pPr>
    </w:p>
    <w:p w:rsidR="001349C1" w:rsidRPr="001349C1" w:rsidRDefault="001349C1" w:rsidP="001349C1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2635"/>
        <w:gridCol w:w="2635"/>
        <w:gridCol w:w="2635"/>
        <w:gridCol w:w="2635"/>
      </w:tblGrid>
      <w:tr w:rsidR="001349C1" w:rsidRPr="001349C1" w:rsidTr="001349C1">
        <w:trPr>
          <w:cantSplit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spacing w:before="60" w:after="60"/>
              <w:rPr>
                <w:rFonts w:ascii="Arial" w:hAnsi="Arial" w:cs="Arial"/>
                <w:b/>
                <w:bCs/>
                <w:lang w:eastAsia="zh-CN"/>
              </w:rPr>
            </w:pPr>
            <w:r w:rsidRPr="001349C1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Test </w:t>
            </w:r>
            <w:r w:rsidRPr="001349C1">
              <w:rPr>
                <w:rFonts w:ascii="Calibri" w:hAnsi="Calibri" w:cs="Calibri"/>
                <w:b/>
                <w:color w:val="000000"/>
                <w:sz w:val="24"/>
                <w:szCs w:val="22"/>
                <w:lang w:eastAsia="zh-CN"/>
              </w:rPr>
              <w:t>Procedure</w:t>
            </w:r>
            <w:r w:rsidRPr="001349C1">
              <w:rPr>
                <w:rFonts w:ascii="Calibri" w:hAnsi="Calibri" w:cs="Calibri"/>
                <w:b/>
                <w:color w:val="000000"/>
                <w:sz w:val="24"/>
                <w:szCs w:val="22"/>
              </w:rPr>
              <w:t xml:space="preserve"> - </w:t>
            </w:r>
            <w:proofErr w:type="spellStart"/>
            <w:r w:rsidRPr="001349C1">
              <w:rPr>
                <w:rFonts w:ascii="Arial" w:hAnsi="Arial" w:cs="Arial"/>
                <w:b/>
                <w:bCs/>
              </w:rPr>
              <w:t>Agent</w:t>
            </w:r>
            <w:r w:rsidRPr="001349C1">
              <w:rPr>
                <w:rFonts w:ascii="Arial" w:hAnsi="Arial" w:cs="Arial"/>
                <w:b/>
                <w:bCs/>
                <w:lang w:eastAsia="zh-CN"/>
              </w:rPr>
              <w:t>OSPlatform</w:t>
            </w:r>
            <w:r w:rsidRPr="001349C1">
              <w:rPr>
                <w:rFonts w:ascii="Arial" w:hAnsi="Arial" w:cs="Arial"/>
                <w:b/>
                <w:bCs/>
              </w:rPr>
              <w:t>Versions</w:t>
            </w:r>
            <w:r w:rsidRPr="001349C1">
              <w:rPr>
                <w:rFonts w:ascii="Arial" w:hAnsi="Arial" w:cs="Arial"/>
                <w:b/>
                <w:bCs/>
                <w:lang w:eastAsia="zh-CN"/>
              </w:rPr>
              <w:t>TestProcedure</w:t>
            </w:r>
            <w:proofErr w:type="spellEnd"/>
          </w:p>
        </w:tc>
      </w:tr>
      <w:tr w:rsidR="001349C1" w:rsidRPr="001349C1" w:rsidTr="001349C1">
        <w:trPr>
          <w:cantSplit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349C1" w:rsidRPr="001349C1" w:rsidRDefault="001349C1" w:rsidP="001349C1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349C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Test Purpose: </w:t>
            </w:r>
          </w:p>
          <w:p w:rsidR="001349C1" w:rsidRPr="001349C1" w:rsidRDefault="001349C1" w:rsidP="001349C1">
            <w:pPr>
              <w:rPr>
                <w:rFonts w:ascii="Arial" w:hAnsi="Arial" w:cs="Arial"/>
                <w:sz w:val="18"/>
                <w:szCs w:val="18"/>
              </w:rPr>
            </w:pPr>
            <w:r w:rsidRPr="001349C1">
              <w:rPr>
                <w:rFonts w:ascii="Arial" w:hAnsi="Arial" w:cs="Arial"/>
                <w:sz w:val="18"/>
                <w:szCs w:val="18"/>
                <w:lang w:eastAsia="zh-CN"/>
              </w:rPr>
              <w:t>V</w:t>
            </w:r>
            <w:r w:rsidRPr="001349C1">
              <w:rPr>
                <w:rFonts w:ascii="Arial" w:hAnsi="Arial" w:cs="Arial"/>
                <w:sz w:val="18"/>
                <w:szCs w:val="18"/>
              </w:rPr>
              <w:t>erify the Device Management Agent can install successfully on different Operating Systems.</w:t>
            </w:r>
          </w:p>
          <w:p w:rsidR="001349C1" w:rsidRPr="001349C1" w:rsidRDefault="001349C1" w:rsidP="001349C1">
            <w:pPr>
              <w:rPr>
                <w:rFonts w:ascii="Arial" w:hAnsi="Arial" w:cs="Arial"/>
                <w:lang w:eastAsia="zh-CN"/>
              </w:rPr>
            </w:pPr>
          </w:p>
          <w:p w:rsidR="001349C1" w:rsidRPr="001349C1" w:rsidRDefault="001349C1" w:rsidP="001349C1">
            <w:pPr>
              <w:rPr>
                <w:rFonts w:ascii="Arial" w:hAnsi="Arial" w:cs="Arial"/>
                <w:lang w:eastAsia="zh-CN"/>
              </w:rPr>
            </w:pPr>
            <w:r w:rsidRPr="001349C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Result</w:t>
            </w:r>
            <w:r w:rsidRPr="001349C1">
              <w:rPr>
                <w:rFonts w:ascii="Arial" w:hAnsi="Arial" w:cs="Arial"/>
                <w:sz w:val="18"/>
                <w:szCs w:val="18"/>
                <w:lang w:eastAsia="zh-CN"/>
              </w:rPr>
              <w:t xml:space="preserve"> is ‘PASS’ if the Actual Version is the same with the Expected Version. Otherwise, ‘FAIL’.</w:t>
            </w:r>
          </w:p>
        </w:tc>
      </w:tr>
      <w:tr w:rsidR="001349C1" w:rsidRPr="001349C1" w:rsidTr="001349C1">
        <w:trPr>
          <w:cantSplit/>
          <w:trHeight w:val="485"/>
          <w:tblHeader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jc w:val="center"/>
              <w:rPr>
                <w:rFonts w:ascii="Arial" w:hAnsi="Arial" w:cs="Arial"/>
                <w:b/>
              </w:rPr>
            </w:pPr>
            <w:r w:rsidRPr="001349C1">
              <w:rPr>
                <w:rFonts w:ascii="Arial" w:hAnsi="Arial" w:cs="Arial"/>
                <w:b/>
                <w:lang w:eastAsia="zh-CN"/>
              </w:rPr>
              <w:t>QA Environment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jc w:val="center"/>
              <w:rPr>
                <w:rFonts w:ascii="Arial" w:hAnsi="Arial" w:cs="Arial"/>
                <w:b/>
              </w:rPr>
            </w:pPr>
            <w:r w:rsidRPr="001349C1">
              <w:rPr>
                <w:rFonts w:ascii="Arial" w:hAnsi="Arial" w:cs="Arial"/>
                <w:b/>
                <w:lang w:eastAsia="zh-CN"/>
              </w:rPr>
              <w:t xml:space="preserve">QA Environment </w:t>
            </w:r>
            <w:r w:rsidRPr="001349C1">
              <w:rPr>
                <w:rFonts w:ascii="Arial" w:hAnsi="Arial" w:cs="Arial"/>
                <w:b/>
              </w:rPr>
              <w:t>Expected Version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jc w:val="center"/>
              <w:rPr>
                <w:rFonts w:ascii="Arial" w:hAnsi="Arial" w:cs="Arial"/>
                <w:b/>
              </w:rPr>
            </w:pPr>
            <w:r w:rsidRPr="001349C1">
              <w:rPr>
                <w:rFonts w:ascii="Arial" w:hAnsi="Arial" w:cs="Arial"/>
                <w:b/>
              </w:rPr>
              <w:t>Actual Version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jc w:val="center"/>
              <w:rPr>
                <w:rFonts w:ascii="Arial" w:hAnsi="Arial" w:cs="Arial"/>
                <w:b/>
              </w:rPr>
            </w:pPr>
            <w:r w:rsidRPr="001349C1">
              <w:rPr>
                <w:rFonts w:ascii="Arial" w:hAnsi="Arial" w:cs="Arial"/>
                <w:b/>
              </w:rPr>
              <w:t>Pass/Fail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349C1" w:rsidRPr="001349C1" w:rsidRDefault="001349C1" w:rsidP="001349C1">
            <w:pPr>
              <w:jc w:val="center"/>
              <w:rPr>
                <w:rFonts w:ascii="Arial" w:hAnsi="Arial" w:cs="Arial"/>
                <w:b/>
              </w:rPr>
            </w:pPr>
            <w:r w:rsidRPr="001349C1">
              <w:rPr>
                <w:rFonts w:ascii="Arial" w:hAnsi="Arial" w:cs="Arial"/>
                <w:b/>
              </w:rPr>
              <w:t>Initial/Date</w:t>
            </w:r>
          </w:p>
        </w:tc>
      </w:tr>
      <w:tr w:rsidR="001349C1" w:rsidRPr="001349C1" w:rsidTr="001349C1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7A534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  <w:r>
              <w:rPr>
                <w:rFonts w:ascii="Arial" w:hAnsi="Arial" w:cs="Arial" w:hint="eastAsia"/>
                <w:bCs/>
                <w:lang w:eastAsia="zh-CN"/>
              </w:rPr>
              <w:t>Windows 10 64bit</w:t>
            </w:r>
            <w:r w:rsidR="001349C1" w:rsidRPr="001349C1">
              <w:rPr>
                <w:rFonts w:ascii="Arial" w:hAnsi="Arial" w:cs="Arial"/>
                <w:bCs/>
                <w:lang w:eastAsia="zh-CN"/>
              </w:rPr>
              <w:t>+Agent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rPr>
                <w:rFonts w:ascii="Arial" w:hAnsi="Arial" w:cs="Arial"/>
                <w:bCs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OS: </w:t>
            </w:r>
            <w:r w:rsidR="007A5341">
              <w:rPr>
                <w:rFonts w:ascii="Arial" w:hAnsi="Arial" w:cs="Arial" w:hint="eastAsia"/>
                <w:bCs/>
                <w:lang w:eastAsia="zh-CN"/>
              </w:rPr>
              <w:t>64</w:t>
            </w:r>
            <w:r w:rsidR="007A5341" w:rsidRPr="001349C1">
              <w:rPr>
                <w:rFonts w:ascii="Arial" w:hAnsi="Arial" w:cs="Arial"/>
                <w:bCs/>
              </w:rPr>
              <w:t xml:space="preserve">bit </w:t>
            </w:r>
            <w:r w:rsidRPr="001349C1">
              <w:rPr>
                <w:rFonts w:ascii="Arial" w:hAnsi="Arial" w:cs="Arial"/>
                <w:bCs/>
              </w:rPr>
              <w:t>platforms</w:t>
            </w:r>
          </w:p>
          <w:p w:rsidR="001349C1" w:rsidRPr="001349C1" w:rsidRDefault="001349C1" w:rsidP="007A534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Agent: </w:t>
            </w:r>
            <w:r w:rsidR="007A5341">
              <w:rPr>
                <w:rFonts w:ascii="Arial" w:hAnsi="Arial" w:cs="Arial" w:hint="eastAsia"/>
                <w:bCs/>
                <w:lang w:eastAsia="zh-CN"/>
              </w:rPr>
              <w:t>64</w:t>
            </w:r>
            <w:r w:rsidR="007A5341" w:rsidRPr="001349C1">
              <w:rPr>
                <w:rFonts w:ascii="Arial" w:hAnsi="Arial" w:cs="Arial"/>
                <w:bCs/>
              </w:rPr>
              <w:t xml:space="preserve">bit </w:t>
            </w:r>
            <w:r w:rsidRPr="001349C1">
              <w:rPr>
                <w:rFonts w:ascii="Arial" w:hAnsi="Arial" w:cs="Arial"/>
                <w:bCs/>
              </w:rPr>
              <w:t>J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ava </w:t>
            </w:r>
            <w:r w:rsidRPr="001349C1">
              <w:rPr>
                <w:rFonts w:ascii="Arial" w:hAnsi="Arial" w:cs="Arial"/>
                <w:bCs/>
              </w:rPr>
              <w:t>R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untime </w:t>
            </w:r>
            <w:r w:rsidRPr="001349C1">
              <w:rPr>
                <w:rFonts w:ascii="Arial" w:hAnsi="Arial" w:cs="Arial"/>
                <w:bCs/>
              </w:rPr>
              <w:t>E</w:t>
            </w:r>
            <w:r w:rsidRPr="001349C1">
              <w:rPr>
                <w:rFonts w:ascii="Arial" w:hAnsi="Arial" w:cs="Arial"/>
                <w:bCs/>
                <w:lang w:eastAsia="zh-CN"/>
              </w:rPr>
              <w:t>nvironment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tabs>
                <w:tab w:val="left" w:pos="490"/>
              </w:tabs>
              <w:rPr>
                <w:rFonts w:ascii="Arial" w:hAnsi="Arial" w:cs="Arial"/>
                <w:lang w:eastAsia="zh-CN"/>
              </w:rPr>
            </w:pPr>
            <w:r w:rsidRPr="001349C1">
              <w:rPr>
                <w:rFonts w:ascii="Arial" w:hAnsi="Arial" w:cs="Arial"/>
                <w:lang w:eastAsia="zh-CN"/>
              </w:rPr>
              <w:t>PASS/FAIL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</w:p>
        </w:tc>
      </w:tr>
      <w:tr w:rsidR="001349C1" w:rsidRPr="001349C1" w:rsidTr="001349C1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</w:p>
          <w:p w:rsidR="001349C1" w:rsidRPr="001349C1" w:rsidRDefault="001349C1" w:rsidP="00454EA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Windows </w:t>
            </w:r>
            <w:r w:rsidR="006606CF">
              <w:rPr>
                <w:rFonts w:ascii="Arial" w:hAnsi="Arial" w:cs="Arial" w:hint="eastAsia"/>
                <w:bCs/>
                <w:lang w:eastAsia="zh-CN"/>
              </w:rPr>
              <w:t>8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 </w:t>
            </w:r>
            <w:r w:rsidR="006606CF">
              <w:rPr>
                <w:rFonts w:ascii="Arial" w:hAnsi="Arial" w:cs="Arial" w:hint="eastAsia"/>
                <w:bCs/>
                <w:lang w:eastAsia="zh-CN"/>
              </w:rPr>
              <w:t>64</w:t>
            </w:r>
            <w:r w:rsidRPr="001349C1">
              <w:rPr>
                <w:rFonts w:ascii="Arial" w:hAnsi="Arial" w:cs="Arial"/>
                <w:bCs/>
                <w:lang w:eastAsia="zh-CN"/>
              </w:rPr>
              <w:t>bit+Agent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rPr>
                <w:rFonts w:ascii="Arial" w:hAnsi="Arial" w:cs="Arial"/>
                <w:bCs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OS: </w:t>
            </w:r>
            <w:r w:rsidR="006606CF">
              <w:rPr>
                <w:rFonts w:ascii="Arial" w:hAnsi="Arial" w:cs="Arial" w:hint="eastAsia"/>
                <w:bCs/>
                <w:lang w:eastAsia="zh-CN"/>
              </w:rPr>
              <w:t>64</w:t>
            </w:r>
            <w:r w:rsidR="00454EA1" w:rsidRPr="001349C1">
              <w:rPr>
                <w:rFonts w:ascii="Arial" w:hAnsi="Arial" w:cs="Arial"/>
                <w:bCs/>
              </w:rPr>
              <w:t xml:space="preserve">bit </w:t>
            </w:r>
            <w:r w:rsidRPr="001349C1">
              <w:rPr>
                <w:rFonts w:ascii="Arial" w:hAnsi="Arial" w:cs="Arial"/>
                <w:bCs/>
              </w:rPr>
              <w:t>platforms</w:t>
            </w:r>
          </w:p>
          <w:p w:rsidR="001349C1" w:rsidRPr="001349C1" w:rsidRDefault="001349C1" w:rsidP="00454EA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Agent: </w:t>
            </w:r>
            <w:r w:rsidR="006606CF">
              <w:rPr>
                <w:rFonts w:ascii="Arial" w:hAnsi="Arial" w:cs="Arial" w:hint="eastAsia"/>
                <w:bCs/>
                <w:lang w:eastAsia="zh-CN"/>
              </w:rPr>
              <w:t>64</w:t>
            </w:r>
            <w:r w:rsidR="00454EA1" w:rsidRPr="001349C1">
              <w:rPr>
                <w:rFonts w:ascii="Arial" w:hAnsi="Arial" w:cs="Arial"/>
                <w:bCs/>
              </w:rPr>
              <w:t xml:space="preserve">bit </w:t>
            </w:r>
            <w:r w:rsidRPr="001349C1">
              <w:rPr>
                <w:rFonts w:ascii="Arial" w:hAnsi="Arial" w:cs="Arial"/>
                <w:bCs/>
              </w:rPr>
              <w:t>J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ava </w:t>
            </w:r>
            <w:r w:rsidRPr="001349C1">
              <w:rPr>
                <w:rFonts w:ascii="Arial" w:hAnsi="Arial" w:cs="Arial"/>
                <w:bCs/>
              </w:rPr>
              <w:t>R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untime </w:t>
            </w:r>
            <w:r w:rsidRPr="001349C1">
              <w:rPr>
                <w:rFonts w:ascii="Arial" w:hAnsi="Arial" w:cs="Arial"/>
                <w:bCs/>
              </w:rPr>
              <w:t>E</w:t>
            </w:r>
            <w:r w:rsidRPr="001349C1">
              <w:rPr>
                <w:rFonts w:ascii="Arial" w:hAnsi="Arial" w:cs="Arial"/>
                <w:bCs/>
                <w:lang w:eastAsia="zh-CN"/>
              </w:rPr>
              <w:t>nvironment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  <w:lang w:eastAsia="zh-CN"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tabs>
                <w:tab w:val="left" w:pos="490"/>
              </w:tabs>
              <w:rPr>
                <w:rFonts w:ascii="Arial" w:hAnsi="Arial" w:cs="Arial"/>
              </w:rPr>
            </w:pPr>
            <w:bookmarkStart w:id="66" w:name="OLE_LINK5"/>
            <w:bookmarkStart w:id="67" w:name="OLE_LINK6"/>
            <w:r w:rsidRPr="001349C1">
              <w:rPr>
                <w:rFonts w:ascii="Arial" w:hAnsi="Arial" w:cs="Arial"/>
                <w:lang w:eastAsia="zh-CN"/>
              </w:rPr>
              <w:t>PASS</w:t>
            </w:r>
            <w:bookmarkEnd w:id="66"/>
            <w:bookmarkEnd w:id="67"/>
            <w:r w:rsidRPr="001349C1">
              <w:rPr>
                <w:rFonts w:ascii="Arial" w:hAnsi="Arial" w:cs="Arial"/>
                <w:lang w:eastAsia="zh-CN"/>
              </w:rPr>
              <w:t>/FAIL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</w:p>
        </w:tc>
      </w:tr>
      <w:tr w:rsidR="001349C1" w:rsidRPr="001349C1" w:rsidTr="001349C1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  <w:r w:rsidRPr="001349C1">
              <w:rPr>
                <w:rFonts w:ascii="Arial" w:hAnsi="Arial" w:cs="Arial"/>
                <w:bCs/>
              </w:rPr>
              <w:t xml:space="preserve">Windows </w:t>
            </w:r>
            <w:r w:rsidRPr="001349C1">
              <w:rPr>
                <w:rFonts w:ascii="Arial" w:hAnsi="Arial" w:cs="Arial"/>
                <w:bCs/>
                <w:lang w:eastAsia="zh-CN"/>
              </w:rPr>
              <w:t>7 64bit+Agent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rPr>
                <w:rFonts w:ascii="Arial" w:hAnsi="Arial" w:cs="Arial"/>
                <w:bCs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OS: </w:t>
            </w:r>
            <w:r w:rsidRPr="001349C1">
              <w:rPr>
                <w:rFonts w:ascii="Arial" w:hAnsi="Arial" w:cs="Arial"/>
                <w:bCs/>
              </w:rPr>
              <w:t>64bit platforms</w:t>
            </w:r>
          </w:p>
          <w:p w:rsidR="001349C1" w:rsidRPr="001349C1" w:rsidRDefault="001349C1" w:rsidP="001349C1">
            <w:pPr>
              <w:rPr>
                <w:rFonts w:ascii="Arial" w:hAnsi="Arial" w:cs="Arial"/>
                <w:bCs/>
                <w:lang w:eastAsia="zh-CN"/>
              </w:rPr>
            </w:pPr>
            <w:r w:rsidRPr="001349C1">
              <w:rPr>
                <w:rFonts w:ascii="Arial" w:hAnsi="Arial" w:cs="Arial"/>
                <w:bCs/>
                <w:lang w:eastAsia="zh-CN"/>
              </w:rPr>
              <w:t xml:space="preserve">Agent: </w:t>
            </w:r>
            <w:r w:rsidRPr="001349C1">
              <w:rPr>
                <w:rFonts w:ascii="Arial" w:hAnsi="Arial" w:cs="Arial"/>
                <w:bCs/>
              </w:rPr>
              <w:t>64bit J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ava </w:t>
            </w:r>
            <w:r w:rsidRPr="001349C1">
              <w:rPr>
                <w:rFonts w:ascii="Arial" w:hAnsi="Arial" w:cs="Arial"/>
                <w:bCs/>
              </w:rPr>
              <w:t>R</w:t>
            </w:r>
            <w:r w:rsidRPr="001349C1">
              <w:rPr>
                <w:rFonts w:ascii="Arial" w:hAnsi="Arial" w:cs="Arial"/>
                <w:bCs/>
                <w:lang w:eastAsia="zh-CN"/>
              </w:rPr>
              <w:t xml:space="preserve">untime </w:t>
            </w:r>
            <w:r w:rsidRPr="001349C1">
              <w:rPr>
                <w:rFonts w:ascii="Arial" w:hAnsi="Arial" w:cs="Arial"/>
                <w:bCs/>
              </w:rPr>
              <w:t>E</w:t>
            </w:r>
            <w:r w:rsidRPr="001349C1">
              <w:rPr>
                <w:rFonts w:ascii="Arial" w:hAnsi="Arial" w:cs="Arial"/>
                <w:bCs/>
                <w:lang w:eastAsia="zh-CN"/>
              </w:rPr>
              <w:t>nvironment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9C1" w:rsidRPr="001349C1" w:rsidRDefault="001349C1" w:rsidP="001349C1">
            <w:pPr>
              <w:tabs>
                <w:tab w:val="left" w:pos="490"/>
              </w:tabs>
              <w:rPr>
                <w:rFonts w:ascii="Arial" w:hAnsi="Arial" w:cs="Arial"/>
              </w:rPr>
            </w:pPr>
            <w:r w:rsidRPr="001349C1">
              <w:rPr>
                <w:rFonts w:ascii="Arial" w:hAnsi="Arial" w:cs="Arial"/>
                <w:lang w:eastAsia="zh-CN"/>
              </w:rPr>
              <w:t>PASS/FAIL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C1" w:rsidRPr="001349C1" w:rsidRDefault="001349C1" w:rsidP="001349C1">
            <w:pPr>
              <w:tabs>
                <w:tab w:val="left" w:leader="underscore" w:pos="6480"/>
              </w:tabs>
              <w:spacing w:before="60" w:after="180"/>
              <w:rPr>
                <w:rFonts w:ascii="Arial" w:hAnsi="Arial" w:cs="Arial"/>
                <w:bCs/>
              </w:rPr>
            </w:pPr>
          </w:p>
        </w:tc>
      </w:tr>
    </w:tbl>
    <w:p w:rsidR="00755110" w:rsidRDefault="00755110" w:rsidP="002778F4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Default="00755110" w:rsidP="00755110">
      <w:pPr>
        <w:rPr>
          <w:lang w:eastAsia="zh-CN"/>
        </w:rPr>
      </w:pPr>
    </w:p>
    <w:p w:rsidR="00755110" w:rsidRPr="00755110" w:rsidRDefault="00755110" w:rsidP="00755110">
      <w:pPr>
        <w:rPr>
          <w:lang w:eastAsia="zh-CN"/>
        </w:rPr>
      </w:pPr>
    </w:p>
    <w:p w:rsidR="00755110" w:rsidRDefault="00755110" w:rsidP="00755110">
      <w:pPr>
        <w:jc w:val="center"/>
        <w:rPr>
          <w:lang w:eastAsia="zh-CN"/>
        </w:rPr>
      </w:pPr>
    </w:p>
    <w:p w:rsidR="00755110" w:rsidRDefault="00755110" w:rsidP="00755110">
      <w:pPr>
        <w:rPr>
          <w:lang w:eastAsia="zh-CN"/>
        </w:rPr>
      </w:pPr>
    </w:p>
    <w:p w:rsidR="001349C1" w:rsidRPr="00755110" w:rsidRDefault="001349C1" w:rsidP="00755110">
      <w:pPr>
        <w:rPr>
          <w:lang w:eastAsia="zh-CN"/>
        </w:rPr>
        <w:sectPr w:rsidR="001349C1" w:rsidRPr="00755110" w:rsidSect="00E730AB"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5E481F" w:rsidRDefault="005E481F" w:rsidP="002778F4">
      <w:pPr>
        <w:rPr>
          <w:lang w:eastAsia="zh-CN"/>
        </w:rPr>
      </w:pPr>
    </w:p>
    <w:p w:rsidR="00A13316" w:rsidRDefault="00A13316" w:rsidP="004C365F">
      <w:pPr>
        <w:pStyle w:val="Heading1"/>
      </w:pPr>
      <w:bookmarkStart w:id="68" w:name="_Toc362531744"/>
      <w:bookmarkStart w:id="69" w:name="_Toc362870976"/>
      <w:bookmarkStart w:id="70" w:name="_Toc363049388"/>
      <w:bookmarkStart w:id="71" w:name="_Ref380738647"/>
      <w:bookmarkStart w:id="72" w:name="_Toc456372042"/>
      <w:r w:rsidRPr="00340C66">
        <w:rPr>
          <w:rFonts w:hint="eastAsia"/>
        </w:rPr>
        <w:t>Test Results</w:t>
      </w:r>
      <w:bookmarkEnd w:id="68"/>
      <w:bookmarkEnd w:id="69"/>
      <w:bookmarkEnd w:id="70"/>
      <w:bookmarkEnd w:id="71"/>
      <w:bookmarkEnd w:id="72"/>
    </w:p>
    <w:p w:rsidR="00A13316" w:rsidRPr="0022712F" w:rsidRDefault="00A13316" w:rsidP="00A13316">
      <w:pPr>
        <w:rPr>
          <w:lang w:eastAsia="zh-CN"/>
        </w:rPr>
      </w:pPr>
    </w:p>
    <w:p w:rsidR="00E873F0" w:rsidRDefault="00A13316" w:rsidP="00811984">
      <w:pPr>
        <w:pStyle w:val="NormalWeb"/>
        <w:rPr>
          <w:lang w:eastAsia="zh-CN"/>
        </w:rPr>
      </w:pPr>
      <w:r>
        <w:rPr>
          <w:rFonts w:ascii="Arial" w:hAnsi="Arial" w:cs="Arial"/>
          <w:sz w:val="20"/>
          <w:szCs w:val="20"/>
        </w:rPr>
        <w:t xml:space="preserve">The test results for </w:t>
      </w:r>
      <w:r w:rsidR="00F20D0C">
        <w:rPr>
          <w:rFonts w:ascii="Arial" w:hAnsi="Arial" w:cs="Arial" w:hint="eastAsia"/>
          <w:sz w:val="20"/>
          <w:szCs w:val="20"/>
          <w:lang w:eastAsia="zh-CN"/>
        </w:rPr>
        <w:t>Installation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Qualification</w:t>
      </w:r>
      <w:r>
        <w:rPr>
          <w:rFonts w:ascii="Arial" w:hAnsi="Arial" w:cs="Arial"/>
          <w:sz w:val="20"/>
          <w:szCs w:val="20"/>
        </w:rPr>
        <w:t xml:space="preserve"> will be summarized in a separate test report document. That document details the execution sequence of test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procedures</w:t>
      </w:r>
      <w:r>
        <w:rPr>
          <w:rFonts w:ascii="Arial" w:hAnsi="Arial" w:cs="Arial"/>
          <w:sz w:val="20"/>
          <w:szCs w:val="20"/>
        </w:rPr>
        <w:t>, problems found, test configurations used, and other details</w:t>
      </w:r>
      <w:r w:rsidRPr="00015B9E">
        <w:rPr>
          <w:rFonts w:ascii="Arial" w:hAnsi="Arial" w:cs="Arial"/>
          <w:sz w:val="20"/>
          <w:szCs w:val="20"/>
        </w:rPr>
        <w:t>.</w:t>
      </w:r>
      <w:r w:rsidR="00F87B7F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scripted test results will be submitted to Agile. </w:t>
      </w:r>
      <w:r w:rsidR="00F87B7F">
        <w:rPr>
          <w:rFonts w:ascii="Arial" w:hAnsi="Arial" w:cs="Arial" w:hint="eastAsia"/>
          <w:sz w:val="20"/>
          <w:szCs w:val="20"/>
          <w:lang w:eastAsia="zh-CN"/>
        </w:rPr>
        <w:t>The test report is used as the basis for system deployment</w:t>
      </w:r>
      <w:r w:rsidR="002B5F49">
        <w:rPr>
          <w:rFonts w:ascii="Arial" w:hAnsi="Arial" w:cs="Arial" w:hint="eastAsia"/>
          <w:sz w:val="20"/>
          <w:szCs w:val="20"/>
          <w:lang w:eastAsia="zh-CN"/>
        </w:rPr>
        <w:t xml:space="preserve"> and t</w:t>
      </w:r>
      <w:r w:rsidR="00930372">
        <w:rPr>
          <w:rFonts w:ascii="Arial" w:hAnsi="Arial" w:cs="Arial" w:hint="eastAsia"/>
          <w:sz w:val="20"/>
          <w:szCs w:val="20"/>
          <w:lang w:eastAsia="zh-CN"/>
        </w:rPr>
        <w:t xml:space="preserve">esting team will make a </w:t>
      </w:r>
      <w:r w:rsidR="00930372">
        <w:rPr>
          <w:rFonts w:ascii="Arial" w:hAnsi="Arial" w:cs="Arial"/>
          <w:sz w:val="20"/>
          <w:szCs w:val="20"/>
          <w:lang w:eastAsia="zh-CN"/>
        </w:rPr>
        <w:t>recommendation</w:t>
      </w:r>
      <w:r w:rsidR="00930372">
        <w:rPr>
          <w:rFonts w:ascii="Arial" w:hAnsi="Arial" w:cs="Arial" w:hint="eastAsia"/>
          <w:sz w:val="20"/>
          <w:szCs w:val="20"/>
          <w:lang w:eastAsia="zh-CN"/>
        </w:rPr>
        <w:t xml:space="preserve"> on whether this system is ready for further testing including </w:t>
      </w:r>
      <w:r w:rsidR="009F41FC">
        <w:rPr>
          <w:rFonts w:ascii="Arial" w:hAnsi="Arial" w:cs="Arial" w:hint="eastAsia"/>
          <w:sz w:val="20"/>
          <w:szCs w:val="20"/>
          <w:lang w:eastAsia="zh-CN"/>
        </w:rPr>
        <w:t>D</w:t>
      </w:r>
      <w:r w:rsidR="00BC0980">
        <w:rPr>
          <w:rFonts w:ascii="Arial" w:hAnsi="Arial" w:cs="Arial" w:hint="eastAsia"/>
          <w:sz w:val="20"/>
          <w:szCs w:val="20"/>
          <w:lang w:eastAsia="zh-CN"/>
        </w:rPr>
        <w:t xml:space="preserve">efect </w:t>
      </w:r>
      <w:r w:rsidR="009F41FC">
        <w:rPr>
          <w:rFonts w:ascii="Arial" w:hAnsi="Arial" w:cs="Arial" w:hint="eastAsia"/>
          <w:sz w:val="20"/>
          <w:szCs w:val="20"/>
          <w:lang w:eastAsia="zh-CN"/>
        </w:rPr>
        <w:t>V</w:t>
      </w:r>
      <w:r w:rsidR="00BC0980">
        <w:rPr>
          <w:rFonts w:ascii="Arial" w:hAnsi="Arial" w:cs="Arial"/>
          <w:sz w:val="20"/>
          <w:szCs w:val="20"/>
          <w:lang w:eastAsia="zh-CN"/>
        </w:rPr>
        <w:t>erification</w:t>
      </w:r>
      <w:r w:rsidR="00BC0980">
        <w:rPr>
          <w:rFonts w:ascii="Arial" w:hAnsi="Arial" w:cs="Arial" w:hint="eastAsia"/>
          <w:sz w:val="20"/>
          <w:szCs w:val="20"/>
          <w:lang w:eastAsia="zh-CN"/>
        </w:rPr>
        <w:t xml:space="preserve">, </w:t>
      </w:r>
      <w:r w:rsidR="00454EA1">
        <w:rPr>
          <w:rFonts w:ascii="Arial" w:hAnsi="Arial" w:cs="Arial" w:hint="eastAsia"/>
          <w:sz w:val="20"/>
          <w:szCs w:val="20"/>
          <w:lang w:eastAsia="zh-CN"/>
        </w:rPr>
        <w:t>Functional Test</w:t>
      </w:r>
      <w:r w:rsidR="00E87E84">
        <w:rPr>
          <w:rFonts w:ascii="Arial" w:hAnsi="Arial" w:cs="Arial"/>
          <w:sz w:val="20"/>
          <w:szCs w:val="20"/>
          <w:lang w:eastAsia="zh-CN"/>
        </w:rPr>
        <w:t xml:space="preserve"> Procedures</w:t>
      </w:r>
      <w:r w:rsidR="00930372">
        <w:rPr>
          <w:rFonts w:ascii="Arial" w:hAnsi="Arial" w:cs="Arial" w:hint="eastAsia"/>
          <w:sz w:val="20"/>
          <w:szCs w:val="20"/>
          <w:lang w:eastAsia="zh-CN"/>
        </w:rPr>
        <w:t>, End to End testing</w:t>
      </w:r>
      <w:r w:rsidR="00F87B7F">
        <w:rPr>
          <w:rFonts w:ascii="Arial" w:hAnsi="Arial" w:cs="Arial" w:hint="eastAsia"/>
          <w:sz w:val="20"/>
          <w:szCs w:val="20"/>
          <w:lang w:eastAsia="zh-CN"/>
        </w:rPr>
        <w:t>.</w:t>
      </w: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Default="00E873F0" w:rsidP="00E873F0">
      <w:pPr>
        <w:rPr>
          <w:lang w:eastAsia="zh-CN"/>
        </w:rPr>
      </w:pPr>
    </w:p>
    <w:p w:rsidR="00E873F0" w:rsidRPr="00E873F0" w:rsidRDefault="00E873F0" w:rsidP="00E873F0">
      <w:pPr>
        <w:rPr>
          <w:lang w:eastAsia="zh-CN"/>
        </w:rPr>
      </w:pPr>
    </w:p>
    <w:p w:rsidR="00E873F0" w:rsidRDefault="00E873F0" w:rsidP="00E873F0">
      <w:pPr>
        <w:rPr>
          <w:lang w:eastAsia="zh-CN"/>
        </w:rPr>
      </w:pPr>
    </w:p>
    <w:p w:rsidR="00E873F0" w:rsidRDefault="00E873F0" w:rsidP="00E873F0">
      <w:pPr>
        <w:rPr>
          <w:lang w:eastAsia="zh-CN"/>
        </w:rPr>
      </w:pPr>
    </w:p>
    <w:p w:rsidR="00605CB6" w:rsidRPr="00E873F0" w:rsidRDefault="00E873F0" w:rsidP="00E873F0">
      <w:pPr>
        <w:tabs>
          <w:tab w:val="left" w:pos="2504"/>
        </w:tabs>
        <w:rPr>
          <w:lang w:eastAsia="zh-CN"/>
        </w:rPr>
      </w:pPr>
      <w:r>
        <w:rPr>
          <w:lang w:eastAsia="zh-CN"/>
        </w:rPr>
        <w:tab/>
      </w:r>
    </w:p>
    <w:sectPr w:rsidR="00605CB6" w:rsidRPr="00E873F0" w:rsidSect="00C241E5"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51" w:rsidRDefault="00B26051">
      <w:r>
        <w:separator/>
      </w:r>
    </w:p>
  </w:endnote>
  <w:endnote w:type="continuationSeparator" w:id="0">
    <w:p w:rsidR="00B26051" w:rsidRDefault="00B2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cala-Regular">
    <w:altName w:val="Bookman Old Style"/>
    <w:charset w:val="00"/>
    <w:family w:val="roman"/>
    <w:pitch w:val="variable"/>
    <w:sig w:usb0="8000002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F0" w:rsidRDefault="00E873F0" w:rsidP="00E873F0">
    <w:pPr>
      <w:pStyle w:val="Footer"/>
      <w:tabs>
        <w:tab w:val="left" w:pos="225"/>
        <w:tab w:val="right" w:pos="9360"/>
      </w:tabs>
    </w:pPr>
    <w:r>
      <w:tab/>
      <w:t>Medtronic Confidential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85428">
      <w:rPr>
        <w:noProof/>
      </w:rPr>
      <w:t>5</w:t>
    </w:r>
    <w:r>
      <w:rPr>
        <w:noProof/>
      </w:rPr>
      <w:fldChar w:fldCharType="end"/>
    </w:r>
  </w:p>
  <w:p w:rsidR="004B1E39" w:rsidRDefault="004B1E39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F0" w:rsidRDefault="00E873F0" w:rsidP="00E873F0">
    <w:pPr>
      <w:pStyle w:val="Footer"/>
      <w:tabs>
        <w:tab w:val="right" w:pos="9360"/>
      </w:tabs>
    </w:pPr>
    <w:r>
      <w:t xml:space="preserve">Medtronic Confidential </w:t>
    </w:r>
    <w:r>
      <w:tab/>
    </w:r>
    <w:r>
      <w:tab/>
    </w:r>
    <w:r>
      <w:tab/>
    </w:r>
    <w:r w:rsidR="00374589">
      <w:fldChar w:fldCharType="begin"/>
    </w:r>
    <w:r w:rsidR="00374589">
      <w:instrText xml:space="preserve"> PAGE   \* MERGEFORMAT </w:instrText>
    </w:r>
    <w:r w:rsidR="00374589">
      <w:fldChar w:fldCharType="separate"/>
    </w:r>
    <w:r w:rsidR="00C85428">
      <w:rPr>
        <w:noProof/>
      </w:rPr>
      <w:t>1</w:t>
    </w:r>
    <w:r w:rsidR="00374589">
      <w:rPr>
        <w:noProof/>
      </w:rPr>
      <w:fldChar w:fldCharType="end"/>
    </w:r>
  </w:p>
  <w:p w:rsidR="004B1E39" w:rsidRDefault="004B1E39" w:rsidP="00764503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51" w:rsidRDefault="00B26051">
      <w:r>
        <w:separator/>
      </w:r>
    </w:p>
  </w:footnote>
  <w:footnote w:type="continuationSeparator" w:id="0">
    <w:p w:rsidR="00B26051" w:rsidRDefault="00B26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3" w:type="dxa"/>
      <w:jc w:val="center"/>
      <w:tblInd w:w="-5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4861"/>
      <w:gridCol w:w="5042"/>
    </w:tblGrid>
    <w:tr w:rsidR="004B1E39" w:rsidRPr="00311B10" w:rsidTr="00BA3B33">
      <w:trPr>
        <w:jc w:val="center"/>
      </w:trPr>
      <w:tc>
        <w:tcPr>
          <w:tcW w:w="486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4B1E39" w:rsidP="00BA3B33">
          <w:pPr>
            <w:pStyle w:val="Header"/>
            <w:rPr>
              <w:rFonts w:ascii="Arial" w:hAnsi="Arial"/>
              <w:b/>
            </w:rPr>
          </w:pPr>
          <w:r w:rsidRPr="00311B10">
            <w:rPr>
              <w:rFonts w:ascii="Arial" w:hAnsi="Arial"/>
              <w:b/>
            </w:rPr>
            <w:t xml:space="preserve">Gateway Installation Qualification </w:t>
          </w:r>
        </w:p>
      </w:tc>
      <w:tc>
        <w:tcPr>
          <w:tcW w:w="504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7261F3" w:rsidP="00151B16">
          <w:pPr>
            <w:pStyle w:val="Header"/>
            <w:jc w:val="right"/>
            <w:rPr>
              <w:rFonts w:ascii="Arial" w:hAnsi="Arial"/>
              <w:b/>
            </w:rPr>
          </w:pPr>
          <w:r w:rsidRPr="007261F3">
            <w:rPr>
              <w:rFonts w:ascii="Arial" w:hAnsi="Arial"/>
              <w:b/>
            </w:rPr>
            <w:t>RE00062907</w:t>
          </w:r>
          <w:r w:rsidR="004B1E39">
            <w:rPr>
              <w:rFonts w:ascii="Arial" w:hAnsi="Arial" w:hint="eastAsia"/>
              <w:b/>
              <w:lang w:eastAsia="zh-CN"/>
            </w:rPr>
            <w:t xml:space="preserve"> </w:t>
          </w:r>
          <w:r w:rsidR="004B1E39" w:rsidRPr="00311B10">
            <w:rPr>
              <w:rFonts w:ascii="Arial" w:hAnsi="Arial"/>
              <w:b/>
              <w:szCs w:val="18"/>
            </w:rPr>
            <w:t xml:space="preserve">Rev </w:t>
          </w:r>
          <w:r w:rsidR="00151B16">
            <w:rPr>
              <w:rFonts w:ascii="Arial" w:hAnsi="Arial"/>
              <w:b/>
              <w:szCs w:val="18"/>
              <w:lang w:eastAsia="zh-CN"/>
            </w:rPr>
            <w:t>A</w:t>
          </w:r>
          <w:r w:rsidRPr="00311B10">
            <w:rPr>
              <w:rFonts w:ascii="Arial" w:hAnsi="Arial"/>
              <w:b/>
              <w:szCs w:val="18"/>
            </w:rPr>
            <w:t xml:space="preserve"> </w:t>
          </w:r>
        </w:p>
      </w:tc>
    </w:tr>
    <w:tr w:rsidR="004B1E39" w:rsidRPr="00311B10" w:rsidTr="00BA3B33">
      <w:trPr>
        <w:trHeight w:val="288"/>
        <w:jc w:val="center"/>
      </w:trPr>
      <w:tc>
        <w:tcPr>
          <w:tcW w:w="48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4B1E39" w:rsidP="00BA3B33">
          <w:pPr>
            <w:rPr>
              <w:rFonts w:ascii="Arial" w:hAnsi="Arial" w:cs="Arial"/>
              <w:b/>
              <w:szCs w:val="18"/>
            </w:rPr>
          </w:pPr>
          <w:r w:rsidRPr="00311B10">
            <w:rPr>
              <w:rFonts w:ascii="Arial" w:hAnsi="Arial" w:cs="Arial"/>
              <w:b/>
              <w:szCs w:val="18"/>
            </w:rPr>
            <w:t>Project:  Gateway</w:t>
          </w:r>
        </w:p>
      </w:tc>
      <w:tc>
        <w:tcPr>
          <w:tcW w:w="504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4B1E39" w:rsidP="00BA3B33">
          <w:pPr>
            <w:pStyle w:val="Header"/>
            <w:jc w:val="right"/>
            <w:rPr>
              <w:rFonts w:ascii="Arial" w:hAnsi="Arial"/>
              <w:b/>
              <w:szCs w:val="18"/>
            </w:rPr>
          </w:pPr>
        </w:p>
      </w:tc>
    </w:tr>
    <w:tr w:rsidR="004B1E39" w:rsidRPr="00311B10" w:rsidTr="00BA3B33">
      <w:trPr>
        <w:trHeight w:val="288"/>
        <w:jc w:val="center"/>
      </w:trPr>
      <w:tc>
        <w:tcPr>
          <w:tcW w:w="48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4B1E39" w:rsidP="00BA3B33">
          <w:pPr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 xml:space="preserve">Date: </w:t>
          </w:r>
          <w:r>
            <w:rPr>
              <w:rFonts w:ascii="Arial" w:hAnsi="Arial" w:cs="Arial" w:hint="eastAsia"/>
              <w:b/>
              <w:szCs w:val="18"/>
              <w:lang w:eastAsia="zh-CN"/>
            </w:rPr>
            <w:t>Refer to Agile</w:t>
          </w:r>
        </w:p>
      </w:tc>
      <w:tc>
        <w:tcPr>
          <w:tcW w:w="504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1E39" w:rsidRPr="00311B10" w:rsidRDefault="004B1E39" w:rsidP="00BA3B33">
          <w:pPr>
            <w:pStyle w:val="Header"/>
            <w:tabs>
              <w:tab w:val="clear" w:pos="4320"/>
            </w:tabs>
            <w:jc w:val="right"/>
            <w:rPr>
              <w:rFonts w:ascii="Arial" w:hAnsi="Arial" w:cs="Arial"/>
              <w:b/>
              <w:szCs w:val="18"/>
            </w:rPr>
          </w:pPr>
          <w:r w:rsidRPr="00311B10">
            <w:rPr>
              <w:rFonts w:ascii="Arial" w:hAnsi="Arial" w:cs="Arial"/>
              <w:b/>
              <w:szCs w:val="18"/>
            </w:rPr>
            <w:t xml:space="preserve">Page </w:t>
          </w:r>
          <w:r w:rsidRPr="00311B10">
            <w:rPr>
              <w:rStyle w:val="PageNumber"/>
              <w:rFonts w:ascii="Arial" w:hAnsi="Arial" w:cs="Arial"/>
              <w:b/>
            </w:rPr>
            <w:fldChar w:fldCharType="begin"/>
          </w:r>
          <w:r w:rsidRPr="00311B10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1B10">
            <w:rPr>
              <w:rStyle w:val="PageNumber"/>
              <w:rFonts w:ascii="Arial" w:hAnsi="Arial" w:cs="Arial"/>
              <w:b/>
            </w:rPr>
            <w:fldChar w:fldCharType="separate"/>
          </w:r>
          <w:r w:rsidR="00C85428">
            <w:rPr>
              <w:rStyle w:val="PageNumber"/>
              <w:rFonts w:ascii="Arial" w:hAnsi="Arial" w:cs="Arial"/>
              <w:b/>
              <w:noProof/>
            </w:rPr>
            <w:t>5</w:t>
          </w:r>
          <w:r w:rsidRPr="00311B10">
            <w:rPr>
              <w:rStyle w:val="PageNumber"/>
              <w:rFonts w:ascii="Arial" w:hAnsi="Arial" w:cs="Arial"/>
              <w:b/>
            </w:rPr>
            <w:fldChar w:fldCharType="end"/>
          </w:r>
          <w:r w:rsidRPr="00311B10">
            <w:rPr>
              <w:rStyle w:val="PageNumber"/>
              <w:rFonts w:ascii="Arial" w:hAnsi="Arial" w:cs="Arial"/>
              <w:b/>
            </w:rPr>
            <w:t xml:space="preserve"> of </w:t>
          </w:r>
          <w:r w:rsidRPr="00311B10">
            <w:rPr>
              <w:rStyle w:val="PageNumber"/>
              <w:rFonts w:ascii="Arial" w:hAnsi="Arial" w:cs="Arial"/>
              <w:b/>
            </w:rPr>
            <w:fldChar w:fldCharType="begin"/>
          </w:r>
          <w:r w:rsidRPr="00311B10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1B10">
            <w:rPr>
              <w:rStyle w:val="PageNumber"/>
              <w:rFonts w:ascii="Arial" w:hAnsi="Arial" w:cs="Arial"/>
              <w:b/>
            </w:rPr>
            <w:fldChar w:fldCharType="separate"/>
          </w:r>
          <w:r w:rsidR="00C85428">
            <w:rPr>
              <w:rStyle w:val="PageNumber"/>
              <w:rFonts w:ascii="Arial" w:hAnsi="Arial" w:cs="Arial"/>
              <w:b/>
              <w:noProof/>
            </w:rPr>
            <w:t>25</w:t>
          </w:r>
          <w:r w:rsidRPr="00311B10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  <w:tr w:rsidR="004B1E39" w:rsidRPr="00311B10" w:rsidTr="00BA3B33">
      <w:trPr>
        <w:cantSplit/>
        <w:trHeight w:val="431"/>
        <w:jc w:val="center"/>
      </w:trPr>
      <w:tc>
        <w:tcPr>
          <w:tcW w:w="990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10" w:color="000000" w:fill="FFFFFF"/>
          <w:vAlign w:val="center"/>
        </w:tcPr>
        <w:p w:rsidR="004B1E39" w:rsidRDefault="004B1E39" w:rsidP="00315E53">
          <w:pPr>
            <w:pStyle w:val="Header"/>
            <w:jc w:val="center"/>
            <w:rPr>
              <w:rFonts w:ascii="Arial" w:hAnsi="Arial" w:cs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 xml:space="preserve">System </w:t>
          </w:r>
          <w:r w:rsidRPr="00311B10">
            <w:rPr>
              <w:rFonts w:ascii="Arial" w:hAnsi="Arial" w:cs="Arial"/>
              <w:b/>
            </w:rPr>
            <w:t>Installation Qualification</w:t>
          </w:r>
          <w:r>
            <w:rPr>
              <w:rFonts w:ascii="Arial" w:hAnsi="Arial" w:cs="Arial" w:hint="eastAsia"/>
              <w:b/>
              <w:lang w:eastAsia="zh-CN"/>
            </w:rPr>
            <w:t xml:space="preserve"> Plan/ Procedure</w:t>
          </w:r>
          <w:r w:rsidRPr="00311B10">
            <w:rPr>
              <w:rFonts w:ascii="Arial" w:hAnsi="Arial" w:cs="Arial"/>
              <w:b/>
            </w:rPr>
            <w:t xml:space="preserve"> for </w:t>
          </w:r>
          <w:r>
            <w:rPr>
              <w:rFonts w:ascii="Arial" w:hAnsi="Arial" w:cs="Arial" w:hint="eastAsia"/>
              <w:b/>
              <w:lang w:eastAsia="zh-CN"/>
            </w:rPr>
            <w:t>Gateway Device Management Platform</w:t>
          </w:r>
        </w:p>
        <w:p w:rsidR="004B1E39" w:rsidRPr="00311B10" w:rsidRDefault="004B1E39" w:rsidP="00454EA1">
          <w:pPr>
            <w:pStyle w:val="Header"/>
            <w:jc w:val="center"/>
            <w:rPr>
              <w:rFonts w:ascii="Arial" w:hAnsi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 xml:space="preserve"> </w:t>
          </w:r>
          <w:r w:rsidR="00454EA1">
            <w:rPr>
              <w:rFonts w:ascii="Arial" w:hAnsi="Arial" w:cs="Arial"/>
              <w:b/>
              <w:lang w:eastAsia="zh-CN"/>
            </w:rPr>
            <w:t>V</w:t>
          </w:r>
          <w:r w:rsidR="00454EA1">
            <w:rPr>
              <w:rFonts w:ascii="Arial" w:hAnsi="Arial" w:cs="Arial" w:hint="eastAsia"/>
              <w:b/>
              <w:lang w:eastAsia="zh-CN"/>
            </w:rPr>
            <w:t>4.0</w:t>
          </w:r>
          <w:r>
            <w:rPr>
              <w:rFonts w:ascii="Arial" w:hAnsi="Arial" w:cs="Arial"/>
              <w:b/>
              <w:lang w:eastAsia="zh-CN"/>
            </w:rPr>
            <w:t xml:space="preserve"> (Build</w:t>
          </w:r>
          <w:r w:rsidR="00454EA1">
            <w:rPr>
              <w:rFonts w:ascii="Arial" w:hAnsi="Arial" w:cs="Arial" w:hint="eastAsia"/>
              <w:b/>
              <w:lang w:eastAsia="zh-CN"/>
            </w:rPr>
            <w:t>4.0.</w:t>
          </w:r>
          <w:r w:rsidR="004E30F7">
            <w:rPr>
              <w:rFonts w:ascii="Arial" w:hAnsi="Arial" w:cs="Arial" w:hint="eastAsia"/>
              <w:b/>
              <w:lang w:eastAsia="zh-CN"/>
            </w:rPr>
            <w:t>4</w:t>
          </w:r>
          <w:r>
            <w:rPr>
              <w:rFonts w:ascii="Arial" w:hAnsi="Arial" w:cs="Arial"/>
              <w:b/>
              <w:lang w:eastAsia="zh-CN"/>
            </w:rPr>
            <w:t>)</w:t>
          </w:r>
        </w:p>
      </w:tc>
    </w:tr>
  </w:tbl>
  <w:p w:rsidR="004B1E39" w:rsidRDefault="004B1E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58E05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05664B"/>
    <w:multiLevelType w:val="multilevel"/>
    <w:tmpl w:val="0805664B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336A"/>
    <w:multiLevelType w:val="multilevel"/>
    <w:tmpl w:val="0955336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66150"/>
    <w:multiLevelType w:val="hybridMultilevel"/>
    <w:tmpl w:val="129C4E40"/>
    <w:lvl w:ilvl="0" w:tplc="8CC6F9EA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341D45"/>
    <w:multiLevelType w:val="hybridMultilevel"/>
    <w:tmpl w:val="DA267B54"/>
    <w:lvl w:ilvl="0" w:tplc="8CC6F9EA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850C26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10652"/>
    <w:multiLevelType w:val="hybridMultilevel"/>
    <w:tmpl w:val="577CC44C"/>
    <w:lvl w:ilvl="0" w:tplc="D0527EC6">
      <w:start w:val="1"/>
      <w:numFmt w:val="bullet"/>
      <w:pStyle w:val="Result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9843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7EC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7C8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D3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0A99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586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C61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3E5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FE0160"/>
    <w:multiLevelType w:val="multilevel"/>
    <w:tmpl w:val="11FE016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D3C41"/>
    <w:multiLevelType w:val="multilevel"/>
    <w:tmpl w:val="12AD3C4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A0F22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B003A"/>
    <w:multiLevelType w:val="multilevel"/>
    <w:tmpl w:val="1B7B0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86AD6"/>
    <w:multiLevelType w:val="multilevel"/>
    <w:tmpl w:val="3A98240C"/>
    <w:lvl w:ilvl="0">
      <w:start w:val="1"/>
      <w:numFmt w:val="decimal"/>
      <w:pStyle w:val="StyleHeading1LatinTimesNewRomanComplexTimesNewRom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atinTimesNewRomanComplexTimesNewRom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D4524F1"/>
    <w:multiLevelType w:val="multilevel"/>
    <w:tmpl w:val="1D4524F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83DE5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263362"/>
    <w:multiLevelType w:val="hybridMultilevel"/>
    <w:tmpl w:val="56323CCA"/>
    <w:lvl w:ilvl="0" w:tplc="C65A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D315EC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26FDB"/>
    <w:multiLevelType w:val="multilevel"/>
    <w:tmpl w:val="21A26FDB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8827EC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F6DBD"/>
    <w:multiLevelType w:val="multilevel"/>
    <w:tmpl w:val="255F6DBD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712967"/>
    <w:multiLevelType w:val="hybridMultilevel"/>
    <w:tmpl w:val="56323CCA"/>
    <w:lvl w:ilvl="0" w:tplc="C65A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6D202D"/>
    <w:multiLevelType w:val="hybridMultilevel"/>
    <w:tmpl w:val="00E2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6F9EA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44562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34C6"/>
    <w:multiLevelType w:val="multilevel"/>
    <w:tmpl w:val="34F734C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63BC6"/>
    <w:multiLevelType w:val="multilevel"/>
    <w:tmpl w:val="7A20A6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9CD1008"/>
    <w:multiLevelType w:val="hybridMultilevel"/>
    <w:tmpl w:val="5816B09C"/>
    <w:lvl w:ilvl="0" w:tplc="A7E45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39247C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E7CA9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8E7213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B624C"/>
    <w:multiLevelType w:val="multilevel"/>
    <w:tmpl w:val="51AB624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3059E"/>
    <w:multiLevelType w:val="hybridMultilevel"/>
    <w:tmpl w:val="D2F224B4"/>
    <w:lvl w:ilvl="0" w:tplc="B9C44AC4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B406E7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613C9B"/>
    <w:multiLevelType w:val="hybridMultilevel"/>
    <w:tmpl w:val="56323CCA"/>
    <w:lvl w:ilvl="0" w:tplc="C65A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B5085"/>
    <w:multiLevelType w:val="hybridMultilevel"/>
    <w:tmpl w:val="E66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C6147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605939"/>
    <w:multiLevelType w:val="multilevel"/>
    <w:tmpl w:val="5E605939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60725"/>
    <w:multiLevelType w:val="hybridMultilevel"/>
    <w:tmpl w:val="56323CCA"/>
    <w:lvl w:ilvl="0" w:tplc="C65A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02ED8"/>
    <w:multiLevelType w:val="hybridMultilevel"/>
    <w:tmpl w:val="3D26583A"/>
    <w:lvl w:ilvl="0" w:tplc="939C7698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9123C4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A700C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5E35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22C61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CDEAD3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368B6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70419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D903C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6465BA9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A6020"/>
    <w:multiLevelType w:val="hybridMultilevel"/>
    <w:tmpl w:val="5FF6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FE0A4F"/>
    <w:multiLevelType w:val="multilevel"/>
    <w:tmpl w:val="69FE0A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44A76"/>
    <w:multiLevelType w:val="multilevel"/>
    <w:tmpl w:val="6C444A7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D3742B"/>
    <w:multiLevelType w:val="hybridMultilevel"/>
    <w:tmpl w:val="D39A7C54"/>
    <w:lvl w:ilvl="0" w:tplc="8CC6F9E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1D00B7"/>
    <w:multiLevelType w:val="multilevel"/>
    <w:tmpl w:val="6F1D00B7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7952C3"/>
    <w:multiLevelType w:val="hybridMultilevel"/>
    <w:tmpl w:val="AF12F72C"/>
    <w:lvl w:ilvl="0" w:tplc="CA4AF44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CF4FA6"/>
    <w:multiLevelType w:val="hybridMultilevel"/>
    <w:tmpl w:val="3AA061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8E3D44">
      <w:start w:val="1"/>
      <w:numFmt w:val="decimal"/>
      <w:pStyle w:val="orm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5">
    <w:nsid w:val="735848A3"/>
    <w:multiLevelType w:val="hybridMultilevel"/>
    <w:tmpl w:val="D61434C0"/>
    <w:lvl w:ilvl="0" w:tplc="8CC6F9EA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9D063E6"/>
    <w:multiLevelType w:val="multilevel"/>
    <w:tmpl w:val="79D063E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5B0DD5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E03FD"/>
    <w:multiLevelType w:val="hybridMultilevel"/>
    <w:tmpl w:val="3B6867C8"/>
    <w:lvl w:ilvl="0" w:tplc="9F7852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0"/>
  </w:num>
  <w:num w:numId="4">
    <w:abstractNumId w:val="6"/>
  </w:num>
  <w:num w:numId="5">
    <w:abstractNumId w:val="44"/>
  </w:num>
  <w:num w:numId="6">
    <w:abstractNumId w:val="23"/>
  </w:num>
  <w:num w:numId="7">
    <w:abstractNumId w:val="43"/>
  </w:num>
  <w:num w:numId="8">
    <w:abstractNumId w:val="4"/>
  </w:num>
  <w:num w:numId="9">
    <w:abstractNumId w:val="20"/>
  </w:num>
  <w:num w:numId="10">
    <w:abstractNumId w:val="32"/>
  </w:num>
  <w:num w:numId="11">
    <w:abstractNumId w:val="45"/>
  </w:num>
  <w:num w:numId="12">
    <w:abstractNumId w:val="3"/>
  </w:num>
  <w:num w:numId="13">
    <w:abstractNumId w:val="41"/>
  </w:num>
  <w:num w:numId="14">
    <w:abstractNumId w:val="27"/>
  </w:num>
  <w:num w:numId="15">
    <w:abstractNumId w:val="33"/>
  </w:num>
  <w:num w:numId="16">
    <w:abstractNumId w:val="38"/>
  </w:num>
  <w:num w:numId="17">
    <w:abstractNumId w:val="17"/>
  </w:num>
  <w:num w:numId="18">
    <w:abstractNumId w:val="30"/>
  </w:num>
  <w:num w:numId="19">
    <w:abstractNumId w:val="35"/>
  </w:num>
  <w:num w:numId="20">
    <w:abstractNumId w:val="37"/>
  </w:num>
  <w:num w:numId="21">
    <w:abstractNumId w:val="5"/>
  </w:num>
  <w:num w:numId="22">
    <w:abstractNumId w:val="47"/>
  </w:num>
  <w:num w:numId="23">
    <w:abstractNumId w:val="9"/>
  </w:num>
  <w:num w:numId="24">
    <w:abstractNumId w:val="14"/>
  </w:num>
  <w:num w:numId="25">
    <w:abstractNumId w:val="25"/>
  </w:num>
  <w:num w:numId="26">
    <w:abstractNumId w:val="26"/>
  </w:num>
  <w:num w:numId="27">
    <w:abstractNumId w:val="19"/>
  </w:num>
  <w:num w:numId="28">
    <w:abstractNumId w:val="29"/>
  </w:num>
  <w:num w:numId="29">
    <w:abstractNumId w:val="15"/>
  </w:num>
  <w:num w:numId="30">
    <w:abstractNumId w:val="21"/>
  </w:num>
  <w:num w:numId="31">
    <w:abstractNumId w:val="31"/>
  </w:num>
  <w:num w:numId="32">
    <w:abstractNumId w:val="13"/>
  </w:num>
  <w:num w:numId="33">
    <w:abstractNumId w:val="48"/>
  </w:num>
  <w:num w:numId="34">
    <w:abstractNumId w:val="34"/>
  </w:num>
  <w:num w:numId="35">
    <w:abstractNumId w:val="22"/>
  </w:num>
  <w:num w:numId="36">
    <w:abstractNumId w:val="39"/>
  </w:num>
  <w:num w:numId="37">
    <w:abstractNumId w:val="7"/>
  </w:num>
  <w:num w:numId="38">
    <w:abstractNumId w:val="28"/>
  </w:num>
  <w:num w:numId="39">
    <w:abstractNumId w:val="40"/>
  </w:num>
  <w:num w:numId="40">
    <w:abstractNumId w:val="1"/>
  </w:num>
  <w:num w:numId="41">
    <w:abstractNumId w:val="16"/>
  </w:num>
  <w:num w:numId="42">
    <w:abstractNumId w:val="2"/>
  </w:num>
  <w:num w:numId="43">
    <w:abstractNumId w:val="12"/>
  </w:num>
  <w:num w:numId="44">
    <w:abstractNumId w:val="42"/>
  </w:num>
  <w:num w:numId="45">
    <w:abstractNumId w:val="46"/>
  </w:num>
  <w:num w:numId="46">
    <w:abstractNumId w:val="8"/>
  </w:num>
  <w:num w:numId="47">
    <w:abstractNumId w:val="18"/>
  </w:num>
  <w:num w:numId="48">
    <w:abstractNumId w:val="10"/>
  </w:num>
  <w:num w:numId="49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AC5"/>
    <w:rsid w:val="00000D97"/>
    <w:rsid w:val="00001434"/>
    <w:rsid w:val="00002C8D"/>
    <w:rsid w:val="00004222"/>
    <w:rsid w:val="000049A6"/>
    <w:rsid w:val="00005E80"/>
    <w:rsid w:val="000071B5"/>
    <w:rsid w:val="00007A89"/>
    <w:rsid w:val="00010825"/>
    <w:rsid w:val="00010D01"/>
    <w:rsid w:val="0001231F"/>
    <w:rsid w:val="00013D45"/>
    <w:rsid w:val="00014834"/>
    <w:rsid w:val="00014DA4"/>
    <w:rsid w:val="00015AC9"/>
    <w:rsid w:val="0001616D"/>
    <w:rsid w:val="00016A7E"/>
    <w:rsid w:val="00017B91"/>
    <w:rsid w:val="00017FAD"/>
    <w:rsid w:val="00020C7F"/>
    <w:rsid w:val="0002113E"/>
    <w:rsid w:val="00021945"/>
    <w:rsid w:val="00021B12"/>
    <w:rsid w:val="000226A2"/>
    <w:rsid w:val="00022735"/>
    <w:rsid w:val="00023561"/>
    <w:rsid w:val="0002361E"/>
    <w:rsid w:val="00024265"/>
    <w:rsid w:val="00026346"/>
    <w:rsid w:val="0002678D"/>
    <w:rsid w:val="000270B1"/>
    <w:rsid w:val="00027DC9"/>
    <w:rsid w:val="0003216A"/>
    <w:rsid w:val="00032602"/>
    <w:rsid w:val="00032C4D"/>
    <w:rsid w:val="00033D03"/>
    <w:rsid w:val="0003486A"/>
    <w:rsid w:val="00035669"/>
    <w:rsid w:val="00035C83"/>
    <w:rsid w:val="00036ED0"/>
    <w:rsid w:val="000373E9"/>
    <w:rsid w:val="00037C82"/>
    <w:rsid w:val="00041315"/>
    <w:rsid w:val="000415A8"/>
    <w:rsid w:val="000418B7"/>
    <w:rsid w:val="00041E4E"/>
    <w:rsid w:val="000421EF"/>
    <w:rsid w:val="00042EC4"/>
    <w:rsid w:val="0004305C"/>
    <w:rsid w:val="00043368"/>
    <w:rsid w:val="00043B9E"/>
    <w:rsid w:val="00043E00"/>
    <w:rsid w:val="0004530A"/>
    <w:rsid w:val="0004530F"/>
    <w:rsid w:val="00047EF2"/>
    <w:rsid w:val="00047FF7"/>
    <w:rsid w:val="00050893"/>
    <w:rsid w:val="00051958"/>
    <w:rsid w:val="00051B4D"/>
    <w:rsid w:val="00051E49"/>
    <w:rsid w:val="0005256F"/>
    <w:rsid w:val="00052D12"/>
    <w:rsid w:val="00053020"/>
    <w:rsid w:val="00054116"/>
    <w:rsid w:val="00054CB8"/>
    <w:rsid w:val="00055B62"/>
    <w:rsid w:val="00056B29"/>
    <w:rsid w:val="00056F65"/>
    <w:rsid w:val="000570A2"/>
    <w:rsid w:val="00057340"/>
    <w:rsid w:val="00057BBA"/>
    <w:rsid w:val="00057C51"/>
    <w:rsid w:val="00057CD7"/>
    <w:rsid w:val="0006027C"/>
    <w:rsid w:val="00060650"/>
    <w:rsid w:val="00060B9E"/>
    <w:rsid w:val="00060E06"/>
    <w:rsid w:val="00061702"/>
    <w:rsid w:val="00061C20"/>
    <w:rsid w:val="0006258A"/>
    <w:rsid w:val="00063B43"/>
    <w:rsid w:val="00063FED"/>
    <w:rsid w:val="000644FB"/>
    <w:rsid w:val="00065705"/>
    <w:rsid w:val="00065706"/>
    <w:rsid w:val="00065FAB"/>
    <w:rsid w:val="00066C4B"/>
    <w:rsid w:val="00066E71"/>
    <w:rsid w:val="00070642"/>
    <w:rsid w:val="0007111B"/>
    <w:rsid w:val="000713D0"/>
    <w:rsid w:val="0007185F"/>
    <w:rsid w:val="00071BB0"/>
    <w:rsid w:val="00072C7D"/>
    <w:rsid w:val="000752B9"/>
    <w:rsid w:val="00075A5A"/>
    <w:rsid w:val="00075B03"/>
    <w:rsid w:val="00075D5C"/>
    <w:rsid w:val="00075E55"/>
    <w:rsid w:val="0007793A"/>
    <w:rsid w:val="00077DAA"/>
    <w:rsid w:val="0008038C"/>
    <w:rsid w:val="00080E35"/>
    <w:rsid w:val="00081406"/>
    <w:rsid w:val="0008183B"/>
    <w:rsid w:val="00081A10"/>
    <w:rsid w:val="00082521"/>
    <w:rsid w:val="00082CE1"/>
    <w:rsid w:val="000837BE"/>
    <w:rsid w:val="000843B9"/>
    <w:rsid w:val="0008479B"/>
    <w:rsid w:val="00085392"/>
    <w:rsid w:val="0008566F"/>
    <w:rsid w:val="000865FE"/>
    <w:rsid w:val="00086953"/>
    <w:rsid w:val="00086A3D"/>
    <w:rsid w:val="00086EFE"/>
    <w:rsid w:val="000874BE"/>
    <w:rsid w:val="00087E3C"/>
    <w:rsid w:val="000926F4"/>
    <w:rsid w:val="0009367F"/>
    <w:rsid w:val="000950C8"/>
    <w:rsid w:val="00096465"/>
    <w:rsid w:val="000966E6"/>
    <w:rsid w:val="00097EF5"/>
    <w:rsid w:val="00097FDD"/>
    <w:rsid w:val="000A0709"/>
    <w:rsid w:val="000A0A30"/>
    <w:rsid w:val="000A12A5"/>
    <w:rsid w:val="000A1DE9"/>
    <w:rsid w:val="000A2F14"/>
    <w:rsid w:val="000A34F8"/>
    <w:rsid w:val="000A3C51"/>
    <w:rsid w:val="000A3F18"/>
    <w:rsid w:val="000A406D"/>
    <w:rsid w:val="000A41FF"/>
    <w:rsid w:val="000A433E"/>
    <w:rsid w:val="000A444A"/>
    <w:rsid w:val="000A5B26"/>
    <w:rsid w:val="000A63D7"/>
    <w:rsid w:val="000A67C6"/>
    <w:rsid w:val="000A7094"/>
    <w:rsid w:val="000B01CD"/>
    <w:rsid w:val="000B0BF5"/>
    <w:rsid w:val="000B1510"/>
    <w:rsid w:val="000B15A1"/>
    <w:rsid w:val="000B1825"/>
    <w:rsid w:val="000B2E4E"/>
    <w:rsid w:val="000B36FB"/>
    <w:rsid w:val="000B3986"/>
    <w:rsid w:val="000B404A"/>
    <w:rsid w:val="000B4D40"/>
    <w:rsid w:val="000B5AB1"/>
    <w:rsid w:val="000B5C5A"/>
    <w:rsid w:val="000B701B"/>
    <w:rsid w:val="000B7414"/>
    <w:rsid w:val="000B7883"/>
    <w:rsid w:val="000C0B99"/>
    <w:rsid w:val="000C10BE"/>
    <w:rsid w:val="000C1691"/>
    <w:rsid w:val="000C2A96"/>
    <w:rsid w:val="000C2FAE"/>
    <w:rsid w:val="000C394E"/>
    <w:rsid w:val="000C410F"/>
    <w:rsid w:val="000C474A"/>
    <w:rsid w:val="000C4976"/>
    <w:rsid w:val="000C49DB"/>
    <w:rsid w:val="000C51F6"/>
    <w:rsid w:val="000C5E53"/>
    <w:rsid w:val="000D010B"/>
    <w:rsid w:val="000D010D"/>
    <w:rsid w:val="000D0BDC"/>
    <w:rsid w:val="000D1258"/>
    <w:rsid w:val="000D1B97"/>
    <w:rsid w:val="000D3A5A"/>
    <w:rsid w:val="000D4077"/>
    <w:rsid w:val="000D5F81"/>
    <w:rsid w:val="000D6978"/>
    <w:rsid w:val="000D7054"/>
    <w:rsid w:val="000D78F6"/>
    <w:rsid w:val="000E01CF"/>
    <w:rsid w:val="000E14AC"/>
    <w:rsid w:val="000E1B4E"/>
    <w:rsid w:val="000E1CF8"/>
    <w:rsid w:val="000E333C"/>
    <w:rsid w:val="000E3384"/>
    <w:rsid w:val="000E34A9"/>
    <w:rsid w:val="000E37F3"/>
    <w:rsid w:val="000E3D5E"/>
    <w:rsid w:val="000E46AB"/>
    <w:rsid w:val="000E578C"/>
    <w:rsid w:val="000E6B6E"/>
    <w:rsid w:val="000E6ED9"/>
    <w:rsid w:val="000F078B"/>
    <w:rsid w:val="000F1B84"/>
    <w:rsid w:val="000F225C"/>
    <w:rsid w:val="000F2431"/>
    <w:rsid w:val="000F2508"/>
    <w:rsid w:val="000F34B9"/>
    <w:rsid w:val="000F37E5"/>
    <w:rsid w:val="000F5C45"/>
    <w:rsid w:val="000F63C0"/>
    <w:rsid w:val="000F6D93"/>
    <w:rsid w:val="001006C5"/>
    <w:rsid w:val="00100DF6"/>
    <w:rsid w:val="00101556"/>
    <w:rsid w:val="00101694"/>
    <w:rsid w:val="001022A6"/>
    <w:rsid w:val="00102697"/>
    <w:rsid w:val="00102C45"/>
    <w:rsid w:val="00103417"/>
    <w:rsid w:val="00104B28"/>
    <w:rsid w:val="0010764D"/>
    <w:rsid w:val="001103B6"/>
    <w:rsid w:val="001115A6"/>
    <w:rsid w:val="00111C9E"/>
    <w:rsid w:val="00111E02"/>
    <w:rsid w:val="001120D9"/>
    <w:rsid w:val="00113613"/>
    <w:rsid w:val="00113705"/>
    <w:rsid w:val="0011492D"/>
    <w:rsid w:val="00114B92"/>
    <w:rsid w:val="0011502F"/>
    <w:rsid w:val="001159B1"/>
    <w:rsid w:val="00115E63"/>
    <w:rsid w:val="00116A39"/>
    <w:rsid w:val="00116ED0"/>
    <w:rsid w:val="00117B0B"/>
    <w:rsid w:val="001200F6"/>
    <w:rsid w:val="00120213"/>
    <w:rsid w:val="00120DCD"/>
    <w:rsid w:val="00120DED"/>
    <w:rsid w:val="001221AE"/>
    <w:rsid w:val="0012268A"/>
    <w:rsid w:val="001235A3"/>
    <w:rsid w:val="001235D8"/>
    <w:rsid w:val="00123BAA"/>
    <w:rsid w:val="00125053"/>
    <w:rsid w:val="0012518A"/>
    <w:rsid w:val="00125415"/>
    <w:rsid w:val="001255D8"/>
    <w:rsid w:val="001263B0"/>
    <w:rsid w:val="0012690A"/>
    <w:rsid w:val="00126990"/>
    <w:rsid w:val="001278CD"/>
    <w:rsid w:val="00130F58"/>
    <w:rsid w:val="0013174C"/>
    <w:rsid w:val="00131FE8"/>
    <w:rsid w:val="001321CA"/>
    <w:rsid w:val="00133452"/>
    <w:rsid w:val="00134022"/>
    <w:rsid w:val="001349C1"/>
    <w:rsid w:val="00135EBD"/>
    <w:rsid w:val="00136474"/>
    <w:rsid w:val="001372F7"/>
    <w:rsid w:val="00140FB1"/>
    <w:rsid w:val="00141C50"/>
    <w:rsid w:val="00141DE9"/>
    <w:rsid w:val="001424A3"/>
    <w:rsid w:val="00143848"/>
    <w:rsid w:val="00144658"/>
    <w:rsid w:val="00145C4D"/>
    <w:rsid w:val="00147319"/>
    <w:rsid w:val="00147A59"/>
    <w:rsid w:val="00147E0D"/>
    <w:rsid w:val="00147E7A"/>
    <w:rsid w:val="00151B16"/>
    <w:rsid w:val="001522C4"/>
    <w:rsid w:val="001528FB"/>
    <w:rsid w:val="00153314"/>
    <w:rsid w:val="00153998"/>
    <w:rsid w:val="001541E1"/>
    <w:rsid w:val="0015501E"/>
    <w:rsid w:val="001568BB"/>
    <w:rsid w:val="00156E24"/>
    <w:rsid w:val="00157C2F"/>
    <w:rsid w:val="00157ED3"/>
    <w:rsid w:val="0016089C"/>
    <w:rsid w:val="00162216"/>
    <w:rsid w:val="001632DA"/>
    <w:rsid w:val="00164150"/>
    <w:rsid w:val="001645F7"/>
    <w:rsid w:val="00164F4E"/>
    <w:rsid w:val="00165B0C"/>
    <w:rsid w:val="00165FFA"/>
    <w:rsid w:val="001666A1"/>
    <w:rsid w:val="001673AB"/>
    <w:rsid w:val="0017057A"/>
    <w:rsid w:val="001709C8"/>
    <w:rsid w:val="00170C3A"/>
    <w:rsid w:val="0017246C"/>
    <w:rsid w:val="00172FEF"/>
    <w:rsid w:val="00173990"/>
    <w:rsid w:val="001739F7"/>
    <w:rsid w:val="00174455"/>
    <w:rsid w:val="001757E9"/>
    <w:rsid w:val="00175818"/>
    <w:rsid w:val="0017583B"/>
    <w:rsid w:val="001758EC"/>
    <w:rsid w:val="00175C98"/>
    <w:rsid w:val="00176436"/>
    <w:rsid w:val="001764A4"/>
    <w:rsid w:val="0017681F"/>
    <w:rsid w:val="00176EEC"/>
    <w:rsid w:val="00176F79"/>
    <w:rsid w:val="001771AD"/>
    <w:rsid w:val="0017724B"/>
    <w:rsid w:val="00181013"/>
    <w:rsid w:val="001818B4"/>
    <w:rsid w:val="00181EF3"/>
    <w:rsid w:val="001831E7"/>
    <w:rsid w:val="001855AF"/>
    <w:rsid w:val="001856CC"/>
    <w:rsid w:val="0018603D"/>
    <w:rsid w:val="0018608B"/>
    <w:rsid w:val="00187776"/>
    <w:rsid w:val="001902BD"/>
    <w:rsid w:val="00190473"/>
    <w:rsid w:val="001908B2"/>
    <w:rsid w:val="001935BD"/>
    <w:rsid w:val="00193FEE"/>
    <w:rsid w:val="00194842"/>
    <w:rsid w:val="00194D54"/>
    <w:rsid w:val="00195689"/>
    <w:rsid w:val="00195CDC"/>
    <w:rsid w:val="00196024"/>
    <w:rsid w:val="00196376"/>
    <w:rsid w:val="00197370"/>
    <w:rsid w:val="00197599"/>
    <w:rsid w:val="001A0921"/>
    <w:rsid w:val="001A0DA2"/>
    <w:rsid w:val="001A138E"/>
    <w:rsid w:val="001A1A47"/>
    <w:rsid w:val="001A2E99"/>
    <w:rsid w:val="001A36AB"/>
    <w:rsid w:val="001A3AC6"/>
    <w:rsid w:val="001A3BEA"/>
    <w:rsid w:val="001A48D5"/>
    <w:rsid w:val="001A6B66"/>
    <w:rsid w:val="001A7299"/>
    <w:rsid w:val="001A7725"/>
    <w:rsid w:val="001A7EB9"/>
    <w:rsid w:val="001B285B"/>
    <w:rsid w:val="001B2DE7"/>
    <w:rsid w:val="001B4003"/>
    <w:rsid w:val="001B4C33"/>
    <w:rsid w:val="001B5601"/>
    <w:rsid w:val="001B67EA"/>
    <w:rsid w:val="001C0AF9"/>
    <w:rsid w:val="001C0E94"/>
    <w:rsid w:val="001C1787"/>
    <w:rsid w:val="001C1D99"/>
    <w:rsid w:val="001C25AA"/>
    <w:rsid w:val="001C2A4E"/>
    <w:rsid w:val="001C328A"/>
    <w:rsid w:val="001C33E4"/>
    <w:rsid w:val="001C345F"/>
    <w:rsid w:val="001C37DE"/>
    <w:rsid w:val="001C3FAD"/>
    <w:rsid w:val="001C4976"/>
    <w:rsid w:val="001C5621"/>
    <w:rsid w:val="001C5EEE"/>
    <w:rsid w:val="001C65A4"/>
    <w:rsid w:val="001C6F1D"/>
    <w:rsid w:val="001D01AB"/>
    <w:rsid w:val="001D188E"/>
    <w:rsid w:val="001D1F71"/>
    <w:rsid w:val="001D222A"/>
    <w:rsid w:val="001D2805"/>
    <w:rsid w:val="001D2B7C"/>
    <w:rsid w:val="001D3E2E"/>
    <w:rsid w:val="001D42EC"/>
    <w:rsid w:val="001D4AB8"/>
    <w:rsid w:val="001D50E7"/>
    <w:rsid w:val="001D544F"/>
    <w:rsid w:val="001D5C8B"/>
    <w:rsid w:val="001D6004"/>
    <w:rsid w:val="001D65AB"/>
    <w:rsid w:val="001D65DE"/>
    <w:rsid w:val="001D6E0D"/>
    <w:rsid w:val="001D7422"/>
    <w:rsid w:val="001E2B3D"/>
    <w:rsid w:val="001E3914"/>
    <w:rsid w:val="001E3DFB"/>
    <w:rsid w:val="001E6729"/>
    <w:rsid w:val="001E6B3A"/>
    <w:rsid w:val="001E6C18"/>
    <w:rsid w:val="001E6C29"/>
    <w:rsid w:val="001F14B1"/>
    <w:rsid w:val="001F19D9"/>
    <w:rsid w:val="001F2330"/>
    <w:rsid w:val="001F2455"/>
    <w:rsid w:val="001F2A24"/>
    <w:rsid w:val="001F2AC5"/>
    <w:rsid w:val="001F3003"/>
    <w:rsid w:val="001F3635"/>
    <w:rsid w:val="001F36B8"/>
    <w:rsid w:val="001F406E"/>
    <w:rsid w:val="001F45B6"/>
    <w:rsid w:val="001F4D4B"/>
    <w:rsid w:val="001F55FE"/>
    <w:rsid w:val="001F5F1D"/>
    <w:rsid w:val="001F656D"/>
    <w:rsid w:val="001F661E"/>
    <w:rsid w:val="001F6857"/>
    <w:rsid w:val="001F6C40"/>
    <w:rsid w:val="001F6D83"/>
    <w:rsid w:val="001F7EF2"/>
    <w:rsid w:val="00200A38"/>
    <w:rsid w:val="00200E6B"/>
    <w:rsid w:val="002017BD"/>
    <w:rsid w:val="00201A2A"/>
    <w:rsid w:val="00201BF1"/>
    <w:rsid w:val="00201E5C"/>
    <w:rsid w:val="002024D3"/>
    <w:rsid w:val="0020324C"/>
    <w:rsid w:val="00203276"/>
    <w:rsid w:val="002044DC"/>
    <w:rsid w:val="00204BA2"/>
    <w:rsid w:val="00204BF7"/>
    <w:rsid w:val="00204C85"/>
    <w:rsid w:val="00207739"/>
    <w:rsid w:val="0021000E"/>
    <w:rsid w:val="002108D8"/>
    <w:rsid w:val="00210A54"/>
    <w:rsid w:val="002115A8"/>
    <w:rsid w:val="002115E2"/>
    <w:rsid w:val="002128BB"/>
    <w:rsid w:val="00212BA1"/>
    <w:rsid w:val="002133F6"/>
    <w:rsid w:val="00213DF4"/>
    <w:rsid w:val="00214528"/>
    <w:rsid w:val="00214A85"/>
    <w:rsid w:val="00214DBD"/>
    <w:rsid w:val="0021521D"/>
    <w:rsid w:val="00216A6C"/>
    <w:rsid w:val="00216B23"/>
    <w:rsid w:val="00217A1F"/>
    <w:rsid w:val="00217D77"/>
    <w:rsid w:val="00217DDF"/>
    <w:rsid w:val="0022075F"/>
    <w:rsid w:val="00220A5F"/>
    <w:rsid w:val="00220E12"/>
    <w:rsid w:val="00221174"/>
    <w:rsid w:val="00221821"/>
    <w:rsid w:val="00222B18"/>
    <w:rsid w:val="00223276"/>
    <w:rsid w:val="00223AC7"/>
    <w:rsid w:val="002247CD"/>
    <w:rsid w:val="00224856"/>
    <w:rsid w:val="0022564B"/>
    <w:rsid w:val="0022571B"/>
    <w:rsid w:val="00226769"/>
    <w:rsid w:val="00226F28"/>
    <w:rsid w:val="00227856"/>
    <w:rsid w:val="00227A48"/>
    <w:rsid w:val="0023065A"/>
    <w:rsid w:val="0023165B"/>
    <w:rsid w:val="00231C65"/>
    <w:rsid w:val="00231CD6"/>
    <w:rsid w:val="00232C82"/>
    <w:rsid w:val="00232CF6"/>
    <w:rsid w:val="00236737"/>
    <w:rsid w:val="00236AD4"/>
    <w:rsid w:val="0024050A"/>
    <w:rsid w:val="0024104B"/>
    <w:rsid w:val="00241470"/>
    <w:rsid w:val="002415A4"/>
    <w:rsid w:val="002415F5"/>
    <w:rsid w:val="00241A7F"/>
    <w:rsid w:val="002427AA"/>
    <w:rsid w:val="002428EF"/>
    <w:rsid w:val="00243D87"/>
    <w:rsid w:val="00244C21"/>
    <w:rsid w:val="00244DEE"/>
    <w:rsid w:val="002467E9"/>
    <w:rsid w:val="0024680C"/>
    <w:rsid w:val="0024697E"/>
    <w:rsid w:val="00247DFA"/>
    <w:rsid w:val="00251149"/>
    <w:rsid w:val="002524C1"/>
    <w:rsid w:val="002529D6"/>
    <w:rsid w:val="0025459E"/>
    <w:rsid w:val="00254D2C"/>
    <w:rsid w:val="00255171"/>
    <w:rsid w:val="0025567B"/>
    <w:rsid w:val="00255B04"/>
    <w:rsid w:val="002561BA"/>
    <w:rsid w:val="00256EC9"/>
    <w:rsid w:val="00257E5E"/>
    <w:rsid w:val="002602F1"/>
    <w:rsid w:val="00260C92"/>
    <w:rsid w:val="0026167C"/>
    <w:rsid w:val="00261BB6"/>
    <w:rsid w:val="00262D23"/>
    <w:rsid w:val="00262E21"/>
    <w:rsid w:val="002636E7"/>
    <w:rsid w:val="00263735"/>
    <w:rsid w:val="00263E16"/>
    <w:rsid w:val="00263EDA"/>
    <w:rsid w:val="00263F2B"/>
    <w:rsid w:val="00264559"/>
    <w:rsid w:val="00264AFB"/>
    <w:rsid w:val="00264D99"/>
    <w:rsid w:val="00265BC4"/>
    <w:rsid w:val="00266239"/>
    <w:rsid w:val="002662A0"/>
    <w:rsid w:val="002665CE"/>
    <w:rsid w:val="002670A9"/>
    <w:rsid w:val="00267C8E"/>
    <w:rsid w:val="002705CB"/>
    <w:rsid w:val="00270AA7"/>
    <w:rsid w:val="00270C07"/>
    <w:rsid w:val="00270D9D"/>
    <w:rsid w:val="00270DCA"/>
    <w:rsid w:val="002716CE"/>
    <w:rsid w:val="00271E53"/>
    <w:rsid w:val="0027289D"/>
    <w:rsid w:val="00274C57"/>
    <w:rsid w:val="002750D2"/>
    <w:rsid w:val="00275282"/>
    <w:rsid w:val="00275307"/>
    <w:rsid w:val="00275D70"/>
    <w:rsid w:val="00276838"/>
    <w:rsid w:val="00276FBA"/>
    <w:rsid w:val="002778F4"/>
    <w:rsid w:val="00280954"/>
    <w:rsid w:val="002812A4"/>
    <w:rsid w:val="0028165E"/>
    <w:rsid w:val="00281C3A"/>
    <w:rsid w:val="0028412D"/>
    <w:rsid w:val="002843AB"/>
    <w:rsid w:val="00284B2A"/>
    <w:rsid w:val="0028612A"/>
    <w:rsid w:val="00287788"/>
    <w:rsid w:val="002904F9"/>
    <w:rsid w:val="00290894"/>
    <w:rsid w:val="00290ED5"/>
    <w:rsid w:val="00292138"/>
    <w:rsid w:val="002934E9"/>
    <w:rsid w:val="00293B31"/>
    <w:rsid w:val="0029499D"/>
    <w:rsid w:val="00294B6D"/>
    <w:rsid w:val="00294CB7"/>
    <w:rsid w:val="002954A9"/>
    <w:rsid w:val="00295F67"/>
    <w:rsid w:val="00296984"/>
    <w:rsid w:val="002971E0"/>
    <w:rsid w:val="00297650"/>
    <w:rsid w:val="00297781"/>
    <w:rsid w:val="00297944"/>
    <w:rsid w:val="00297FB3"/>
    <w:rsid w:val="002A0459"/>
    <w:rsid w:val="002A0BC0"/>
    <w:rsid w:val="002A0C4E"/>
    <w:rsid w:val="002A13B6"/>
    <w:rsid w:val="002A353B"/>
    <w:rsid w:val="002A354A"/>
    <w:rsid w:val="002A3F4A"/>
    <w:rsid w:val="002A4281"/>
    <w:rsid w:val="002A5686"/>
    <w:rsid w:val="002A5967"/>
    <w:rsid w:val="002A5C4F"/>
    <w:rsid w:val="002A5DBE"/>
    <w:rsid w:val="002A644A"/>
    <w:rsid w:val="002A647F"/>
    <w:rsid w:val="002A7B6C"/>
    <w:rsid w:val="002A7C35"/>
    <w:rsid w:val="002A7F6E"/>
    <w:rsid w:val="002B0D38"/>
    <w:rsid w:val="002B0ED7"/>
    <w:rsid w:val="002B1199"/>
    <w:rsid w:val="002B2AFF"/>
    <w:rsid w:val="002B37F2"/>
    <w:rsid w:val="002B3A82"/>
    <w:rsid w:val="002B3C82"/>
    <w:rsid w:val="002B3D9E"/>
    <w:rsid w:val="002B59AB"/>
    <w:rsid w:val="002B5D26"/>
    <w:rsid w:val="002B5ECB"/>
    <w:rsid w:val="002B5F49"/>
    <w:rsid w:val="002B63D5"/>
    <w:rsid w:val="002B648C"/>
    <w:rsid w:val="002B67EA"/>
    <w:rsid w:val="002B74CA"/>
    <w:rsid w:val="002B78AA"/>
    <w:rsid w:val="002B79E4"/>
    <w:rsid w:val="002C00CF"/>
    <w:rsid w:val="002C0448"/>
    <w:rsid w:val="002C05ED"/>
    <w:rsid w:val="002C1202"/>
    <w:rsid w:val="002C2EC9"/>
    <w:rsid w:val="002C406D"/>
    <w:rsid w:val="002C4408"/>
    <w:rsid w:val="002C458D"/>
    <w:rsid w:val="002C6191"/>
    <w:rsid w:val="002C66AF"/>
    <w:rsid w:val="002C6CE5"/>
    <w:rsid w:val="002C7521"/>
    <w:rsid w:val="002D04AB"/>
    <w:rsid w:val="002D06A3"/>
    <w:rsid w:val="002D0916"/>
    <w:rsid w:val="002D0BCC"/>
    <w:rsid w:val="002D1002"/>
    <w:rsid w:val="002D1BA4"/>
    <w:rsid w:val="002D2063"/>
    <w:rsid w:val="002D334B"/>
    <w:rsid w:val="002D3B30"/>
    <w:rsid w:val="002D4FA8"/>
    <w:rsid w:val="002D5172"/>
    <w:rsid w:val="002D5334"/>
    <w:rsid w:val="002D6A94"/>
    <w:rsid w:val="002D72ED"/>
    <w:rsid w:val="002E02D9"/>
    <w:rsid w:val="002E13BE"/>
    <w:rsid w:val="002E21DF"/>
    <w:rsid w:val="002E230C"/>
    <w:rsid w:val="002E39C6"/>
    <w:rsid w:val="002E44BF"/>
    <w:rsid w:val="002E4DB1"/>
    <w:rsid w:val="002E58DE"/>
    <w:rsid w:val="002E5DC8"/>
    <w:rsid w:val="002E6584"/>
    <w:rsid w:val="002E6BEC"/>
    <w:rsid w:val="002F1850"/>
    <w:rsid w:val="002F1CE4"/>
    <w:rsid w:val="002F1DE2"/>
    <w:rsid w:val="002F1EF1"/>
    <w:rsid w:val="002F2AA3"/>
    <w:rsid w:val="002F361F"/>
    <w:rsid w:val="002F50AC"/>
    <w:rsid w:val="002F59C9"/>
    <w:rsid w:val="002F6097"/>
    <w:rsid w:val="002F72A3"/>
    <w:rsid w:val="002F7A43"/>
    <w:rsid w:val="00300A7D"/>
    <w:rsid w:val="00300AA5"/>
    <w:rsid w:val="0030176E"/>
    <w:rsid w:val="00301855"/>
    <w:rsid w:val="00301FB1"/>
    <w:rsid w:val="003033D2"/>
    <w:rsid w:val="0030342D"/>
    <w:rsid w:val="003039E2"/>
    <w:rsid w:val="00303A3C"/>
    <w:rsid w:val="00303CA6"/>
    <w:rsid w:val="0030445E"/>
    <w:rsid w:val="00305A28"/>
    <w:rsid w:val="0030665E"/>
    <w:rsid w:val="0030694B"/>
    <w:rsid w:val="00307CFA"/>
    <w:rsid w:val="003103B6"/>
    <w:rsid w:val="00311906"/>
    <w:rsid w:val="00311B10"/>
    <w:rsid w:val="00311BB9"/>
    <w:rsid w:val="003134EA"/>
    <w:rsid w:val="00313515"/>
    <w:rsid w:val="003141A3"/>
    <w:rsid w:val="003143EC"/>
    <w:rsid w:val="0031544D"/>
    <w:rsid w:val="0031546B"/>
    <w:rsid w:val="0031596E"/>
    <w:rsid w:val="00315E53"/>
    <w:rsid w:val="0031669F"/>
    <w:rsid w:val="00317157"/>
    <w:rsid w:val="0032215F"/>
    <w:rsid w:val="00322247"/>
    <w:rsid w:val="00323F47"/>
    <w:rsid w:val="00324233"/>
    <w:rsid w:val="00325C31"/>
    <w:rsid w:val="00325CE1"/>
    <w:rsid w:val="00325E6A"/>
    <w:rsid w:val="003266DD"/>
    <w:rsid w:val="00326B4E"/>
    <w:rsid w:val="00330D59"/>
    <w:rsid w:val="0033255D"/>
    <w:rsid w:val="00332BF6"/>
    <w:rsid w:val="00332F15"/>
    <w:rsid w:val="00332F72"/>
    <w:rsid w:val="00333A80"/>
    <w:rsid w:val="003344D2"/>
    <w:rsid w:val="00335029"/>
    <w:rsid w:val="00335A14"/>
    <w:rsid w:val="00335C8E"/>
    <w:rsid w:val="00335EE9"/>
    <w:rsid w:val="00335FB8"/>
    <w:rsid w:val="00335FD3"/>
    <w:rsid w:val="0033661A"/>
    <w:rsid w:val="00336B1B"/>
    <w:rsid w:val="00337AAC"/>
    <w:rsid w:val="00337D20"/>
    <w:rsid w:val="00337E92"/>
    <w:rsid w:val="00340502"/>
    <w:rsid w:val="003419BD"/>
    <w:rsid w:val="00341B59"/>
    <w:rsid w:val="003426BF"/>
    <w:rsid w:val="00342F54"/>
    <w:rsid w:val="003433FB"/>
    <w:rsid w:val="003439F7"/>
    <w:rsid w:val="00343C41"/>
    <w:rsid w:val="00344658"/>
    <w:rsid w:val="00344CA4"/>
    <w:rsid w:val="00344D75"/>
    <w:rsid w:val="0034555E"/>
    <w:rsid w:val="00345787"/>
    <w:rsid w:val="003462F0"/>
    <w:rsid w:val="00346563"/>
    <w:rsid w:val="00347EF3"/>
    <w:rsid w:val="00350CE4"/>
    <w:rsid w:val="00350DA4"/>
    <w:rsid w:val="00351C0F"/>
    <w:rsid w:val="003530E4"/>
    <w:rsid w:val="00353225"/>
    <w:rsid w:val="00353E26"/>
    <w:rsid w:val="0035450B"/>
    <w:rsid w:val="00354870"/>
    <w:rsid w:val="00354AC4"/>
    <w:rsid w:val="00354B6C"/>
    <w:rsid w:val="00354BA2"/>
    <w:rsid w:val="003551FB"/>
    <w:rsid w:val="0035703F"/>
    <w:rsid w:val="00360F2E"/>
    <w:rsid w:val="0036323A"/>
    <w:rsid w:val="003635A0"/>
    <w:rsid w:val="0036385C"/>
    <w:rsid w:val="003640F0"/>
    <w:rsid w:val="0036448B"/>
    <w:rsid w:val="00364F3C"/>
    <w:rsid w:val="00365349"/>
    <w:rsid w:val="003659DD"/>
    <w:rsid w:val="00366C76"/>
    <w:rsid w:val="00367319"/>
    <w:rsid w:val="00370496"/>
    <w:rsid w:val="0037142A"/>
    <w:rsid w:val="00371562"/>
    <w:rsid w:val="00371582"/>
    <w:rsid w:val="00371B1A"/>
    <w:rsid w:val="00371C38"/>
    <w:rsid w:val="00371CA9"/>
    <w:rsid w:val="00371E38"/>
    <w:rsid w:val="00373C2A"/>
    <w:rsid w:val="0037406C"/>
    <w:rsid w:val="003742C9"/>
    <w:rsid w:val="00374589"/>
    <w:rsid w:val="003768F9"/>
    <w:rsid w:val="0037715F"/>
    <w:rsid w:val="0037717D"/>
    <w:rsid w:val="00377894"/>
    <w:rsid w:val="003778C7"/>
    <w:rsid w:val="00380949"/>
    <w:rsid w:val="00380C9F"/>
    <w:rsid w:val="00381E08"/>
    <w:rsid w:val="003824D9"/>
    <w:rsid w:val="003830C1"/>
    <w:rsid w:val="003845CE"/>
    <w:rsid w:val="00384987"/>
    <w:rsid w:val="003849E9"/>
    <w:rsid w:val="00384D65"/>
    <w:rsid w:val="00384DD4"/>
    <w:rsid w:val="00385C12"/>
    <w:rsid w:val="00385F48"/>
    <w:rsid w:val="003864CD"/>
    <w:rsid w:val="003869BE"/>
    <w:rsid w:val="00386F67"/>
    <w:rsid w:val="003906B6"/>
    <w:rsid w:val="00390FAD"/>
    <w:rsid w:val="00394275"/>
    <w:rsid w:val="00395629"/>
    <w:rsid w:val="00395786"/>
    <w:rsid w:val="00395D5F"/>
    <w:rsid w:val="0039637B"/>
    <w:rsid w:val="00396A59"/>
    <w:rsid w:val="003973E7"/>
    <w:rsid w:val="00397DA8"/>
    <w:rsid w:val="003A1D52"/>
    <w:rsid w:val="003A1DAD"/>
    <w:rsid w:val="003A1E74"/>
    <w:rsid w:val="003A2B6B"/>
    <w:rsid w:val="003A2D0A"/>
    <w:rsid w:val="003A32FA"/>
    <w:rsid w:val="003A39F1"/>
    <w:rsid w:val="003A4B34"/>
    <w:rsid w:val="003A50F3"/>
    <w:rsid w:val="003A5293"/>
    <w:rsid w:val="003A5596"/>
    <w:rsid w:val="003A5729"/>
    <w:rsid w:val="003A5EA3"/>
    <w:rsid w:val="003A60C7"/>
    <w:rsid w:val="003A6B52"/>
    <w:rsid w:val="003A719A"/>
    <w:rsid w:val="003A75F7"/>
    <w:rsid w:val="003A7B71"/>
    <w:rsid w:val="003B0971"/>
    <w:rsid w:val="003B14E6"/>
    <w:rsid w:val="003B1ACA"/>
    <w:rsid w:val="003B1C1D"/>
    <w:rsid w:val="003B2028"/>
    <w:rsid w:val="003B28AF"/>
    <w:rsid w:val="003B2988"/>
    <w:rsid w:val="003B2AD2"/>
    <w:rsid w:val="003B3282"/>
    <w:rsid w:val="003B361D"/>
    <w:rsid w:val="003B3A70"/>
    <w:rsid w:val="003B44AD"/>
    <w:rsid w:val="003B5159"/>
    <w:rsid w:val="003B543F"/>
    <w:rsid w:val="003B5584"/>
    <w:rsid w:val="003B5F5A"/>
    <w:rsid w:val="003B60F2"/>
    <w:rsid w:val="003B6B5A"/>
    <w:rsid w:val="003B6C9C"/>
    <w:rsid w:val="003B7003"/>
    <w:rsid w:val="003B73F8"/>
    <w:rsid w:val="003C1D07"/>
    <w:rsid w:val="003C1FDF"/>
    <w:rsid w:val="003C41F6"/>
    <w:rsid w:val="003C4250"/>
    <w:rsid w:val="003C4679"/>
    <w:rsid w:val="003C467D"/>
    <w:rsid w:val="003C46BB"/>
    <w:rsid w:val="003C48AC"/>
    <w:rsid w:val="003C48DC"/>
    <w:rsid w:val="003C4B21"/>
    <w:rsid w:val="003C4BEB"/>
    <w:rsid w:val="003C4C6F"/>
    <w:rsid w:val="003C5FC1"/>
    <w:rsid w:val="003C6333"/>
    <w:rsid w:val="003C64D8"/>
    <w:rsid w:val="003C729A"/>
    <w:rsid w:val="003C753F"/>
    <w:rsid w:val="003C766E"/>
    <w:rsid w:val="003D18B1"/>
    <w:rsid w:val="003D23EB"/>
    <w:rsid w:val="003D2BFC"/>
    <w:rsid w:val="003D41F5"/>
    <w:rsid w:val="003D4805"/>
    <w:rsid w:val="003D4E00"/>
    <w:rsid w:val="003D4EB0"/>
    <w:rsid w:val="003D58E8"/>
    <w:rsid w:val="003D5A6A"/>
    <w:rsid w:val="003D7440"/>
    <w:rsid w:val="003D7F4C"/>
    <w:rsid w:val="003D7F54"/>
    <w:rsid w:val="003E0162"/>
    <w:rsid w:val="003E1C3E"/>
    <w:rsid w:val="003E1F5D"/>
    <w:rsid w:val="003E2002"/>
    <w:rsid w:val="003E25C8"/>
    <w:rsid w:val="003E2B77"/>
    <w:rsid w:val="003E2D22"/>
    <w:rsid w:val="003E418A"/>
    <w:rsid w:val="003E4ECB"/>
    <w:rsid w:val="003E5036"/>
    <w:rsid w:val="003E55A8"/>
    <w:rsid w:val="003E5961"/>
    <w:rsid w:val="003E5BA4"/>
    <w:rsid w:val="003E6473"/>
    <w:rsid w:val="003E64D8"/>
    <w:rsid w:val="003E78DF"/>
    <w:rsid w:val="003E7C6A"/>
    <w:rsid w:val="003E7E43"/>
    <w:rsid w:val="003F049E"/>
    <w:rsid w:val="003F14B3"/>
    <w:rsid w:val="003F19D6"/>
    <w:rsid w:val="003F291E"/>
    <w:rsid w:val="003F4F98"/>
    <w:rsid w:val="003F522C"/>
    <w:rsid w:val="003F695B"/>
    <w:rsid w:val="003F7068"/>
    <w:rsid w:val="003F73FF"/>
    <w:rsid w:val="003F7A33"/>
    <w:rsid w:val="004002AD"/>
    <w:rsid w:val="004003F5"/>
    <w:rsid w:val="00400F6C"/>
    <w:rsid w:val="00401103"/>
    <w:rsid w:val="0040212C"/>
    <w:rsid w:val="00402166"/>
    <w:rsid w:val="00402766"/>
    <w:rsid w:val="00404A49"/>
    <w:rsid w:val="00405168"/>
    <w:rsid w:val="00406B10"/>
    <w:rsid w:val="00406CBF"/>
    <w:rsid w:val="00407738"/>
    <w:rsid w:val="00407ACF"/>
    <w:rsid w:val="00407B89"/>
    <w:rsid w:val="00410C35"/>
    <w:rsid w:val="0041433C"/>
    <w:rsid w:val="00414B8D"/>
    <w:rsid w:val="00414ECE"/>
    <w:rsid w:val="00415D6D"/>
    <w:rsid w:val="0041736E"/>
    <w:rsid w:val="0041789F"/>
    <w:rsid w:val="00417BD9"/>
    <w:rsid w:val="004219C8"/>
    <w:rsid w:val="00423118"/>
    <w:rsid w:val="00423250"/>
    <w:rsid w:val="004235BD"/>
    <w:rsid w:val="00423D1B"/>
    <w:rsid w:val="00424716"/>
    <w:rsid w:val="00424833"/>
    <w:rsid w:val="00424F1E"/>
    <w:rsid w:val="00425683"/>
    <w:rsid w:val="00427238"/>
    <w:rsid w:val="00427251"/>
    <w:rsid w:val="00427352"/>
    <w:rsid w:val="0042735E"/>
    <w:rsid w:val="00427979"/>
    <w:rsid w:val="00430722"/>
    <w:rsid w:val="00433BF0"/>
    <w:rsid w:val="00434C0B"/>
    <w:rsid w:val="00437D33"/>
    <w:rsid w:val="004402FF"/>
    <w:rsid w:val="00440B4B"/>
    <w:rsid w:val="00443B2E"/>
    <w:rsid w:val="00444330"/>
    <w:rsid w:val="0044457C"/>
    <w:rsid w:val="0044472B"/>
    <w:rsid w:val="00444869"/>
    <w:rsid w:val="004448C5"/>
    <w:rsid w:val="00445EB8"/>
    <w:rsid w:val="00446028"/>
    <w:rsid w:val="00446493"/>
    <w:rsid w:val="00446E30"/>
    <w:rsid w:val="0045072F"/>
    <w:rsid w:val="00450AC0"/>
    <w:rsid w:val="00451128"/>
    <w:rsid w:val="00451F32"/>
    <w:rsid w:val="004538EB"/>
    <w:rsid w:val="00454EA1"/>
    <w:rsid w:val="004568DA"/>
    <w:rsid w:val="00456BB7"/>
    <w:rsid w:val="0045791D"/>
    <w:rsid w:val="00457F24"/>
    <w:rsid w:val="004608EC"/>
    <w:rsid w:val="00460DBA"/>
    <w:rsid w:val="00460ED2"/>
    <w:rsid w:val="00461754"/>
    <w:rsid w:val="00462E3F"/>
    <w:rsid w:val="00462F92"/>
    <w:rsid w:val="00463BB5"/>
    <w:rsid w:val="00465B5A"/>
    <w:rsid w:val="004660D3"/>
    <w:rsid w:val="00466A7A"/>
    <w:rsid w:val="004675CD"/>
    <w:rsid w:val="00467A2E"/>
    <w:rsid w:val="00471151"/>
    <w:rsid w:val="00471C4C"/>
    <w:rsid w:val="00473A79"/>
    <w:rsid w:val="00475CEB"/>
    <w:rsid w:val="0047600D"/>
    <w:rsid w:val="00476582"/>
    <w:rsid w:val="00480194"/>
    <w:rsid w:val="004802C7"/>
    <w:rsid w:val="004814F2"/>
    <w:rsid w:val="004815F0"/>
    <w:rsid w:val="00481F99"/>
    <w:rsid w:val="00482B8D"/>
    <w:rsid w:val="00483E1A"/>
    <w:rsid w:val="0048461F"/>
    <w:rsid w:val="0048484C"/>
    <w:rsid w:val="0048518F"/>
    <w:rsid w:val="00485597"/>
    <w:rsid w:val="00485812"/>
    <w:rsid w:val="00485892"/>
    <w:rsid w:val="00485996"/>
    <w:rsid w:val="00486255"/>
    <w:rsid w:val="00487D46"/>
    <w:rsid w:val="004900CA"/>
    <w:rsid w:val="004914CA"/>
    <w:rsid w:val="00491642"/>
    <w:rsid w:val="00492136"/>
    <w:rsid w:val="0049252F"/>
    <w:rsid w:val="00492AC3"/>
    <w:rsid w:val="004941AC"/>
    <w:rsid w:val="00494B41"/>
    <w:rsid w:val="00494D3D"/>
    <w:rsid w:val="00494D47"/>
    <w:rsid w:val="004959CB"/>
    <w:rsid w:val="00495D4C"/>
    <w:rsid w:val="004961B0"/>
    <w:rsid w:val="0049652F"/>
    <w:rsid w:val="00496B49"/>
    <w:rsid w:val="0049730E"/>
    <w:rsid w:val="004A0053"/>
    <w:rsid w:val="004A038E"/>
    <w:rsid w:val="004A0C40"/>
    <w:rsid w:val="004A0CAF"/>
    <w:rsid w:val="004A0E70"/>
    <w:rsid w:val="004A17DD"/>
    <w:rsid w:val="004A216F"/>
    <w:rsid w:val="004A28EB"/>
    <w:rsid w:val="004A2F42"/>
    <w:rsid w:val="004A53D8"/>
    <w:rsid w:val="004A54DC"/>
    <w:rsid w:val="004A5F3A"/>
    <w:rsid w:val="004A62BC"/>
    <w:rsid w:val="004A645A"/>
    <w:rsid w:val="004A7D39"/>
    <w:rsid w:val="004A7FE7"/>
    <w:rsid w:val="004B01E0"/>
    <w:rsid w:val="004B07C1"/>
    <w:rsid w:val="004B1C42"/>
    <w:rsid w:val="004B1E39"/>
    <w:rsid w:val="004B2451"/>
    <w:rsid w:val="004B279C"/>
    <w:rsid w:val="004B4B59"/>
    <w:rsid w:val="004B4D34"/>
    <w:rsid w:val="004B5B08"/>
    <w:rsid w:val="004B5C81"/>
    <w:rsid w:val="004B6A2D"/>
    <w:rsid w:val="004B6BAA"/>
    <w:rsid w:val="004B6EDF"/>
    <w:rsid w:val="004B7283"/>
    <w:rsid w:val="004B73C0"/>
    <w:rsid w:val="004C24C3"/>
    <w:rsid w:val="004C3423"/>
    <w:rsid w:val="004C365F"/>
    <w:rsid w:val="004C3672"/>
    <w:rsid w:val="004C4071"/>
    <w:rsid w:val="004C44FC"/>
    <w:rsid w:val="004C4AC1"/>
    <w:rsid w:val="004C51A9"/>
    <w:rsid w:val="004C58A2"/>
    <w:rsid w:val="004C66AD"/>
    <w:rsid w:val="004C6D17"/>
    <w:rsid w:val="004C701B"/>
    <w:rsid w:val="004C7A64"/>
    <w:rsid w:val="004D13C3"/>
    <w:rsid w:val="004D1535"/>
    <w:rsid w:val="004D1D7D"/>
    <w:rsid w:val="004D33F5"/>
    <w:rsid w:val="004D37E4"/>
    <w:rsid w:val="004D44FA"/>
    <w:rsid w:val="004D4DBE"/>
    <w:rsid w:val="004D5F56"/>
    <w:rsid w:val="004D6A3F"/>
    <w:rsid w:val="004D74D3"/>
    <w:rsid w:val="004E2F45"/>
    <w:rsid w:val="004E30F7"/>
    <w:rsid w:val="004E42C2"/>
    <w:rsid w:val="004E4713"/>
    <w:rsid w:val="004E49EC"/>
    <w:rsid w:val="004F0A01"/>
    <w:rsid w:val="004F1964"/>
    <w:rsid w:val="004F2306"/>
    <w:rsid w:val="004F23D8"/>
    <w:rsid w:val="004F29ED"/>
    <w:rsid w:val="004F2B1C"/>
    <w:rsid w:val="004F321A"/>
    <w:rsid w:val="004F3714"/>
    <w:rsid w:val="004F3B94"/>
    <w:rsid w:val="004F5ABA"/>
    <w:rsid w:val="004F5B78"/>
    <w:rsid w:val="004F5F4E"/>
    <w:rsid w:val="004F6AED"/>
    <w:rsid w:val="004F7AB0"/>
    <w:rsid w:val="00501A9C"/>
    <w:rsid w:val="00501C8A"/>
    <w:rsid w:val="00502188"/>
    <w:rsid w:val="00502778"/>
    <w:rsid w:val="00503EA6"/>
    <w:rsid w:val="005068EF"/>
    <w:rsid w:val="00507313"/>
    <w:rsid w:val="00507418"/>
    <w:rsid w:val="0050797C"/>
    <w:rsid w:val="00507989"/>
    <w:rsid w:val="00510D94"/>
    <w:rsid w:val="0051153A"/>
    <w:rsid w:val="00511899"/>
    <w:rsid w:val="0051345C"/>
    <w:rsid w:val="005136DA"/>
    <w:rsid w:val="00513D49"/>
    <w:rsid w:val="00513EED"/>
    <w:rsid w:val="005151AC"/>
    <w:rsid w:val="00515D2D"/>
    <w:rsid w:val="00516530"/>
    <w:rsid w:val="00517C7F"/>
    <w:rsid w:val="00520172"/>
    <w:rsid w:val="00521BEB"/>
    <w:rsid w:val="00521DB0"/>
    <w:rsid w:val="00521DF7"/>
    <w:rsid w:val="0052287D"/>
    <w:rsid w:val="0052290D"/>
    <w:rsid w:val="00523489"/>
    <w:rsid w:val="00525231"/>
    <w:rsid w:val="00525C85"/>
    <w:rsid w:val="00526358"/>
    <w:rsid w:val="00526A29"/>
    <w:rsid w:val="00527588"/>
    <w:rsid w:val="005304B4"/>
    <w:rsid w:val="0053092A"/>
    <w:rsid w:val="005313B8"/>
    <w:rsid w:val="00531CE4"/>
    <w:rsid w:val="005324F3"/>
    <w:rsid w:val="005326E9"/>
    <w:rsid w:val="005326FE"/>
    <w:rsid w:val="0053346A"/>
    <w:rsid w:val="005337AF"/>
    <w:rsid w:val="00533BE9"/>
    <w:rsid w:val="005357B5"/>
    <w:rsid w:val="005378AD"/>
    <w:rsid w:val="0054025D"/>
    <w:rsid w:val="00541B7C"/>
    <w:rsid w:val="00542216"/>
    <w:rsid w:val="00542920"/>
    <w:rsid w:val="0054333B"/>
    <w:rsid w:val="00543706"/>
    <w:rsid w:val="00543A83"/>
    <w:rsid w:val="00543F39"/>
    <w:rsid w:val="0054404C"/>
    <w:rsid w:val="00544292"/>
    <w:rsid w:val="00544C20"/>
    <w:rsid w:val="00546819"/>
    <w:rsid w:val="00546FAE"/>
    <w:rsid w:val="0054759A"/>
    <w:rsid w:val="00547DE0"/>
    <w:rsid w:val="00552767"/>
    <w:rsid w:val="00552868"/>
    <w:rsid w:val="005538F1"/>
    <w:rsid w:val="00553EB7"/>
    <w:rsid w:val="00554592"/>
    <w:rsid w:val="005555E1"/>
    <w:rsid w:val="00556579"/>
    <w:rsid w:val="00556BF4"/>
    <w:rsid w:val="00556E32"/>
    <w:rsid w:val="005574D3"/>
    <w:rsid w:val="00557D1E"/>
    <w:rsid w:val="00560E02"/>
    <w:rsid w:val="00563964"/>
    <w:rsid w:val="00564D70"/>
    <w:rsid w:val="00565061"/>
    <w:rsid w:val="00566181"/>
    <w:rsid w:val="005666A8"/>
    <w:rsid w:val="005666BE"/>
    <w:rsid w:val="0056677B"/>
    <w:rsid w:val="005668BC"/>
    <w:rsid w:val="005669CA"/>
    <w:rsid w:val="005705B1"/>
    <w:rsid w:val="00571D60"/>
    <w:rsid w:val="00572421"/>
    <w:rsid w:val="00573AC5"/>
    <w:rsid w:val="00573C75"/>
    <w:rsid w:val="00573DB0"/>
    <w:rsid w:val="00574B42"/>
    <w:rsid w:val="00574C21"/>
    <w:rsid w:val="00574E4B"/>
    <w:rsid w:val="005759FB"/>
    <w:rsid w:val="005762E1"/>
    <w:rsid w:val="00580167"/>
    <w:rsid w:val="005818BE"/>
    <w:rsid w:val="00582FB7"/>
    <w:rsid w:val="00583B93"/>
    <w:rsid w:val="00583C30"/>
    <w:rsid w:val="0058528D"/>
    <w:rsid w:val="00585B4F"/>
    <w:rsid w:val="00587582"/>
    <w:rsid w:val="00587819"/>
    <w:rsid w:val="0058781B"/>
    <w:rsid w:val="005901DB"/>
    <w:rsid w:val="00590CAF"/>
    <w:rsid w:val="00590EB9"/>
    <w:rsid w:val="0059291E"/>
    <w:rsid w:val="005943A7"/>
    <w:rsid w:val="00594DBD"/>
    <w:rsid w:val="005952A4"/>
    <w:rsid w:val="00595D48"/>
    <w:rsid w:val="00595F36"/>
    <w:rsid w:val="00596312"/>
    <w:rsid w:val="00596928"/>
    <w:rsid w:val="00596CFA"/>
    <w:rsid w:val="005978D7"/>
    <w:rsid w:val="00597BB7"/>
    <w:rsid w:val="00597D92"/>
    <w:rsid w:val="005A27EC"/>
    <w:rsid w:val="005A46D1"/>
    <w:rsid w:val="005A517F"/>
    <w:rsid w:val="005A6375"/>
    <w:rsid w:val="005A66E1"/>
    <w:rsid w:val="005A6DAD"/>
    <w:rsid w:val="005B08BD"/>
    <w:rsid w:val="005B0E33"/>
    <w:rsid w:val="005B1273"/>
    <w:rsid w:val="005B138C"/>
    <w:rsid w:val="005B1A69"/>
    <w:rsid w:val="005B37AB"/>
    <w:rsid w:val="005B45F7"/>
    <w:rsid w:val="005B45FD"/>
    <w:rsid w:val="005B5A5C"/>
    <w:rsid w:val="005B6624"/>
    <w:rsid w:val="005B6B56"/>
    <w:rsid w:val="005B6B9B"/>
    <w:rsid w:val="005B7541"/>
    <w:rsid w:val="005B75EE"/>
    <w:rsid w:val="005C0C75"/>
    <w:rsid w:val="005C23AC"/>
    <w:rsid w:val="005C2ACD"/>
    <w:rsid w:val="005C30E6"/>
    <w:rsid w:val="005C37E2"/>
    <w:rsid w:val="005C41C8"/>
    <w:rsid w:val="005C48E2"/>
    <w:rsid w:val="005C4AD3"/>
    <w:rsid w:val="005C4E63"/>
    <w:rsid w:val="005C5198"/>
    <w:rsid w:val="005C7756"/>
    <w:rsid w:val="005C7D1A"/>
    <w:rsid w:val="005D072B"/>
    <w:rsid w:val="005D0AE9"/>
    <w:rsid w:val="005D0E4E"/>
    <w:rsid w:val="005D1A3E"/>
    <w:rsid w:val="005D2335"/>
    <w:rsid w:val="005D2E40"/>
    <w:rsid w:val="005D344B"/>
    <w:rsid w:val="005D44C2"/>
    <w:rsid w:val="005D4C16"/>
    <w:rsid w:val="005D4F40"/>
    <w:rsid w:val="005D4F74"/>
    <w:rsid w:val="005D51BD"/>
    <w:rsid w:val="005D5D4F"/>
    <w:rsid w:val="005D64E9"/>
    <w:rsid w:val="005D6A75"/>
    <w:rsid w:val="005D6C88"/>
    <w:rsid w:val="005D7ABB"/>
    <w:rsid w:val="005D7CE2"/>
    <w:rsid w:val="005E0A2C"/>
    <w:rsid w:val="005E0EC7"/>
    <w:rsid w:val="005E1787"/>
    <w:rsid w:val="005E18EA"/>
    <w:rsid w:val="005E1926"/>
    <w:rsid w:val="005E1BD9"/>
    <w:rsid w:val="005E208F"/>
    <w:rsid w:val="005E2890"/>
    <w:rsid w:val="005E3A82"/>
    <w:rsid w:val="005E40F7"/>
    <w:rsid w:val="005E481F"/>
    <w:rsid w:val="005E5AD9"/>
    <w:rsid w:val="005E6906"/>
    <w:rsid w:val="005E6CD9"/>
    <w:rsid w:val="005E6EA2"/>
    <w:rsid w:val="005E6F0E"/>
    <w:rsid w:val="005E6FCF"/>
    <w:rsid w:val="005E7450"/>
    <w:rsid w:val="005E7DAD"/>
    <w:rsid w:val="005F0C4A"/>
    <w:rsid w:val="005F1059"/>
    <w:rsid w:val="005F1411"/>
    <w:rsid w:val="005F1B10"/>
    <w:rsid w:val="005F1BD3"/>
    <w:rsid w:val="005F31CB"/>
    <w:rsid w:val="005F3993"/>
    <w:rsid w:val="005F3EC9"/>
    <w:rsid w:val="005F3FC0"/>
    <w:rsid w:val="005F5380"/>
    <w:rsid w:val="005F5A86"/>
    <w:rsid w:val="005F5C06"/>
    <w:rsid w:val="005F6AB1"/>
    <w:rsid w:val="005F71B9"/>
    <w:rsid w:val="00600556"/>
    <w:rsid w:val="00600832"/>
    <w:rsid w:val="006016E1"/>
    <w:rsid w:val="00601704"/>
    <w:rsid w:val="006021D1"/>
    <w:rsid w:val="0060250D"/>
    <w:rsid w:val="00602AB3"/>
    <w:rsid w:val="00602CB4"/>
    <w:rsid w:val="0060411A"/>
    <w:rsid w:val="00604981"/>
    <w:rsid w:val="00605189"/>
    <w:rsid w:val="00605CB6"/>
    <w:rsid w:val="00606420"/>
    <w:rsid w:val="00606640"/>
    <w:rsid w:val="00606654"/>
    <w:rsid w:val="00606998"/>
    <w:rsid w:val="00606DA5"/>
    <w:rsid w:val="00606F35"/>
    <w:rsid w:val="006103D7"/>
    <w:rsid w:val="00610B2F"/>
    <w:rsid w:val="00611207"/>
    <w:rsid w:val="0061158B"/>
    <w:rsid w:val="00611618"/>
    <w:rsid w:val="00611708"/>
    <w:rsid w:val="00614489"/>
    <w:rsid w:val="006146A9"/>
    <w:rsid w:val="006149CE"/>
    <w:rsid w:val="00616119"/>
    <w:rsid w:val="006162C8"/>
    <w:rsid w:val="006162FC"/>
    <w:rsid w:val="00616E8E"/>
    <w:rsid w:val="00616F8A"/>
    <w:rsid w:val="00617971"/>
    <w:rsid w:val="00620034"/>
    <w:rsid w:val="00620204"/>
    <w:rsid w:val="006204DB"/>
    <w:rsid w:val="0062078F"/>
    <w:rsid w:val="006208F0"/>
    <w:rsid w:val="0062126D"/>
    <w:rsid w:val="006215F8"/>
    <w:rsid w:val="00621919"/>
    <w:rsid w:val="00623095"/>
    <w:rsid w:val="00623F20"/>
    <w:rsid w:val="006244AA"/>
    <w:rsid w:val="00625047"/>
    <w:rsid w:val="0062719C"/>
    <w:rsid w:val="00627460"/>
    <w:rsid w:val="00627E74"/>
    <w:rsid w:val="00630404"/>
    <w:rsid w:val="00630E80"/>
    <w:rsid w:val="00630FCC"/>
    <w:rsid w:val="00631024"/>
    <w:rsid w:val="006311E4"/>
    <w:rsid w:val="00631E69"/>
    <w:rsid w:val="0063215F"/>
    <w:rsid w:val="0063235A"/>
    <w:rsid w:val="00632D88"/>
    <w:rsid w:val="00633234"/>
    <w:rsid w:val="00633A77"/>
    <w:rsid w:val="00633B70"/>
    <w:rsid w:val="00633D1B"/>
    <w:rsid w:val="00634830"/>
    <w:rsid w:val="006353C2"/>
    <w:rsid w:val="0063570B"/>
    <w:rsid w:val="0063637C"/>
    <w:rsid w:val="00636CBD"/>
    <w:rsid w:val="00637E44"/>
    <w:rsid w:val="00640199"/>
    <w:rsid w:val="00640C44"/>
    <w:rsid w:val="00640EA8"/>
    <w:rsid w:val="00640FD5"/>
    <w:rsid w:val="00641A91"/>
    <w:rsid w:val="006420E7"/>
    <w:rsid w:val="00642653"/>
    <w:rsid w:val="00642B53"/>
    <w:rsid w:val="00642E18"/>
    <w:rsid w:val="00643469"/>
    <w:rsid w:val="0064348D"/>
    <w:rsid w:val="00643D4F"/>
    <w:rsid w:val="00643D66"/>
    <w:rsid w:val="00643E53"/>
    <w:rsid w:val="00644179"/>
    <w:rsid w:val="00644681"/>
    <w:rsid w:val="006447C5"/>
    <w:rsid w:val="0064666E"/>
    <w:rsid w:val="00650280"/>
    <w:rsid w:val="0065034E"/>
    <w:rsid w:val="0065191B"/>
    <w:rsid w:val="00651B42"/>
    <w:rsid w:val="00651B85"/>
    <w:rsid w:val="006556E4"/>
    <w:rsid w:val="00656A7A"/>
    <w:rsid w:val="00657117"/>
    <w:rsid w:val="00657815"/>
    <w:rsid w:val="00660366"/>
    <w:rsid w:val="006606CF"/>
    <w:rsid w:val="006607C0"/>
    <w:rsid w:val="00660FC1"/>
    <w:rsid w:val="006623F2"/>
    <w:rsid w:val="00663B17"/>
    <w:rsid w:val="00663FFF"/>
    <w:rsid w:val="006640CD"/>
    <w:rsid w:val="00664EA6"/>
    <w:rsid w:val="00664FEC"/>
    <w:rsid w:val="006658AC"/>
    <w:rsid w:val="00671B43"/>
    <w:rsid w:val="00671C31"/>
    <w:rsid w:val="00671FB2"/>
    <w:rsid w:val="00672181"/>
    <w:rsid w:val="00672B37"/>
    <w:rsid w:val="00673B03"/>
    <w:rsid w:val="00673FE1"/>
    <w:rsid w:val="006752BA"/>
    <w:rsid w:val="00676FFB"/>
    <w:rsid w:val="006813AE"/>
    <w:rsid w:val="00681ADC"/>
    <w:rsid w:val="00681DB9"/>
    <w:rsid w:val="0068249E"/>
    <w:rsid w:val="006824D0"/>
    <w:rsid w:val="0068263D"/>
    <w:rsid w:val="00682B28"/>
    <w:rsid w:val="00682C55"/>
    <w:rsid w:val="0068433F"/>
    <w:rsid w:val="006847A9"/>
    <w:rsid w:val="00685D51"/>
    <w:rsid w:val="00690207"/>
    <w:rsid w:val="00690799"/>
    <w:rsid w:val="00690AF4"/>
    <w:rsid w:val="00692B8B"/>
    <w:rsid w:val="006931A0"/>
    <w:rsid w:val="006955A0"/>
    <w:rsid w:val="00695770"/>
    <w:rsid w:val="00695DBD"/>
    <w:rsid w:val="00695DED"/>
    <w:rsid w:val="00696318"/>
    <w:rsid w:val="006964E5"/>
    <w:rsid w:val="006965EA"/>
    <w:rsid w:val="00696620"/>
    <w:rsid w:val="006966D2"/>
    <w:rsid w:val="00696D44"/>
    <w:rsid w:val="006977D4"/>
    <w:rsid w:val="006A01FF"/>
    <w:rsid w:val="006A165B"/>
    <w:rsid w:val="006A1738"/>
    <w:rsid w:val="006A18F2"/>
    <w:rsid w:val="006A2FCF"/>
    <w:rsid w:val="006A356C"/>
    <w:rsid w:val="006A3A61"/>
    <w:rsid w:val="006A46E2"/>
    <w:rsid w:val="006A5BAC"/>
    <w:rsid w:val="006A68F3"/>
    <w:rsid w:val="006A6E59"/>
    <w:rsid w:val="006A7236"/>
    <w:rsid w:val="006A748E"/>
    <w:rsid w:val="006B11CE"/>
    <w:rsid w:val="006B144F"/>
    <w:rsid w:val="006B1C70"/>
    <w:rsid w:val="006B1F58"/>
    <w:rsid w:val="006B2054"/>
    <w:rsid w:val="006B21A5"/>
    <w:rsid w:val="006B296C"/>
    <w:rsid w:val="006B31F4"/>
    <w:rsid w:val="006B3724"/>
    <w:rsid w:val="006B39CB"/>
    <w:rsid w:val="006B3B3B"/>
    <w:rsid w:val="006B45F2"/>
    <w:rsid w:val="006B4EB2"/>
    <w:rsid w:val="006B4F07"/>
    <w:rsid w:val="006B4FA2"/>
    <w:rsid w:val="006B5C23"/>
    <w:rsid w:val="006B5D61"/>
    <w:rsid w:val="006B690D"/>
    <w:rsid w:val="006B79CD"/>
    <w:rsid w:val="006B7C2B"/>
    <w:rsid w:val="006C03CC"/>
    <w:rsid w:val="006C0C3B"/>
    <w:rsid w:val="006C150C"/>
    <w:rsid w:val="006C16E3"/>
    <w:rsid w:val="006C2159"/>
    <w:rsid w:val="006C21B1"/>
    <w:rsid w:val="006C2392"/>
    <w:rsid w:val="006C2E67"/>
    <w:rsid w:val="006C3916"/>
    <w:rsid w:val="006C394A"/>
    <w:rsid w:val="006C39A9"/>
    <w:rsid w:val="006C3E41"/>
    <w:rsid w:val="006C41E4"/>
    <w:rsid w:val="006C5496"/>
    <w:rsid w:val="006C6F2F"/>
    <w:rsid w:val="006C7330"/>
    <w:rsid w:val="006C7E80"/>
    <w:rsid w:val="006C7F58"/>
    <w:rsid w:val="006D0652"/>
    <w:rsid w:val="006D06DE"/>
    <w:rsid w:val="006D0EB1"/>
    <w:rsid w:val="006D18D0"/>
    <w:rsid w:val="006D55EF"/>
    <w:rsid w:val="006D57BE"/>
    <w:rsid w:val="006D57E1"/>
    <w:rsid w:val="006D6F4A"/>
    <w:rsid w:val="006D7147"/>
    <w:rsid w:val="006D744F"/>
    <w:rsid w:val="006D745D"/>
    <w:rsid w:val="006D7DC4"/>
    <w:rsid w:val="006D7DE7"/>
    <w:rsid w:val="006D7F78"/>
    <w:rsid w:val="006D7FA9"/>
    <w:rsid w:val="006E001B"/>
    <w:rsid w:val="006E0046"/>
    <w:rsid w:val="006E0170"/>
    <w:rsid w:val="006E1B5A"/>
    <w:rsid w:val="006E1E4B"/>
    <w:rsid w:val="006E2718"/>
    <w:rsid w:val="006E2D17"/>
    <w:rsid w:val="006E33D7"/>
    <w:rsid w:val="006E3B01"/>
    <w:rsid w:val="006E3C3F"/>
    <w:rsid w:val="006E446A"/>
    <w:rsid w:val="006E46BD"/>
    <w:rsid w:val="006E6135"/>
    <w:rsid w:val="006E65BC"/>
    <w:rsid w:val="006E65D3"/>
    <w:rsid w:val="006E6AD2"/>
    <w:rsid w:val="006E6F19"/>
    <w:rsid w:val="006E7045"/>
    <w:rsid w:val="006E70B5"/>
    <w:rsid w:val="006E797F"/>
    <w:rsid w:val="006F05F0"/>
    <w:rsid w:val="006F20CE"/>
    <w:rsid w:val="006F24DE"/>
    <w:rsid w:val="006F3004"/>
    <w:rsid w:val="006F3047"/>
    <w:rsid w:val="006F3148"/>
    <w:rsid w:val="006F33B1"/>
    <w:rsid w:val="006F3A7D"/>
    <w:rsid w:val="006F45F6"/>
    <w:rsid w:val="006F4D09"/>
    <w:rsid w:val="006F52D6"/>
    <w:rsid w:val="006F6B1D"/>
    <w:rsid w:val="006F720A"/>
    <w:rsid w:val="00701267"/>
    <w:rsid w:val="0070127A"/>
    <w:rsid w:val="0070179A"/>
    <w:rsid w:val="00701957"/>
    <w:rsid w:val="0070282D"/>
    <w:rsid w:val="00703056"/>
    <w:rsid w:val="00706777"/>
    <w:rsid w:val="00707712"/>
    <w:rsid w:val="007104B8"/>
    <w:rsid w:val="007111D1"/>
    <w:rsid w:val="00711385"/>
    <w:rsid w:val="00711C7C"/>
    <w:rsid w:val="00711D53"/>
    <w:rsid w:val="00711E0C"/>
    <w:rsid w:val="00712E64"/>
    <w:rsid w:val="00713539"/>
    <w:rsid w:val="00714EF6"/>
    <w:rsid w:val="00715E10"/>
    <w:rsid w:val="00716F94"/>
    <w:rsid w:val="007203BE"/>
    <w:rsid w:val="00720EDB"/>
    <w:rsid w:val="00721539"/>
    <w:rsid w:val="00721AF1"/>
    <w:rsid w:val="00721BD8"/>
    <w:rsid w:val="007229F9"/>
    <w:rsid w:val="00722F3C"/>
    <w:rsid w:val="00723AD8"/>
    <w:rsid w:val="007241DC"/>
    <w:rsid w:val="00724DAA"/>
    <w:rsid w:val="007261F3"/>
    <w:rsid w:val="00726C2C"/>
    <w:rsid w:val="007318A8"/>
    <w:rsid w:val="00732D50"/>
    <w:rsid w:val="0073345E"/>
    <w:rsid w:val="007335A7"/>
    <w:rsid w:val="007335EC"/>
    <w:rsid w:val="00733E1E"/>
    <w:rsid w:val="00733ED4"/>
    <w:rsid w:val="00734F34"/>
    <w:rsid w:val="00736FC6"/>
    <w:rsid w:val="00737798"/>
    <w:rsid w:val="00740596"/>
    <w:rsid w:val="0074095B"/>
    <w:rsid w:val="00742179"/>
    <w:rsid w:val="00742D0F"/>
    <w:rsid w:val="00743309"/>
    <w:rsid w:val="00743EE5"/>
    <w:rsid w:val="00743FC8"/>
    <w:rsid w:val="007445B3"/>
    <w:rsid w:val="00744913"/>
    <w:rsid w:val="00745EF3"/>
    <w:rsid w:val="00747106"/>
    <w:rsid w:val="00747629"/>
    <w:rsid w:val="00747B41"/>
    <w:rsid w:val="00750D31"/>
    <w:rsid w:val="0075127F"/>
    <w:rsid w:val="00751379"/>
    <w:rsid w:val="00752C3B"/>
    <w:rsid w:val="00752C86"/>
    <w:rsid w:val="00753071"/>
    <w:rsid w:val="007536C8"/>
    <w:rsid w:val="00753A38"/>
    <w:rsid w:val="00753FCF"/>
    <w:rsid w:val="007542FC"/>
    <w:rsid w:val="007547C8"/>
    <w:rsid w:val="00754A79"/>
    <w:rsid w:val="00754BEF"/>
    <w:rsid w:val="00755110"/>
    <w:rsid w:val="00755677"/>
    <w:rsid w:val="00755DAB"/>
    <w:rsid w:val="00756721"/>
    <w:rsid w:val="007601DC"/>
    <w:rsid w:val="0076087C"/>
    <w:rsid w:val="00760A91"/>
    <w:rsid w:val="0076163F"/>
    <w:rsid w:val="00761B3D"/>
    <w:rsid w:val="0076227B"/>
    <w:rsid w:val="007629B4"/>
    <w:rsid w:val="00763457"/>
    <w:rsid w:val="00763A76"/>
    <w:rsid w:val="007643FE"/>
    <w:rsid w:val="00764503"/>
    <w:rsid w:val="007647AD"/>
    <w:rsid w:val="00764854"/>
    <w:rsid w:val="0076542D"/>
    <w:rsid w:val="007657FC"/>
    <w:rsid w:val="00765B54"/>
    <w:rsid w:val="007663B4"/>
    <w:rsid w:val="0076785A"/>
    <w:rsid w:val="00767C27"/>
    <w:rsid w:val="00770375"/>
    <w:rsid w:val="007704C9"/>
    <w:rsid w:val="007706D9"/>
    <w:rsid w:val="00770EDB"/>
    <w:rsid w:val="00771107"/>
    <w:rsid w:val="0077164B"/>
    <w:rsid w:val="00773080"/>
    <w:rsid w:val="00773DDB"/>
    <w:rsid w:val="007742F3"/>
    <w:rsid w:val="00774332"/>
    <w:rsid w:val="00774460"/>
    <w:rsid w:val="00774468"/>
    <w:rsid w:val="00774F18"/>
    <w:rsid w:val="00774FAC"/>
    <w:rsid w:val="0077728D"/>
    <w:rsid w:val="00777E1F"/>
    <w:rsid w:val="007803AB"/>
    <w:rsid w:val="007807C4"/>
    <w:rsid w:val="00780D7E"/>
    <w:rsid w:val="00780FDB"/>
    <w:rsid w:val="007816B2"/>
    <w:rsid w:val="0078188C"/>
    <w:rsid w:val="007824A1"/>
    <w:rsid w:val="0078294C"/>
    <w:rsid w:val="00783C6F"/>
    <w:rsid w:val="00783E0D"/>
    <w:rsid w:val="00785A11"/>
    <w:rsid w:val="007868E5"/>
    <w:rsid w:val="0078707A"/>
    <w:rsid w:val="00787398"/>
    <w:rsid w:val="007876BB"/>
    <w:rsid w:val="007879A8"/>
    <w:rsid w:val="00790234"/>
    <w:rsid w:val="00790A59"/>
    <w:rsid w:val="00790E3D"/>
    <w:rsid w:val="00790E72"/>
    <w:rsid w:val="00791D01"/>
    <w:rsid w:val="00791D1B"/>
    <w:rsid w:val="00792729"/>
    <w:rsid w:val="00792854"/>
    <w:rsid w:val="00792A28"/>
    <w:rsid w:val="00793CD7"/>
    <w:rsid w:val="007941B5"/>
    <w:rsid w:val="007941C7"/>
    <w:rsid w:val="00794CE0"/>
    <w:rsid w:val="00795687"/>
    <w:rsid w:val="00795B82"/>
    <w:rsid w:val="00795D4C"/>
    <w:rsid w:val="00795F18"/>
    <w:rsid w:val="0079660C"/>
    <w:rsid w:val="00796B8A"/>
    <w:rsid w:val="0079717E"/>
    <w:rsid w:val="007973DD"/>
    <w:rsid w:val="00797C70"/>
    <w:rsid w:val="00797ECC"/>
    <w:rsid w:val="00797F54"/>
    <w:rsid w:val="007A26D3"/>
    <w:rsid w:val="007A2C29"/>
    <w:rsid w:val="007A331B"/>
    <w:rsid w:val="007A393D"/>
    <w:rsid w:val="007A5341"/>
    <w:rsid w:val="007A68C6"/>
    <w:rsid w:val="007A74A4"/>
    <w:rsid w:val="007B029A"/>
    <w:rsid w:val="007B0415"/>
    <w:rsid w:val="007B1B3B"/>
    <w:rsid w:val="007B2ED4"/>
    <w:rsid w:val="007B2FAA"/>
    <w:rsid w:val="007B3C21"/>
    <w:rsid w:val="007B4514"/>
    <w:rsid w:val="007B479F"/>
    <w:rsid w:val="007B4970"/>
    <w:rsid w:val="007B4A08"/>
    <w:rsid w:val="007B65C9"/>
    <w:rsid w:val="007C010C"/>
    <w:rsid w:val="007C0335"/>
    <w:rsid w:val="007C03CD"/>
    <w:rsid w:val="007C1A3E"/>
    <w:rsid w:val="007C1B34"/>
    <w:rsid w:val="007C1BFE"/>
    <w:rsid w:val="007C29C2"/>
    <w:rsid w:val="007C2B15"/>
    <w:rsid w:val="007C2D1F"/>
    <w:rsid w:val="007C3768"/>
    <w:rsid w:val="007C3A8E"/>
    <w:rsid w:val="007C3ADF"/>
    <w:rsid w:val="007C4636"/>
    <w:rsid w:val="007C4DE5"/>
    <w:rsid w:val="007C53A4"/>
    <w:rsid w:val="007C545F"/>
    <w:rsid w:val="007C5B81"/>
    <w:rsid w:val="007C66BA"/>
    <w:rsid w:val="007C6719"/>
    <w:rsid w:val="007D02B3"/>
    <w:rsid w:val="007D044E"/>
    <w:rsid w:val="007D067E"/>
    <w:rsid w:val="007D2D07"/>
    <w:rsid w:val="007D2D76"/>
    <w:rsid w:val="007D356C"/>
    <w:rsid w:val="007D3F35"/>
    <w:rsid w:val="007D4D2B"/>
    <w:rsid w:val="007D54B9"/>
    <w:rsid w:val="007D5A95"/>
    <w:rsid w:val="007D7030"/>
    <w:rsid w:val="007D72B7"/>
    <w:rsid w:val="007D7B18"/>
    <w:rsid w:val="007D7B30"/>
    <w:rsid w:val="007E06F5"/>
    <w:rsid w:val="007E138B"/>
    <w:rsid w:val="007E199E"/>
    <w:rsid w:val="007E229B"/>
    <w:rsid w:val="007E247D"/>
    <w:rsid w:val="007E290B"/>
    <w:rsid w:val="007E2929"/>
    <w:rsid w:val="007E42D2"/>
    <w:rsid w:val="007E509F"/>
    <w:rsid w:val="007E5E4D"/>
    <w:rsid w:val="007E6104"/>
    <w:rsid w:val="007E6755"/>
    <w:rsid w:val="007F0564"/>
    <w:rsid w:val="007F103A"/>
    <w:rsid w:val="007F14D9"/>
    <w:rsid w:val="007F197B"/>
    <w:rsid w:val="007F1B6E"/>
    <w:rsid w:val="007F22C6"/>
    <w:rsid w:val="007F2549"/>
    <w:rsid w:val="007F260C"/>
    <w:rsid w:val="007F356F"/>
    <w:rsid w:val="007F3DA1"/>
    <w:rsid w:val="007F44E8"/>
    <w:rsid w:val="007F4CA0"/>
    <w:rsid w:val="007F56E6"/>
    <w:rsid w:val="007F7596"/>
    <w:rsid w:val="007F7ECE"/>
    <w:rsid w:val="007F7EDD"/>
    <w:rsid w:val="007F7FE0"/>
    <w:rsid w:val="00800C1B"/>
    <w:rsid w:val="008011AB"/>
    <w:rsid w:val="00801706"/>
    <w:rsid w:val="00801A64"/>
    <w:rsid w:val="00801CC7"/>
    <w:rsid w:val="008022CF"/>
    <w:rsid w:val="0080397F"/>
    <w:rsid w:val="008039D3"/>
    <w:rsid w:val="0080485A"/>
    <w:rsid w:val="00804934"/>
    <w:rsid w:val="008049F7"/>
    <w:rsid w:val="008061C0"/>
    <w:rsid w:val="008073BD"/>
    <w:rsid w:val="0080750D"/>
    <w:rsid w:val="008076F5"/>
    <w:rsid w:val="00807EC9"/>
    <w:rsid w:val="00810932"/>
    <w:rsid w:val="00810964"/>
    <w:rsid w:val="00811249"/>
    <w:rsid w:val="008117A4"/>
    <w:rsid w:val="00811984"/>
    <w:rsid w:val="00811C93"/>
    <w:rsid w:val="00812279"/>
    <w:rsid w:val="0081238D"/>
    <w:rsid w:val="0081272B"/>
    <w:rsid w:val="008127E9"/>
    <w:rsid w:val="00812B48"/>
    <w:rsid w:val="008133A7"/>
    <w:rsid w:val="00814549"/>
    <w:rsid w:val="008148E8"/>
    <w:rsid w:val="00814B70"/>
    <w:rsid w:val="0081537B"/>
    <w:rsid w:val="00815EEF"/>
    <w:rsid w:val="008167BF"/>
    <w:rsid w:val="0082054E"/>
    <w:rsid w:val="00821C23"/>
    <w:rsid w:val="00821E80"/>
    <w:rsid w:val="00822B51"/>
    <w:rsid w:val="00822F47"/>
    <w:rsid w:val="00823684"/>
    <w:rsid w:val="008236CA"/>
    <w:rsid w:val="00823A71"/>
    <w:rsid w:val="00824544"/>
    <w:rsid w:val="00824D1D"/>
    <w:rsid w:val="00824EAD"/>
    <w:rsid w:val="00824F75"/>
    <w:rsid w:val="008254B5"/>
    <w:rsid w:val="00825A28"/>
    <w:rsid w:val="0082623D"/>
    <w:rsid w:val="00826313"/>
    <w:rsid w:val="00826E11"/>
    <w:rsid w:val="00827373"/>
    <w:rsid w:val="00827F42"/>
    <w:rsid w:val="008304DA"/>
    <w:rsid w:val="008309E0"/>
    <w:rsid w:val="00831904"/>
    <w:rsid w:val="008323D5"/>
    <w:rsid w:val="00832840"/>
    <w:rsid w:val="008328B4"/>
    <w:rsid w:val="00832CF5"/>
    <w:rsid w:val="00832D12"/>
    <w:rsid w:val="00833302"/>
    <w:rsid w:val="00833786"/>
    <w:rsid w:val="008337FF"/>
    <w:rsid w:val="00833B00"/>
    <w:rsid w:val="00834668"/>
    <w:rsid w:val="008363A2"/>
    <w:rsid w:val="00836B11"/>
    <w:rsid w:val="00836C10"/>
    <w:rsid w:val="00837059"/>
    <w:rsid w:val="008371F5"/>
    <w:rsid w:val="008379C2"/>
    <w:rsid w:val="008407E4"/>
    <w:rsid w:val="00840ADE"/>
    <w:rsid w:val="00841084"/>
    <w:rsid w:val="00843288"/>
    <w:rsid w:val="00844809"/>
    <w:rsid w:val="0084484D"/>
    <w:rsid w:val="0084644F"/>
    <w:rsid w:val="008464FB"/>
    <w:rsid w:val="00847DE9"/>
    <w:rsid w:val="008508BA"/>
    <w:rsid w:val="00850FF2"/>
    <w:rsid w:val="00851FCD"/>
    <w:rsid w:val="00852709"/>
    <w:rsid w:val="0085343F"/>
    <w:rsid w:val="0085346F"/>
    <w:rsid w:val="008539DF"/>
    <w:rsid w:val="00853D7C"/>
    <w:rsid w:val="00854ED8"/>
    <w:rsid w:val="00857124"/>
    <w:rsid w:val="00860F69"/>
    <w:rsid w:val="0086219A"/>
    <w:rsid w:val="00862225"/>
    <w:rsid w:val="00862579"/>
    <w:rsid w:val="0086299E"/>
    <w:rsid w:val="008629D4"/>
    <w:rsid w:val="00862DA2"/>
    <w:rsid w:val="00863E06"/>
    <w:rsid w:val="008644AC"/>
    <w:rsid w:val="008648DD"/>
    <w:rsid w:val="00865D8B"/>
    <w:rsid w:val="0086656D"/>
    <w:rsid w:val="008673B6"/>
    <w:rsid w:val="008674B2"/>
    <w:rsid w:val="00867BB8"/>
    <w:rsid w:val="00867E01"/>
    <w:rsid w:val="0087032F"/>
    <w:rsid w:val="0087035A"/>
    <w:rsid w:val="008707E2"/>
    <w:rsid w:val="00870F1B"/>
    <w:rsid w:val="00871709"/>
    <w:rsid w:val="008718E9"/>
    <w:rsid w:val="00872210"/>
    <w:rsid w:val="00872793"/>
    <w:rsid w:val="008728A8"/>
    <w:rsid w:val="008731BB"/>
    <w:rsid w:val="0087371C"/>
    <w:rsid w:val="00873BC4"/>
    <w:rsid w:val="008748FA"/>
    <w:rsid w:val="00874FA2"/>
    <w:rsid w:val="0087536F"/>
    <w:rsid w:val="00875B90"/>
    <w:rsid w:val="008764D9"/>
    <w:rsid w:val="00876F96"/>
    <w:rsid w:val="008774D0"/>
    <w:rsid w:val="00877AE0"/>
    <w:rsid w:val="00881666"/>
    <w:rsid w:val="00881E43"/>
    <w:rsid w:val="00881F0B"/>
    <w:rsid w:val="00882A14"/>
    <w:rsid w:val="00882CCE"/>
    <w:rsid w:val="008838C6"/>
    <w:rsid w:val="00884426"/>
    <w:rsid w:val="00884C94"/>
    <w:rsid w:val="00885097"/>
    <w:rsid w:val="0088537F"/>
    <w:rsid w:val="0088539F"/>
    <w:rsid w:val="008856A2"/>
    <w:rsid w:val="00885978"/>
    <w:rsid w:val="00886A03"/>
    <w:rsid w:val="00886E54"/>
    <w:rsid w:val="00887B46"/>
    <w:rsid w:val="00891B30"/>
    <w:rsid w:val="00892066"/>
    <w:rsid w:val="0089302A"/>
    <w:rsid w:val="00893B44"/>
    <w:rsid w:val="008947A1"/>
    <w:rsid w:val="008952DD"/>
    <w:rsid w:val="00895EC7"/>
    <w:rsid w:val="008A1002"/>
    <w:rsid w:val="008A19A1"/>
    <w:rsid w:val="008A1D82"/>
    <w:rsid w:val="008A3880"/>
    <w:rsid w:val="008A3D8A"/>
    <w:rsid w:val="008A4722"/>
    <w:rsid w:val="008A4790"/>
    <w:rsid w:val="008A525F"/>
    <w:rsid w:val="008A6049"/>
    <w:rsid w:val="008A6300"/>
    <w:rsid w:val="008A6904"/>
    <w:rsid w:val="008A7391"/>
    <w:rsid w:val="008A7828"/>
    <w:rsid w:val="008A7A4D"/>
    <w:rsid w:val="008A7CAD"/>
    <w:rsid w:val="008B0929"/>
    <w:rsid w:val="008B18F5"/>
    <w:rsid w:val="008B2642"/>
    <w:rsid w:val="008B2B8E"/>
    <w:rsid w:val="008B2E32"/>
    <w:rsid w:val="008B3170"/>
    <w:rsid w:val="008B3410"/>
    <w:rsid w:val="008B385F"/>
    <w:rsid w:val="008B3DC0"/>
    <w:rsid w:val="008B498C"/>
    <w:rsid w:val="008B54F2"/>
    <w:rsid w:val="008B5D52"/>
    <w:rsid w:val="008B6210"/>
    <w:rsid w:val="008B6DC6"/>
    <w:rsid w:val="008B7046"/>
    <w:rsid w:val="008B771A"/>
    <w:rsid w:val="008C102B"/>
    <w:rsid w:val="008C16FD"/>
    <w:rsid w:val="008C1DC3"/>
    <w:rsid w:val="008C2077"/>
    <w:rsid w:val="008C26F5"/>
    <w:rsid w:val="008C2844"/>
    <w:rsid w:val="008C2A3B"/>
    <w:rsid w:val="008C3832"/>
    <w:rsid w:val="008C3CD5"/>
    <w:rsid w:val="008C3D12"/>
    <w:rsid w:val="008C43E5"/>
    <w:rsid w:val="008C4C8A"/>
    <w:rsid w:val="008C505C"/>
    <w:rsid w:val="008C5BDE"/>
    <w:rsid w:val="008D004A"/>
    <w:rsid w:val="008D0869"/>
    <w:rsid w:val="008D09E7"/>
    <w:rsid w:val="008D0A59"/>
    <w:rsid w:val="008D1224"/>
    <w:rsid w:val="008D2107"/>
    <w:rsid w:val="008D229B"/>
    <w:rsid w:val="008D2F91"/>
    <w:rsid w:val="008D3CB1"/>
    <w:rsid w:val="008D4163"/>
    <w:rsid w:val="008D6D12"/>
    <w:rsid w:val="008D6DCE"/>
    <w:rsid w:val="008D71B6"/>
    <w:rsid w:val="008D7B79"/>
    <w:rsid w:val="008E1626"/>
    <w:rsid w:val="008E21C4"/>
    <w:rsid w:val="008E25D4"/>
    <w:rsid w:val="008E2A46"/>
    <w:rsid w:val="008E2B99"/>
    <w:rsid w:val="008E2BC4"/>
    <w:rsid w:val="008E31E4"/>
    <w:rsid w:val="008E33DD"/>
    <w:rsid w:val="008E4E97"/>
    <w:rsid w:val="008E509C"/>
    <w:rsid w:val="008E55A4"/>
    <w:rsid w:val="008E587D"/>
    <w:rsid w:val="008E5BDD"/>
    <w:rsid w:val="008E5FD1"/>
    <w:rsid w:val="008E6F83"/>
    <w:rsid w:val="008E7CC6"/>
    <w:rsid w:val="008F09C1"/>
    <w:rsid w:val="008F16CD"/>
    <w:rsid w:val="008F1FFE"/>
    <w:rsid w:val="008F214F"/>
    <w:rsid w:val="008F3959"/>
    <w:rsid w:val="008F3E81"/>
    <w:rsid w:val="008F4176"/>
    <w:rsid w:val="008F4BCC"/>
    <w:rsid w:val="008F51FD"/>
    <w:rsid w:val="008F54B7"/>
    <w:rsid w:val="008F664C"/>
    <w:rsid w:val="008F6927"/>
    <w:rsid w:val="008F698E"/>
    <w:rsid w:val="008F7216"/>
    <w:rsid w:val="008F729D"/>
    <w:rsid w:val="008F7FCF"/>
    <w:rsid w:val="009006AA"/>
    <w:rsid w:val="00901421"/>
    <w:rsid w:val="00901A09"/>
    <w:rsid w:val="009029CC"/>
    <w:rsid w:val="00903CE2"/>
    <w:rsid w:val="00905395"/>
    <w:rsid w:val="00905C6A"/>
    <w:rsid w:val="0090658A"/>
    <w:rsid w:val="009078E1"/>
    <w:rsid w:val="00907B17"/>
    <w:rsid w:val="00910318"/>
    <w:rsid w:val="0091104A"/>
    <w:rsid w:val="009110AB"/>
    <w:rsid w:val="009117D4"/>
    <w:rsid w:val="00911F05"/>
    <w:rsid w:val="00912474"/>
    <w:rsid w:val="009125CC"/>
    <w:rsid w:val="00912A2D"/>
    <w:rsid w:val="00912C03"/>
    <w:rsid w:val="00912D71"/>
    <w:rsid w:val="00913129"/>
    <w:rsid w:val="00914B44"/>
    <w:rsid w:val="00915046"/>
    <w:rsid w:val="00915376"/>
    <w:rsid w:val="009158B2"/>
    <w:rsid w:val="009159D8"/>
    <w:rsid w:val="00916398"/>
    <w:rsid w:val="00916427"/>
    <w:rsid w:val="00916C56"/>
    <w:rsid w:val="009174A1"/>
    <w:rsid w:val="009175FD"/>
    <w:rsid w:val="009176BB"/>
    <w:rsid w:val="009176C8"/>
    <w:rsid w:val="00917DF3"/>
    <w:rsid w:val="009202CD"/>
    <w:rsid w:val="009205DF"/>
    <w:rsid w:val="00920C78"/>
    <w:rsid w:val="0092140C"/>
    <w:rsid w:val="00921B4D"/>
    <w:rsid w:val="00921BAD"/>
    <w:rsid w:val="00922555"/>
    <w:rsid w:val="009225E9"/>
    <w:rsid w:val="009229AF"/>
    <w:rsid w:val="0092398D"/>
    <w:rsid w:val="009239C7"/>
    <w:rsid w:val="0092405C"/>
    <w:rsid w:val="0092479F"/>
    <w:rsid w:val="00924B3D"/>
    <w:rsid w:val="00924C08"/>
    <w:rsid w:val="009256D7"/>
    <w:rsid w:val="00926BAA"/>
    <w:rsid w:val="00926BAF"/>
    <w:rsid w:val="00927027"/>
    <w:rsid w:val="00927213"/>
    <w:rsid w:val="00930372"/>
    <w:rsid w:val="0093047E"/>
    <w:rsid w:val="009305A0"/>
    <w:rsid w:val="00930D7F"/>
    <w:rsid w:val="00930FD2"/>
    <w:rsid w:val="0093135B"/>
    <w:rsid w:val="00931F73"/>
    <w:rsid w:val="00932BB3"/>
    <w:rsid w:val="009354AC"/>
    <w:rsid w:val="009355C0"/>
    <w:rsid w:val="009357D6"/>
    <w:rsid w:val="00935F5C"/>
    <w:rsid w:val="00937279"/>
    <w:rsid w:val="0093736E"/>
    <w:rsid w:val="00937522"/>
    <w:rsid w:val="00940435"/>
    <w:rsid w:val="009423D3"/>
    <w:rsid w:val="00942EF0"/>
    <w:rsid w:val="00942FD0"/>
    <w:rsid w:val="00944D71"/>
    <w:rsid w:val="00945393"/>
    <w:rsid w:val="00945431"/>
    <w:rsid w:val="00945483"/>
    <w:rsid w:val="009460D1"/>
    <w:rsid w:val="00946D34"/>
    <w:rsid w:val="00947FF7"/>
    <w:rsid w:val="009500E5"/>
    <w:rsid w:val="00950B94"/>
    <w:rsid w:val="00950C1C"/>
    <w:rsid w:val="00950C77"/>
    <w:rsid w:val="0095107E"/>
    <w:rsid w:val="0095131D"/>
    <w:rsid w:val="009514B5"/>
    <w:rsid w:val="00951EBE"/>
    <w:rsid w:val="00952101"/>
    <w:rsid w:val="00952B79"/>
    <w:rsid w:val="009536D9"/>
    <w:rsid w:val="00953DFB"/>
    <w:rsid w:val="0095458B"/>
    <w:rsid w:val="00954CC0"/>
    <w:rsid w:val="009553DA"/>
    <w:rsid w:val="00956091"/>
    <w:rsid w:val="00956747"/>
    <w:rsid w:val="00956EB9"/>
    <w:rsid w:val="00956FD2"/>
    <w:rsid w:val="0095714E"/>
    <w:rsid w:val="0095737A"/>
    <w:rsid w:val="0095780B"/>
    <w:rsid w:val="00960744"/>
    <w:rsid w:val="00961692"/>
    <w:rsid w:val="00962CC0"/>
    <w:rsid w:val="00962F6B"/>
    <w:rsid w:val="00963E73"/>
    <w:rsid w:val="009652F1"/>
    <w:rsid w:val="00965F53"/>
    <w:rsid w:val="00966B7C"/>
    <w:rsid w:val="009676FA"/>
    <w:rsid w:val="00970313"/>
    <w:rsid w:val="009708BD"/>
    <w:rsid w:val="00970BD6"/>
    <w:rsid w:val="0097164B"/>
    <w:rsid w:val="009727DC"/>
    <w:rsid w:val="00974769"/>
    <w:rsid w:val="009757BD"/>
    <w:rsid w:val="0097583D"/>
    <w:rsid w:val="0097652C"/>
    <w:rsid w:val="00976870"/>
    <w:rsid w:val="00976B93"/>
    <w:rsid w:val="00981F38"/>
    <w:rsid w:val="009825A5"/>
    <w:rsid w:val="00982617"/>
    <w:rsid w:val="00982D11"/>
    <w:rsid w:val="00983263"/>
    <w:rsid w:val="00984983"/>
    <w:rsid w:val="009849A8"/>
    <w:rsid w:val="00984CBB"/>
    <w:rsid w:val="0098530F"/>
    <w:rsid w:val="00985374"/>
    <w:rsid w:val="009865C4"/>
    <w:rsid w:val="009866BB"/>
    <w:rsid w:val="009877A2"/>
    <w:rsid w:val="00987B11"/>
    <w:rsid w:val="00987B4F"/>
    <w:rsid w:val="00987EFF"/>
    <w:rsid w:val="00990043"/>
    <w:rsid w:val="00990AB5"/>
    <w:rsid w:val="00990EAA"/>
    <w:rsid w:val="0099136F"/>
    <w:rsid w:val="009917D3"/>
    <w:rsid w:val="00991B89"/>
    <w:rsid w:val="009920CC"/>
    <w:rsid w:val="0099240D"/>
    <w:rsid w:val="0099245F"/>
    <w:rsid w:val="00995083"/>
    <w:rsid w:val="009958D3"/>
    <w:rsid w:val="00995D1A"/>
    <w:rsid w:val="00996108"/>
    <w:rsid w:val="00997546"/>
    <w:rsid w:val="009A021E"/>
    <w:rsid w:val="009A0656"/>
    <w:rsid w:val="009A0A49"/>
    <w:rsid w:val="009A0CE2"/>
    <w:rsid w:val="009A0F48"/>
    <w:rsid w:val="009A10C0"/>
    <w:rsid w:val="009A1497"/>
    <w:rsid w:val="009A1BCD"/>
    <w:rsid w:val="009A1DEE"/>
    <w:rsid w:val="009A322F"/>
    <w:rsid w:val="009A3B53"/>
    <w:rsid w:val="009A3BF4"/>
    <w:rsid w:val="009A3C55"/>
    <w:rsid w:val="009A4B69"/>
    <w:rsid w:val="009A4F0D"/>
    <w:rsid w:val="009A5287"/>
    <w:rsid w:val="009A66C7"/>
    <w:rsid w:val="009A66CE"/>
    <w:rsid w:val="009B0345"/>
    <w:rsid w:val="009B0636"/>
    <w:rsid w:val="009B06E0"/>
    <w:rsid w:val="009B09DB"/>
    <w:rsid w:val="009B0AA0"/>
    <w:rsid w:val="009B108D"/>
    <w:rsid w:val="009B1728"/>
    <w:rsid w:val="009B1F9C"/>
    <w:rsid w:val="009B2D1F"/>
    <w:rsid w:val="009B366D"/>
    <w:rsid w:val="009B3685"/>
    <w:rsid w:val="009B3A2D"/>
    <w:rsid w:val="009B3B4E"/>
    <w:rsid w:val="009B433D"/>
    <w:rsid w:val="009B43C6"/>
    <w:rsid w:val="009B44AC"/>
    <w:rsid w:val="009B49F0"/>
    <w:rsid w:val="009B49FC"/>
    <w:rsid w:val="009B4A42"/>
    <w:rsid w:val="009B7123"/>
    <w:rsid w:val="009B7195"/>
    <w:rsid w:val="009C0DE7"/>
    <w:rsid w:val="009C1ABF"/>
    <w:rsid w:val="009C215A"/>
    <w:rsid w:val="009C24AF"/>
    <w:rsid w:val="009C2571"/>
    <w:rsid w:val="009C4C7E"/>
    <w:rsid w:val="009C5A78"/>
    <w:rsid w:val="009C5CFD"/>
    <w:rsid w:val="009C615C"/>
    <w:rsid w:val="009C64E1"/>
    <w:rsid w:val="009C6535"/>
    <w:rsid w:val="009C7431"/>
    <w:rsid w:val="009D002E"/>
    <w:rsid w:val="009D09B9"/>
    <w:rsid w:val="009D0D49"/>
    <w:rsid w:val="009D13C6"/>
    <w:rsid w:val="009D374F"/>
    <w:rsid w:val="009D394D"/>
    <w:rsid w:val="009D3F4B"/>
    <w:rsid w:val="009D4F2E"/>
    <w:rsid w:val="009D5797"/>
    <w:rsid w:val="009D642E"/>
    <w:rsid w:val="009D6A9E"/>
    <w:rsid w:val="009E0DBF"/>
    <w:rsid w:val="009E283F"/>
    <w:rsid w:val="009E3D25"/>
    <w:rsid w:val="009E4568"/>
    <w:rsid w:val="009E4C56"/>
    <w:rsid w:val="009E5296"/>
    <w:rsid w:val="009E5469"/>
    <w:rsid w:val="009E6029"/>
    <w:rsid w:val="009E67D0"/>
    <w:rsid w:val="009E6942"/>
    <w:rsid w:val="009E6EF2"/>
    <w:rsid w:val="009E74F4"/>
    <w:rsid w:val="009E7F41"/>
    <w:rsid w:val="009F0C3F"/>
    <w:rsid w:val="009F1408"/>
    <w:rsid w:val="009F1D7D"/>
    <w:rsid w:val="009F2688"/>
    <w:rsid w:val="009F41FC"/>
    <w:rsid w:val="009F4AD8"/>
    <w:rsid w:val="009F5035"/>
    <w:rsid w:val="009F670A"/>
    <w:rsid w:val="009F67AA"/>
    <w:rsid w:val="009F6A7D"/>
    <w:rsid w:val="009F6F59"/>
    <w:rsid w:val="009F755F"/>
    <w:rsid w:val="009F7C70"/>
    <w:rsid w:val="009F7DC5"/>
    <w:rsid w:val="00A00674"/>
    <w:rsid w:val="00A00BDE"/>
    <w:rsid w:val="00A00D49"/>
    <w:rsid w:val="00A01ADD"/>
    <w:rsid w:val="00A02F0B"/>
    <w:rsid w:val="00A030A6"/>
    <w:rsid w:val="00A03405"/>
    <w:rsid w:val="00A03B2F"/>
    <w:rsid w:val="00A04977"/>
    <w:rsid w:val="00A04DED"/>
    <w:rsid w:val="00A05935"/>
    <w:rsid w:val="00A05EA8"/>
    <w:rsid w:val="00A069E8"/>
    <w:rsid w:val="00A06C28"/>
    <w:rsid w:val="00A06CD5"/>
    <w:rsid w:val="00A06DFA"/>
    <w:rsid w:val="00A071BF"/>
    <w:rsid w:val="00A0756A"/>
    <w:rsid w:val="00A118A0"/>
    <w:rsid w:val="00A12393"/>
    <w:rsid w:val="00A130D3"/>
    <w:rsid w:val="00A13316"/>
    <w:rsid w:val="00A13925"/>
    <w:rsid w:val="00A14059"/>
    <w:rsid w:val="00A150B5"/>
    <w:rsid w:val="00A1517B"/>
    <w:rsid w:val="00A152E6"/>
    <w:rsid w:val="00A15935"/>
    <w:rsid w:val="00A15ED1"/>
    <w:rsid w:val="00A162E7"/>
    <w:rsid w:val="00A171A6"/>
    <w:rsid w:val="00A17853"/>
    <w:rsid w:val="00A20149"/>
    <w:rsid w:val="00A201F4"/>
    <w:rsid w:val="00A206A4"/>
    <w:rsid w:val="00A20E1A"/>
    <w:rsid w:val="00A22DD8"/>
    <w:rsid w:val="00A25AAB"/>
    <w:rsid w:val="00A2628F"/>
    <w:rsid w:val="00A26613"/>
    <w:rsid w:val="00A27081"/>
    <w:rsid w:val="00A2792E"/>
    <w:rsid w:val="00A30A07"/>
    <w:rsid w:val="00A30A89"/>
    <w:rsid w:val="00A30C37"/>
    <w:rsid w:val="00A3126A"/>
    <w:rsid w:val="00A31EF5"/>
    <w:rsid w:val="00A32AAF"/>
    <w:rsid w:val="00A32BAC"/>
    <w:rsid w:val="00A33390"/>
    <w:rsid w:val="00A34696"/>
    <w:rsid w:val="00A348E9"/>
    <w:rsid w:val="00A368C1"/>
    <w:rsid w:val="00A369DB"/>
    <w:rsid w:val="00A37161"/>
    <w:rsid w:val="00A37670"/>
    <w:rsid w:val="00A37918"/>
    <w:rsid w:val="00A40397"/>
    <w:rsid w:val="00A4083D"/>
    <w:rsid w:val="00A40DD1"/>
    <w:rsid w:val="00A42062"/>
    <w:rsid w:val="00A431D6"/>
    <w:rsid w:val="00A45626"/>
    <w:rsid w:val="00A47B50"/>
    <w:rsid w:val="00A47EF1"/>
    <w:rsid w:val="00A50FFF"/>
    <w:rsid w:val="00A51597"/>
    <w:rsid w:val="00A51965"/>
    <w:rsid w:val="00A52ABB"/>
    <w:rsid w:val="00A54C15"/>
    <w:rsid w:val="00A55C43"/>
    <w:rsid w:val="00A55D1B"/>
    <w:rsid w:val="00A60811"/>
    <w:rsid w:val="00A60ABA"/>
    <w:rsid w:val="00A60B3C"/>
    <w:rsid w:val="00A612BB"/>
    <w:rsid w:val="00A61328"/>
    <w:rsid w:val="00A6212B"/>
    <w:rsid w:val="00A65B99"/>
    <w:rsid w:val="00A66DCA"/>
    <w:rsid w:val="00A67B2E"/>
    <w:rsid w:val="00A67CD2"/>
    <w:rsid w:val="00A709A4"/>
    <w:rsid w:val="00A7119E"/>
    <w:rsid w:val="00A71278"/>
    <w:rsid w:val="00A7208C"/>
    <w:rsid w:val="00A72F59"/>
    <w:rsid w:val="00A731C2"/>
    <w:rsid w:val="00A748D0"/>
    <w:rsid w:val="00A74D37"/>
    <w:rsid w:val="00A74FA1"/>
    <w:rsid w:val="00A75305"/>
    <w:rsid w:val="00A756AE"/>
    <w:rsid w:val="00A75E0C"/>
    <w:rsid w:val="00A763FF"/>
    <w:rsid w:val="00A8093A"/>
    <w:rsid w:val="00A8147E"/>
    <w:rsid w:val="00A81BED"/>
    <w:rsid w:val="00A83839"/>
    <w:rsid w:val="00A83AA6"/>
    <w:rsid w:val="00A84BB4"/>
    <w:rsid w:val="00A84FD7"/>
    <w:rsid w:val="00A854CE"/>
    <w:rsid w:val="00A86B01"/>
    <w:rsid w:val="00A873F7"/>
    <w:rsid w:val="00A874B6"/>
    <w:rsid w:val="00A8761D"/>
    <w:rsid w:val="00A90DD8"/>
    <w:rsid w:val="00A911F9"/>
    <w:rsid w:val="00A91EDF"/>
    <w:rsid w:val="00A92B25"/>
    <w:rsid w:val="00A92D62"/>
    <w:rsid w:val="00A94E61"/>
    <w:rsid w:val="00A95182"/>
    <w:rsid w:val="00A9594B"/>
    <w:rsid w:val="00A97571"/>
    <w:rsid w:val="00AA26FD"/>
    <w:rsid w:val="00AA282E"/>
    <w:rsid w:val="00AA3014"/>
    <w:rsid w:val="00AA3ACC"/>
    <w:rsid w:val="00AA3E98"/>
    <w:rsid w:val="00AA43DF"/>
    <w:rsid w:val="00AA66E6"/>
    <w:rsid w:val="00AB075A"/>
    <w:rsid w:val="00AB085F"/>
    <w:rsid w:val="00AB0B49"/>
    <w:rsid w:val="00AB0DFA"/>
    <w:rsid w:val="00AB10B0"/>
    <w:rsid w:val="00AB1B0B"/>
    <w:rsid w:val="00AB1D2E"/>
    <w:rsid w:val="00AB20FB"/>
    <w:rsid w:val="00AB25F4"/>
    <w:rsid w:val="00AB32D1"/>
    <w:rsid w:val="00AB47C3"/>
    <w:rsid w:val="00AB4953"/>
    <w:rsid w:val="00AB4A75"/>
    <w:rsid w:val="00AB5B16"/>
    <w:rsid w:val="00AB5F3F"/>
    <w:rsid w:val="00AB6BFA"/>
    <w:rsid w:val="00AB7531"/>
    <w:rsid w:val="00AB7CCC"/>
    <w:rsid w:val="00AB7DD5"/>
    <w:rsid w:val="00AB7F7E"/>
    <w:rsid w:val="00AC0798"/>
    <w:rsid w:val="00AC17F5"/>
    <w:rsid w:val="00AC21B1"/>
    <w:rsid w:val="00AC2601"/>
    <w:rsid w:val="00AC2708"/>
    <w:rsid w:val="00AC494C"/>
    <w:rsid w:val="00AC564B"/>
    <w:rsid w:val="00AC5B2F"/>
    <w:rsid w:val="00AC6476"/>
    <w:rsid w:val="00AD0358"/>
    <w:rsid w:val="00AD14C0"/>
    <w:rsid w:val="00AD3126"/>
    <w:rsid w:val="00AD4203"/>
    <w:rsid w:val="00AD4253"/>
    <w:rsid w:val="00AD595C"/>
    <w:rsid w:val="00AD65E6"/>
    <w:rsid w:val="00AD66C7"/>
    <w:rsid w:val="00AD6B8B"/>
    <w:rsid w:val="00AD74A2"/>
    <w:rsid w:val="00AD7A53"/>
    <w:rsid w:val="00AD7CCF"/>
    <w:rsid w:val="00AD7F14"/>
    <w:rsid w:val="00AE052F"/>
    <w:rsid w:val="00AE0D04"/>
    <w:rsid w:val="00AE0D11"/>
    <w:rsid w:val="00AE0EAD"/>
    <w:rsid w:val="00AE1C09"/>
    <w:rsid w:val="00AE1C75"/>
    <w:rsid w:val="00AE1EE5"/>
    <w:rsid w:val="00AE3247"/>
    <w:rsid w:val="00AE328A"/>
    <w:rsid w:val="00AE3D08"/>
    <w:rsid w:val="00AE470D"/>
    <w:rsid w:val="00AE5EA5"/>
    <w:rsid w:val="00AE7379"/>
    <w:rsid w:val="00AF0196"/>
    <w:rsid w:val="00AF16BC"/>
    <w:rsid w:val="00AF2479"/>
    <w:rsid w:val="00AF2997"/>
    <w:rsid w:val="00AF2BD1"/>
    <w:rsid w:val="00AF42F3"/>
    <w:rsid w:val="00AF4A07"/>
    <w:rsid w:val="00AF5986"/>
    <w:rsid w:val="00AF7145"/>
    <w:rsid w:val="00AF7532"/>
    <w:rsid w:val="00AF785D"/>
    <w:rsid w:val="00B01735"/>
    <w:rsid w:val="00B01B72"/>
    <w:rsid w:val="00B02279"/>
    <w:rsid w:val="00B03DE8"/>
    <w:rsid w:val="00B042F3"/>
    <w:rsid w:val="00B05574"/>
    <w:rsid w:val="00B06C11"/>
    <w:rsid w:val="00B06FC4"/>
    <w:rsid w:val="00B071FB"/>
    <w:rsid w:val="00B0730F"/>
    <w:rsid w:val="00B07455"/>
    <w:rsid w:val="00B1028F"/>
    <w:rsid w:val="00B10F0C"/>
    <w:rsid w:val="00B111E4"/>
    <w:rsid w:val="00B11681"/>
    <w:rsid w:val="00B11D00"/>
    <w:rsid w:val="00B122E2"/>
    <w:rsid w:val="00B12DDA"/>
    <w:rsid w:val="00B13453"/>
    <w:rsid w:val="00B13891"/>
    <w:rsid w:val="00B15757"/>
    <w:rsid w:val="00B16831"/>
    <w:rsid w:val="00B16ADD"/>
    <w:rsid w:val="00B170A8"/>
    <w:rsid w:val="00B17D7E"/>
    <w:rsid w:val="00B20F71"/>
    <w:rsid w:val="00B220A8"/>
    <w:rsid w:val="00B22347"/>
    <w:rsid w:val="00B2266D"/>
    <w:rsid w:val="00B22687"/>
    <w:rsid w:val="00B22B59"/>
    <w:rsid w:val="00B236A6"/>
    <w:rsid w:val="00B23DD6"/>
    <w:rsid w:val="00B24688"/>
    <w:rsid w:val="00B25477"/>
    <w:rsid w:val="00B25D63"/>
    <w:rsid w:val="00B26051"/>
    <w:rsid w:val="00B279F7"/>
    <w:rsid w:val="00B30D46"/>
    <w:rsid w:val="00B31CD1"/>
    <w:rsid w:val="00B3223F"/>
    <w:rsid w:val="00B323BB"/>
    <w:rsid w:val="00B326DB"/>
    <w:rsid w:val="00B34676"/>
    <w:rsid w:val="00B3506E"/>
    <w:rsid w:val="00B35879"/>
    <w:rsid w:val="00B35E8D"/>
    <w:rsid w:val="00B36861"/>
    <w:rsid w:val="00B36AF1"/>
    <w:rsid w:val="00B37765"/>
    <w:rsid w:val="00B3792C"/>
    <w:rsid w:val="00B379C1"/>
    <w:rsid w:val="00B414F0"/>
    <w:rsid w:val="00B435DE"/>
    <w:rsid w:val="00B4474D"/>
    <w:rsid w:val="00B46562"/>
    <w:rsid w:val="00B50B12"/>
    <w:rsid w:val="00B50BCE"/>
    <w:rsid w:val="00B50EDC"/>
    <w:rsid w:val="00B530D4"/>
    <w:rsid w:val="00B535B8"/>
    <w:rsid w:val="00B53C01"/>
    <w:rsid w:val="00B53D15"/>
    <w:rsid w:val="00B53D7A"/>
    <w:rsid w:val="00B544AA"/>
    <w:rsid w:val="00B55897"/>
    <w:rsid w:val="00B561AD"/>
    <w:rsid w:val="00B563A6"/>
    <w:rsid w:val="00B56845"/>
    <w:rsid w:val="00B569B4"/>
    <w:rsid w:val="00B56D07"/>
    <w:rsid w:val="00B57428"/>
    <w:rsid w:val="00B57A1C"/>
    <w:rsid w:val="00B57A6B"/>
    <w:rsid w:val="00B57A6E"/>
    <w:rsid w:val="00B61DFB"/>
    <w:rsid w:val="00B6223D"/>
    <w:rsid w:val="00B62609"/>
    <w:rsid w:val="00B62C12"/>
    <w:rsid w:val="00B62C30"/>
    <w:rsid w:val="00B632B6"/>
    <w:rsid w:val="00B6358E"/>
    <w:rsid w:val="00B63EFE"/>
    <w:rsid w:val="00B64188"/>
    <w:rsid w:val="00B64C14"/>
    <w:rsid w:val="00B655CD"/>
    <w:rsid w:val="00B660FF"/>
    <w:rsid w:val="00B66BC1"/>
    <w:rsid w:val="00B6788D"/>
    <w:rsid w:val="00B70D58"/>
    <w:rsid w:val="00B72289"/>
    <w:rsid w:val="00B722AA"/>
    <w:rsid w:val="00B7406A"/>
    <w:rsid w:val="00B75FFD"/>
    <w:rsid w:val="00B7704E"/>
    <w:rsid w:val="00B7784A"/>
    <w:rsid w:val="00B806DF"/>
    <w:rsid w:val="00B80D76"/>
    <w:rsid w:val="00B80F6C"/>
    <w:rsid w:val="00B81DDF"/>
    <w:rsid w:val="00B8233E"/>
    <w:rsid w:val="00B83089"/>
    <w:rsid w:val="00B83848"/>
    <w:rsid w:val="00B84A13"/>
    <w:rsid w:val="00B85180"/>
    <w:rsid w:val="00B8599A"/>
    <w:rsid w:val="00B86217"/>
    <w:rsid w:val="00B86297"/>
    <w:rsid w:val="00B865CE"/>
    <w:rsid w:val="00B87150"/>
    <w:rsid w:val="00B875A8"/>
    <w:rsid w:val="00B90F96"/>
    <w:rsid w:val="00B916DA"/>
    <w:rsid w:val="00B91FDD"/>
    <w:rsid w:val="00B922D7"/>
    <w:rsid w:val="00B929C2"/>
    <w:rsid w:val="00B9370C"/>
    <w:rsid w:val="00B9395A"/>
    <w:rsid w:val="00B93A90"/>
    <w:rsid w:val="00B93B2A"/>
    <w:rsid w:val="00B94F5C"/>
    <w:rsid w:val="00B95AFC"/>
    <w:rsid w:val="00B95CDF"/>
    <w:rsid w:val="00B95FF7"/>
    <w:rsid w:val="00B965A4"/>
    <w:rsid w:val="00B965DE"/>
    <w:rsid w:val="00B96DBE"/>
    <w:rsid w:val="00BA174F"/>
    <w:rsid w:val="00BA1825"/>
    <w:rsid w:val="00BA2314"/>
    <w:rsid w:val="00BA25D1"/>
    <w:rsid w:val="00BA2C35"/>
    <w:rsid w:val="00BA2DB0"/>
    <w:rsid w:val="00BA2EA5"/>
    <w:rsid w:val="00BA39F6"/>
    <w:rsid w:val="00BA3B33"/>
    <w:rsid w:val="00BA5316"/>
    <w:rsid w:val="00BA540C"/>
    <w:rsid w:val="00BA5F19"/>
    <w:rsid w:val="00BA637D"/>
    <w:rsid w:val="00BA68B5"/>
    <w:rsid w:val="00BA745D"/>
    <w:rsid w:val="00BA79D4"/>
    <w:rsid w:val="00BA7D03"/>
    <w:rsid w:val="00BB0711"/>
    <w:rsid w:val="00BB0B5E"/>
    <w:rsid w:val="00BB185E"/>
    <w:rsid w:val="00BB27D0"/>
    <w:rsid w:val="00BB29FB"/>
    <w:rsid w:val="00BB3641"/>
    <w:rsid w:val="00BB3F15"/>
    <w:rsid w:val="00BB4362"/>
    <w:rsid w:val="00BB4A54"/>
    <w:rsid w:val="00BB4C43"/>
    <w:rsid w:val="00BB4C58"/>
    <w:rsid w:val="00BB5390"/>
    <w:rsid w:val="00BB5461"/>
    <w:rsid w:val="00BB54BC"/>
    <w:rsid w:val="00BB6297"/>
    <w:rsid w:val="00BB6D8E"/>
    <w:rsid w:val="00BB7260"/>
    <w:rsid w:val="00BB77BF"/>
    <w:rsid w:val="00BC0980"/>
    <w:rsid w:val="00BC0F7D"/>
    <w:rsid w:val="00BC1DB0"/>
    <w:rsid w:val="00BC2C9E"/>
    <w:rsid w:val="00BC305D"/>
    <w:rsid w:val="00BC3582"/>
    <w:rsid w:val="00BC3759"/>
    <w:rsid w:val="00BC402D"/>
    <w:rsid w:val="00BC4104"/>
    <w:rsid w:val="00BC46D7"/>
    <w:rsid w:val="00BC48A1"/>
    <w:rsid w:val="00BC4D96"/>
    <w:rsid w:val="00BC59C7"/>
    <w:rsid w:val="00BC5F70"/>
    <w:rsid w:val="00BC69AE"/>
    <w:rsid w:val="00BC6EAF"/>
    <w:rsid w:val="00BD08AE"/>
    <w:rsid w:val="00BD094B"/>
    <w:rsid w:val="00BD1C52"/>
    <w:rsid w:val="00BD1F21"/>
    <w:rsid w:val="00BD2DD3"/>
    <w:rsid w:val="00BD2FFA"/>
    <w:rsid w:val="00BD43E8"/>
    <w:rsid w:val="00BD4634"/>
    <w:rsid w:val="00BD6074"/>
    <w:rsid w:val="00BD61DE"/>
    <w:rsid w:val="00BD683E"/>
    <w:rsid w:val="00BD751E"/>
    <w:rsid w:val="00BD757B"/>
    <w:rsid w:val="00BD7D24"/>
    <w:rsid w:val="00BE097B"/>
    <w:rsid w:val="00BE19F6"/>
    <w:rsid w:val="00BE2A17"/>
    <w:rsid w:val="00BE5594"/>
    <w:rsid w:val="00BE5AC9"/>
    <w:rsid w:val="00BE6BE8"/>
    <w:rsid w:val="00BE6C62"/>
    <w:rsid w:val="00BE7581"/>
    <w:rsid w:val="00BE7BA0"/>
    <w:rsid w:val="00BE7CBC"/>
    <w:rsid w:val="00BF0B49"/>
    <w:rsid w:val="00BF0F97"/>
    <w:rsid w:val="00BF1C2C"/>
    <w:rsid w:val="00BF2236"/>
    <w:rsid w:val="00BF251F"/>
    <w:rsid w:val="00BF2B29"/>
    <w:rsid w:val="00BF3000"/>
    <w:rsid w:val="00BF3014"/>
    <w:rsid w:val="00BF3705"/>
    <w:rsid w:val="00BF3ABD"/>
    <w:rsid w:val="00BF4A29"/>
    <w:rsid w:val="00BF4F46"/>
    <w:rsid w:val="00BF55D1"/>
    <w:rsid w:val="00BF6633"/>
    <w:rsid w:val="00BF6DCC"/>
    <w:rsid w:val="00BF6E68"/>
    <w:rsid w:val="00BF7128"/>
    <w:rsid w:val="00BF7162"/>
    <w:rsid w:val="00C0093A"/>
    <w:rsid w:val="00C01024"/>
    <w:rsid w:val="00C01646"/>
    <w:rsid w:val="00C01F10"/>
    <w:rsid w:val="00C02386"/>
    <w:rsid w:val="00C02D1B"/>
    <w:rsid w:val="00C03CDA"/>
    <w:rsid w:val="00C042BD"/>
    <w:rsid w:val="00C04886"/>
    <w:rsid w:val="00C04AE7"/>
    <w:rsid w:val="00C06883"/>
    <w:rsid w:val="00C074FE"/>
    <w:rsid w:val="00C10BAB"/>
    <w:rsid w:val="00C10CC4"/>
    <w:rsid w:val="00C10E68"/>
    <w:rsid w:val="00C111DE"/>
    <w:rsid w:val="00C1144A"/>
    <w:rsid w:val="00C11A12"/>
    <w:rsid w:val="00C11F1E"/>
    <w:rsid w:val="00C1231D"/>
    <w:rsid w:val="00C125A2"/>
    <w:rsid w:val="00C12D2F"/>
    <w:rsid w:val="00C15A94"/>
    <w:rsid w:val="00C162E7"/>
    <w:rsid w:val="00C16398"/>
    <w:rsid w:val="00C173D9"/>
    <w:rsid w:val="00C1788E"/>
    <w:rsid w:val="00C17EFA"/>
    <w:rsid w:val="00C20A17"/>
    <w:rsid w:val="00C20B6A"/>
    <w:rsid w:val="00C20EA0"/>
    <w:rsid w:val="00C2155B"/>
    <w:rsid w:val="00C2158F"/>
    <w:rsid w:val="00C21AC1"/>
    <w:rsid w:val="00C22290"/>
    <w:rsid w:val="00C22C75"/>
    <w:rsid w:val="00C23154"/>
    <w:rsid w:val="00C23474"/>
    <w:rsid w:val="00C23B15"/>
    <w:rsid w:val="00C2400C"/>
    <w:rsid w:val="00C241E5"/>
    <w:rsid w:val="00C249C9"/>
    <w:rsid w:val="00C24AE7"/>
    <w:rsid w:val="00C25388"/>
    <w:rsid w:val="00C2679D"/>
    <w:rsid w:val="00C26A64"/>
    <w:rsid w:val="00C27455"/>
    <w:rsid w:val="00C27F8E"/>
    <w:rsid w:val="00C31DBB"/>
    <w:rsid w:val="00C32113"/>
    <w:rsid w:val="00C335B9"/>
    <w:rsid w:val="00C34357"/>
    <w:rsid w:val="00C35389"/>
    <w:rsid w:val="00C357A4"/>
    <w:rsid w:val="00C35B94"/>
    <w:rsid w:val="00C40E6A"/>
    <w:rsid w:val="00C41FE9"/>
    <w:rsid w:val="00C42B2F"/>
    <w:rsid w:val="00C43782"/>
    <w:rsid w:val="00C44087"/>
    <w:rsid w:val="00C466F0"/>
    <w:rsid w:val="00C46EE9"/>
    <w:rsid w:val="00C47341"/>
    <w:rsid w:val="00C51141"/>
    <w:rsid w:val="00C5143A"/>
    <w:rsid w:val="00C51776"/>
    <w:rsid w:val="00C51960"/>
    <w:rsid w:val="00C51BA0"/>
    <w:rsid w:val="00C52675"/>
    <w:rsid w:val="00C52833"/>
    <w:rsid w:val="00C52855"/>
    <w:rsid w:val="00C528A4"/>
    <w:rsid w:val="00C53191"/>
    <w:rsid w:val="00C53290"/>
    <w:rsid w:val="00C53796"/>
    <w:rsid w:val="00C5399C"/>
    <w:rsid w:val="00C53AC7"/>
    <w:rsid w:val="00C54205"/>
    <w:rsid w:val="00C5431D"/>
    <w:rsid w:val="00C54518"/>
    <w:rsid w:val="00C5452B"/>
    <w:rsid w:val="00C5486B"/>
    <w:rsid w:val="00C54D24"/>
    <w:rsid w:val="00C551A0"/>
    <w:rsid w:val="00C55324"/>
    <w:rsid w:val="00C55943"/>
    <w:rsid w:val="00C5686F"/>
    <w:rsid w:val="00C57230"/>
    <w:rsid w:val="00C57E54"/>
    <w:rsid w:val="00C60931"/>
    <w:rsid w:val="00C60F45"/>
    <w:rsid w:val="00C62203"/>
    <w:rsid w:val="00C637F3"/>
    <w:rsid w:val="00C6496D"/>
    <w:rsid w:val="00C6598B"/>
    <w:rsid w:val="00C661CB"/>
    <w:rsid w:val="00C711F1"/>
    <w:rsid w:val="00C71B99"/>
    <w:rsid w:val="00C7319B"/>
    <w:rsid w:val="00C73EBD"/>
    <w:rsid w:val="00C744DE"/>
    <w:rsid w:val="00C75121"/>
    <w:rsid w:val="00C758CB"/>
    <w:rsid w:val="00C75F26"/>
    <w:rsid w:val="00C75FBD"/>
    <w:rsid w:val="00C762C8"/>
    <w:rsid w:val="00C76CD7"/>
    <w:rsid w:val="00C76DF5"/>
    <w:rsid w:val="00C7744F"/>
    <w:rsid w:val="00C8156C"/>
    <w:rsid w:val="00C81773"/>
    <w:rsid w:val="00C81F3F"/>
    <w:rsid w:val="00C827E9"/>
    <w:rsid w:val="00C82BBB"/>
    <w:rsid w:val="00C82D7B"/>
    <w:rsid w:val="00C83223"/>
    <w:rsid w:val="00C83BED"/>
    <w:rsid w:val="00C847B0"/>
    <w:rsid w:val="00C85422"/>
    <w:rsid w:val="00C85428"/>
    <w:rsid w:val="00C864E6"/>
    <w:rsid w:val="00C865D7"/>
    <w:rsid w:val="00C86946"/>
    <w:rsid w:val="00C8699E"/>
    <w:rsid w:val="00C86E52"/>
    <w:rsid w:val="00C8765B"/>
    <w:rsid w:val="00C908AD"/>
    <w:rsid w:val="00C909F4"/>
    <w:rsid w:val="00C91448"/>
    <w:rsid w:val="00C928F1"/>
    <w:rsid w:val="00C92A75"/>
    <w:rsid w:val="00C92DF0"/>
    <w:rsid w:val="00C934F4"/>
    <w:rsid w:val="00C9390A"/>
    <w:rsid w:val="00C93D86"/>
    <w:rsid w:val="00C9481C"/>
    <w:rsid w:val="00C948AC"/>
    <w:rsid w:val="00C94A9D"/>
    <w:rsid w:val="00C94BCD"/>
    <w:rsid w:val="00C9521A"/>
    <w:rsid w:val="00C9532E"/>
    <w:rsid w:val="00C95E54"/>
    <w:rsid w:val="00C95F0A"/>
    <w:rsid w:val="00C97F70"/>
    <w:rsid w:val="00CA0BB2"/>
    <w:rsid w:val="00CA1180"/>
    <w:rsid w:val="00CA22E9"/>
    <w:rsid w:val="00CA2DDE"/>
    <w:rsid w:val="00CA2EBE"/>
    <w:rsid w:val="00CA2EFD"/>
    <w:rsid w:val="00CA3945"/>
    <w:rsid w:val="00CA3988"/>
    <w:rsid w:val="00CA3D5D"/>
    <w:rsid w:val="00CA4117"/>
    <w:rsid w:val="00CA4453"/>
    <w:rsid w:val="00CA54BD"/>
    <w:rsid w:val="00CA61E3"/>
    <w:rsid w:val="00CA6233"/>
    <w:rsid w:val="00CA6AF4"/>
    <w:rsid w:val="00CA70AE"/>
    <w:rsid w:val="00CA74D4"/>
    <w:rsid w:val="00CA775C"/>
    <w:rsid w:val="00CA7944"/>
    <w:rsid w:val="00CA7AED"/>
    <w:rsid w:val="00CB0435"/>
    <w:rsid w:val="00CB0ED4"/>
    <w:rsid w:val="00CB0EE2"/>
    <w:rsid w:val="00CB14E7"/>
    <w:rsid w:val="00CB15B0"/>
    <w:rsid w:val="00CB1F91"/>
    <w:rsid w:val="00CB27CA"/>
    <w:rsid w:val="00CB288C"/>
    <w:rsid w:val="00CB2C40"/>
    <w:rsid w:val="00CB33BA"/>
    <w:rsid w:val="00CB38D2"/>
    <w:rsid w:val="00CB3DB8"/>
    <w:rsid w:val="00CB3DF3"/>
    <w:rsid w:val="00CB4746"/>
    <w:rsid w:val="00CB4C08"/>
    <w:rsid w:val="00CB632E"/>
    <w:rsid w:val="00CB708B"/>
    <w:rsid w:val="00CB7D3B"/>
    <w:rsid w:val="00CC2E46"/>
    <w:rsid w:val="00CC325A"/>
    <w:rsid w:val="00CC3549"/>
    <w:rsid w:val="00CC37A8"/>
    <w:rsid w:val="00CC3D9C"/>
    <w:rsid w:val="00CC3E63"/>
    <w:rsid w:val="00CC4103"/>
    <w:rsid w:val="00CC4635"/>
    <w:rsid w:val="00CC4755"/>
    <w:rsid w:val="00CC4CDD"/>
    <w:rsid w:val="00CC53D8"/>
    <w:rsid w:val="00CC5576"/>
    <w:rsid w:val="00CC58A3"/>
    <w:rsid w:val="00CC5D5A"/>
    <w:rsid w:val="00CC5F70"/>
    <w:rsid w:val="00CC6379"/>
    <w:rsid w:val="00CC6A68"/>
    <w:rsid w:val="00CC6E8E"/>
    <w:rsid w:val="00CC7224"/>
    <w:rsid w:val="00CC7C66"/>
    <w:rsid w:val="00CC7F62"/>
    <w:rsid w:val="00CD041E"/>
    <w:rsid w:val="00CD04BE"/>
    <w:rsid w:val="00CD1DC5"/>
    <w:rsid w:val="00CD2207"/>
    <w:rsid w:val="00CD4A7D"/>
    <w:rsid w:val="00CD5120"/>
    <w:rsid w:val="00CD6BB5"/>
    <w:rsid w:val="00CD76AC"/>
    <w:rsid w:val="00CD76FA"/>
    <w:rsid w:val="00CD7C47"/>
    <w:rsid w:val="00CE03EF"/>
    <w:rsid w:val="00CE049F"/>
    <w:rsid w:val="00CE12C9"/>
    <w:rsid w:val="00CE12DA"/>
    <w:rsid w:val="00CE1600"/>
    <w:rsid w:val="00CE262B"/>
    <w:rsid w:val="00CE324A"/>
    <w:rsid w:val="00CE3691"/>
    <w:rsid w:val="00CE467A"/>
    <w:rsid w:val="00CE48D6"/>
    <w:rsid w:val="00CE551D"/>
    <w:rsid w:val="00CE55DF"/>
    <w:rsid w:val="00CE5D35"/>
    <w:rsid w:val="00CE6C9F"/>
    <w:rsid w:val="00CE7188"/>
    <w:rsid w:val="00CE7FC5"/>
    <w:rsid w:val="00CF0BAF"/>
    <w:rsid w:val="00CF0E13"/>
    <w:rsid w:val="00CF1009"/>
    <w:rsid w:val="00CF1EDB"/>
    <w:rsid w:val="00CF251B"/>
    <w:rsid w:val="00CF283D"/>
    <w:rsid w:val="00CF32B5"/>
    <w:rsid w:val="00CF3628"/>
    <w:rsid w:val="00CF37B6"/>
    <w:rsid w:val="00CF3849"/>
    <w:rsid w:val="00CF3946"/>
    <w:rsid w:val="00CF3CE3"/>
    <w:rsid w:val="00CF42F1"/>
    <w:rsid w:val="00CF4CBD"/>
    <w:rsid w:val="00CF4FAC"/>
    <w:rsid w:val="00CF5725"/>
    <w:rsid w:val="00CF5AEF"/>
    <w:rsid w:val="00CF5C7C"/>
    <w:rsid w:val="00CF60C2"/>
    <w:rsid w:val="00CF73CD"/>
    <w:rsid w:val="00CF75E3"/>
    <w:rsid w:val="00D00130"/>
    <w:rsid w:val="00D02BAB"/>
    <w:rsid w:val="00D02C76"/>
    <w:rsid w:val="00D03156"/>
    <w:rsid w:val="00D0355D"/>
    <w:rsid w:val="00D04527"/>
    <w:rsid w:val="00D05F67"/>
    <w:rsid w:val="00D06FB3"/>
    <w:rsid w:val="00D07837"/>
    <w:rsid w:val="00D10594"/>
    <w:rsid w:val="00D10A08"/>
    <w:rsid w:val="00D14511"/>
    <w:rsid w:val="00D14CA6"/>
    <w:rsid w:val="00D151B0"/>
    <w:rsid w:val="00D158CE"/>
    <w:rsid w:val="00D15DB4"/>
    <w:rsid w:val="00D16423"/>
    <w:rsid w:val="00D16CB0"/>
    <w:rsid w:val="00D1739A"/>
    <w:rsid w:val="00D17684"/>
    <w:rsid w:val="00D201D1"/>
    <w:rsid w:val="00D20980"/>
    <w:rsid w:val="00D20B9B"/>
    <w:rsid w:val="00D21204"/>
    <w:rsid w:val="00D213FA"/>
    <w:rsid w:val="00D214D1"/>
    <w:rsid w:val="00D2199A"/>
    <w:rsid w:val="00D21A61"/>
    <w:rsid w:val="00D21D63"/>
    <w:rsid w:val="00D23D87"/>
    <w:rsid w:val="00D23DCE"/>
    <w:rsid w:val="00D24304"/>
    <w:rsid w:val="00D24792"/>
    <w:rsid w:val="00D24B79"/>
    <w:rsid w:val="00D24D64"/>
    <w:rsid w:val="00D24DDF"/>
    <w:rsid w:val="00D2556D"/>
    <w:rsid w:val="00D25D4D"/>
    <w:rsid w:val="00D260A0"/>
    <w:rsid w:val="00D2742E"/>
    <w:rsid w:val="00D2769B"/>
    <w:rsid w:val="00D27992"/>
    <w:rsid w:val="00D279FC"/>
    <w:rsid w:val="00D27AD1"/>
    <w:rsid w:val="00D27E21"/>
    <w:rsid w:val="00D27E4B"/>
    <w:rsid w:val="00D304B7"/>
    <w:rsid w:val="00D32411"/>
    <w:rsid w:val="00D3267A"/>
    <w:rsid w:val="00D32DD3"/>
    <w:rsid w:val="00D33E86"/>
    <w:rsid w:val="00D33F75"/>
    <w:rsid w:val="00D349C6"/>
    <w:rsid w:val="00D3525F"/>
    <w:rsid w:val="00D3689E"/>
    <w:rsid w:val="00D3746E"/>
    <w:rsid w:val="00D40241"/>
    <w:rsid w:val="00D40413"/>
    <w:rsid w:val="00D404D1"/>
    <w:rsid w:val="00D404EA"/>
    <w:rsid w:val="00D4199F"/>
    <w:rsid w:val="00D420B6"/>
    <w:rsid w:val="00D42446"/>
    <w:rsid w:val="00D436C3"/>
    <w:rsid w:val="00D43DD1"/>
    <w:rsid w:val="00D44546"/>
    <w:rsid w:val="00D44D11"/>
    <w:rsid w:val="00D44DBB"/>
    <w:rsid w:val="00D4520F"/>
    <w:rsid w:val="00D45793"/>
    <w:rsid w:val="00D4739C"/>
    <w:rsid w:val="00D5094A"/>
    <w:rsid w:val="00D52610"/>
    <w:rsid w:val="00D52990"/>
    <w:rsid w:val="00D529B4"/>
    <w:rsid w:val="00D52B7D"/>
    <w:rsid w:val="00D53498"/>
    <w:rsid w:val="00D53F1C"/>
    <w:rsid w:val="00D54B3D"/>
    <w:rsid w:val="00D54DDA"/>
    <w:rsid w:val="00D54EC9"/>
    <w:rsid w:val="00D54F39"/>
    <w:rsid w:val="00D55308"/>
    <w:rsid w:val="00D55BD3"/>
    <w:rsid w:val="00D56016"/>
    <w:rsid w:val="00D565A7"/>
    <w:rsid w:val="00D56A6F"/>
    <w:rsid w:val="00D572D5"/>
    <w:rsid w:val="00D57864"/>
    <w:rsid w:val="00D57A0D"/>
    <w:rsid w:val="00D57CE7"/>
    <w:rsid w:val="00D60C36"/>
    <w:rsid w:val="00D6127F"/>
    <w:rsid w:val="00D622D0"/>
    <w:rsid w:val="00D62788"/>
    <w:rsid w:val="00D63565"/>
    <w:rsid w:val="00D65707"/>
    <w:rsid w:val="00D666F6"/>
    <w:rsid w:val="00D66952"/>
    <w:rsid w:val="00D712B9"/>
    <w:rsid w:val="00D71444"/>
    <w:rsid w:val="00D74404"/>
    <w:rsid w:val="00D74D96"/>
    <w:rsid w:val="00D74FC3"/>
    <w:rsid w:val="00D76625"/>
    <w:rsid w:val="00D7672A"/>
    <w:rsid w:val="00D76D4F"/>
    <w:rsid w:val="00D7718F"/>
    <w:rsid w:val="00D7769B"/>
    <w:rsid w:val="00D8010A"/>
    <w:rsid w:val="00D808A6"/>
    <w:rsid w:val="00D80EA1"/>
    <w:rsid w:val="00D81987"/>
    <w:rsid w:val="00D819F6"/>
    <w:rsid w:val="00D82B81"/>
    <w:rsid w:val="00D83001"/>
    <w:rsid w:val="00D84D7A"/>
    <w:rsid w:val="00D8674E"/>
    <w:rsid w:val="00D87500"/>
    <w:rsid w:val="00D901B3"/>
    <w:rsid w:val="00D903B7"/>
    <w:rsid w:val="00D91ED7"/>
    <w:rsid w:val="00D937EC"/>
    <w:rsid w:val="00D94188"/>
    <w:rsid w:val="00D948D4"/>
    <w:rsid w:val="00D94ED8"/>
    <w:rsid w:val="00D94EFF"/>
    <w:rsid w:val="00D95583"/>
    <w:rsid w:val="00D95A60"/>
    <w:rsid w:val="00D970ED"/>
    <w:rsid w:val="00D973DA"/>
    <w:rsid w:val="00D97C7B"/>
    <w:rsid w:val="00D97E90"/>
    <w:rsid w:val="00D97FD3"/>
    <w:rsid w:val="00DA146C"/>
    <w:rsid w:val="00DA340F"/>
    <w:rsid w:val="00DA35FA"/>
    <w:rsid w:val="00DA48A3"/>
    <w:rsid w:val="00DA5030"/>
    <w:rsid w:val="00DA5C27"/>
    <w:rsid w:val="00DA6315"/>
    <w:rsid w:val="00DA66DF"/>
    <w:rsid w:val="00DA6A16"/>
    <w:rsid w:val="00DA6FC6"/>
    <w:rsid w:val="00DB09AF"/>
    <w:rsid w:val="00DB1065"/>
    <w:rsid w:val="00DB2760"/>
    <w:rsid w:val="00DB2ACE"/>
    <w:rsid w:val="00DB2B51"/>
    <w:rsid w:val="00DB338E"/>
    <w:rsid w:val="00DB3E65"/>
    <w:rsid w:val="00DB5661"/>
    <w:rsid w:val="00DB72D6"/>
    <w:rsid w:val="00DB7EFD"/>
    <w:rsid w:val="00DB7F33"/>
    <w:rsid w:val="00DC0DF3"/>
    <w:rsid w:val="00DC1FFD"/>
    <w:rsid w:val="00DC2D70"/>
    <w:rsid w:val="00DC39FE"/>
    <w:rsid w:val="00DC3D9A"/>
    <w:rsid w:val="00DC64A2"/>
    <w:rsid w:val="00DC656E"/>
    <w:rsid w:val="00DC65D6"/>
    <w:rsid w:val="00DC76DB"/>
    <w:rsid w:val="00DD003F"/>
    <w:rsid w:val="00DD0138"/>
    <w:rsid w:val="00DD0A4C"/>
    <w:rsid w:val="00DD1910"/>
    <w:rsid w:val="00DD1ACA"/>
    <w:rsid w:val="00DD2972"/>
    <w:rsid w:val="00DD475A"/>
    <w:rsid w:val="00DD4A5E"/>
    <w:rsid w:val="00DD4BBD"/>
    <w:rsid w:val="00DD64B0"/>
    <w:rsid w:val="00DE0097"/>
    <w:rsid w:val="00DE025B"/>
    <w:rsid w:val="00DE026B"/>
    <w:rsid w:val="00DE05A5"/>
    <w:rsid w:val="00DE1BB5"/>
    <w:rsid w:val="00DE3322"/>
    <w:rsid w:val="00DE3C85"/>
    <w:rsid w:val="00DE44A2"/>
    <w:rsid w:val="00DE4973"/>
    <w:rsid w:val="00DE4AAC"/>
    <w:rsid w:val="00DE566F"/>
    <w:rsid w:val="00DE681C"/>
    <w:rsid w:val="00DE6C09"/>
    <w:rsid w:val="00DF0708"/>
    <w:rsid w:val="00DF0838"/>
    <w:rsid w:val="00DF1704"/>
    <w:rsid w:val="00DF34CC"/>
    <w:rsid w:val="00DF3669"/>
    <w:rsid w:val="00DF383B"/>
    <w:rsid w:val="00DF4205"/>
    <w:rsid w:val="00DF5068"/>
    <w:rsid w:val="00DF73D9"/>
    <w:rsid w:val="00DF7C8F"/>
    <w:rsid w:val="00E001D4"/>
    <w:rsid w:val="00E003F9"/>
    <w:rsid w:val="00E00852"/>
    <w:rsid w:val="00E00A49"/>
    <w:rsid w:val="00E00E33"/>
    <w:rsid w:val="00E0277C"/>
    <w:rsid w:val="00E02F43"/>
    <w:rsid w:val="00E032C9"/>
    <w:rsid w:val="00E0374B"/>
    <w:rsid w:val="00E038A0"/>
    <w:rsid w:val="00E04E7C"/>
    <w:rsid w:val="00E04EF0"/>
    <w:rsid w:val="00E0597B"/>
    <w:rsid w:val="00E07266"/>
    <w:rsid w:val="00E07AE1"/>
    <w:rsid w:val="00E103BA"/>
    <w:rsid w:val="00E10B15"/>
    <w:rsid w:val="00E10E97"/>
    <w:rsid w:val="00E119F2"/>
    <w:rsid w:val="00E1210E"/>
    <w:rsid w:val="00E13076"/>
    <w:rsid w:val="00E1321C"/>
    <w:rsid w:val="00E13D7D"/>
    <w:rsid w:val="00E1421E"/>
    <w:rsid w:val="00E14563"/>
    <w:rsid w:val="00E14952"/>
    <w:rsid w:val="00E17599"/>
    <w:rsid w:val="00E20099"/>
    <w:rsid w:val="00E2090E"/>
    <w:rsid w:val="00E2183A"/>
    <w:rsid w:val="00E22666"/>
    <w:rsid w:val="00E22E3B"/>
    <w:rsid w:val="00E23E40"/>
    <w:rsid w:val="00E24999"/>
    <w:rsid w:val="00E24EEB"/>
    <w:rsid w:val="00E254F2"/>
    <w:rsid w:val="00E269AA"/>
    <w:rsid w:val="00E2701F"/>
    <w:rsid w:val="00E2706E"/>
    <w:rsid w:val="00E271E0"/>
    <w:rsid w:val="00E27BB8"/>
    <w:rsid w:val="00E3044C"/>
    <w:rsid w:val="00E30CBA"/>
    <w:rsid w:val="00E3195C"/>
    <w:rsid w:val="00E325DB"/>
    <w:rsid w:val="00E326FA"/>
    <w:rsid w:val="00E3356A"/>
    <w:rsid w:val="00E34558"/>
    <w:rsid w:val="00E34964"/>
    <w:rsid w:val="00E34C9C"/>
    <w:rsid w:val="00E36233"/>
    <w:rsid w:val="00E36651"/>
    <w:rsid w:val="00E37310"/>
    <w:rsid w:val="00E3759D"/>
    <w:rsid w:val="00E400E7"/>
    <w:rsid w:val="00E40C8C"/>
    <w:rsid w:val="00E41180"/>
    <w:rsid w:val="00E425D9"/>
    <w:rsid w:val="00E4323B"/>
    <w:rsid w:val="00E43D00"/>
    <w:rsid w:val="00E43D35"/>
    <w:rsid w:val="00E43F5B"/>
    <w:rsid w:val="00E45193"/>
    <w:rsid w:val="00E4537D"/>
    <w:rsid w:val="00E455F8"/>
    <w:rsid w:val="00E45843"/>
    <w:rsid w:val="00E45F6A"/>
    <w:rsid w:val="00E4698D"/>
    <w:rsid w:val="00E46B16"/>
    <w:rsid w:val="00E46ECE"/>
    <w:rsid w:val="00E470E5"/>
    <w:rsid w:val="00E47B85"/>
    <w:rsid w:val="00E47CA3"/>
    <w:rsid w:val="00E47E10"/>
    <w:rsid w:val="00E50F43"/>
    <w:rsid w:val="00E5131C"/>
    <w:rsid w:val="00E51EB9"/>
    <w:rsid w:val="00E5311A"/>
    <w:rsid w:val="00E53A8E"/>
    <w:rsid w:val="00E53CC7"/>
    <w:rsid w:val="00E53EF5"/>
    <w:rsid w:val="00E54827"/>
    <w:rsid w:val="00E54C94"/>
    <w:rsid w:val="00E5599F"/>
    <w:rsid w:val="00E55B51"/>
    <w:rsid w:val="00E55E1E"/>
    <w:rsid w:val="00E57538"/>
    <w:rsid w:val="00E57D0D"/>
    <w:rsid w:val="00E605D1"/>
    <w:rsid w:val="00E607C8"/>
    <w:rsid w:val="00E60ABF"/>
    <w:rsid w:val="00E60D5B"/>
    <w:rsid w:val="00E612F6"/>
    <w:rsid w:val="00E625C3"/>
    <w:rsid w:val="00E6277D"/>
    <w:rsid w:val="00E62C46"/>
    <w:rsid w:val="00E62D80"/>
    <w:rsid w:val="00E62ECA"/>
    <w:rsid w:val="00E63715"/>
    <w:rsid w:val="00E638E8"/>
    <w:rsid w:val="00E63D54"/>
    <w:rsid w:val="00E63D62"/>
    <w:rsid w:val="00E64998"/>
    <w:rsid w:val="00E64D54"/>
    <w:rsid w:val="00E64FC0"/>
    <w:rsid w:val="00E65477"/>
    <w:rsid w:val="00E65DE5"/>
    <w:rsid w:val="00E66AC5"/>
    <w:rsid w:val="00E66BB8"/>
    <w:rsid w:val="00E67AB5"/>
    <w:rsid w:val="00E67CDB"/>
    <w:rsid w:val="00E71647"/>
    <w:rsid w:val="00E71944"/>
    <w:rsid w:val="00E71F78"/>
    <w:rsid w:val="00E720D8"/>
    <w:rsid w:val="00E721EA"/>
    <w:rsid w:val="00E7248D"/>
    <w:rsid w:val="00E72ADF"/>
    <w:rsid w:val="00E730AB"/>
    <w:rsid w:val="00E73A2D"/>
    <w:rsid w:val="00E741B9"/>
    <w:rsid w:val="00E742A7"/>
    <w:rsid w:val="00E749F9"/>
    <w:rsid w:val="00E7546A"/>
    <w:rsid w:val="00E756D2"/>
    <w:rsid w:val="00E76AD9"/>
    <w:rsid w:val="00E76EF4"/>
    <w:rsid w:val="00E76F6F"/>
    <w:rsid w:val="00E7715D"/>
    <w:rsid w:val="00E7736E"/>
    <w:rsid w:val="00E77562"/>
    <w:rsid w:val="00E82AD8"/>
    <w:rsid w:val="00E82C0B"/>
    <w:rsid w:val="00E83489"/>
    <w:rsid w:val="00E837EA"/>
    <w:rsid w:val="00E848F3"/>
    <w:rsid w:val="00E84E9A"/>
    <w:rsid w:val="00E852D3"/>
    <w:rsid w:val="00E85C63"/>
    <w:rsid w:val="00E85FF2"/>
    <w:rsid w:val="00E86349"/>
    <w:rsid w:val="00E866A9"/>
    <w:rsid w:val="00E866F1"/>
    <w:rsid w:val="00E873F0"/>
    <w:rsid w:val="00E8763C"/>
    <w:rsid w:val="00E87AB9"/>
    <w:rsid w:val="00E87E84"/>
    <w:rsid w:val="00E87FD3"/>
    <w:rsid w:val="00E90E0F"/>
    <w:rsid w:val="00E90FFD"/>
    <w:rsid w:val="00E91FD1"/>
    <w:rsid w:val="00E92469"/>
    <w:rsid w:val="00E935E9"/>
    <w:rsid w:val="00E93865"/>
    <w:rsid w:val="00E93A67"/>
    <w:rsid w:val="00E93CC6"/>
    <w:rsid w:val="00E94481"/>
    <w:rsid w:val="00E9523A"/>
    <w:rsid w:val="00E9564D"/>
    <w:rsid w:val="00E95C94"/>
    <w:rsid w:val="00EA02B5"/>
    <w:rsid w:val="00EA1B2B"/>
    <w:rsid w:val="00EA2048"/>
    <w:rsid w:val="00EA2D03"/>
    <w:rsid w:val="00EA37F6"/>
    <w:rsid w:val="00EA3885"/>
    <w:rsid w:val="00EA3A2B"/>
    <w:rsid w:val="00EA5617"/>
    <w:rsid w:val="00EA6A29"/>
    <w:rsid w:val="00EA70FD"/>
    <w:rsid w:val="00EA7901"/>
    <w:rsid w:val="00EB1446"/>
    <w:rsid w:val="00EB15A4"/>
    <w:rsid w:val="00EB24BD"/>
    <w:rsid w:val="00EB2AD5"/>
    <w:rsid w:val="00EB2D5F"/>
    <w:rsid w:val="00EB35B4"/>
    <w:rsid w:val="00EB3CDC"/>
    <w:rsid w:val="00EB4296"/>
    <w:rsid w:val="00EB42E7"/>
    <w:rsid w:val="00EB4A87"/>
    <w:rsid w:val="00EB6042"/>
    <w:rsid w:val="00EB6127"/>
    <w:rsid w:val="00EB6172"/>
    <w:rsid w:val="00EB64B2"/>
    <w:rsid w:val="00EC0970"/>
    <w:rsid w:val="00EC18C4"/>
    <w:rsid w:val="00EC1F9C"/>
    <w:rsid w:val="00EC255B"/>
    <w:rsid w:val="00EC3B5B"/>
    <w:rsid w:val="00EC4009"/>
    <w:rsid w:val="00EC401F"/>
    <w:rsid w:val="00EC445E"/>
    <w:rsid w:val="00EC5258"/>
    <w:rsid w:val="00EC5BE2"/>
    <w:rsid w:val="00EC6795"/>
    <w:rsid w:val="00EC7AE0"/>
    <w:rsid w:val="00ED0878"/>
    <w:rsid w:val="00ED0E52"/>
    <w:rsid w:val="00ED11A0"/>
    <w:rsid w:val="00ED17B7"/>
    <w:rsid w:val="00ED1A03"/>
    <w:rsid w:val="00ED1B5A"/>
    <w:rsid w:val="00ED1F2F"/>
    <w:rsid w:val="00ED2140"/>
    <w:rsid w:val="00ED2BBE"/>
    <w:rsid w:val="00ED3B4C"/>
    <w:rsid w:val="00ED3F39"/>
    <w:rsid w:val="00ED4E71"/>
    <w:rsid w:val="00ED5591"/>
    <w:rsid w:val="00ED5C1B"/>
    <w:rsid w:val="00ED69BA"/>
    <w:rsid w:val="00ED7357"/>
    <w:rsid w:val="00ED7426"/>
    <w:rsid w:val="00ED7514"/>
    <w:rsid w:val="00ED7BA4"/>
    <w:rsid w:val="00EE20D7"/>
    <w:rsid w:val="00EE350E"/>
    <w:rsid w:val="00EE3C4B"/>
    <w:rsid w:val="00EE5305"/>
    <w:rsid w:val="00EE532C"/>
    <w:rsid w:val="00EE574C"/>
    <w:rsid w:val="00EE5E0D"/>
    <w:rsid w:val="00EE6503"/>
    <w:rsid w:val="00EE6566"/>
    <w:rsid w:val="00EE65C6"/>
    <w:rsid w:val="00EE6E06"/>
    <w:rsid w:val="00EE7373"/>
    <w:rsid w:val="00EF096B"/>
    <w:rsid w:val="00EF0D27"/>
    <w:rsid w:val="00EF0E11"/>
    <w:rsid w:val="00EF0E84"/>
    <w:rsid w:val="00EF15D6"/>
    <w:rsid w:val="00EF1D18"/>
    <w:rsid w:val="00EF23BF"/>
    <w:rsid w:val="00EF291A"/>
    <w:rsid w:val="00EF2B5C"/>
    <w:rsid w:val="00EF30A7"/>
    <w:rsid w:val="00EF3995"/>
    <w:rsid w:val="00EF4086"/>
    <w:rsid w:val="00EF56DF"/>
    <w:rsid w:val="00EF57FE"/>
    <w:rsid w:val="00EF7FE2"/>
    <w:rsid w:val="00F0036F"/>
    <w:rsid w:val="00F00433"/>
    <w:rsid w:val="00F00C09"/>
    <w:rsid w:val="00F00C55"/>
    <w:rsid w:val="00F00EB8"/>
    <w:rsid w:val="00F00FB9"/>
    <w:rsid w:val="00F00FC4"/>
    <w:rsid w:val="00F01576"/>
    <w:rsid w:val="00F02851"/>
    <w:rsid w:val="00F035B1"/>
    <w:rsid w:val="00F03D84"/>
    <w:rsid w:val="00F04CF0"/>
    <w:rsid w:val="00F05A19"/>
    <w:rsid w:val="00F05D02"/>
    <w:rsid w:val="00F06349"/>
    <w:rsid w:val="00F068CE"/>
    <w:rsid w:val="00F07167"/>
    <w:rsid w:val="00F07953"/>
    <w:rsid w:val="00F107B5"/>
    <w:rsid w:val="00F10B7C"/>
    <w:rsid w:val="00F11330"/>
    <w:rsid w:val="00F1133B"/>
    <w:rsid w:val="00F11419"/>
    <w:rsid w:val="00F11723"/>
    <w:rsid w:val="00F11DBC"/>
    <w:rsid w:val="00F11DCC"/>
    <w:rsid w:val="00F12415"/>
    <w:rsid w:val="00F12C52"/>
    <w:rsid w:val="00F12E12"/>
    <w:rsid w:val="00F135E3"/>
    <w:rsid w:val="00F13D13"/>
    <w:rsid w:val="00F14086"/>
    <w:rsid w:val="00F15047"/>
    <w:rsid w:val="00F1622A"/>
    <w:rsid w:val="00F162D1"/>
    <w:rsid w:val="00F166E8"/>
    <w:rsid w:val="00F202BB"/>
    <w:rsid w:val="00F20D0C"/>
    <w:rsid w:val="00F22048"/>
    <w:rsid w:val="00F22070"/>
    <w:rsid w:val="00F22803"/>
    <w:rsid w:val="00F23989"/>
    <w:rsid w:val="00F23BE6"/>
    <w:rsid w:val="00F23E5B"/>
    <w:rsid w:val="00F2576C"/>
    <w:rsid w:val="00F262C6"/>
    <w:rsid w:val="00F2777C"/>
    <w:rsid w:val="00F27783"/>
    <w:rsid w:val="00F279D8"/>
    <w:rsid w:val="00F27A4F"/>
    <w:rsid w:val="00F30823"/>
    <w:rsid w:val="00F311CA"/>
    <w:rsid w:val="00F323D4"/>
    <w:rsid w:val="00F33264"/>
    <w:rsid w:val="00F332D4"/>
    <w:rsid w:val="00F33E0D"/>
    <w:rsid w:val="00F3422D"/>
    <w:rsid w:val="00F3452F"/>
    <w:rsid w:val="00F34ECF"/>
    <w:rsid w:val="00F358FB"/>
    <w:rsid w:val="00F359D7"/>
    <w:rsid w:val="00F36EB8"/>
    <w:rsid w:val="00F40980"/>
    <w:rsid w:val="00F40C57"/>
    <w:rsid w:val="00F40E6D"/>
    <w:rsid w:val="00F413AB"/>
    <w:rsid w:val="00F43227"/>
    <w:rsid w:val="00F43256"/>
    <w:rsid w:val="00F43271"/>
    <w:rsid w:val="00F432F5"/>
    <w:rsid w:val="00F43309"/>
    <w:rsid w:val="00F43657"/>
    <w:rsid w:val="00F43A41"/>
    <w:rsid w:val="00F43BFD"/>
    <w:rsid w:val="00F445AF"/>
    <w:rsid w:val="00F44E46"/>
    <w:rsid w:val="00F44F36"/>
    <w:rsid w:val="00F45C62"/>
    <w:rsid w:val="00F501D1"/>
    <w:rsid w:val="00F50528"/>
    <w:rsid w:val="00F50962"/>
    <w:rsid w:val="00F50C21"/>
    <w:rsid w:val="00F521EF"/>
    <w:rsid w:val="00F52437"/>
    <w:rsid w:val="00F5266C"/>
    <w:rsid w:val="00F53B4D"/>
    <w:rsid w:val="00F543C8"/>
    <w:rsid w:val="00F54685"/>
    <w:rsid w:val="00F55932"/>
    <w:rsid w:val="00F564CF"/>
    <w:rsid w:val="00F6091B"/>
    <w:rsid w:val="00F60BE5"/>
    <w:rsid w:val="00F60CCD"/>
    <w:rsid w:val="00F60F7A"/>
    <w:rsid w:val="00F6146A"/>
    <w:rsid w:val="00F61CDA"/>
    <w:rsid w:val="00F62E25"/>
    <w:rsid w:val="00F63B18"/>
    <w:rsid w:val="00F64B63"/>
    <w:rsid w:val="00F6540F"/>
    <w:rsid w:val="00F663C9"/>
    <w:rsid w:val="00F67EB3"/>
    <w:rsid w:val="00F67FAE"/>
    <w:rsid w:val="00F70B35"/>
    <w:rsid w:val="00F71738"/>
    <w:rsid w:val="00F71D2B"/>
    <w:rsid w:val="00F73AE2"/>
    <w:rsid w:val="00F73CDE"/>
    <w:rsid w:val="00F741AD"/>
    <w:rsid w:val="00F7606A"/>
    <w:rsid w:val="00F76228"/>
    <w:rsid w:val="00F77AC1"/>
    <w:rsid w:val="00F77E84"/>
    <w:rsid w:val="00F8046C"/>
    <w:rsid w:val="00F809DF"/>
    <w:rsid w:val="00F816CE"/>
    <w:rsid w:val="00F824DC"/>
    <w:rsid w:val="00F824E5"/>
    <w:rsid w:val="00F82F07"/>
    <w:rsid w:val="00F83ED3"/>
    <w:rsid w:val="00F8440F"/>
    <w:rsid w:val="00F86765"/>
    <w:rsid w:val="00F87B7F"/>
    <w:rsid w:val="00F91E9B"/>
    <w:rsid w:val="00F91F1B"/>
    <w:rsid w:val="00F9389A"/>
    <w:rsid w:val="00F940EB"/>
    <w:rsid w:val="00F94C54"/>
    <w:rsid w:val="00F94F9A"/>
    <w:rsid w:val="00F9513B"/>
    <w:rsid w:val="00F9566C"/>
    <w:rsid w:val="00F95E41"/>
    <w:rsid w:val="00F96807"/>
    <w:rsid w:val="00F96858"/>
    <w:rsid w:val="00F96BD7"/>
    <w:rsid w:val="00F970CC"/>
    <w:rsid w:val="00F97252"/>
    <w:rsid w:val="00FA017F"/>
    <w:rsid w:val="00FA0552"/>
    <w:rsid w:val="00FA077C"/>
    <w:rsid w:val="00FA1CA5"/>
    <w:rsid w:val="00FA212F"/>
    <w:rsid w:val="00FA260A"/>
    <w:rsid w:val="00FA27E9"/>
    <w:rsid w:val="00FA3339"/>
    <w:rsid w:val="00FA3AEC"/>
    <w:rsid w:val="00FA3B5D"/>
    <w:rsid w:val="00FA3DAD"/>
    <w:rsid w:val="00FA3F5D"/>
    <w:rsid w:val="00FA425A"/>
    <w:rsid w:val="00FA49C5"/>
    <w:rsid w:val="00FA4C3A"/>
    <w:rsid w:val="00FA4C42"/>
    <w:rsid w:val="00FA56B6"/>
    <w:rsid w:val="00FA628B"/>
    <w:rsid w:val="00FA6A19"/>
    <w:rsid w:val="00FA6A3E"/>
    <w:rsid w:val="00FA6B6F"/>
    <w:rsid w:val="00FA6D47"/>
    <w:rsid w:val="00FA7816"/>
    <w:rsid w:val="00FA7BDB"/>
    <w:rsid w:val="00FB1E56"/>
    <w:rsid w:val="00FB2E7D"/>
    <w:rsid w:val="00FB33F0"/>
    <w:rsid w:val="00FB36CB"/>
    <w:rsid w:val="00FB4942"/>
    <w:rsid w:val="00FB64C5"/>
    <w:rsid w:val="00FB6A97"/>
    <w:rsid w:val="00FB6FBC"/>
    <w:rsid w:val="00FB79F7"/>
    <w:rsid w:val="00FB7B94"/>
    <w:rsid w:val="00FC021C"/>
    <w:rsid w:val="00FC07C0"/>
    <w:rsid w:val="00FC1EF6"/>
    <w:rsid w:val="00FC2986"/>
    <w:rsid w:val="00FC37DF"/>
    <w:rsid w:val="00FC5466"/>
    <w:rsid w:val="00FC56A0"/>
    <w:rsid w:val="00FC6C5D"/>
    <w:rsid w:val="00FC7849"/>
    <w:rsid w:val="00FC7CDA"/>
    <w:rsid w:val="00FD06BC"/>
    <w:rsid w:val="00FD3816"/>
    <w:rsid w:val="00FD40F4"/>
    <w:rsid w:val="00FD46E0"/>
    <w:rsid w:val="00FD489D"/>
    <w:rsid w:val="00FD4BAD"/>
    <w:rsid w:val="00FD57B0"/>
    <w:rsid w:val="00FD5AC7"/>
    <w:rsid w:val="00FD5B89"/>
    <w:rsid w:val="00FD5B95"/>
    <w:rsid w:val="00FD6976"/>
    <w:rsid w:val="00FD7118"/>
    <w:rsid w:val="00FD7223"/>
    <w:rsid w:val="00FD7E81"/>
    <w:rsid w:val="00FD7FBD"/>
    <w:rsid w:val="00FE05B8"/>
    <w:rsid w:val="00FE0675"/>
    <w:rsid w:val="00FE0E7D"/>
    <w:rsid w:val="00FE1803"/>
    <w:rsid w:val="00FE195A"/>
    <w:rsid w:val="00FE2139"/>
    <w:rsid w:val="00FE2AD2"/>
    <w:rsid w:val="00FE2F30"/>
    <w:rsid w:val="00FE3023"/>
    <w:rsid w:val="00FE35D5"/>
    <w:rsid w:val="00FE46F5"/>
    <w:rsid w:val="00FE4819"/>
    <w:rsid w:val="00FE4F26"/>
    <w:rsid w:val="00FE5155"/>
    <w:rsid w:val="00FE576E"/>
    <w:rsid w:val="00FE5EC0"/>
    <w:rsid w:val="00FE64D9"/>
    <w:rsid w:val="00FE7B1C"/>
    <w:rsid w:val="00FE7D89"/>
    <w:rsid w:val="00FF0046"/>
    <w:rsid w:val="00FF0897"/>
    <w:rsid w:val="00FF089F"/>
    <w:rsid w:val="00FF0F8C"/>
    <w:rsid w:val="00FF110C"/>
    <w:rsid w:val="00FF1156"/>
    <w:rsid w:val="00FF1187"/>
    <w:rsid w:val="00FF3B95"/>
    <w:rsid w:val="00FF4B42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A29"/>
  </w:style>
  <w:style w:type="paragraph" w:styleId="Heading1">
    <w:name w:val="heading 1"/>
    <w:aliases w:val="Cha,Chapter,h1"/>
    <w:basedOn w:val="Normal"/>
    <w:next w:val="Normal"/>
    <w:uiPriority w:val="9"/>
    <w:qFormat/>
    <w:pPr>
      <w:keepNext/>
      <w:widowControl w:val="0"/>
      <w:numPr>
        <w:numId w:val="6"/>
      </w:numPr>
      <w:snapToGrid w:val="0"/>
      <w:spacing w:before="60" w:after="60"/>
      <w:outlineLvl w:val="0"/>
    </w:pPr>
    <w:rPr>
      <w:b/>
      <w:color w:val="000000"/>
      <w:kern w:val="28"/>
      <w:sz w:val="32"/>
    </w:rPr>
  </w:style>
  <w:style w:type="paragraph" w:styleId="Heading2">
    <w:name w:val="heading 2"/>
    <w:aliases w:val="Section,h2,H2"/>
    <w:basedOn w:val="Heading1"/>
    <w:next w:val="Normal"/>
    <w:uiPriority w:val="9"/>
    <w:qFormat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aliases w:val="Subsection"/>
    <w:basedOn w:val="Heading2"/>
    <w:next w:val="Normal"/>
    <w:qFormat/>
    <w:pPr>
      <w:numPr>
        <w:ilvl w:val="2"/>
      </w:numPr>
      <w:outlineLvl w:val="2"/>
    </w:pPr>
    <w:rPr>
      <w:sz w:val="24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6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6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6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6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6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6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 w:val="0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E77562"/>
    <w:pPr>
      <w:tabs>
        <w:tab w:val="left" w:pos="720"/>
        <w:tab w:val="right" w:leader="dot" w:pos="9350"/>
      </w:tabs>
      <w:spacing w:before="100" w:beforeAutospacing="1" w:after="100" w:afterAutospacing="1"/>
    </w:pPr>
    <w:rPr>
      <w:rFonts w:ascii="Arial" w:hAnsi="Arial" w:cs="Arial"/>
      <w:b/>
      <w:bCs/>
      <w:caps/>
      <w:noProof/>
    </w:rPr>
  </w:style>
  <w:style w:type="paragraph" w:styleId="TOC2">
    <w:name w:val="toc 2"/>
    <w:basedOn w:val="TOC1"/>
    <w:next w:val="Normal"/>
    <w:autoRedefine/>
    <w:uiPriority w:val="39"/>
    <w:rsid w:val="00ED3B4C"/>
    <w:rPr>
      <w:caps w:val="0"/>
      <w:smallCaps/>
    </w:rPr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Header">
    <w:name w:val="header"/>
    <w:aliases w:val="HeaderSec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left="-990" w:hanging="810"/>
      <w:jc w:val="center"/>
    </w:pPr>
    <w:rPr>
      <w:rFonts w:ascii="Georgia" w:hAnsi="Georgia"/>
      <w:sz w:val="9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DefinitionList">
    <w:name w:val="Definition List"/>
    <w:basedOn w:val="Normal"/>
    <w:next w:val="DefinitionTerm"/>
    <w:pPr>
      <w:snapToGrid w:val="0"/>
      <w:ind w:left="360"/>
    </w:pPr>
  </w:style>
  <w:style w:type="paragraph" w:customStyle="1" w:styleId="DefinitionTerm">
    <w:name w:val="Definition Term"/>
    <w:basedOn w:val="Normal"/>
    <w:next w:val="DefinitionList"/>
    <w:pPr>
      <w:snapToGrid w:val="0"/>
    </w:pPr>
  </w:style>
  <w:style w:type="paragraph" w:customStyle="1" w:styleId="StyleJustified">
    <w:name w:val="Style Justified"/>
    <w:basedOn w:val="Normal"/>
    <w:pPr>
      <w:jc w:val="both"/>
    </w:pPr>
  </w:style>
  <w:style w:type="paragraph" w:customStyle="1" w:styleId="StyleLinespacingAtleast12pt">
    <w:name w:val="Style Line spacing:  At least 12 pt"/>
    <w:basedOn w:val="Normal"/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F34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9225E9"/>
    <w:pPr>
      <w:ind w:left="360" w:hanging="360"/>
    </w:pPr>
    <w:rPr>
      <w:rFonts w:ascii="Univers" w:hAnsi="Univers"/>
    </w:rPr>
  </w:style>
  <w:style w:type="paragraph" w:styleId="BodyText2">
    <w:name w:val="Body Text 2"/>
    <w:basedOn w:val="Normal"/>
    <w:rsid w:val="009225E9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40"/>
      <w:szCs w:val="40"/>
      <w:lang w:bidi="he-IL"/>
    </w:rPr>
  </w:style>
  <w:style w:type="paragraph" w:customStyle="1" w:styleId="StyleHeading1LatinTimesNewRomanComplexTimesNewRoma">
    <w:name w:val="Style Heading 1 + (Latin) Times New Roman (Complex) Times New Roma..."/>
    <w:basedOn w:val="Heading1"/>
    <w:rsid w:val="009225E9"/>
    <w:pPr>
      <w:widowControl/>
      <w:numPr>
        <w:numId w:val="1"/>
      </w:numPr>
      <w:snapToGrid/>
      <w:spacing w:before="240"/>
    </w:pPr>
    <w:rPr>
      <w:bCs/>
      <w:color w:val="auto"/>
      <w:kern w:val="32"/>
      <w:sz w:val="28"/>
      <w:szCs w:val="28"/>
      <w:lang w:bidi="he-IL"/>
    </w:rPr>
  </w:style>
  <w:style w:type="paragraph" w:customStyle="1" w:styleId="StyleHeading2LatinTimesNewRomanComplexTimesNewRoma">
    <w:name w:val="Style Heading 2 + (Latin) Times New Roman (Complex) Times New Roma..."/>
    <w:basedOn w:val="Heading2"/>
    <w:rsid w:val="009225E9"/>
    <w:pPr>
      <w:widowControl/>
      <w:numPr>
        <w:numId w:val="1"/>
      </w:numPr>
      <w:snapToGrid/>
      <w:spacing w:before="240"/>
    </w:pPr>
    <w:rPr>
      <w:bCs/>
      <w:color w:val="auto"/>
      <w:kern w:val="0"/>
      <w:lang w:bidi="he-IL"/>
    </w:rPr>
  </w:style>
  <w:style w:type="paragraph" w:customStyle="1" w:styleId="Style1">
    <w:name w:val="Style1"/>
    <w:basedOn w:val="Heading3"/>
    <w:rsid w:val="009225E9"/>
    <w:pPr>
      <w:widowControl/>
      <w:numPr>
        <w:numId w:val="1"/>
      </w:numPr>
      <w:snapToGrid/>
      <w:spacing w:before="240"/>
    </w:pPr>
    <w:rPr>
      <w:rFonts w:cs="Arial"/>
      <w:bCs/>
      <w:color w:val="auto"/>
      <w:kern w:val="0"/>
      <w:sz w:val="28"/>
      <w:szCs w:val="26"/>
    </w:rPr>
  </w:style>
  <w:style w:type="paragraph" w:styleId="BalloonText">
    <w:name w:val="Balloon Text"/>
    <w:basedOn w:val="Normal"/>
    <w:semiHidden/>
    <w:rsid w:val="00E3496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4B5C81"/>
    <w:pPr>
      <w:spacing w:after="120"/>
      <w:ind w:left="360"/>
    </w:pPr>
  </w:style>
  <w:style w:type="paragraph" w:customStyle="1" w:styleId="BulletedList">
    <w:name w:val="BulletedList"/>
    <w:basedOn w:val="Normal"/>
    <w:rsid w:val="004B5C81"/>
    <w:pPr>
      <w:numPr>
        <w:numId w:val="2"/>
      </w:numPr>
    </w:pPr>
    <w:rPr>
      <w:rFonts w:ascii="Arial" w:hAnsi="Arial" w:cs="Arial"/>
    </w:rPr>
  </w:style>
  <w:style w:type="paragraph" w:styleId="ListBullet2">
    <w:name w:val="List Bullet 2"/>
    <w:basedOn w:val="Normal"/>
    <w:autoRedefine/>
    <w:rsid w:val="00912D71"/>
    <w:pPr>
      <w:numPr>
        <w:numId w:val="3"/>
      </w:numPr>
    </w:pPr>
    <w:rPr>
      <w:rFonts w:ascii="Arial" w:hAnsi="Arial"/>
    </w:rPr>
  </w:style>
  <w:style w:type="paragraph" w:customStyle="1" w:styleId="ResultsBullet">
    <w:name w:val="ResultsBullet"/>
    <w:basedOn w:val="Normal"/>
    <w:rsid w:val="00912D71"/>
    <w:pPr>
      <w:numPr>
        <w:numId w:val="4"/>
      </w:numPr>
    </w:pPr>
    <w:rPr>
      <w:rFonts w:ascii="Arial" w:hAnsi="Arial"/>
    </w:rPr>
  </w:style>
  <w:style w:type="paragraph" w:customStyle="1" w:styleId="tables">
    <w:name w:val="tables"/>
    <w:basedOn w:val="Normal"/>
    <w:rsid w:val="002812A4"/>
    <w:pPr>
      <w:widowControl w:val="0"/>
      <w:spacing w:before="240"/>
      <w:jc w:val="center"/>
    </w:pPr>
    <w:rPr>
      <w:rFonts w:ascii="Times" w:hAnsi="Times"/>
      <w:b/>
    </w:rPr>
  </w:style>
  <w:style w:type="paragraph" w:customStyle="1" w:styleId="NormalBold">
    <w:name w:val="NormalBold"/>
    <w:basedOn w:val="Normal"/>
    <w:rsid w:val="008133A7"/>
    <w:rPr>
      <w:rFonts w:ascii="Arial Bold" w:hAnsi="Arial Bold" w:cs="Arial"/>
      <w:b/>
      <w:szCs w:val="24"/>
    </w:rPr>
  </w:style>
  <w:style w:type="paragraph" w:styleId="CommentText">
    <w:name w:val="annotation text"/>
    <w:basedOn w:val="Normal"/>
    <w:link w:val="CommentTextChar"/>
    <w:semiHidden/>
    <w:rsid w:val="00E63715"/>
    <w:rPr>
      <w:rFonts w:ascii="Arial" w:hAnsi="Arial" w:cs="Arial"/>
    </w:rPr>
  </w:style>
  <w:style w:type="character" w:customStyle="1" w:styleId="CommentTextChar">
    <w:name w:val="Comment Text Char"/>
    <w:link w:val="CommentText"/>
    <w:semiHidden/>
    <w:rsid w:val="00BC5F70"/>
    <w:rPr>
      <w:rFonts w:ascii="Arial" w:hAnsi="Arial" w:cs="Arial"/>
      <w:lang w:eastAsia="en-US"/>
    </w:rPr>
  </w:style>
  <w:style w:type="paragraph" w:customStyle="1" w:styleId="Bullet2">
    <w:name w:val="Bullet2"/>
    <w:basedOn w:val="Normal"/>
    <w:rsid w:val="008673B6"/>
    <w:pPr>
      <w:widowControl w:val="0"/>
      <w:spacing w:line="240" w:lineRule="atLeast"/>
      <w:ind w:left="1440" w:hanging="360"/>
    </w:pPr>
    <w:rPr>
      <w:color w:val="000080"/>
    </w:rPr>
  </w:style>
  <w:style w:type="character" w:customStyle="1" w:styleId="StyleBold">
    <w:name w:val="Style Bold"/>
    <w:rsid w:val="004D33F5"/>
    <w:rPr>
      <w:rFonts w:ascii="Tahoma" w:hAnsi="Tahoma"/>
      <w:b/>
      <w:bCs/>
    </w:rPr>
  </w:style>
  <w:style w:type="character" w:styleId="CommentReference">
    <w:name w:val="annotation reference"/>
    <w:rsid w:val="00BC5F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5F70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link w:val="CommentSubject"/>
    <w:rsid w:val="00BC5F70"/>
    <w:rPr>
      <w:rFonts w:ascii="Arial" w:hAnsi="Arial" w:cs="Arial"/>
      <w:b/>
      <w:bCs/>
      <w:lang w:eastAsia="en-US"/>
    </w:rPr>
  </w:style>
  <w:style w:type="character" w:customStyle="1" w:styleId="StyleItalicBlue">
    <w:name w:val="Style Italic Blue"/>
    <w:rsid w:val="006D7F78"/>
    <w:rPr>
      <w:rFonts w:ascii="Tahoma" w:hAnsi="Tahoma"/>
      <w:i/>
      <w:iCs/>
      <w:color w:val="0000FF"/>
    </w:rPr>
  </w:style>
  <w:style w:type="character" w:styleId="Hyperlink">
    <w:name w:val="Hyperlink"/>
    <w:uiPriority w:val="99"/>
    <w:rsid w:val="001C6F1D"/>
    <w:rPr>
      <w:rFonts w:ascii="Scala-Regular" w:hAnsi="Scala-Regular"/>
      <w:color w:val="0000FF"/>
      <w:sz w:val="22"/>
      <w:u w:val="single"/>
    </w:rPr>
  </w:style>
  <w:style w:type="paragraph" w:customStyle="1" w:styleId="orm">
    <w:name w:val="orm"/>
    <w:basedOn w:val="Normal"/>
    <w:rsid w:val="001C6F1D"/>
    <w:pPr>
      <w:numPr>
        <w:ilvl w:val="1"/>
        <w:numId w:val="5"/>
      </w:numPr>
      <w:spacing w:line="269" w:lineRule="auto"/>
      <w:ind w:left="36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1C6F1D"/>
    <w:pPr>
      <w:spacing w:before="120"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1C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Arial Unicode MS" w:eastAsia="Arial Unicode MS" w:hAnsi="Arial Unicode MS"/>
    </w:rPr>
  </w:style>
  <w:style w:type="character" w:customStyle="1" w:styleId="HTMLPreformattedChar">
    <w:name w:val="HTML Preformatted Char"/>
    <w:link w:val="HTMLPreformatted"/>
    <w:uiPriority w:val="99"/>
    <w:rsid w:val="001C6F1D"/>
    <w:rPr>
      <w:rFonts w:ascii="Arial Unicode MS" w:eastAsia="Arial Unicode MS" w:hAnsi="Arial Unicode MS"/>
      <w:lang w:eastAsia="en-US"/>
    </w:rPr>
  </w:style>
  <w:style w:type="paragraph" w:customStyle="1" w:styleId="CovidientLevel3">
    <w:name w:val="Covidient Level 3"/>
    <w:basedOn w:val="Normal"/>
    <w:link w:val="CovidientLevel3Char"/>
    <w:qFormat/>
    <w:rsid w:val="001C6F1D"/>
    <w:pPr>
      <w:keepNext/>
      <w:keepLines/>
      <w:spacing w:before="480" w:line="276" w:lineRule="auto"/>
      <w:ind w:left="1224" w:hanging="504"/>
      <w:outlineLvl w:val="0"/>
    </w:pPr>
    <w:rPr>
      <w:rFonts w:ascii="Calibri" w:hAnsi="Calibri" w:cs="Calibri"/>
      <w:b/>
      <w:bCs/>
      <w:color w:val="365F91"/>
      <w:sz w:val="24"/>
      <w:szCs w:val="24"/>
    </w:rPr>
  </w:style>
  <w:style w:type="character" w:customStyle="1" w:styleId="CovidientLevel3Char">
    <w:name w:val="Covidient Level 3 Char"/>
    <w:link w:val="CovidientLevel3"/>
    <w:rsid w:val="001C6F1D"/>
    <w:rPr>
      <w:rFonts w:ascii="Calibri" w:hAnsi="Calibri" w:cs="Calibri"/>
      <w:b/>
      <w:bCs/>
      <w:color w:val="365F91"/>
      <w:sz w:val="24"/>
      <w:szCs w:val="24"/>
      <w:lang w:eastAsia="en-US"/>
    </w:rPr>
  </w:style>
  <w:style w:type="character" w:styleId="FollowedHyperlink">
    <w:name w:val="FollowedHyperlink"/>
    <w:uiPriority w:val="99"/>
    <w:unhideWhenUsed/>
    <w:rsid w:val="006E797F"/>
    <w:rPr>
      <w:color w:val="800080"/>
      <w:u w:val="single"/>
    </w:rPr>
  </w:style>
  <w:style w:type="character" w:customStyle="1" w:styleId="CovidienContentChar">
    <w:name w:val="Covidien Content Char"/>
    <w:link w:val="CovidienContent"/>
    <w:locked/>
    <w:rsid w:val="00193FEE"/>
    <w:rPr>
      <w:rFonts w:ascii="Calibri" w:eastAsia="Calibri" w:hAnsi="Calibri" w:cs="Calibri"/>
      <w:sz w:val="22"/>
      <w:szCs w:val="22"/>
      <w:lang w:eastAsia="en-US"/>
    </w:rPr>
  </w:style>
  <w:style w:type="paragraph" w:customStyle="1" w:styleId="CovidienContent">
    <w:name w:val="Covidien Content"/>
    <w:basedOn w:val="Normal"/>
    <w:link w:val="CovidienContentChar"/>
    <w:qFormat/>
    <w:rsid w:val="00193FE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CovidienCommandsChar">
    <w:name w:val="Covidien Commands Char"/>
    <w:link w:val="CovidienCommands"/>
    <w:locked/>
    <w:rsid w:val="00193FEE"/>
    <w:rPr>
      <w:rFonts w:ascii="Calibri" w:eastAsia="Calibri" w:hAnsi="Calibri" w:cs="Calibri"/>
      <w:b/>
      <w:i/>
      <w:sz w:val="21"/>
      <w:szCs w:val="21"/>
      <w:lang w:eastAsia="en-US"/>
    </w:rPr>
  </w:style>
  <w:style w:type="paragraph" w:customStyle="1" w:styleId="CovidienCommands">
    <w:name w:val="Covidien Commands"/>
    <w:basedOn w:val="Normal"/>
    <w:link w:val="CovidienCommandsChar"/>
    <w:qFormat/>
    <w:rsid w:val="00193FEE"/>
    <w:pPr>
      <w:spacing w:after="200" w:line="276" w:lineRule="auto"/>
    </w:pPr>
    <w:rPr>
      <w:rFonts w:ascii="Calibri" w:eastAsia="Calibri" w:hAnsi="Calibri" w:cs="Calibri"/>
      <w:b/>
      <w:i/>
      <w:sz w:val="21"/>
      <w:szCs w:val="21"/>
    </w:rPr>
  </w:style>
  <w:style w:type="character" w:customStyle="1" w:styleId="HeaderChar">
    <w:name w:val="Header Char"/>
    <w:aliases w:val="HeaderSec1 Char"/>
    <w:link w:val="Header"/>
    <w:rsid w:val="008A3D8A"/>
    <w:rPr>
      <w:lang w:eastAsia="en-US"/>
    </w:rPr>
  </w:style>
  <w:style w:type="paragraph" w:styleId="Revision">
    <w:name w:val="Revision"/>
    <w:hidden/>
    <w:uiPriority w:val="99"/>
    <w:semiHidden/>
    <w:rsid w:val="00BE7BA0"/>
  </w:style>
  <w:style w:type="character" w:customStyle="1" w:styleId="FooterChar">
    <w:name w:val="Footer Char"/>
    <w:link w:val="Footer"/>
    <w:uiPriority w:val="99"/>
    <w:rsid w:val="008C1DC3"/>
    <w:rPr>
      <w:lang w:eastAsia="en-US"/>
    </w:rPr>
  </w:style>
  <w:style w:type="paragraph" w:customStyle="1" w:styleId="CovidienLevel1">
    <w:name w:val="Covidien Level 1"/>
    <w:basedOn w:val="Heading1"/>
    <w:rsid w:val="00FE64D9"/>
    <w:pPr>
      <w:keepLines/>
      <w:widowControl/>
      <w:numPr>
        <w:numId w:val="0"/>
      </w:numPr>
      <w:snapToGrid/>
      <w:spacing w:before="480" w:after="0" w:line="276" w:lineRule="auto"/>
      <w:ind w:left="360" w:hanging="360"/>
    </w:pPr>
    <w:rPr>
      <w:rFonts w:ascii="Calibri" w:hAnsi="Calibri" w:cs="Calibri"/>
      <w:bCs/>
      <w:color w:val="365F91"/>
      <w:kern w:val="0"/>
      <w:sz w:val="28"/>
      <w:szCs w:val="28"/>
    </w:rPr>
  </w:style>
  <w:style w:type="paragraph" w:customStyle="1" w:styleId="CovidienLevel2">
    <w:name w:val="Covidien Level 2"/>
    <w:basedOn w:val="CovidienLevel1"/>
    <w:rsid w:val="00FE64D9"/>
    <w:pPr>
      <w:tabs>
        <w:tab w:val="num" w:pos="1800"/>
      </w:tabs>
      <w:ind w:left="1800"/>
    </w:pPr>
    <w:rPr>
      <w:sz w:val="26"/>
      <w:szCs w:val="26"/>
    </w:rPr>
  </w:style>
  <w:style w:type="paragraph" w:customStyle="1" w:styleId="1">
    <w:name w:val="正文1"/>
    <w:basedOn w:val="Normal"/>
    <w:rsid w:val="003C1FDF"/>
    <w:rPr>
      <w:rFonts w:eastAsia="Times New Roman"/>
      <w:sz w:val="24"/>
      <w:szCs w:val="24"/>
      <w:lang w:eastAsia="zh-CN"/>
    </w:rPr>
  </w:style>
  <w:style w:type="paragraph" w:customStyle="1" w:styleId="2">
    <w:name w:val="正文2"/>
    <w:rsid w:val="006F720A"/>
    <w:rPr>
      <w:sz w:val="24"/>
      <w:szCs w:val="24"/>
      <w:lang w:eastAsia="zh-CN"/>
    </w:rPr>
  </w:style>
  <w:style w:type="table" w:customStyle="1" w:styleId="10">
    <w:name w:val="普通表格1"/>
    <w:semiHidden/>
    <w:rsid w:val="00BC0980"/>
    <w:rPr>
      <w:rFonts w:eastAsia="Times New Roman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355">
          <w:bodyDiv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702">
              <w:bodyDiv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351">
                  <w:bodyDiv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ulseconnect.covidien.com/servlet/JiveServlet/download/46973-2-84987/R0030891_A%20System%20Requirements%20Spec%20Gateway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i.pandey\Documents\1.%20Work\2.%20%20Project%20Management\10.%20GDMP%20Doc%20Management\Docs%20Jan%2011,%202017\NHPSWRequirements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EB32-1B09-4C36-BE72-40DD6450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NHPSWRequirementsTemplate.dot</Template>
  <TotalTime>247</TotalTime>
  <Pages>25</Pages>
  <Words>5021</Words>
  <Characters>28622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- Outline</vt:lpstr>
    </vt:vector>
  </TitlesOfParts>
  <Company>Covidien</Company>
  <LinksUpToDate>false</LinksUpToDate>
  <CharactersWithSpaces>33576</CharactersWithSpaces>
  <SharedDoc>false</SharedDoc>
  <HLinks>
    <vt:vector size="6" baseType="variant">
      <vt:variant>
        <vt:i4>3014747</vt:i4>
      </vt:variant>
      <vt:variant>
        <vt:i4>63</vt:i4>
      </vt:variant>
      <vt:variant>
        <vt:i4>0</vt:i4>
      </vt:variant>
      <vt:variant>
        <vt:i4>5</vt:i4>
      </vt:variant>
      <vt:variant>
        <vt:lpwstr>https://pulseconnect.covidien.com/servlet/JiveServlet/download/46973-2-84987/R0030891_A System Requirements Spec Gateway.docx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- Outline</dc:title>
  <dc:creator>Bob Wham</dc:creator>
  <cp:lastModifiedBy>Ashwini Pandey</cp:lastModifiedBy>
  <cp:revision>21</cp:revision>
  <cp:lastPrinted>2014-02-21T19:34:00Z</cp:lastPrinted>
  <dcterms:created xsi:type="dcterms:W3CDTF">2017-01-24T17:22:00Z</dcterms:created>
  <dcterms:modified xsi:type="dcterms:W3CDTF">2017-02-22T19:43:00Z</dcterms:modified>
</cp:coreProperties>
</file>