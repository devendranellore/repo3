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D5" w:rsidRPr="00B72F53" w:rsidRDefault="00597E8E" w:rsidP="006316D5">
      <w:pPr>
        <w:jc w:val="center"/>
        <w:rPr>
          <w:rFonts w:ascii="Tahoma" w:hAnsi="Tahoma" w:cs="Tahoma"/>
          <w:b/>
          <w:sz w:val="32"/>
          <w:szCs w:val="32"/>
          <w:lang w:eastAsia="zh-CN"/>
        </w:rPr>
      </w:pPr>
      <w:bookmarkStart w:id="0" w:name="_GoBack"/>
      <w:bookmarkEnd w:id="0"/>
      <w:r>
        <w:rPr>
          <w:rFonts w:ascii="Tahoma" w:hAnsi="Tahoma" w:cs="Tahoma"/>
          <w:b/>
          <w:sz w:val="32"/>
          <w:szCs w:val="32"/>
        </w:rPr>
        <w:t>Medtronic</w:t>
      </w:r>
      <w:r w:rsidR="006316D5">
        <w:rPr>
          <w:rFonts w:ascii="Tahoma" w:hAnsi="Tahoma" w:cs="Tahoma"/>
          <w:b/>
          <w:sz w:val="32"/>
          <w:szCs w:val="32"/>
        </w:rPr>
        <w:t xml:space="preserve"> </w:t>
      </w:r>
      <w:r w:rsidR="000668CD">
        <w:rPr>
          <w:rFonts w:ascii="Tahoma" w:hAnsi="Tahoma" w:cs="Tahoma" w:hint="eastAsia"/>
          <w:b/>
          <w:sz w:val="32"/>
          <w:szCs w:val="32"/>
        </w:rPr>
        <w:t>Emerging Market</w:t>
      </w:r>
      <w:r w:rsidR="002A4513">
        <w:rPr>
          <w:rFonts w:ascii="Tahoma" w:hAnsi="Tahoma" w:cs="Tahoma" w:hint="eastAsia"/>
          <w:b/>
          <w:sz w:val="32"/>
          <w:szCs w:val="32"/>
          <w:lang w:eastAsia="zh-CN"/>
        </w:rPr>
        <w:t>s</w:t>
      </w:r>
    </w:p>
    <w:p w:rsidR="006316D5" w:rsidRPr="00B72F53" w:rsidRDefault="006316D5" w:rsidP="006316D5">
      <w:pPr>
        <w:jc w:val="center"/>
        <w:rPr>
          <w:rFonts w:ascii="Tahoma" w:hAnsi="Tahoma" w:cs="Tahoma"/>
          <w:b/>
          <w:sz w:val="32"/>
          <w:szCs w:val="32"/>
        </w:rPr>
      </w:pPr>
      <w:r w:rsidRPr="00B72F53">
        <w:rPr>
          <w:rFonts w:ascii="Tahoma" w:hAnsi="Tahoma" w:cs="Tahoma"/>
          <w:b/>
          <w:sz w:val="32"/>
          <w:szCs w:val="32"/>
        </w:rPr>
        <w:t>Research &amp; Development</w:t>
      </w:r>
    </w:p>
    <w:p w:rsidR="006316D5" w:rsidRPr="00B72F53" w:rsidRDefault="006316D5" w:rsidP="006316D5">
      <w:pPr>
        <w:jc w:val="center"/>
        <w:rPr>
          <w:rFonts w:ascii="Tahoma" w:hAnsi="Tahoma" w:cs="Tahoma"/>
          <w:b/>
          <w:sz w:val="32"/>
          <w:szCs w:val="32"/>
        </w:rPr>
      </w:pPr>
    </w:p>
    <w:p w:rsidR="006316D5" w:rsidRDefault="006316D5" w:rsidP="006316D5">
      <w:pPr>
        <w:jc w:val="center"/>
        <w:rPr>
          <w:rStyle w:val="StyleBold"/>
          <w:rFonts w:cs="Tahoma"/>
          <w:sz w:val="32"/>
          <w:szCs w:val="32"/>
          <w:lang w:eastAsia="zh-CN"/>
        </w:rPr>
      </w:pPr>
      <w:r>
        <w:rPr>
          <w:rFonts w:ascii="Tahoma" w:hAnsi="Tahoma" w:cs="Tahoma"/>
          <w:b/>
          <w:sz w:val="32"/>
          <w:szCs w:val="32"/>
        </w:rPr>
        <w:t xml:space="preserve">System </w:t>
      </w:r>
      <w:bookmarkStart w:id="1" w:name="title"/>
      <w:r w:rsidR="00DA47AB">
        <w:rPr>
          <w:rFonts w:ascii="Tahoma" w:hAnsi="Tahoma" w:cs="Tahoma"/>
          <w:b/>
          <w:sz w:val="32"/>
          <w:szCs w:val="32"/>
        </w:rPr>
        <w:t xml:space="preserve">Requirements </w:t>
      </w:r>
      <w:r>
        <w:rPr>
          <w:rStyle w:val="StyleBold"/>
          <w:rFonts w:cs="Tahoma" w:hint="eastAsia"/>
          <w:sz w:val="32"/>
          <w:szCs w:val="32"/>
          <w:lang w:eastAsia="zh-CN"/>
        </w:rPr>
        <w:t>Traceability Matrix</w:t>
      </w:r>
    </w:p>
    <w:bookmarkEnd w:id="1"/>
    <w:p w:rsidR="006316D5" w:rsidRDefault="00E02580" w:rsidP="00500635">
      <w:pPr>
        <w:jc w:val="center"/>
        <w:rPr>
          <w:rFonts w:ascii="Tahoma" w:hAnsi="Tahoma" w:cs="Tahoma"/>
          <w:b/>
          <w:sz w:val="32"/>
          <w:szCs w:val="32"/>
        </w:rPr>
      </w:pPr>
      <w:r>
        <w:rPr>
          <w:rFonts w:ascii="Tahoma" w:hAnsi="Tahoma" w:cs="Tahoma" w:hint="eastAsia"/>
          <w:b/>
          <w:sz w:val="32"/>
          <w:szCs w:val="32"/>
        </w:rPr>
        <w:t>Device Management P</w:t>
      </w:r>
      <w:r>
        <w:rPr>
          <w:rFonts w:ascii="Tahoma" w:hAnsi="Tahoma" w:cs="Tahoma" w:hint="eastAsia"/>
          <w:b/>
          <w:sz w:val="32"/>
          <w:szCs w:val="32"/>
          <w:lang w:eastAsia="zh-CN"/>
        </w:rPr>
        <w:t>latform</w:t>
      </w:r>
      <w:r w:rsidR="002167E5">
        <w:rPr>
          <w:rFonts w:ascii="Tahoma" w:hAnsi="Tahoma" w:cs="Tahoma" w:hint="eastAsia"/>
          <w:b/>
          <w:sz w:val="32"/>
          <w:szCs w:val="32"/>
          <w:lang w:eastAsia="zh-CN"/>
        </w:rPr>
        <w:t xml:space="preserve"> v</w:t>
      </w:r>
      <w:r w:rsidR="002E6972">
        <w:rPr>
          <w:rFonts w:ascii="Tahoma" w:hAnsi="Tahoma" w:cs="Tahoma" w:hint="eastAsia"/>
          <w:b/>
          <w:sz w:val="32"/>
          <w:szCs w:val="32"/>
          <w:lang w:eastAsia="zh-CN"/>
        </w:rPr>
        <w:t>4</w:t>
      </w:r>
      <w:r w:rsidR="002167E5">
        <w:rPr>
          <w:rFonts w:ascii="Tahoma" w:hAnsi="Tahoma" w:cs="Tahoma" w:hint="eastAsia"/>
          <w:b/>
          <w:sz w:val="32"/>
          <w:szCs w:val="32"/>
          <w:lang w:eastAsia="zh-CN"/>
        </w:rPr>
        <w:t>.0</w:t>
      </w:r>
    </w:p>
    <w:tbl>
      <w:tblPr>
        <w:tblpPr w:leftFromText="180" w:rightFromText="180" w:vertAnchor="text" w:horzAnchor="margin" w:tblpY="968"/>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4080"/>
        <w:gridCol w:w="3390"/>
      </w:tblGrid>
      <w:tr w:rsidR="000108AB" w:rsidRPr="00632F81" w:rsidTr="000108AB">
        <w:trPr>
          <w:cantSplit/>
          <w:trHeight w:val="360"/>
        </w:trPr>
        <w:tc>
          <w:tcPr>
            <w:tcW w:w="6780" w:type="dxa"/>
            <w:gridSpan w:val="3"/>
            <w:tcBorders>
              <w:top w:val="single" w:sz="4" w:space="0" w:color="auto"/>
              <w:bottom w:val="single" w:sz="4" w:space="0" w:color="auto"/>
            </w:tcBorders>
            <w:shd w:val="clear" w:color="auto" w:fill="auto"/>
            <w:vAlign w:val="center"/>
          </w:tcPr>
          <w:p w:rsidR="000108AB" w:rsidRPr="00632F81" w:rsidRDefault="000108AB" w:rsidP="00A0736D">
            <w:pPr>
              <w:rPr>
                <w:rStyle w:val="StyleBold"/>
                <w:rFonts w:cs="Tahoma"/>
                <w:lang w:eastAsia="zh-CN"/>
              </w:rPr>
            </w:pPr>
            <w:r w:rsidRPr="00632F81">
              <w:rPr>
                <w:rStyle w:val="StyleBold"/>
                <w:rFonts w:cs="Tahoma"/>
              </w:rPr>
              <w:t>Issue Date:</w:t>
            </w:r>
            <w:r w:rsidR="00A0736D">
              <w:rPr>
                <w:rStyle w:val="StyleBold"/>
                <w:rFonts w:cs="Tahoma"/>
              </w:rPr>
              <w:t xml:space="preserve"> Refer to Agile</w:t>
            </w:r>
            <w:r w:rsidR="00A0736D" w:rsidRPr="00632F81">
              <w:rPr>
                <w:rStyle w:val="StyleBold"/>
                <w:rFonts w:cs="Tahoma"/>
                <w:lang w:eastAsia="zh-CN"/>
              </w:rPr>
              <w:t xml:space="preserve"> </w:t>
            </w:r>
          </w:p>
        </w:tc>
        <w:tc>
          <w:tcPr>
            <w:tcW w:w="3390" w:type="dxa"/>
            <w:tcBorders>
              <w:top w:val="single" w:sz="4" w:space="0" w:color="auto"/>
              <w:bottom w:val="single" w:sz="4" w:space="0" w:color="auto"/>
            </w:tcBorders>
            <w:shd w:val="clear" w:color="auto" w:fill="auto"/>
            <w:vAlign w:val="center"/>
          </w:tcPr>
          <w:p w:rsidR="001C75F4" w:rsidRPr="00DF1932" w:rsidRDefault="00DF1932" w:rsidP="001C75F4">
            <w:pPr>
              <w:jc w:val="center"/>
              <w:rPr>
                <w:rStyle w:val="StyleBold"/>
                <w:rFonts w:cs="Tahoma"/>
                <w:lang w:eastAsia="zh-CN"/>
              </w:rPr>
            </w:pPr>
            <w:r w:rsidRPr="00DF1932">
              <w:rPr>
                <w:rStyle w:val="StyleBold"/>
                <w:rFonts w:cs="Tahoma"/>
              </w:rPr>
              <w:t xml:space="preserve">Page </w:t>
            </w:r>
            <w:r w:rsidRPr="00DF1932">
              <w:rPr>
                <w:rStyle w:val="StyleBold"/>
                <w:rFonts w:cs="Tahoma"/>
              </w:rPr>
              <w:fldChar w:fldCharType="begin"/>
            </w:r>
            <w:r w:rsidRPr="00DF1932">
              <w:rPr>
                <w:rStyle w:val="StyleBold"/>
                <w:rFonts w:cs="Tahoma"/>
              </w:rPr>
              <w:instrText xml:space="preserve"> PAGE  \* Arabic  \* MERGEFORMAT </w:instrText>
            </w:r>
            <w:r w:rsidRPr="00DF1932">
              <w:rPr>
                <w:rStyle w:val="StyleBold"/>
                <w:rFonts w:cs="Tahoma"/>
              </w:rPr>
              <w:fldChar w:fldCharType="separate"/>
            </w:r>
            <w:r w:rsidRPr="00DF1932">
              <w:rPr>
                <w:rStyle w:val="StyleBold"/>
                <w:rFonts w:cs="Tahoma"/>
                <w:noProof/>
              </w:rPr>
              <w:t>1</w:t>
            </w:r>
            <w:r w:rsidRPr="00DF1932">
              <w:rPr>
                <w:rStyle w:val="StyleBold"/>
                <w:rFonts w:cs="Tahoma"/>
              </w:rPr>
              <w:fldChar w:fldCharType="end"/>
            </w:r>
            <w:r w:rsidRPr="00DF1932">
              <w:rPr>
                <w:rStyle w:val="StyleBold"/>
                <w:rFonts w:cs="Tahoma"/>
              </w:rPr>
              <w:t xml:space="preserve"> of </w:t>
            </w:r>
            <w:r w:rsidR="0024035C">
              <w:rPr>
                <w:rStyle w:val="StyleBold"/>
                <w:rFonts w:cs="Tahoma" w:hint="eastAsia"/>
                <w:lang w:eastAsia="zh-CN"/>
              </w:rPr>
              <w:t>1</w:t>
            </w:r>
            <w:r w:rsidR="001C75F4">
              <w:rPr>
                <w:rStyle w:val="StyleBold"/>
                <w:rFonts w:cs="Tahoma" w:hint="eastAsia"/>
                <w:lang w:eastAsia="zh-CN"/>
              </w:rPr>
              <w:t>46</w:t>
            </w:r>
          </w:p>
        </w:tc>
      </w:tr>
      <w:tr w:rsidR="000108AB" w:rsidRPr="00632F81" w:rsidTr="000108AB">
        <w:trPr>
          <w:cantSplit/>
          <w:trHeight w:val="360"/>
        </w:trPr>
        <w:tc>
          <w:tcPr>
            <w:tcW w:w="10170" w:type="dxa"/>
            <w:gridSpan w:val="4"/>
            <w:tcBorders>
              <w:top w:val="nil"/>
              <w:left w:val="nil"/>
              <w:bottom w:val="single" w:sz="4" w:space="0" w:color="auto"/>
              <w:right w:val="nil"/>
            </w:tcBorders>
            <w:shd w:val="clear" w:color="auto" w:fill="auto"/>
            <w:vAlign w:val="center"/>
          </w:tcPr>
          <w:p w:rsidR="000108AB" w:rsidRPr="00632F81" w:rsidRDefault="000108AB" w:rsidP="000108AB">
            <w:pPr>
              <w:rPr>
                <w:rStyle w:val="StyleBold"/>
                <w:rFonts w:cs="Tahoma"/>
              </w:rPr>
            </w:pPr>
          </w:p>
        </w:tc>
      </w:tr>
      <w:tr w:rsidR="000108AB" w:rsidRPr="00632F81" w:rsidTr="000108AB">
        <w:trPr>
          <w:cantSplit/>
          <w:trHeight w:val="360"/>
        </w:trPr>
        <w:tc>
          <w:tcPr>
            <w:tcW w:w="10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108AB" w:rsidRPr="00632F81" w:rsidRDefault="000108AB" w:rsidP="000108AB">
            <w:pPr>
              <w:rPr>
                <w:rStyle w:val="StyleBold"/>
                <w:rFonts w:cs="Tahoma"/>
              </w:rPr>
            </w:pPr>
            <w:r w:rsidRPr="00632F81">
              <w:rPr>
                <w:rStyle w:val="StyleBold"/>
                <w:rFonts w:cs="Tahoma"/>
              </w:rPr>
              <w:t>Revision History:</w:t>
            </w:r>
          </w:p>
        </w:tc>
      </w:tr>
      <w:tr w:rsidR="000108AB" w:rsidRPr="00632F81" w:rsidTr="000108AB">
        <w:trPr>
          <w:cantSplit/>
          <w:trHeight w:val="365"/>
        </w:trPr>
        <w:tc>
          <w:tcPr>
            <w:tcW w:w="1080" w:type="dxa"/>
            <w:tcBorders>
              <w:top w:val="single" w:sz="4" w:space="0" w:color="auto"/>
              <w:left w:val="single" w:sz="4" w:space="0" w:color="auto"/>
              <w:right w:val="single" w:sz="4" w:space="0" w:color="auto"/>
            </w:tcBorders>
            <w:shd w:val="clear" w:color="auto" w:fill="auto"/>
            <w:vAlign w:val="center"/>
          </w:tcPr>
          <w:p w:rsidR="000108AB" w:rsidRPr="00632F81" w:rsidRDefault="000108AB" w:rsidP="000108AB">
            <w:pPr>
              <w:rPr>
                <w:rStyle w:val="StyleBold"/>
                <w:rFonts w:cs="Tahoma"/>
              </w:rPr>
            </w:pPr>
            <w:r w:rsidRPr="00632F81">
              <w:rPr>
                <w:rStyle w:val="StyleBold"/>
                <w:rFonts w:cs="Tahoma"/>
              </w:rPr>
              <w:t>Revision</w:t>
            </w:r>
          </w:p>
        </w:tc>
        <w:tc>
          <w:tcPr>
            <w:tcW w:w="1620" w:type="dxa"/>
            <w:tcBorders>
              <w:top w:val="single" w:sz="4" w:space="0" w:color="auto"/>
              <w:left w:val="single" w:sz="4" w:space="0" w:color="auto"/>
              <w:right w:val="single" w:sz="4" w:space="0" w:color="auto"/>
            </w:tcBorders>
            <w:shd w:val="clear" w:color="auto" w:fill="auto"/>
            <w:vAlign w:val="center"/>
          </w:tcPr>
          <w:p w:rsidR="000108AB" w:rsidRPr="00632F81" w:rsidRDefault="000108AB" w:rsidP="000108AB">
            <w:pPr>
              <w:rPr>
                <w:rStyle w:val="StyleBold"/>
                <w:rFonts w:cs="Tahoma"/>
              </w:rPr>
            </w:pPr>
            <w:r w:rsidRPr="00632F81">
              <w:rPr>
                <w:rStyle w:val="StyleBold"/>
                <w:rFonts w:cs="Tahoma"/>
              </w:rPr>
              <w:t xml:space="preserve">SDA </w:t>
            </w:r>
          </w:p>
        </w:tc>
        <w:tc>
          <w:tcPr>
            <w:tcW w:w="7470" w:type="dxa"/>
            <w:gridSpan w:val="2"/>
            <w:tcBorders>
              <w:top w:val="single" w:sz="4" w:space="0" w:color="auto"/>
              <w:left w:val="single" w:sz="4" w:space="0" w:color="auto"/>
              <w:right w:val="single" w:sz="4" w:space="0" w:color="auto"/>
            </w:tcBorders>
            <w:shd w:val="clear" w:color="auto" w:fill="auto"/>
            <w:vAlign w:val="center"/>
          </w:tcPr>
          <w:p w:rsidR="000108AB" w:rsidRPr="00632F81" w:rsidRDefault="000108AB" w:rsidP="000108AB">
            <w:pPr>
              <w:rPr>
                <w:rStyle w:val="StyleBold"/>
                <w:rFonts w:cs="Tahoma"/>
              </w:rPr>
            </w:pPr>
            <w:r w:rsidRPr="00632F81">
              <w:rPr>
                <w:rStyle w:val="StyleBold"/>
                <w:rFonts w:cs="Tahoma"/>
              </w:rPr>
              <w:t>Description</w:t>
            </w:r>
          </w:p>
        </w:tc>
      </w:tr>
      <w:tr w:rsidR="000108AB" w:rsidRPr="00632F81" w:rsidTr="000108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0108AB" w:rsidRDefault="000108AB" w:rsidP="000108AB">
            <w:pPr>
              <w:rPr>
                <w:rStyle w:val="StyleBold"/>
                <w:rFonts w:cs="Tahoma"/>
                <w:color w:val="000000"/>
                <w:lang w:eastAsia="zh-CN"/>
              </w:rPr>
            </w:pPr>
            <w:r>
              <w:rPr>
                <w:rStyle w:val="StyleBold"/>
                <w:rFonts w:cs="Tahoma" w:hint="eastAsia"/>
                <w:color w:val="000000"/>
                <w:lang w:eastAsia="zh-CN"/>
              </w:rPr>
              <w: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108AB" w:rsidRDefault="00313036" w:rsidP="00B26D67">
            <w:pPr>
              <w:rPr>
                <w:rStyle w:val="StyleBold"/>
                <w:rFonts w:cs="Tahoma"/>
                <w:lang w:eastAsia="zh-CN"/>
              </w:rPr>
            </w:pPr>
            <w:r w:rsidRPr="00AF7138">
              <w:rPr>
                <w:rStyle w:val="StyleBold"/>
                <w:rFonts w:cs="Tahoma"/>
              </w:rPr>
              <w:t>RC0</w:t>
            </w:r>
            <w:r w:rsidR="00B26D67">
              <w:rPr>
                <w:rStyle w:val="StyleBold"/>
                <w:rFonts w:cs="Tahoma"/>
                <w:lang w:eastAsia="zh-CN"/>
              </w:rPr>
              <w:t>86302</w:t>
            </w: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08AB" w:rsidRPr="00632F81" w:rsidRDefault="000108AB" w:rsidP="000108AB">
            <w:pPr>
              <w:rPr>
                <w:rStyle w:val="StyleBold"/>
                <w:rFonts w:cs="Tahoma"/>
                <w:lang w:eastAsia="zh-CN"/>
              </w:rPr>
            </w:pPr>
            <w:r>
              <w:rPr>
                <w:rStyle w:val="StyleBold"/>
                <w:rFonts w:cs="Tahoma" w:hint="eastAsia"/>
                <w:lang w:eastAsia="zh-CN"/>
              </w:rPr>
              <w:t>Initial Release</w:t>
            </w:r>
            <w:r w:rsidR="0024035C">
              <w:rPr>
                <w:rStyle w:val="StyleBold"/>
                <w:rFonts w:cs="Tahoma" w:hint="eastAsia"/>
                <w:lang w:eastAsia="zh-CN"/>
              </w:rPr>
              <w:t xml:space="preserve"> for Gateway v4</w:t>
            </w:r>
            <w:r w:rsidR="001879C4">
              <w:rPr>
                <w:rStyle w:val="StyleBold"/>
                <w:rFonts w:cs="Tahoma" w:hint="eastAsia"/>
                <w:lang w:eastAsia="zh-CN"/>
              </w:rPr>
              <w:t>.0</w:t>
            </w:r>
          </w:p>
        </w:tc>
      </w:tr>
      <w:tr w:rsidR="00CF5040" w:rsidRPr="00632F81" w:rsidTr="000108AB">
        <w:trPr>
          <w:cantSplit/>
          <w:trHeight w:val="364"/>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5040" w:rsidDel="00CF5040" w:rsidRDefault="00CF5040" w:rsidP="000108AB">
            <w:pPr>
              <w:rPr>
                <w:rStyle w:val="StyleBold"/>
                <w:rFonts w:cs="Tahoma"/>
                <w:color w:val="000000"/>
                <w:lang w:eastAsia="zh-CN"/>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F5040" w:rsidRPr="00AF7138" w:rsidRDefault="00CF5040" w:rsidP="00B26D67">
            <w:pPr>
              <w:rPr>
                <w:rStyle w:val="StyleBold"/>
                <w:rFonts w:cs="Tahoma"/>
              </w:rPr>
            </w:pPr>
          </w:p>
        </w:tc>
        <w:tc>
          <w:tcPr>
            <w:tcW w:w="74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F5040" w:rsidRDefault="00CF5040" w:rsidP="000108AB">
            <w:pPr>
              <w:rPr>
                <w:rStyle w:val="StyleBold"/>
                <w:rFonts w:cs="Tahoma"/>
                <w:lang w:eastAsia="zh-CN"/>
              </w:rPr>
            </w:pPr>
          </w:p>
        </w:tc>
      </w:tr>
      <w:tr w:rsidR="000108AB" w:rsidRPr="00632F81" w:rsidTr="000108AB">
        <w:trPr>
          <w:cantSplit/>
          <w:trHeight w:val="364"/>
        </w:trPr>
        <w:tc>
          <w:tcPr>
            <w:tcW w:w="1080" w:type="dxa"/>
            <w:tcBorders>
              <w:top w:val="nil"/>
              <w:left w:val="nil"/>
              <w:right w:val="nil"/>
            </w:tcBorders>
            <w:shd w:val="clear" w:color="auto" w:fill="auto"/>
            <w:vAlign w:val="center"/>
          </w:tcPr>
          <w:p w:rsidR="000108AB" w:rsidRPr="00632F81" w:rsidRDefault="000108AB" w:rsidP="000108AB">
            <w:pPr>
              <w:rPr>
                <w:rStyle w:val="StyleBold"/>
                <w:rFonts w:cs="Tahoma"/>
              </w:rPr>
            </w:pPr>
          </w:p>
        </w:tc>
        <w:tc>
          <w:tcPr>
            <w:tcW w:w="9090" w:type="dxa"/>
            <w:gridSpan w:val="3"/>
            <w:tcBorders>
              <w:top w:val="nil"/>
              <w:left w:val="nil"/>
              <w:right w:val="nil"/>
            </w:tcBorders>
            <w:shd w:val="clear" w:color="auto" w:fill="auto"/>
            <w:vAlign w:val="center"/>
          </w:tcPr>
          <w:p w:rsidR="000108AB" w:rsidRPr="00632F81" w:rsidRDefault="000108AB" w:rsidP="000108AB">
            <w:pPr>
              <w:rPr>
                <w:rStyle w:val="StyleBold"/>
                <w:rFonts w:cs="Tahoma"/>
              </w:rPr>
            </w:pPr>
          </w:p>
        </w:tc>
      </w:tr>
      <w:tr w:rsidR="000108AB" w:rsidRPr="00632F81" w:rsidTr="000108AB">
        <w:trPr>
          <w:trHeight w:val="360"/>
          <w:tblHeader/>
        </w:trPr>
        <w:tc>
          <w:tcPr>
            <w:tcW w:w="10170" w:type="dxa"/>
            <w:gridSpan w:val="4"/>
            <w:tcBorders>
              <w:top w:val="single" w:sz="4" w:space="0" w:color="auto"/>
              <w:bottom w:val="single" w:sz="4" w:space="0" w:color="auto"/>
            </w:tcBorders>
            <w:shd w:val="clear" w:color="auto" w:fill="auto"/>
            <w:vAlign w:val="center"/>
          </w:tcPr>
          <w:p w:rsidR="000108AB" w:rsidRPr="00632F81" w:rsidRDefault="000108AB" w:rsidP="00B26D67">
            <w:pPr>
              <w:rPr>
                <w:rStyle w:val="StyleBold"/>
                <w:rFonts w:cs="Tahoma"/>
              </w:rPr>
            </w:pPr>
            <w:r w:rsidRPr="00632F81">
              <w:rPr>
                <w:rStyle w:val="StyleBold"/>
                <w:rFonts w:cs="Tahoma"/>
              </w:rPr>
              <w:t>Author</w:t>
            </w:r>
            <w:r>
              <w:rPr>
                <w:rStyle w:val="StyleBold"/>
                <w:rFonts w:cs="Tahoma"/>
              </w:rPr>
              <w:t xml:space="preserve">(s):  Refer to </w:t>
            </w:r>
            <w:r w:rsidR="00F54C7C">
              <w:rPr>
                <w:rStyle w:val="StyleBold"/>
                <w:rFonts w:cs="Tahoma"/>
              </w:rPr>
              <w:t xml:space="preserve"> </w:t>
            </w:r>
            <w:r w:rsidR="00B26D67">
              <w:rPr>
                <w:rStyle w:val="StyleBold"/>
                <w:rFonts w:cs="Tahoma"/>
              </w:rPr>
              <w:t>Agile</w:t>
            </w:r>
            <w:r>
              <w:rPr>
                <w:rStyle w:val="StyleBold"/>
                <w:rFonts w:cs="Tahoma"/>
              </w:rPr>
              <w:t xml:space="preserve"> for approvals</w:t>
            </w:r>
          </w:p>
        </w:tc>
      </w:tr>
      <w:tr w:rsidR="000108AB" w:rsidRPr="00632F81" w:rsidTr="000108AB">
        <w:trPr>
          <w:trHeight w:val="400"/>
        </w:trPr>
        <w:tc>
          <w:tcPr>
            <w:tcW w:w="10170" w:type="dxa"/>
            <w:gridSpan w:val="4"/>
            <w:tcBorders>
              <w:bottom w:val="single" w:sz="4" w:space="0" w:color="auto"/>
            </w:tcBorders>
            <w:shd w:val="clear" w:color="auto" w:fill="auto"/>
            <w:vAlign w:val="center"/>
          </w:tcPr>
          <w:p w:rsidR="000108AB" w:rsidRPr="00C11789" w:rsidRDefault="00545B85" w:rsidP="000108AB">
            <w:pPr>
              <w:rPr>
                <w:rFonts w:ascii="Calibri" w:hAnsi="Calibri" w:cs="Calibri"/>
                <w:i/>
                <w:iCs/>
                <w:color w:val="000000"/>
                <w:sz w:val="22"/>
                <w:szCs w:val="22"/>
                <w:lang w:eastAsia="zh-CN"/>
              </w:rPr>
            </w:pPr>
            <w:r>
              <w:rPr>
                <w:rFonts w:ascii="Calibri" w:hAnsi="Calibri" w:cs="Calibri"/>
                <w:i/>
                <w:iCs/>
                <w:color w:val="000000"/>
                <w:sz w:val="22"/>
                <w:szCs w:val="22"/>
              </w:rPr>
              <w:t>Mirror Wang</w:t>
            </w:r>
            <w:r>
              <w:rPr>
                <w:rFonts w:ascii="Segoe UI" w:hAnsi="Segoe UI" w:cs="Segoe UI"/>
                <w:color w:val="000000"/>
              </w:rPr>
              <w:t xml:space="preserve"> – InsigmaUS QA [Manual Approval]</w:t>
            </w:r>
          </w:p>
        </w:tc>
      </w:tr>
      <w:tr w:rsidR="000108AB" w:rsidRPr="00632F81" w:rsidTr="000108AB">
        <w:trPr>
          <w:trHeight w:val="400"/>
        </w:trPr>
        <w:tc>
          <w:tcPr>
            <w:tcW w:w="10170" w:type="dxa"/>
            <w:gridSpan w:val="4"/>
            <w:tcBorders>
              <w:top w:val="nil"/>
              <w:left w:val="nil"/>
              <w:bottom w:val="single" w:sz="4" w:space="0" w:color="auto"/>
              <w:right w:val="nil"/>
            </w:tcBorders>
            <w:shd w:val="clear" w:color="auto" w:fill="auto"/>
            <w:vAlign w:val="center"/>
          </w:tcPr>
          <w:p w:rsidR="000108AB" w:rsidRPr="00632F81" w:rsidRDefault="000108AB" w:rsidP="000108AB">
            <w:pPr>
              <w:rPr>
                <w:rStyle w:val="StyleItalicBlue"/>
                <w:rFonts w:cs="Tahoma"/>
                <w:i w:val="0"/>
              </w:rPr>
            </w:pPr>
          </w:p>
        </w:tc>
      </w:tr>
      <w:tr w:rsidR="000108AB" w:rsidRPr="00632F81" w:rsidTr="000108AB">
        <w:trPr>
          <w:trHeight w:val="400"/>
        </w:trPr>
        <w:tc>
          <w:tcPr>
            <w:tcW w:w="10170" w:type="dxa"/>
            <w:gridSpan w:val="4"/>
            <w:tcBorders>
              <w:top w:val="single" w:sz="4" w:space="0" w:color="auto"/>
            </w:tcBorders>
            <w:shd w:val="clear" w:color="auto" w:fill="auto"/>
            <w:vAlign w:val="center"/>
          </w:tcPr>
          <w:p w:rsidR="000108AB" w:rsidRPr="004B105A" w:rsidRDefault="000108AB" w:rsidP="00B26D67">
            <w:pPr>
              <w:rPr>
                <w:rStyle w:val="StyleItalicBlue"/>
                <w:rFonts w:cs="Tahoma"/>
                <w:b/>
                <w:i w:val="0"/>
              </w:rPr>
            </w:pPr>
            <w:r w:rsidRPr="004B105A">
              <w:rPr>
                <w:rStyle w:val="StyleItalicBlue"/>
                <w:rFonts w:cs="Tahoma"/>
                <w:b/>
                <w:i w:val="0"/>
                <w:color w:val="auto"/>
              </w:rPr>
              <w:t>Approvals:</w:t>
            </w:r>
            <w:r>
              <w:rPr>
                <w:rStyle w:val="StyleItalicBlue"/>
                <w:rFonts w:cs="Tahoma"/>
                <w:b/>
                <w:i w:val="0"/>
                <w:color w:val="auto"/>
              </w:rPr>
              <w:t xml:space="preserve">  </w:t>
            </w:r>
            <w:r>
              <w:rPr>
                <w:rStyle w:val="StyleBold"/>
                <w:rFonts w:cs="Tahoma"/>
              </w:rPr>
              <w:t xml:space="preserve">Refer to </w:t>
            </w:r>
            <w:r w:rsidR="00F54C7C">
              <w:rPr>
                <w:rStyle w:val="StyleBold"/>
                <w:rFonts w:cs="Tahoma"/>
              </w:rPr>
              <w:t xml:space="preserve"> </w:t>
            </w:r>
            <w:r w:rsidR="00B26D67">
              <w:rPr>
                <w:rStyle w:val="StyleBold"/>
                <w:rFonts w:cs="Tahoma"/>
              </w:rPr>
              <w:t>Agile</w:t>
            </w:r>
            <w:r w:rsidR="00A40A61">
              <w:rPr>
                <w:rStyle w:val="StyleBold"/>
                <w:rFonts w:cs="Tahoma"/>
              </w:rPr>
              <w:t xml:space="preserve"> </w:t>
            </w:r>
            <w:r>
              <w:rPr>
                <w:rStyle w:val="StyleBold"/>
                <w:rFonts w:cs="Tahoma"/>
              </w:rPr>
              <w:t>for approvals</w:t>
            </w:r>
          </w:p>
        </w:tc>
      </w:tr>
      <w:tr w:rsidR="000108AB" w:rsidRPr="00632F81" w:rsidTr="000108AB">
        <w:trPr>
          <w:trHeight w:val="400"/>
        </w:trPr>
        <w:tc>
          <w:tcPr>
            <w:tcW w:w="10170" w:type="dxa"/>
            <w:gridSpan w:val="4"/>
            <w:shd w:val="clear" w:color="auto" w:fill="auto"/>
          </w:tcPr>
          <w:p w:rsidR="000108AB" w:rsidRPr="00C11789" w:rsidRDefault="000108AB" w:rsidP="000108AB">
            <w:pPr>
              <w:rPr>
                <w:rFonts w:ascii="Calibri" w:hAnsi="Calibri" w:cs="Calibri"/>
                <w:i/>
                <w:iCs/>
                <w:color w:val="000000"/>
                <w:sz w:val="22"/>
                <w:szCs w:val="22"/>
              </w:rPr>
            </w:pPr>
            <w:r w:rsidRPr="00C11789">
              <w:rPr>
                <w:rFonts w:ascii="Calibri" w:hAnsi="Calibri" w:cs="Calibri"/>
                <w:i/>
                <w:color w:val="000000"/>
                <w:sz w:val="22"/>
                <w:szCs w:val="22"/>
              </w:rPr>
              <w:t>Paul Ourada –</w:t>
            </w:r>
            <w:r w:rsidRPr="00C11789">
              <w:rPr>
                <w:rFonts w:ascii="Calibri" w:hAnsi="Calibri" w:cs="Calibri" w:hint="eastAsia"/>
                <w:i/>
                <w:color w:val="000000"/>
                <w:sz w:val="22"/>
                <w:szCs w:val="22"/>
              </w:rPr>
              <w:t xml:space="preserve"> </w:t>
            </w:r>
            <w:r w:rsidRPr="00C11789">
              <w:rPr>
                <w:rFonts w:ascii="Calibri" w:hAnsi="Calibri" w:cs="Calibri"/>
                <w:bCs/>
                <w:i/>
                <w:iCs/>
                <w:color w:val="000000"/>
                <w:sz w:val="22"/>
                <w:szCs w:val="22"/>
              </w:rPr>
              <w:t>System Architect</w:t>
            </w:r>
          </w:p>
        </w:tc>
      </w:tr>
      <w:tr w:rsidR="000108AB" w:rsidRPr="00632F81" w:rsidTr="000108AB">
        <w:trPr>
          <w:trHeight w:val="400"/>
        </w:trPr>
        <w:tc>
          <w:tcPr>
            <w:tcW w:w="10170" w:type="dxa"/>
            <w:gridSpan w:val="4"/>
            <w:shd w:val="clear" w:color="auto" w:fill="auto"/>
          </w:tcPr>
          <w:p w:rsidR="000108AB" w:rsidRPr="00C11789" w:rsidRDefault="000108AB" w:rsidP="000108AB">
            <w:pPr>
              <w:rPr>
                <w:rFonts w:ascii="Calibri" w:hAnsi="Calibri" w:cs="Calibri"/>
                <w:i/>
                <w:iCs/>
                <w:color w:val="000000"/>
                <w:sz w:val="22"/>
                <w:szCs w:val="22"/>
              </w:rPr>
            </w:pPr>
            <w:r w:rsidRPr="00C11789">
              <w:rPr>
                <w:rFonts w:ascii="Calibri" w:hAnsi="Calibri" w:cs="Calibri" w:hint="eastAsia"/>
                <w:i/>
                <w:iCs/>
                <w:color w:val="000000"/>
                <w:sz w:val="22"/>
                <w:szCs w:val="22"/>
              </w:rPr>
              <w:t>Maureen Richard</w:t>
            </w:r>
            <w:r w:rsidRPr="00C11789">
              <w:rPr>
                <w:rFonts w:ascii="Calibri" w:hAnsi="Calibri" w:cs="Calibri"/>
                <w:i/>
                <w:iCs/>
                <w:color w:val="000000"/>
                <w:sz w:val="22"/>
                <w:szCs w:val="22"/>
              </w:rPr>
              <w:t xml:space="preserve"> –</w:t>
            </w:r>
            <w:r w:rsidRPr="00C11789">
              <w:rPr>
                <w:rFonts w:ascii="Calibri" w:hAnsi="Calibri" w:cs="Calibri" w:hint="eastAsia"/>
                <w:i/>
                <w:iCs/>
                <w:color w:val="000000"/>
                <w:sz w:val="22"/>
                <w:szCs w:val="22"/>
              </w:rPr>
              <w:t xml:space="preserve"> </w:t>
            </w:r>
            <w:r w:rsidRPr="00C11789">
              <w:rPr>
                <w:rFonts w:ascii="Calibri" w:hAnsi="Calibri" w:cs="Calibri"/>
                <w:i/>
                <w:iCs/>
                <w:color w:val="000000"/>
                <w:sz w:val="22"/>
                <w:szCs w:val="22"/>
              </w:rPr>
              <w:t>Product Owner</w:t>
            </w:r>
          </w:p>
        </w:tc>
      </w:tr>
      <w:tr w:rsidR="000108AB" w:rsidRPr="00632F81" w:rsidTr="000108AB">
        <w:trPr>
          <w:trHeight w:val="400"/>
        </w:trPr>
        <w:tc>
          <w:tcPr>
            <w:tcW w:w="10170" w:type="dxa"/>
            <w:gridSpan w:val="4"/>
            <w:shd w:val="clear" w:color="auto" w:fill="auto"/>
          </w:tcPr>
          <w:p w:rsidR="000108AB" w:rsidRPr="00C11789" w:rsidRDefault="000108AB" w:rsidP="000108AB">
            <w:pPr>
              <w:rPr>
                <w:rFonts w:ascii="Calibri" w:hAnsi="Calibri" w:cs="Calibri"/>
                <w:i/>
                <w:iCs/>
                <w:color w:val="000000"/>
                <w:sz w:val="22"/>
                <w:szCs w:val="22"/>
              </w:rPr>
            </w:pPr>
            <w:r w:rsidRPr="00C11789">
              <w:rPr>
                <w:rFonts w:ascii="Calibri" w:hAnsi="Calibri" w:cs="Calibri"/>
                <w:i/>
                <w:iCs/>
                <w:color w:val="000000"/>
                <w:sz w:val="22"/>
                <w:szCs w:val="22"/>
              </w:rPr>
              <w:t>Ashwini Pandey –</w:t>
            </w:r>
            <w:r w:rsidRPr="00C11789">
              <w:rPr>
                <w:rFonts w:ascii="Calibri" w:hAnsi="Calibri" w:cs="Calibri" w:hint="eastAsia"/>
                <w:i/>
                <w:iCs/>
                <w:color w:val="000000"/>
                <w:sz w:val="22"/>
                <w:szCs w:val="22"/>
              </w:rPr>
              <w:t xml:space="preserve"> MI</w:t>
            </w:r>
            <w:r w:rsidRPr="00C11789">
              <w:rPr>
                <w:rFonts w:ascii="Calibri" w:hAnsi="Calibri" w:cs="Calibri"/>
                <w:i/>
                <w:iCs/>
                <w:color w:val="000000"/>
                <w:sz w:val="22"/>
                <w:szCs w:val="22"/>
              </w:rPr>
              <w:t xml:space="preserve"> Program Manager</w:t>
            </w:r>
          </w:p>
        </w:tc>
      </w:tr>
      <w:tr w:rsidR="00381A3A" w:rsidRPr="00632F81" w:rsidTr="000108AB">
        <w:trPr>
          <w:trHeight w:val="400"/>
        </w:trPr>
        <w:tc>
          <w:tcPr>
            <w:tcW w:w="10170" w:type="dxa"/>
            <w:gridSpan w:val="4"/>
            <w:shd w:val="clear" w:color="auto" w:fill="auto"/>
          </w:tcPr>
          <w:p w:rsidR="00381A3A" w:rsidRPr="00C11789" w:rsidRDefault="00381A3A" w:rsidP="000108AB">
            <w:pPr>
              <w:rPr>
                <w:rFonts w:ascii="Calibri" w:hAnsi="Calibri" w:cs="Calibri"/>
                <w:i/>
                <w:iCs/>
                <w:color w:val="000000"/>
                <w:sz w:val="22"/>
                <w:szCs w:val="22"/>
              </w:rPr>
            </w:pPr>
            <w:r>
              <w:rPr>
                <w:rFonts w:ascii="Calibri" w:hAnsi="Calibri" w:cs="Calibri"/>
                <w:i/>
                <w:iCs/>
                <w:color w:val="000000"/>
                <w:sz w:val="22"/>
                <w:szCs w:val="22"/>
              </w:rPr>
              <w:t>Cliff Schorr – QA, PMR</w:t>
            </w:r>
          </w:p>
        </w:tc>
      </w:tr>
    </w:tbl>
    <w:p w:rsidR="000108AB" w:rsidRDefault="000108AB" w:rsidP="006316D5">
      <w:pPr>
        <w:jc w:val="center"/>
        <w:rPr>
          <w:rFonts w:ascii="Tahoma" w:hAnsi="Tahoma" w:cs="Tahoma"/>
          <w:b/>
          <w:sz w:val="32"/>
          <w:szCs w:val="32"/>
          <w:lang w:eastAsia="zh-CN"/>
        </w:rPr>
      </w:pPr>
    </w:p>
    <w:p w:rsidR="006316D5" w:rsidRPr="00B72F53" w:rsidRDefault="000108AB" w:rsidP="006316D5">
      <w:pPr>
        <w:jc w:val="center"/>
        <w:rPr>
          <w:rFonts w:ascii="Tahoma" w:hAnsi="Tahoma" w:cs="Tahoma"/>
          <w:b/>
          <w:sz w:val="32"/>
          <w:szCs w:val="32"/>
          <w:lang w:eastAsia="zh-CN"/>
        </w:rPr>
      </w:pPr>
      <w:r w:rsidRPr="00B72F53">
        <w:rPr>
          <w:rFonts w:ascii="Tahoma" w:hAnsi="Tahoma" w:cs="Tahoma"/>
          <w:b/>
          <w:sz w:val="32"/>
          <w:szCs w:val="32"/>
        </w:rPr>
        <w:t xml:space="preserve"> </w:t>
      </w:r>
      <w:r w:rsidR="006A139C" w:rsidRPr="006A139C">
        <w:rPr>
          <w:rFonts w:ascii="Tahoma" w:hAnsi="Tahoma" w:cs="Tahoma"/>
          <w:b/>
          <w:sz w:val="32"/>
          <w:szCs w:val="32"/>
        </w:rPr>
        <w:t>RE00062808</w:t>
      </w:r>
      <w:r w:rsidR="002167E5" w:rsidRPr="00B72F53">
        <w:rPr>
          <w:rFonts w:ascii="Tahoma" w:hAnsi="Tahoma" w:cs="Tahoma"/>
          <w:b/>
          <w:sz w:val="32"/>
          <w:szCs w:val="32"/>
        </w:rPr>
        <w:t xml:space="preserve"> </w:t>
      </w:r>
      <w:r w:rsidR="006316D5" w:rsidRPr="00B72F53">
        <w:rPr>
          <w:rFonts w:ascii="Tahoma" w:hAnsi="Tahoma" w:cs="Tahoma"/>
          <w:b/>
          <w:sz w:val="32"/>
          <w:szCs w:val="32"/>
        </w:rPr>
        <w:t xml:space="preserve">Rev </w:t>
      </w:r>
      <w:r w:rsidR="00CF5040">
        <w:rPr>
          <w:rFonts w:ascii="Tahoma" w:hAnsi="Tahoma" w:cs="Tahoma" w:hint="eastAsia"/>
          <w:b/>
          <w:sz w:val="32"/>
          <w:szCs w:val="32"/>
          <w:lang w:eastAsia="zh-CN"/>
        </w:rPr>
        <w:t>A</w:t>
      </w:r>
    </w:p>
    <w:sdt>
      <w:sdtPr>
        <w:rPr>
          <w:rFonts w:ascii="Arial" w:eastAsia="SimSun" w:hAnsi="Arial" w:cs="Times New Roman"/>
          <w:b w:val="0"/>
          <w:color w:val="auto"/>
          <w:sz w:val="20"/>
          <w:szCs w:val="20"/>
          <w:lang w:eastAsia="en-US"/>
        </w:rPr>
        <w:id w:val="816074880"/>
        <w:docPartObj>
          <w:docPartGallery w:val="Table of Contents"/>
          <w:docPartUnique/>
        </w:docPartObj>
      </w:sdtPr>
      <w:sdtEndPr>
        <w:rPr>
          <w:noProof/>
        </w:rPr>
      </w:sdtEndPr>
      <w:sdtContent>
        <w:p w:rsidR="00A71365" w:rsidRDefault="00A71365" w:rsidP="00272506">
          <w:pPr>
            <w:pStyle w:val="TOCHeading"/>
          </w:pPr>
          <w:r>
            <w:br w:type="page"/>
          </w:r>
        </w:p>
        <w:p w:rsidR="00A71365" w:rsidRDefault="00A71365" w:rsidP="00272506">
          <w:pPr>
            <w:pStyle w:val="TOCHeading"/>
            <w:rPr>
              <w:rFonts w:ascii="Arial" w:eastAsia="SimSun" w:hAnsi="Arial" w:cs="Times New Roman"/>
              <w:b w:val="0"/>
              <w:color w:val="auto"/>
              <w:sz w:val="20"/>
              <w:szCs w:val="20"/>
              <w:lang w:eastAsia="zh-CN"/>
            </w:rPr>
          </w:pPr>
        </w:p>
        <w:p w:rsidR="001D5CAC" w:rsidRPr="007C13BA" w:rsidRDefault="001D5CAC" w:rsidP="00885764">
          <w:pPr>
            <w:jc w:val="center"/>
          </w:pPr>
          <w:r w:rsidRPr="00885764">
            <w:rPr>
              <w:sz w:val="28"/>
              <w:szCs w:val="28"/>
            </w:rPr>
            <w:t>Table of Contents</w:t>
          </w:r>
        </w:p>
        <w:p w:rsidR="007E422E" w:rsidRDefault="001D5CAC">
          <w:pPr>
            <w:pStyle w:val="TOC1"/>
            <w:tabs>
              <w:tab w:val="left" w:pos="400"/>
              <w:tab w:val="right" w:leader="dot" w:pos="9350"/>
            </w:tabs>
            <w:rPr>
              <w:rFonts w:asciiTheme="minorHAnsi" w:eastAsiaTheme="minorEastAsia" w:hAnsiTheme="minorHAnsi" w:cstheme="minorBidi"/>
              <w:b w:val="0"/>
              <w:bCs w:val="0"/>
              <w:i w:val="0"/>
              <w:iCs w:val="0"/>
              <w:noProof/>
              <w:kern w:val="2"/>
              <w:sz w:val="21"/>
              <w:szCs w:val="22"/>
              <w:lang w:eastAsia="zh-CN"/>
            </w:rPr>
          </w:pPr>
          <w:r>
            <w:fldChar w:fldCharType="begin"/>
          </w:r>
          <w:r>
            <w:instrText xml:space="preserve"> TOC \o "1-3" \h \z \u </w:instrText>
          </w:r>
          <w:r>
            <w:fldChar w:fldCharType="separate"/>
          </w:r>
          <w:hyperlink w:anchor="_Toc458775886" w:history="1">
            <w:r w:rsidR="007E422E" w:rsidRPr="001A7418">
              <w:rPr>
                <w:rStyle w:val="Hyperlink"/>
                <w:noProof/>
              </w:rPr>
              <w:t>1</w:t>
            </w:r>
            <w:r w:rsidR="007E422E">
              <w:rPr>
                <w:rFonts w:asciiTheme="minorHAnsi" w:eastAsiaTheme="minorEastAsia" w:hAnsiTheme="minorHAnsi" w:cstheme="minorBidi"/>
                <w:b w:val="0"/>
                <w:bCs w:val="0"/>
                <w:i w:val="0"/>
                <w:iCs w:val="0"/>
                <w:noProof/>
                <w:kern w:val="2"/>
                <w:sz w:val="21"/>
                <w:szCs w:val="22"/>
                <w:lang w:eastAsia="zh-CN"/>
              </w:rPr>
              <w:tab/>
            </w:r>
            <w:r w:rsidR="007E422E" w:rsidRPr="001A7418">
              <w:rPr>
                <w:rStyle w:val="Hyperlink"/>
                <w:noProof/>
              </w:rPr>
              <w:t>Overview</w:t>
            </w:r>
            <w:r w:rsidR="007E422E">
              <w:rPr>
                <w:noProof/>
                <w:webHidden/>
              </w:rPr>
              <w:tab/>
            </w:r>
            <w:r w:rsidR="007E422E">
              <w:rPr>
                <w:noProof/>
                <w:webHidden/>
              </w:rPr>
              <w:fldChar w:fldCharType="begin"/>
            </w:r>
            <w:r w:rsidR="007E422E">
              <w:rPr>
                <w:noProof/>
                <w:webHidden/>
              </w:rPr>
              <w:instrText xml:space="preserve"> PAGEREF _Toc458775886 \h </w:instrText>
            </w:r>
            <w:r w:rsidR="007E422E">
              <w:rPr>
                <w:noProof/>
                <w:webHidden/>
              </w:rPr>
            </w:r>
            <w:r w:rsidR="007E422E">
              <w:rPr>
                <w:noProof/>
                <w:webHidden/>
              </w:rPr>
              <w:fldChar w:fldCharType="separate"/>
            </w:r>
            <w:r w:rsidR="001D3066">
              <w:rPr>
                <w:noProof/>
                <w:webHidden/>
              </w:rPr>
              <w:t>3</w:t>
            </w:r>
            <w:r w:rsidR="007E422E">
              <w:rPr>
                <w:noProof/>
                <w:webHidden/>
              </w:rPr>
              <w:fldChar w:fldCharType="end"/>
            </w:r>
          </w:hyperlink>
        </w:p>
        <w:p w:rsidR="007E422E" w:rsidRDefault="008351F5">
          <w:pPr>
            <w:pStyle w:val="TOC2"/>
            <w:tabs>
              <w:tab w:val="left" w:pos="800"/>
              <w:tab w:val="right" w:leader="dot" w:pos="9350"/>
            </w:tabs>
            <w:rPr>
              <w:rFonts w:asciiTheme="minorHAnsi" w:eastAsiaTheme="minorEastAsia" w:hAnsiTheme="minorHAnsi" w:cstheme="minorBidi"/>
              <w:b w:val="0"/>
              <w:bCs w:val="0"/>
              <w:noProof/>
              <w:kern w:val="2"/>
              <w:sz w:val="21"/>
              <w:lang w:eastAsia="zh-CN"/>
            </w:rPr>
          </w:pPr>
          <w:hyperlink w:anchor="_Toc458775887" w:history="1">
            <w:r w:rsidR="007E422E" w:rsidRPr="001A7418">
              <w:rPr>
                <w:rStyle w:val="Hyperlink"/>
                <w:noProof/>
              </w:rPr>
              <w:t>1.1</w:t>
            </w:r>
            <w:r w:rsidR="007E422E">
              <w:rPr>
                <w:rFonts w:asciiTheme="minorHAnsi" w:eastAsiaTheme="minorEastAsia" w:hAnsiTheme="minorHAnsi" w:cstheme="minorBidi"/>
                <w:b w:val="0"/>
                <w:bCs w:val="0"/>
                <w:noProof/>
                <w:kern w:val="2"/>
                <w:sz w:val="21"/>
                <w:lang w:eastAsia="zh-CN"/>
              </w:rPr>
              <w:tab/>
            </w:r>
            <w:r w:rsidR="007E422E" w:rsidRPr="001A7418">
              <w:rPr>
                <w:rStyle w:val="Hyperlink"/>
                <w:noProof/>
                <w:lang w:eastAsia="zh-CN"/>
              </w:rPr>
              <w:t>Scope</w:t>
            </w:r>
            <w:r w:rsidR="007E422E">
              <w:rPr>
                <w:noProof/>
                <w:webHidden/>
              </w:rPr>
              <w:tab/>
            </w:r>
            <w:r w:rsidR="007E422E">
              <w:rPr>
                <w:noProof/>
                <w:webHidden/>
              </w:rPr>
              <w:fldChar w:fldCharType="begin"/>
            </w:r>
            <w:r w:rsidR="007E422E">
              <w:rPr>
                <w:noProof/>
                <w:webHidden/>
              </w:rPr>
              <w:instrText xml:space="preserve"> PAGEREF _Toc458775887 \h </w:instrText>
            </w:r>
            <w:r w:rsidR="007E422E">
              <w:rPr>
                <w:noProof/>
                <w:webHidden/>
              </w:rPr>
            </w:r>
            <w:r w:rsidR="007E422E">
              <w:rPr>
                <w:noProof/>
                <w:webHidden/>
              </w:rPr>
              <w:fldChar w:fldCharType="separate"/>
            </w:r>
            <w:r w:rsidR="001D3066">
              <w:rPr>
                <w:noProof/>
                <w:webHidden/>
              </w:rPr>
              <w:t>3</w:t>
            </w:r>
            <w:r w:rsidR="007E422E">
              <w:rPr>
                <w:noProof/>
                <w:webHidden/>
              </w:rPr>
              <w:fldChar w:fldCharType="end"/>
            </w:r>
          </w:hyperlink>
        </w:p>
        <w:p w:rsidR="007E422E" w:rsidRDefault="008351F5">
          <w:pPr>
            <w:pStyle w:val="TOC2"/>
            <w:tabs>
              <w:tab w:val="left" w:pos="800"/>
              <w:tab w:val="right" w:leader="dot" w:pos="9350"/>
            </w:tabs>
            <w:rPr>
              <w:rFonts w:asciiTheme="minorHAnsi" w:eastAsiaTheme="minorEastAsia" w:hAnsiTheme="minorHAnsi" w:cstheme="minorBidi"/>
              <w:b w:val="0"/>
              <w:bCs w:val="0"/>
              <w:noProof/>
              <w:kern w:val="2"/>
              <w:sz w:val="21"/>
              <w:lang w:eastAsia="zh-CN"/>
            </w:rPr>
          </w:pPr>
          <w:hyperlink w:anchor="_Toc458775888" w:history="1">
            <w:r w:rsidR="007E422E" w:rsidRPr="001A7418">
              <w:rPr>
                <w:rStyle w:val="Hyperlink"/>
                <w:noProof/>
                <w:lang w:eastAsia="zh-CN"/>
              </w:rPr>
              <w:t>1.2</w:t>
            </w:r>
            <w:r w:rsidR="007E422E">
              <w:rPr>
                <w:rFonts w:asciiTheme="minorHAnsi" w:eastAsiaTheme="minorEastAsia" w:hAnsiTheme="minorHAnsi" w:cstheme="minorBidi"/>
                <w:b w:val="0"/>
                <w:bCs w:val="0"/>
                <w:noProof/>
                <w:kern w:val="2"/>
                <w:sz w:val="21"/>
                <w:lang w:eastAsia="zh-CN"/>
              </w:rPr>
              <w:tab/>
            </w:r>
            <w:r w:rsidR="007E422E" w:rsidRPr="001A7418">
              <w:rPr>
                <w:rStyle w:val="Hyperlink"/>
                <w:noProof/>
              </w:rPr>
              <w:t>Responsibilities</w:t>
            </w:r>
            <w:r w:rsidR="007E422E">
              <w:rPr>
                <w:noProof/>
                <w:webHidden/>
              </w:rPr>
              <w:tab/>
            </w:r>
            <w:r w:rsidR="007E422E">
              <w:rPr>
                <w:noProof/>
                <w:webHidden/>
              </w:rPr>
              <w:fldChar w:fldCharType="begin"/>
            </w:r>
            <w:r w:rsidR="007E422E">
              <w:rPr>
                <w:noProof/>
                <w:webHidden/>
              </w:rPr>
              <w:instrText xml:space="preserve"> PAGEREF _Toc458775888 \h </w:instrText>
            </w:r>
            <w:r w:rsidR="007E422E">
              <w:rPr>
                <w:noProof/>
                <w:webHidden/>
              </w:rPr>
            </w:r>
            <w:r w:rsidR="007E422E">
              <w:rPr>
                <w:noProof/>
                <w:webHidden/>
              </w:rPr>
              <w:fldChar w:fldCharType="separate"/>
            </w:r>
            <w:r w:rsidR="001D3066">
              <w:rPr>
                <w:noProof/>
                <w:webHidden/>
              </w:rPr>
              <w:t>3</w:t>
            </w:r>
            <w:r w:rsidR="007E422E">
              <w:rPr>
                <w:noProof/>
                <w:webHidden/>
              </w:rPr>
              <w:fldChar w:fldCharType="end"/>
            </w:r>
          </w:hyperlink>
        </w:p>
        <w:p w:rsidR="007E422E" w:rsidRDefault="008351F5">
          <w:pPr>
            <w:pStyle w:val="TOC2"/>
            <w:tabs>
              <w:tab w:val="left" w:pos="800"/>
              <w:tab w:val="right" w:leader="dot" w:pos="9350"/>
            </w:tabs>
            <w:rPr>
              <w:rFonts w:asciiTheme="minorHAnsi" w:eastAsiaTheme="minorEastAsia" w:hAnsiTheme="minorHAnsi" w:cstheme="minorBidi"/>
              <w:b w:val="0"/>
              <w:bCs w:val="0"/>
              <w:noProof/>
              <w:kern w:val="2"/>
              <w:sz w:val="21"/>
              <w:lang w:eastAsia="zh-CN"/>
            </w:rPr>
          </w:pPr>
          <w:hyperlink w:anchor="_Toc458775889" w:history="1">
            <w:r w:rsidR="007E422E" w:rsidRPr="001A7418">
              <w:rPr>
                <w:rStyle w:val="Hyperlink"/>
                <w:noProof/>
              </w:rPr>
              <w:t>1.3</w:t>
            </w:r>
            <w:r w:rsidR="007E422E">
              <w:rPr>
                <w:rFonts w:asciiTheme="minorHAnsi" w:eastAsiaTheme="minorEastAsia" w:hAnsiTheme="minorHAnsi" w:cstheme="minorBidi"/>
                <w:b w:val="0"/>
                <w:bCs w:val="0"/>
                <w:noProof/>
                <w:kern w:val="2"/>
                <w:sz w:val="21"/>
                <w:lang w:eastAsia="zh-CN"/>
              </w:rPr>
              <w:tab/>
            </w:r>
            <w:r w:rsidR="007E422E" w:rsidRPr="001A7418">
              <w:rPr>
                <w:rStyle w:val="Hyperlink"/>
                <w:noProof/>
              </w:rPr>
              <w:t>Reference</w:t>
            </w:r>
            <w:r w:rsidR="007E422E">
              <w:rPr>
                <w:noProof/>
                <w:webHidden/>
              </w:rPr>
              <w:tab/>
            </w:r>
            <w:r w:rsidR="007E422E">
              <w:rPr>
                <w:noProof/>
                <w:webHidden/>
              </w:rPr>
              <w:fldChar w:fldCharType="begin"/>
            </w:r>
            <w:r w:rsidR="007E422E">
              <w:rPr>
                <w:noProof/>
                <w:webHidden/>
              </w:rPr>
              <w:instrText xml:space="preserve"> PAGEREF _Toc458775889 \h </w:instrText>
            </w:r>
            <w:r w:rsidR="007E422E">
              <w:rPr>
                <w:noProof/>
                <w:webHidden/>
              </w:rPr>
            </w:r>
            <w:r w:rsidR="007E422E">
              <w:rPr>
                <w:noProof/>
                <w:webHidden/>
              </w:rPr>
              <w:fldChar w:fldCharType="separate"/>
            </w:r>
            <w:r w:rsidR="001D3066">
              <w:rPr>
                <w:noProof/>
                <w:webHidden/>
              </w:rPr>
              <w:t>3</w:t>
            </w:r>
            <w:r w:rsidR="007E422E">
              <w:rPr>
                <w:noProof/>
                <w:webHidden/>
              </w:rPr>
              <w:fldChar w:fldCharType="end"/>
            </w:r>
          </w:hyperlink>
        </w:p>
        <w:p w:rsidR="007E422E" w:rsidRDefault="008351F5">
          <w:pPr>
            <w:pStyle w:val="TOC1"/>
            <w:tabs>
              <w:tab w:val="left" w:pos="400"/>
              <w:tab w:val="right" w:leader="dot" w:pos="9350"/>
            </w:tabs>
            <w:rPr>
              <w:rFonts w:asciiTheme="minorHAnsi" w:eastAsiaTheme="minorEastAsia" w:hAnsiTheme="minorHAnsi" w:cstheme="minorBidi"/>
              <w:b w:val="0"/>
              <w:bCs w:val="0"/>
              <w:i w:val="0"/>
              <w:iCs w:val="0"/>
              <w:noProof/>
              <w:kern w:val="2"/>
              <w:sz w:val="21"/>
              <w:szCs w:val="22"/>
              <w:lang w:eastAsia="zh-CN"/>
            </w:rPr>
          </w:pPr>
          <w:hyperlink w:anchor="_Toc458775890" w:history="1">
            <w:r w:rsidR="007E422E" w:rsidRPr="001A7418">
              <w:rPr>
                <w:rStyle w:val="Hyperlink"/>
                <w:noProof/>
                <w:lang w:eastAsia="zh-CN"/>
              </w:rPr>
              <w:t>2</w:t>
            </w:r>
            <w:r w:rsidR="007E422E">
              <w:rPr>
                <w:rFonts w:asciiTheme="minorHAnsi" w:eastAsiaTheme="minorEastAsia" w:hAnsiTheme="minorHAnsi" w:cstheme="minorBidi"/>
                <w:b w:val="0"/>
                <w:bCs w:val="0"/>
                <w:i w:val="0"/>
                <w:iCs w:val="0"/>
                <w:noProof/>
                <w:kern w:val="2"/>
                <w:sz w:val="21"/>
                <w:szCs w:val="22"/>
                <w:lang w:eastAsia="zh-CN"/>
              </w:rPr>
              <w:tab/>
            </w:r>
            <w:r w:rsidR="007E422E" w:rsidRPr="001A7418">
              <w:rPr>
                <w:rStyle w:val="Hyperlink"/>
                <w:noProof/>
              </w:rPr>
              <w:t>Requirements Traceability Matrix</w:t>
            </w:r>
            <w:r w:rsidR="007E422E">
              <w:rPr>
                <w:noProof/>
                <w:webHidden/>
              </w:rPr>
              <w:tab/>
            </w:r>
            <w:r w:rsidR="007E422E">
              <w:rPr>
                <w:noProof/>
                <w:webHidden/>
              </w:rPr>
              <w:fldChar w:fldCharType="begin"/>
            </w:r>
            <w:r w:rsidR="007E422E">
              <w:rPr>
                <w:noProof/>
                <w:webHidden/>
              </w:rPr>
              <w:instrText xml:space="preserve"> PAGEREF _Toc458775890 \h </w:instrText>
            </w:r>
            <w:r w:rsidR="007E422E">
              <w:rPr>
                <w:noProof/>
                <w:webHidden/>
              </w:rPr>
            </w:r>
            <w:r w:rsidR="007E422E">
              <w:rPr>
                <w:noProof/>
                <w:webHidden/>
              </w:rPr>
              <w:fldChar w:fldCharType="separate"/>
            </w:r>
            <w:r w:rsidR="001D3066">
              <w:rPr>
                <w:noProof/>
                <w:webHidden/>
              </w:rPr>
              <w:t>4</w:t>
            </w:r>
            <w:r w:rsidR="007E422E">
              <w:rPr>
                <w:noProof/>
                <w:webHidden/>
              </w:rPr>
              <w:fldChar w:fldCharType="end"/>
            </w:r>
          </w:hyperlink>
        </w:p>
        <w:p w:rsidR="007E422E" w:rsidRDefault="008351F5">
          <w:pPr>
            <w:pStyle w:val="TOC2"/>
            <w:tabs>
              <w:tab w:val="left" w:pos="800"/>
              <w:tab w:val="right" w:leader="dot" w:pos="9350"/>
            </w:tabs>
            <w:rPr>
              <w:rFonts w:asciiTheme="minorHAnsi" w:eastAsiaTheme="minorEastAsia" w:hAnsiTheme="minorHAnsi" w:cstheme="minorBidi"/>
              <w:b w:val="0"/>
              <w:bCs w:val="0"/>
              <w:noProof/>
              <w:kern w:val="2"/>
              <w:sz w:val="21"/>
              <w:lang w:eastAsia="zh-CN"/>
            </w:rPr>
          </w:pPr>
          <w:hyperlink w:anchor="_Toc458775891" w:history="1">
            <w:r w:rsidR="007E422E" w:rsidRPr="001A7418">
              <w:rPr>
                <w:rStyle w:val="Hyperlink"/>
                <w:noProof/>
              </w:rPr>
              <w:t>2.1</w:t>
            </w:r>
            <w:r w:rsidR="007E422E">
              <w:rPr>
                <w:rFonts w:asciiTheme="minorHAnsi" w:eastAsiaTheme="minorEastAsia" w:hAnsiTheme="minorHAnsi" w:cstheme="minorBidi"/>
                <w:b w:val="0"/>
                <w:bCs w:val="0"/>
                <w:noProof/>
                <w:kern w:val="2"/>
                <w:sz w:val="21"/>
                <w:lang w:eastAsia="zh-CN"/>
              </w:rPr>
              <w:tab/>
            </w:r>
            <w:r w:rsidR="007E422E" w:rsidRPr="001A7418">
              <w:rPr>
                <w:rStyle w:val="Hyperlink"/>
                <w:noProof/>
              </w:rPr>
              <w:t>Description of Matrix Fields</w:t>
            </w:r>
            <w:r w:rsidR="007E422E">
              <w:rPr>
                <w:noProof/>
                <w:webHidden/>
              </w:rPr>
              <w:tab/>
            </w:r>
            <w:r w:rsidR="007E422E">
              <w:rPr>
                <w:noProof/>
                <w:webHidden/>
              </w:rPr>
              <w:fldChar w:fldCharType="begin"/>
            </w:r>
            <w:r w:rsidR="007E422E">
              <w:rPr>
                <w:noProof/>
                <w:webHidden/>
              </w:rPr>
              <w:instrText xml:space="preserve"> PAGEREF _Toc458775891 \h </w:instrText>
            </w:r>
            <w:r w:rsidR="007E422E">
              <w:rPr>
                <w:noProof/>
                <w:webHidden/>
              </w:rPr>
            </w:r>
            <w:r w:rsidR="007E422E">
              <w:rPr>
                <w:noProof/>
                <w:webHidden/>
              </w:rPr>
              <w:fldChar w:fldCharType="separate"/>
            </w:r>
            <w:r w:rsidR="001D3066">
              <w:rPr>
                <w:noProof/>
                <w:webHidden/>
              </w:rPr>
              <w:t>4</w:t>
            </w:r>
            <w:r w:rsidR="007E422E">
              <w:rPr>
                <w:noProof/>
                <w:webHidden/>
              </w:rPr>
              <w:fldChar w:fldCharType="end"/>
            </w:r>
          </w:hyperlink>
        </w:p>
        <w:p w:rsidR="007E422E" w:rsidRDefault="008351F5">
          <w:pPr>
            <w:pStyle w:val="TOC2"/>
            <w:tabs>
              <w:tab w:val="left" w:pos="800"/>
              <w:tab w:val="right" w:leader="dot" w:pos="9350"/>
            </w:tabs>
            <w:rPr>
              <w:rFonts w:asciiTheme="minorHAnsi" w:eastAsiaTheme="minorEastAsia" w:hAnsiTheme="minorHAnsi" w:cstheme="minorBidi"/>
              <w:b w:val="0"/>
              <w:bCs w:val="0"/>
              <w:noProof/>
              <w:kern w:val="2"/>
              <w:sz w:val="21"/>
              <w:lang w:eastAsia="zh-CN"/>
            </w:rPr>
          </w:pPr>
          <w:hyperlink w:anchor="_Toc458775892" w:history="1">
            <w:r w:rsidR="007E422E" w:rsidRPr="001A7418">
              <w:rPr>
                <w:rStyle w:val="Hyperlink"/>
                <w:noProof/>
              </w:rPr>
              <w:t>2.2</w:t>
            </w:r>
            <w:r w:rsidR="007E422E">
              <w:rPr>
                <w:rFonts w:asciiTheme="minorHAnsi" w:eastAsiaTheme="minorEastAsia" w:hAnsiTheme="minorHAnsi" w:cstheme="minorBidi"/>
                <w:b w:val="0"/>
                <w:bCs w:val="0"/>
                <w:noProof/>
                <w:kern w:val="2"/>
                <w:sz w:val="21"/>
                <w:lang w:eastAsia="zh-CN"/>
              </w:rPr>
              <w:tab/>
            </w:r>
            <w:r w:rsidR="007E422E" w:rsidRPr="001A7418">
              <w:rPr>
                <w:rStyle w:val="Hyperlink"/>
                <w:noProof/>
              </w:rPr>
              <w:t>Requirements Traceability Matrix</w:t>
            </w:r>
            <w:r w:rsidR="007E422E">
              <w:rPr>
                <w:noProof/>
                <w:webHidden/>
              </w:rPr>
              <w:tab/>
            </w:r>
            <w:r w:rsidR="007E422E">
              <w:rPr>
                <w:noProof/>
                <w:webHidden/>
              </w:rPr>
              <w:fldChar w:fldCharType="begin"/>
            </w:r>
            <w:r w:rsidR="007E422E">
              <w:rPr>
                <w:noProof/>
                <w:webHidden/>
              </w:rPr>
              <w:instrText xml:space="preserve"> PAGEREF _Toc458775892 \h </w:instrText>
            </w:r>
            <w:r w:rsidR="007E422E">
              <w:rPr>
                <w:noProof/>
                <w:webHidden/>
              </w:rPr>
            </w:r>
            <w:r w:rsidR="007E422E">
              <w:rPr>
                <w:noProof/>
                <w:webHidden/>
              </w:rPr>
              <w:fldChar w:fldCharType="separate"/>
            </w:r>
            <w:r w:rsidR="001D3066">
              <w:rPr>
                <w:noProof/>
                <w:webHidden/>
              </w:rPr>
              <w:t>5</w:t>
            </w:r>
            <w:r w:rsidR="007E422E">
              <w:rPr>
                <w:noProof/>
                <w:webHidden/>
              </w:rPr>
              <w:fldChar w:fldCharType="end"/>
            </w:r>
          </w:hyperlink>
        </w:p>
        <w:p w:rsidR="001D5CAC" w:rsidRDefault="001D5CAC">
          <w:r>
            <w:rPr>
              <w:b/>
              <w:bCs/>
              <w:noProof/>
            </w:rPr>
            <w:fldChar w:fldCharType="end"/>
          </w:r>
        </w:p>
      </w:sdtContent>
    </w:sdt>
    <w:p w:rsidR="00EB6035" w:rsidRPr="001D5CAC" w:rsidRDefault="001D5CAC" w:rsidP="001D5CAC">
      <w:pPr>
        <w:rPr>
          <w:rFonts w:cs="Arial"/>
          <w:sz w:val="24"/>
          <w:szCs w:val="24"/>
        </w:rPr>
      </w:pPr>
      <w:r>
        <w:rPr>
          <w:rFonts w:cs="Arial"/>
          <w:sz w:val="24"/>
          <w:szCs w:val="24"/>
        </w:rPr>
        <w:br w:type="page"/>
      </w:r>
    </w:p>
    <w:p w:rsidR="00F761E6" w:rsidRDefault="00F761E6">
      <w:pPr>
        <w:pStyle w:val="StyleJustified"/>
        <w:jc w:val="left"/>
        <w:rPr>
          <w:rFonts w:cs="Arial"/>
        </w:rPr>
        <w:sectPr w:rsidR="00F761E6" w:rsidSect="00000C2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152" w:right="1440" w:bottom="1440" w:left="1440" w:header="720" w:footer="720" w:gutter="0"/>
          <w:cols w:space="720"/>
          <w:titlePg/>
          <w:docGrid w:linePitch="272"/>
        </w:sectPr>
      </w:pPr>
    </w:p>
    <w:p w:rsidR="00EB6035" w:rsidRPr="00520B7E" w:rsidRDefault="00EB6035">
      <w:pPr>
        <w:pStyle w:val="Heading1"/>
      </w:pPr>
      <w:bookmarkStart w:id="2" w:name="_Toc302381467"/>
      <w:bookmarkStart w:id="3" w:name="_Toc458775886"/>
      <w:r w:rsidRPr="00520B7E">
        <w:lastRenderedPageBreak/>
        <w:t>Overview</w:t>
      </w:r>
      <w:bookmarkEnd w:id="2"/>
      <w:bookmarkEnd w:id="3"/>
    </w:p>
    <w:p w:rsidR="00BD465D" w:rsidRDefault="00EB6035">
      <w:pPr>
        <w:pStyle w:val="StyleJustified"/>
        <w:jc w:val="left"/>
        <w:rPr>
          <w:rFonts w:cs="Arial"/>
          <w:lang w:eastAsia="zh-CN"/>
        </w:rPr>
      </w:pPr>
      <w:r w:rsidRPr="00520B7E">
        <w:rPr>
          <w:rFonts w:cs="Arial"/>
        </w:rPr>
        <w:t xml:space="preserve">This document </w:t>
      </w:r>
      <w:r w:rsidR="00E74945">
        <w:rPr>
          <w:rFonts w:cs="Arial"/>
        </w:rPr>
        <w:t>is the</w:t>
      </w:r>
      <w:r w:rsidRPr="00520B7E">
        <w:rPr>
          <w:rFonts w:cs="Arial"/>
        </w:rPr>
        <w:t xml:space="preserve"> </w:t>
      </w:r>
      <w:r w:rsidR="004B105A">
        <w:rPr>
          <w:rFonts w:cs="Arial"/>
          <w:lang w:eastAsia="zh-CN"/>
        </w:rPr>
        <w:t>System</w:t>
      </w:r>
      <w:r w:rsidR="00DA47AB">
        <w:rPr>
          <w:rFonts w:cs="Arial"/>
          <w:lang w:eastAsia="zh-CN"/>
        </w:rPr>
        <w:t xml:space="preserve"> Requirements</w:t>
      </w:r>
      <w:r w:rsidR="000C6770">
        <w:rPr>
          <w:rFonts w:cs="Arial" w:hint="eastAsia"/>
          <w:lang w:eastAsia="zh-CN"/>
        </w:rPr>
        <w:t xml:space="preserve"> Traceability Matrix </w:t>
      </w:r>
      <w:r w:rsidR="00E61169">
        <w:rPr>
          <w:rFonts w:cs="Arial"/>
          <w:lang w:eastAsia="zh-CN"/>
        </w:rPr>
        <w:t xml:space="preserve">document </w:t>
      </w:r>
      <w:r w:rsidR="00E61169">
        <w:rPr>
          <w:rFonts w:cs="Arial"/>
        </w:rPr>
        <w:t>for</w:t>
      </w:r>
      <w:r w:rsidR="00E34EAE">
        <w:rPr>
          <w:rFonts w:cs="Arial" w:hint="eastAsia"/>
          <w:lang w:eastAsia="zh-CN"/>
        </w:rPr>
        <w:t xml:space="preserve"> </w:t>
      </w:r>
      <w:r w:rsidR="005E356C">
        <w:rPr>
          <w:rFonts w:cs="Arial"/>
        </w:rPr>
        <w:t xml:space="preserve">Gateway </w:t>
      </w:r>
      <w:r w:rsidR="001E648E">
        <w:rPr>
          <w:rFonts w:cs="Arial" w:hint="eastAsia"/>
          <w:lang w:eastAsia="zh-CN"/>
        </w:rPr>
        <w:t xml:space="preserve">v </w:t>
      </w:r>
      <w:r w:rsidR="006E3D5E">
        <w:rPr>
          <w:rFonts w:cs="Arial"/>
          <w:lang w:eastAsia="zh-CN"/>
        </w:rPr>
        <w:t>4</w:t>
      </w:r>
      <w:r w:rsidR="002723D2">
        <w:rPr>
          <w:rFonts w:cs="Arial" w:hint="eastAsia"/>
          <w:lang w:eastAsia="zh-CN"/>
        </w:rPr>
        <w:t>.0</w:t>
      </w:r>
      <w:r w:rsidR="000C6770">
        <w:rPr>
          <w:rFonts w:cs="Arial" w:hint="eastAsia"/>
          <w:lang w:eastAsia="zh-CN"/>
        </w:rPr>
        <w:t xml:space="preserve">. </w:t>
      </w:r>
    </w:p>
    <w:p w:rsidR="00EB6035" w:rsidRPr="00520B7E" w:rsidRDefault="000C6770">
      <w:pPr>
        <w:pStyle w:val="Heading2"/>
      </w:pPr>
      <w:bookmarkStart w:id="4" w:name="_Toc458775887"/>
      <w:r>
        <w:rPr>
          <w:rFonts w:hint="eastAsia"/>
          <w:lang w:eastAsia="zh-CN"/>
        </w:rPr>
        <w:t>Scope</w:t>
      </w:r>
      <w:bookmarkEnd w:id="4"/>
    </w:p>
    <w:p w:rsidR="000C6770" w:rsidRPr="007A70EF" w:rsidRDefault="000C6770" w:rsidP="000C6770">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cs="Arial"/>
        </w:rPr>
      </w:pPr>
      <w:r w:rsidRPr="007A70EF">
        <w:rPr>
          <w:rFonts w:cs="Arial"/>
        </w:rPr>
        <w:t xml:space="preserve">The requirements traceability matrix is used to trace project life cycle </w:t>
      </w:r>
      <w:r w:rsidR="00652093">
        <w:rPr>
          <w:rFonts w:cs="Arial" w:hint="eastAsia"/>
          <w:lang w:eastAsia="zh-CN"/>
        </w:rPr>
        <w:t xml:space="preserve">testing </w:t>
      </w:r>
      <w:r w:rsidRPr="007A70EF">
        <w:rPr>
          <w:rFonts w:cs="Arial"/>
        </w:rPr>
        <w:t>activities and work</w:t>
      </w:r>
      <w:r w:rsidR="00652093">
        <w:rPr>
          <w:rFonts w:cs="Arial" w:hint="eastAsia"/>
          <w:lang w:eastAsia="zh-CN"/>
        </w:rPr>
        <w:t>ing</w:t>
      </w:r>
      <w:r w:rsidRPr="007A70EF">
        <w:rPr>
          <w:rFonts w:cs="Arial"/>
        </w:rPr>
        <w:t xml:space="preserve"> </w:t>
      </w:r>
      <w:r w:rsidR="00652093">
        <w:rPr>
          <w:rFonts w:cs="Arial" w:hint="eastAsia"/>
          <w:lang w:eastAsia="zh-CN"/>
        </w:rPr>
        <w:t>efforts</w:t>
      </w:r>
      <w:r w:rsidRPr="007A70EF">
        <w:rPr>
          <w:rFonts w:cs="Arial"/>
        </w:rPr>
        <w:t xml:space="preserve"> to the project requirements. The matrix establishes a thread that traces </w:t>
      </w:r>
      <w:r w:rsidR="00652093">
        <w:rPr>
          <w:rFonts w:cs="Arial" w:hint="eastAsia"/>
          <w:lang w:eastAsia="zh-CN"/>
        </w:rPr>
        <w:t xml:space="preserve">between </w:t>
      </w:r>
      <w:r w:rsidR="00652093">
        <w:rPr>
          <w:rFonts w:cs="Arial"/>
        </w:rPr>
        <w:t>requirements</w:t>
      </w:r>
      <w:r w:rsidR="00652093">
        <w:rPr>
          <w:rFonts w:cs="Arial" w:hint="eastAsia"/>
          <w:lang w:eastAsia="zh-CN"/>
        </w:rPr>
        <w:t xml:space="preserve"> and</w:t>
      </w:r>
      <w:r w:rsidRPr="007A70EF">
        <w:rPr>
          <w:rFonts w:cs="Arial"/>
        </w:rPr>
        <w:t xml:space="preserve"> </w:t>
      </w:r>
      <w:r w:rsidR="002723D2">
        <w:rPr>
          <w:rFonts w:cs="Arial" w:hint="eastAsia"/>
          <w:lang w:eastAsia="zh-CN"/>
        </w:rPr>
        <w:t xml:space="preserve">all </w:t>
      </w:r>
      <w:r w:rsidRPr="007A70EF">
        <w:rPr>
          <w:rFonts w:cs="Arial" w:hint="eastAsia"/>
        </w:rPr>
        <w:t>test procedure</w:t>
      </w:r>
      <w:r w:rsidR="002723D2">
        <w:rPr>
          <w:rFonts w:cs="Arial" w:hint="eastAsia"/>
          <w:lang w:eastAsia="zh-CN"/>
        </w:rPr>
        <w:t>s</w:t>
      </w:r>
      <w:r w:rsidRPr="007A70EF">
        <w:rPr>
          <w:rFonts w:cs="Arial"/>
        </w:rPr>
        <w:t xml:space="preserve">. </w:t>
      </w:r>
    </w:p>
    <w:p w:rsidR="0015035E" w:rsidRPr="0015035E" w:rsidRDefault="0015035E">
      <w:pPr>
        <w:pStyle w:val="Heading2"/>
        <w:rPr>
          <w:lang w:eastAsia="zh-CN"/>
        </w:rPr>
      </w:pPr>
      <w:bookmarkStart w:id="5" w:name="_Toc458775888"/>
      <w:r w:rsidRPr="0015035E">
        <w:t>Responsibilities</w:t>
      </w:r>
      <w:bookmarkEnd w:id="5"/>
    </w:p>
    <w:p w:rsidR="000E4A3B" w:rsidRPr="00365220" w:rsidRDefault="000E4A3B" w:rsidP="000E4A3B">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cs="Arial"/>
        </w:rPr>
      </w:pPr>
      <w:bookmarkStart w:id="6" w:name="_Toc302381470"/>
      <w:r w:rsidRPr="00365220">
        <w:rPr>
          <w:rFonts w:cs="Arial"/>
        </w:rPr>
        <w:t xml:space="preserve">The requirements traceability matrix will be maintained by the </w:t>
      </w:r>
      <w:r w:rsidR="007561AD">
        <w:rPr>
          <w:rFonts w:cs="Arial" w:hint="eastAsia"/>
          <w:lang w:eastAsia="zh-CN"/>
        </w:rPr>
        <w:t xml:space="preserve">InsigmaUS </w:t>
      </w:r>
      <w:r w:rsidR="00533CC1">
        <w:rPr>
          <w:rFonts w:cs="Arial" w:hint="eastAsia"/>
          <w:lang w:eastAsia="zh-CN"/>
        </w:rPr>
        <w:t>Testing</w:t>
      </w:r>
      <w:r w:rsidR="00533CC1" w:rsidRPr="00365220">
        <w:rPr>
          <w:rFonts w:cs="Arial" w:hint="eastAsia"/>
        </w:rPr>
        <w:t xml:space="preserve"> </w:t>
      </w:r>
      <w:r w:rsidR="002B014D" w:rsidRPr="00365220">
        <w:rPr>
          <w:rFonts w:cs="Arial" w:hint="eastAsia"/>
        </w:rPr>
        <w:t>Team</w:t>
      </w:r>
      <w:r w:rsidR="00533CC1">
        <w:rPr>
          <w:rFonts w:cs="Arial" w:hint="eastAsia"/>
          <w:lang w:eastAsia="zh-CN"/>
        </w:rPr>
        <w:t>.</w:t>
      </w:r>
      <w:r w:rsidR="002B014D" w:rsidRPr="00365220">
        <w:rPr>
          <w:rFonts w:cs="Arial"/>
        </w:rPr>
        <w:t xml:space="preserve"> </w:t>
      </w:r>
    </w:p>
    <w:bookmarkEnd w:id="6"/>
    <w:p w:rsidR="00D00925" w:rsidRDefault="00D00925">
      <w:pPr>
        <w:pStyle w:val="StyleJustified"/>
        <w:jc w:val="left"/>
        <w:rPr>
          <w:rFonts w:cs="Arial"/>
          <w:sz w:val="12"/>
          <w:szCs w:val="12"/>
        </w:rPr>
      </w:pPr>
    </w:p>
    <w:p w:rsidR="003E7003" w:rsidRDefault="003E7003">
      <w:pPr>
        <w:pStyle w:val="Heading2"/>
      </w:pPr>
      <w:bookmarkStart w:id="7" w:name="_Toc458775889"/>
      <w:r w:rsidRPr="003E7003">
        <w:t>Reference</w:t>
      </w:r>
      <w:bookmarkEnd w:id="7"/>
    </w:p>
    <w:p w:rsidR="00BC600B" w:rsidRPr="00AA2F2A" w:rsidRDefault="00BC600B" w:rsidP="00885764">
      <w:pPr>
        <w:numPr>
          <w:ilvl w:val="0"/>
          <w:numId w:val="30"/>
        </w:numPr>
        <w:rPr>
          <w:rFonts w:cs="Arial"/>
        </w:rPr>
      </w:pPr>
      <w:r w:rsidRPr="00AA2F2A">
        <w:rPr>
          <w:rFonts w:cs="Arial"/>
        </w:rPr>
        <w:t>R0030891</w:t>
      </w:r>
      <w:r w:rsidR="00DA47AB" w:rsidRPr="00AA2F2A">
        <w:rPr>
          <w:rFonts w:cs="Arial"/>
        </w:rPr>
        <w:t xml:space="preserve"> </w:t>
      </w:r>
      <w:r w:rsidR="002579FC" w:rsidRPr="000A1F0B">
        <w:rPr>
          <w:rFonts w:cs="Arial"/>
        </w:rPr>
        <w:t>System Requirements Spec</w:t>
      </w:r>
      <w:r w:rsidR="002579FC" w:rsidRPr="00885764">
        <w:rPr>
          <w:rFonts w:cs="Arial"/>
        </w:rPr>
        <w:t>ification (SRS)</w:t>
      </w:r>
      <w:r w:rsidR="007D69B7" w:rsidRPr="00E87DA2">
        <w:rPr>
          <w:rFonts w:cs="Arial" w:hint="eastAsia"/>
        </w:rPr>
        <w:t>,</w:t>
      </w:r>
      <w:r w:rsidR="00106C9F" w:rsidRPr="00E87DA2">
        <w:rPr>
          <w:rFonts w:cs="Arial" w:hint="eastAsia"/>
        </w:rPr>
        <w:t xml:space="preserve"> Rev </w:t>
      </w:r>
      <w:r w:rsidR="006A139C">
        <w:rPr>
          <w:rFonts w:cs="Arial"/>
          <w:lang w:eastAsia="zh-CN"/>
        </w:rPr>
        <w:t>S</w:t>
      </w:r>
    </w:p>
    <w:p w:rsidR="000A40CE" w:rsidRPr="00AA2F2A" w:rsidRDefault="000A6586" w:rsidP="000A6586">
      <w:pPr>
        <w:numPr>
          <w:ilvl w:val="0"/>
          <w:numId w:val="30"/>
        </w:numPr>
        <w:rPr>
          <w:rFonts w:cs="Arial"/>
        </w:rPr>
      </w:pPr>
      <w:bookmarkStart w:id="8" w:name="_Ref413351955"/>
      <w:r w:rsidRPr="000A6586">
        <w:rPr>
          <w:rFonts w:cs="Arial"/>
        </w:rPr>
        <w:t>RE00062907_Revision_A_Sys</w:t>
      </w:r>
      <w:r>
        <w:rPr>
          <w:rFonts w:cs="Arial"/>
        </w:rPr>
        <w:t>tem_Install_Qual_(IQ)_Gateway_4</w:t>
      </w:r>
      <w:r>
        <w:rPr>
          <w:rFonts w:cs="Arial" w:hint="eastAsia"/>
          <w:lang w:eastAsia="zh-CN"/>
        </w:rPr>
        <w:t xml:space="preserve"> </w:t>
      </w:r>
      <w:r w:rsidRPr="000A6586">
        <w:rPr>
          <w:rFonts w:cs="Arial"/>
        </w:rPr>
        <w:t>0</w:t>
      </w:r>
      <w:bookmarkEnd w:id="8"/>
    </w:p>
    <w:p w:rsidR="007C1FDE" w:rsidRPr="00AA2F2A" w:rsidRDefault="00EF2C6B" w:rsidP="00885764">
      <w:pPr>
        <w:numPr>
          <w:ilvl w:val="0"/>
          <w:numId w:val="30"/>
        </w:numPr>
        <w:rPr>
          <w:rFonts w:cs="Arial"/>
          <w:lang w:eastAsia="zh-CN"/>
        </w:rPr>
      </w:pPr>
      <w:bookmarkStart w:id="9" w:name="_Ref380677394"/>
      <w:r w:rsidRPr="00AA2F2A">
        <w:rPr>
          <w:rFonts w:cs="Arial" w:hint="eastAsia"/>
          <w:lang w:eastAsia="zh-CN"/>
        </w:rPr>
        <w:t xml:space="preserve">R0036601 </w:t>
      </w:r>
      <w:r w:rsidR="007C1FDE" w:rsidRPr="00AA2F2A">
        <w:rPr>
          <w:rFonts w:cs="Arial" w:hint="eastAsia"/>
          <w:lang w:eastAsia="zh-CN"/>
        </w:rPr>
        <w:t>Data Backup Strategy &amp; Procedure Gateway</w:t>
      </w:r>
      <w:bookmarkEnd w:id="9"/>
    </w:p>
    <w:p w:rsidR="00C618D2" w:rsidRPr="00AA2F2A" w:rsidRDefault="001C45DA" w:rsidP="00885764">
      <w:pPr>
        <w:numPr>
          <w:ilvl w:val="0"/>
          <w:numId w:val="30"/>
        </w:numPr>
        <w:rPr>
          <w:rFonts w:cs="Arial"/>
          <w:lang w:eastAsia="zh-CN"/>
        </w:rPr>
      </w:pPr>
      <w:r>
        <w:rPr>
          <w:rFonts w:cs="Arial" w:hint="eastAsia"/>
          <w:lang w:eastAsia="zh-CN"/>
        </w:rPr>
        <w:t xml:space="preserve"> </w:t>
      </w:r>
      <w:r w:rsidR="00C618D2" w:rsidRPr="00AA2F2A">
        <w:rPr>
          <w:rFonts w:cs="Arial" w:hint="eastAsia"/>
          <w:lang w:eastAsia="zh-CN"/>
        </w:rPr>
        <w:t xml:space="preserve">R0042328 </w:t>
      </w:r>
      <w:r w:rsidR="009A27D7" w:rsidRPr="00AA2F2A">
        <w:rPr>
          <w:rFonts w:cs="Arial" w:hint="eastAsia"/>
          <w:lang w:eastAsia="zh-CN"/>
        </w:rPr>
        <w:t>Report Cloud System Security Setup Gateway</w:t>
      </w:r>
    </w:p>
    <w:p w:rsidR="00794C89" w:rsidRPr="00AA2F2A" w:rsidRDefault="000A6586" w:rsidP="000A6586">
      <w:pPr>
        <w:numPr>
          <w:ilvl w:val="0"/>
          <w:numId w:val="30"/>
        </w:numPr>
        <w:rPr>
          <w:rFonts w:cs="Arial"/>
          <w:lang w:eastAsia="zh-CN"/>
        </w:rPr>
      </w:pPr>
      <w:r w:rsidRPr="000A6586">
        <w:rPr>
          <w:rFonts w:cs="Arial"/>
          <w:lang w:eastAsia="zh-CN"/>
        </w:rPr>
        <w:t>RE00062810_Revision A_System_Verification_Plan_Gateway_4_0</w:t>
      </w:r>
    </w:p>
    <w:p w:rsidR="00CC68FD" w:rsidRPr="00545B85" w:rsidRDefault="000A6586" w:rsidP="000A6586">
      <w:pPr>
        <w:numPr>
          <w:ilvl w:val="0"/>
          <w:numId w:val="30"/>
        </w:numPr>
        <w:rPr>
          <w:rFonts w:cs="Arial"/>
          <w:lang w:eastAsia="zh-CN"/>
        </w:rPr>
      </w:pPr>
      <w:bookmarkStart w:id="10" w:name="_Ref413662925"/>
      <w:r w:rsidRPr="000A6586">
        <w:rPr>
          <w:rFonts w:cs="Arial"/>
          <w:lang w:eastAsia="zh-CN"/>
        </w:rPr>
        <w:t>R0054299_B_PLAN_PROC Verification Connection_Tool_v4.0</w:t>
      </w:r>
      <w:bookmarkEnd w:id="10"/>
    </w:p>
    <w:p w:rsidR="00F832E2" w:rsidRDefault="006A139C" w:rsidP="006A139C">
      <w:pPr>
        <w:numPr>
          <w:ilvl w:val="0"/>
          <w:numId w:val="30"/>
        </w:numPr>
        <w:rPr>
          <w:rFonts w:cs="Arial"/>
          <w:lang w:eastAsia="zh-CN"/>
        </w:rPr>
      </w:pPr>
      <w:bookmarkStart w:id="11" w:name="_Ref413669589"/>
      <w:r w:rsidRPr="006A139C">
        <w:rPr>
          <w:rFonts w:cs="Arial"/>
          <w:lang w:eastAsia="zh-CN"/>
        </w:rPr>
        <w:t>RE00003668_A_Redline_ B_PROC End_to_End_Test Emerald Orion Gateway v4.0</w:t>
      </w:r>
      <w:bookmarkEnd w:id="11"/>
    </w:p>
    <w:p w:rsidR="00BF481D" w:rsidRDefault="006A139C" w:rsidP="00BF481D">
      <w:pPr>
        <w:numPr>
          <w:ilvl w:val="0"/>
          <w:numId w:val="30"/>
        </w:numPr>
        <w:rPr>
          <w:rFonts w:cs="Arial"/>
          <w:lang w:eastAsia="zh-CN"/>
        </w:rPr>
      </w:pPr>
      <w:bookmarkStart w:id="12" w:name="_Ref413831112"/>
      <w:r w:rsidRPr="006A139C">
        <w:rPr>
          <w:rFonts w:cs="Arial"/>
          <w:lang w:eastAsia="zh-CN"/>
        </w:rPr>
        <w:t>R0037808_D_Redline_E_PROC_End-End_Test_System_SCD700_Gateway_v4.0</w:t>
      </w:r>
      <w:bookmarkStart w:id="13" w:name="_Ref413670824"/>
      <w:bookmarkEnd w:id="12"/>
      <w:r w:rsidR="00BF481D" w:rsidRPr="00BF481D">
        <w:rPr>
          <w:rFonts w:cs="Arial"/>
          <w:lang w:eastAsia="zh-CN"/>
        </w:rPr>
        <w:t>R0035793</w:t>
      </w:r>
      <w:r w:rsidR="00BF481D">
        <w:rPr>
          <w:rFonts w:cs="Arial" w:hint="eastAsia"/>
          <w:lang w:eastAsia="zh-CN"/>
        </w:rPr>
        <w:t xml:space="preserve">, </w:t>
      </w:r>
      <w:r w:rsidR="00BF481D" w:rsidRPr="00BF481D">
        <w:rPr>
          <w:rFonts w:cs="Arial"/>
          <w:lang w:eastAsia="zh-CN"/>
        </w:rPr>
        <w:t>Database Validation Test Plan and Procedure</w:t>
      </w:r>
      <w:r w:rsidR="00BF481D">
        <w:rPr>
          <w:rFonts w:cs="Arial" w:hint="eastAsia"/>
          <w:lang w:eastAsia="zh-CN"/>
        </w:rPr>
        <w:t xml:space="preserve"> Gateway; Rev B</w:t>
      </w:r>
      <w:bookmarkEnd w:id="13"/>
    </w:p>
    <w:p w:rsidR="006E3D5E" w:rsidRDefault="006A139C" w:rsidP="006A139C">
      <w:pPr>
        <w:numPr>
          <w:ilvl w:val="0"/>
          <w:numId w:val="30"/>
        </w:numPr>
        <w:rPr>
          <w:rFonts w:cs="Arial"/>
          <w:lang w:eastAsia="zh-CN"/>
        </w:rPr>
      </w:pPr>
      <w:bookmarkStart w:id="14" w:name="_Ref413831269"/>
      <w:r w:rsidRPr="006A139C">
        <w:rPr>
          <w:rFonts w:cs="Arial"/>
          <w:lang w:eastAsia="zh-CN"/>
        </w:rPr>
        <w:t xml:space="preserve">R0020235_D_ Redline_E_System_End_to_End_Test_Proc_PB980 Gateway 4.0 </w:t>
      </w:r>
      <w:bookmarkEnd w:id="14"/>
      <w:r w:rsidRPr="006A139C">
        <w:rPr>
          <w:rFonts w:cs="Arial"/>
          <w:lang w:eastAsia="zh-CN"/>
        </w:rPr>
        <w:t>RE00055296_A_Redline_B_PROC End_to_End_Test Signia Gateway v4.0</w:t>
      </w:r>
      <w:r w:rsidR="006E3D5E">
        <w:rPr>
          <w:rFonts w:cs="Arial"/>
          <w:lang w:eastAsia="zh-CN"/>
        </w:rPr>
        <w:t>; Rev A</w:t>
      </w:r>
    </w:p>
    <w:p w:rsidR="00F878F2" w:rsidRDefault="007D06F3" w:rsidP="007D06F3">
      <w:pPr>
        <w:numPr>
          <w:ilvl w:val="0"/>
          <w:numId w:val="30"/>
        </w:numPr>
        <w:rPr>
          <w:rFonts w:cs="Arial"/>
          <w:lang w:eastAsia="zh-CN"/>
        </w:rPr>
      </w:pPr>
      <w:r w:rsidRPr="007D06F3">
        <w:rPr>
          <w:rFonts w:cs="Arial"/>
          <w:lang w:eastAsia="zh-CN"/>
        </w:rPr>
        <w:t>RE00068285_B_System_Test_Procedure_Gateway_v4.0</w:t>
      </w:r>
    </w:p>
    <w:p w:rsidR="002A43D4" w:rsidRPr="004B73CC" w:rsidRDefault="00262C7E" w:rsidP="000E12AF">
      <w:pPr>
        <w:numPr>
          <w:ilvl w:val="0"/>
          <w:numId w:val="30"/>
        </w:numPr>
        <w:rPr>
          <w:rFonts w:cs="Arial"/>
          <w:lang w:eastAsia="zh-CN"/>
        </w:rPr>
      </w:pPr>
      <w:bookmarkStart w:id="15" w:name="_Ref419725889"/>
      <w:r>
        <w:rPr>
          <w:rFonts w:hint="eastAsia"/>
          <w:lang w:eastAsia="zh-CN"/>
        </w:rPr>
        <w:t>*</w:t>
      </w:r>
      <w:r w:rsidR="002A43D4">
        <w:t>GDMP SysOps Guide</w:t>
      </w:r>
      <w:bookmarkEnd w:id="15"/>
    </w:p>
    <w:p w:rsidR="004B73CC" w:rsidRPr="00434564" w:rsidRDefault="006A139C" w:rsidP="006A139C">
      <w:pPr>
        <w:numPr>
          <w:ilvl w:val="0"/>
          <w:numId w:val="30"/>
        </w:numPr>
        <w:rPr>
          <w:rFonts w:cs="Arial"/>
          <w:lang w:eastAsia="zh-CN"/>
        </w:rPr>
      </w:pPr>
      <w:r w:rsidRPr="006A139C">
        <w:rPr>
          <w:lang w:eastAsia="zh-CN"/>
        </w:rPr>
        <w:t xml:space="preserve">RE00031461_A_Redline_B_PROC_End to End_Test_Emprint Procedure Planning Application_Gateway_v4.0 </w:t>
      </w:r>
      <w:r w:rsidR="004B73CC" w:rsidRPr="004B73CC">
        <w:rPr>
          <w:lang w:eastAsia="zh-CN"/>
        </w:rPr>
        <w:t>Application_Gateway</w:t>
      </w:r>
    </w:p>
    <w:p w:rsidR="00434564" w:rsidRPr="00262C7E" w:rsidRDefault="00434564" w:rsidP="006A139C">
      <w:pPr>
        <w:numPr>
          <w:ilvl w:val="0"/>
          <w:numId w:val="30"/>
        </w:numPr>
        <w:rPr>
          <w:rFonts w:cs="Arial"/>
          <w:lang w:eastAsia="zh-CN"/>
        </w:rPr>
      </w:pPr>
      <w:r>
        <w:rPr>
          <w:rFonts w:hint="eastAsia"/>
          <w:lang w:eastAsia="zh-CN"/>
        </w:rPr>
        <w:t>RE00026733_B_System_Verification_Procedure_CC_v1.0</w:t>
      </w:r>
    </w:p>
    <w:p w:rsidR="00262C7E" w:rsidRPr="00F376D4" w:rsidRDefault="00262C7E" w:rsidP="00F376D4">
      <w:pPr>
        <w:rPr>
          <w:rFonts w:cs="Arial"/>
          <w:b/>
          <w:sz w:val="15"/>
          <w:lang w:eastAsia="zh-CN"/>
        </w:rPr>
      </w:pPr>
      <w:r w:rsidRPr="00F376D4">
        <w:rPr>
          <w:rFonts w:hint="eastAsia"/>
          <w:b/>
          <w:sz w:val="15"/>
          <w:lang w:eastAsia="zh-CN"/>
        </w:rPr>
        <w:t>* This document is</w:t>
      </w:r>
      <w:r w:rsidRPr="00F376D4">
        <w:rPr>
          <w:b/>
          <w:sz w:val="15"/>
        </w:rPr>
        <w:t xml:space="preserve"> available on the G</w:t>
      </w:r>
      <w:r>
        <w:rPr>
          <w:rFonts w:hint="eastAsia"/>
          <w:b/>
          <w:sz w:val="15"/>
          <w:lang w:eastAsia="zh-CN"/>
        </w:rPr>
        <w:t>DMP</w:t>
      </w:r>
      <w:r w:rsidRPr="00F376D4">
        <w:rPr>
          <w:b/>
          <w:sz w:val="15"/>
        </w:rPr>
        <w:t xml:space="preserve"> SysOps PulseConnect site in the Server Support Category</w:t>
      </w:r>
    </w:p>
    <w:p w:rsidR="00D56860" w:rsidRDefault="00D56860">
      <w:pPr>
        <w:rPr>
          <w:rFonts w:cs="Arial"/>
          <w:lang w:eastAsia="zh-CN"/>
        </w:rPr>
      </w:pPr>
    </w:p>
    <w:p w:rsidR="00D56860" w:rsidRPr="00425CED" w:rsidRDefault="00D56860" w:rsidP="00D56860">
      <w:pPr>
        <w:pStyle w:val="StyleJustified"/>
        <w:jc w:val="left"/>
        <w:rPr>
          <w:rFonts w:cs="Arial"/>
        </w:rPr>
      </w:pPr>
      <w:r w:rsidRPr="0051634A">
        <w:rPr>
          <w:rFonts w:cs="Arial"/>
        </w:rPr>
        <w:t>Note: Unless specified with a version number, all documents will be referenced by their latest approved version in Agile.</w:t>
      </w:r>
    </w:p>
    <w:p w:rsidR="007D5E70" w:rsidRDefault="007D5E70">
      <w:pPr>
        <w:rPr>
          <w:lang w:eastAsia="zh-CN"/>
        </w:rPr>
      </w:pPr>
      <w:bookmarkStart w:id="16" w:name="_Ref390172906"/>
      <w:r>
        <w:rPr>
          <w:lang w:eastAsia="zh-CN"/>
        </w:rPr>
        <w:br w:type="page"/>
      </w:r>
    </w:p>
    <w:p w:rsidR="00365220" w:rsidRPr="00365220" w:rsidRDefault="00817670">
      <w:pPr>
        <w:pStyle w:val="Heading1"/>
        <w:rPr>
          <w:lang w:eastAsia="zh-CN"/>
        </w:rPr>
      </w:pPr>
      <w:bookmarkStart w:id="17" w:name="_Toc380655484"/>
      <w:bookmarkStart w:id="18" w:name="_Toc390174691"/>
      <w:bookmarkStart w:id="19" w:name="_Toc396225145"/>
      <w:bookmarkStart w:id="20" w:name="_Toc396225168"/>
      <w:bookmarkStart w:id="21" w:name="_Toc396395539"/>
      <w:bookmarkStart w:id="22" w:name="_Toc396395554"/>
      <w:bookmarkStart w:id="23" w:name="_Toc458775890"/>
      <w:bookmarkEnd w:id="16"/>
      <w:bookmarkEnd w:id="17"/>
      <w:bookmarkEnd w:id="18"/>
      <w:bookmarkEnd w:id="19"/>
      <w:bookmarkEnd w:id="20"/>
      <w:bookmarkEnd w:id="21"/>
      <w:bookmarkEnd w:id="22"/>
      <w:r w:rsidRPr="00817670">
        <w:t>Requirements Traceability Matrix</w:t>
      </w:r>
      <w:bookmarkEnd w:id="23"/>
    </w:p>
    <w:p w:rsidR="00AC68DD" w:rsidRPr="00AC68DD" w:rsidRDefault="00AC68DD">
      <w:pPr>
        <w:pStyle w:val="Heading2"/>
      </w:pPr>
      <w:bookmarkStart w:id="24" w:name="_Toc458775891"/>
      <w:r w:rsidRPr="00AC68DD">
        <w:t>Description of Matrix Fields</w:t>
      </w:r>
      <w:bookmarkEnd w:id="24"/>
    </w:p>
    <w:p w:rsidR="00AC68DD" w:rsidRPr="00365220" w:rsidRDefault="00AC68DD" w:rsidP="00AC68DD">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cs="Arial"/>
        </w:rPr>
      </w:pPr>
      <w:bookmarkStart w:id="25" w:name="_Toc302381474"/>
      <w:r w:rsidRPr="00365220">
        <w:rPr>
          <w:rFonts w:cs="Arial" w:hint="eastAsia"/>
        </w:rPr>
        <w:t>This</w:t>
      </w:r>
      <w:r w:rsidRPr="00365220">
        <w:rPr>
          <w:rFonts w:cs="Arial"/>
        </w:rPr>
        <w:t xml:space="preserve"> matrix</w:t>
      </w:r>
      <w:r w:rsidRPr="00365220">
        <w:rPr>
          <w:rFonts w:cs="Arial" w:hint="eastAsia"/>
        </w:rPr>
        <w:t xml:space="preserve"> </w:t>
      </w:r>
      <w:r w:rsidRPr="00365220">
        <w:rPr>
          <w:rFonts w:cs="Arial"/>
        </w:rPr>
        <w:t xml:space="preserve">show traceability of </w:t>
      </w:r>
      <w:r w:rsidRPr="00365220">
        <w:rPr>
          <w:rFonts w:cs="Arial" w:hint="eastAsia"/>
        </w:rPr>
        <w:t>test procedures</w:t>
      </w:r>
      <w:r w:rsidRPr="00365220">
        <w:rPr>
          <w:rFonts w:cs="Arial"/>
        </w:rPr>
        <w:t xml:space="preserve"> to the requirements. The requirements traceability matrix contain the following fields:</w:t>
      </w:r>
    </w:p>
    <w:p w:rsidR="000A25B5" w:rsidRDefault="000A25B5" w:rsidP="00AC68DD">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Times New Roman" w:hAnsi="Times New Roman"/>
          <w:sz w:val="24"/>
          <w:lang w:eastAsia="zh-CN"/>
        </w:rPr>
      </w:pPr>
    </w:p>
    <w:p w:rsidR="001616B3" w:rsidRPr="007765C3" w:rsidRDefault="001F3FD7" w:rsidP="00365220">
      <w:pPr>
        <w:pStyle w:val="ListParagraph"/>
        <w:numPr>
          <w:ilvl w:val="0"/>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sz w:val="20"/>
          <w:szCs w:val="20"/>
        </w:rPr>
      </w:pPr>
      <w:r w:rsidRPr="00D42CE4">
        <w:rPr>
          <w:rFonts w:ascii="Arial" w:hAnsi="Arial" w:cs="Arial"/>
          <w:b/>
          <w:color w:val="000000"/>
          <w:sz w:val="28"/>
          <w:lang w:eastAsia="zh-CN"/>
        </w:rPr>
        <w:t>Requirements</w:t>
      </w:r>
      <w:r w:rsidR="00F14DFA" w:rsidRPr="007765C3">
        <w:rPr>
          <w:rFonts w:ascii="Arial" w:eastAsia="SimSun" w:hAnsi="Arial" w:cs="Arial"/>
          <w:sz w:val="20"/>
          <w:szCs w:val="20"/>
        </w:rPr>
        <w:t xml:space="preserve"> - </w:t>
      </w:r>
      <w:r w:rsidR="001616B3" w:rsidRPr="007765C3">
        <w:rPr>
          <w:rFonts w:ascii="Arial" w:hAnsi="Arial" w:cs="Arial"/>
          <w:sz w:val="20"/>
          <w:szCs w:val="20"/>
        </w:rPr>
        <w:t xml:space="preserve">A unique identification number containing the </w:t>
      </w:r>
      <w:bookmarkStart w:id="26" w:name="OLE_LINK1"/>
      <w:bookmarkStart w:id="27" w:name="OLE_LINK2"/>
      <w:r w:rsidR="004B1C34">
        <w:rPr>
          <w:rFonts w:ascii="Arial" w:eastAsia="SimSun" w:hAnsi="Arial" w:cs="Arial" w:hint="eastAsia"/>
          <w:sz w:val="20"/>
          <w:szCs w:val="20"/>
          <w:lang w:eastAsia="zh-CN"/>
        </w:rPr>
        <w:t>S</w:t>
      </w:r>
      <w:r w:rsidR="00826CB8">
        <w:rPr>
          <w:rFonts w:ascii="Arial" w:eastAsia="SimSun" w:hAnsi="Arial" w:cs="Arial" w:hint="eastAsia"/>
          <w:sz w:val="20"/>
          <w:szCs w:val="20"/>
          <w:lang w:eastAsia="zh-CN"/>
        </w:rPr>
        <w:t xml:space="preserve">ystem </w:t>
      </w:r>
      <w:r w:rsidR="00B82E44" w:rsidRPr="007765C3">
        <w:rPr>
          <w:rFonts w:ascii="Arial" w:eastAsia="SimSun" w:hAnsi="Arial" w:cs="Arial"/>
          <w:sz w:val="20"/>
          <w:szCs w:val="20"/>
        </w:rPr>
        <w:t xml:space="preserve">Requirements </w:t>
      </w:r>
      <w:r w:rsidR="00201062" w:rsidRPr="000D3B4D">
        <w:t>Spec</w:t>
      </w:r>
      <w:r w:rsidR="00201062">
        <w:rPr>
          <w:rFonts w:hint="eastAsia"/>
          <w:lang w:eastAsia="zh-CN"/>
        </w:rPr>
        <w:t xml:space="preserve">ification </w:t>
      </w:r>
      <w:r w:rsidR="00B82E44" w:rsidRPr="007765C3">
        <w:rPr>
          <w:rFonts w:ascii="Arial" w:eastAsia="SimSun" w:hAnsi="Arial" w:cs="Arial"/>
          <w:sz w:val="20"/>
          <w:szCs w:val="20"/>
        </w:rPr>
        <w:t>(</w:t>
      </w:r>
      <w:r w:rsidR="00826CB8">
        <w:rPr>
          <w:rFonts w:ascii="Arial" w:eastAsia="SimSun" w:hAnsi="Arial" w:cs="Arial" w:hint="eastAsia"/>
          <w:sz w:val="20"/>
          <w:szCs w:val="20"/>
          <w:lang w:eastAsia="zh-CN"/>
        </w:rPr>
        <w:t>SRS</w:t>
      </w:r>
      <w:r w:rsidR="00B82E44" w:rsidRPr="007765C3">
        <w:rPr>
          <w:rFonts w:ascii="Arial" w:eastAsia="SimSun" w:hAnsi="Arial" w:cs="Arial"/>
          <w:sz w:val="20"/>
          <w:szCs w:val="20"/>
        </w:rPr>
        <w:t>)</w:t>
      </w:r>
      <w:bookmarkEnd w:id="26"/>
      <w:bookmarkEnd w:id="27"/>
      <w:r w:rsidR="00B82E44" w:rsidRPr="007765C3">
        <w:rPr>
          <w:rFonts w:ascii="Arial" w:eastAsia="SimSun" w:hAnsi="Arial" w:cs="Arial"/>
          <w:sz w:val="20"/>
          <w:szCs w:val="20"/>
        </w:rPr>
        <w:t xml:space="preserve"> </w:t>
      </w:r>
      <w:r w:rsidR="001616B3" w:rsidRPr="007765C3">
        <w:rPr>
          <w:rFonts w:ascii="Arial" w:eastAsia="SimSun" w:hAnsi="Arial" w:cs="Arial"/>
          <w:sz w:val="20"/>
          <w:szCs w:val="20"/>
        </w:rPr>
        <w:t>number</w:t>
      </w:r>
      <w:r w:rsidR="001616B3" w:rsidRPr="007765C3">
        <w:rPr>
          <w:rFonts w:ascii="Arial" w:hAnsi="Arial" w:cs="Arial"/>
          <w:sz w:val="20"/>
          <w:szCs w:val="20"/>
        </w:rPr>
        <w:t xml:space="preserve"> of the requirement.</w:t>
      </w:r>
    </w:p>
    <w:p w:rsidR="001616B3" w:rsidRPr="00435484" w:rsidRDefault="001F3FD7" w:rsidP="00365220">
      <w:pPr>
        <w:pStyle w:val="ListParagraph"/>
        <w:numPr>
          <w:ilvl w:val="0"/>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sz w:val="20"/>
          <w:szCs w:val="20"/>
        </w:rPr>
      </w:pPr>
      <w:r w:rsidRPr="00D42CE4">
        <w:rPr>
          <w:rFonts w:ascii="Arial" w:hAnsi="Arial" w:cs="Arial"/>
          <w:b/>
          <w:sz w:val="28"/>
        </w:rPr>
        <w:t>Requirement Description</w:t>
      </w:r>
      <w:r w:rsidR="00B82E44" w:rsidRPr="007765C3">
        <w:rPr>
          <w:rFonts w:ascii="Arial" w:hAnsi="Arial" w:cs="Arial"/>
          <w:sz w:val="20"/>
          <w:szCs w:val="20"/>
        </w:rPr>
        <w:t xml:space="preserve"> - Detail description of </w:t>
      </w:r>
      <w:r w:rsidR="00826CB8">
        <w:rPr>
          <w:rFonts w:ascii="Arial" w:eastAsia="SimSun" w:hAnsi="Arial" w:cs="Arial" w:hint="eastAsia"/>
          <w:sz w:val="20"/>
          <w:szCs w:val="20"/>
          <w:lang w:eastAsia="zh-CN"/>
        </w:rPr>
        <w:t>System</w:t>
      </w:r>
      <w:r w:rsidR="00826CB8" w:rsidRPr="007765C3">
        <w:rPr>
          <w:rFonts w:ascii="Arial" w:hAnsi="Arial" w:cs="Arial"/>
          <w:sz w:val="20"/>
          <w:szCs w:val="20"/>
        </w:rPr>
        <w:t xml:space="preserve"> </w:t>
      </w:r>
      <w:r w:rsidR="00B82E44" w:rsidRPr="007765C3">
        <w:rPr>
          <w:rFonts w:ascii="Arial" w:hAnsi="Arial" w:cs="Arial"/>
          <w:sz w:val="20"/>
          <w:szCs w:val="20"/>
        </w:rPr>
        <w:t xml:space="preserve">Requirements </w:t>
      </w:r>
      <w:r w:rsidR="00201062" w:rsidRPr="000D3B4D">
        <w:t>Spec</w:t>
      </w:r>
      <w:r w:rsidR="00201062">
        <w:rPr>
          <w:rFonts w:hint="eastAsia"/>
          <w:lang w:eastAsia="zh-CN"/>
        </w:rPr>
        <w:t xml:space="preserve">ification </w:t>
      </w:r>
      <w:r w:rsidR="00B82E44" w:rsidRPr="007765C3">
        <w:rPr>
          <w:rFonts w:ascii="Arial" w:hAnsi="Arial" w:cs="Arial"/>
          <w:sz w:val="20"/>
          <w:szCs w:val="20"/>
        </w:rPr>
        <w:t>(SR</w:t>
      </w:r>
      <w:r w:rsidR="004B1C34">
        <w:rPr>
          <w:rFonts w:ascii="Arial" w:eastAsia="SimSun" w:hAnsi="Arial" w:cs="Arial" w:hint="eastAsia"/>
          <w:sz w:val="20"/>
          <w:szCs w:val="20"/>
          <w:lang w:eastAsia="zh-CN"/>
        </w:rPr>
        <w:t>S</w:t>
      </w:r>
      <w:r w:rsidR="00B82E44" w:rsidRPr="007765C3">
        <w:rPr>
          <w:rFonts w:ascii="Arial" w:hAnsi="Arial" w:cs="Arial"/>
          <w:sz w:val="20"/>
          <w:szCs w:val="20"/>
        </w:rPr>
        <w:t>) items.</w:t>
      </w:r>
    </w:p>
    <w:p w:rsidR="004B71FD" w:rsidRPr="00EC416B" w:rsidRDefault="001F3FD7" w:rsidP="00365220">
      <w:pPr>
        <w:pStyle w:val="ListParagraph"/>
        <w:numPr>
          <w:ilvl w:val="0"/>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sz w:val="20"/>
          <w:szCs w:val="20"/>
        </w:rPr>
      </w:pPr>
      <w:r w:rsidRPr="00D42CE4">
        <w:rPr>
          <w:rFonts w:ascii="Arial" w:hAnsi="Arial" w:cs="Arial"/>
          <w:b/>
          <w:color w:val="000000"/>
          <w:sz w:val="28"/>
          <w:lang w:eastAsia="zh-CN"/>
        </w:rPr>
        <w:t>Test Procedure</w:t>
      </w:r>
      <w:r w:rsidR="007B617B" w:rsidRPr="007765C3">
        <w:rPr>
          <w:rFonts w:ascii="Arial" w:hAnsi="Arial" w:cs="Arial"/>
          <w:sz w:val="20"/>
          <w:szCs w:val="20"/>
        </w:rPr>
        <w:t xml:space="preserve"> – Test Procedure list which covers requirement accordingly</w:t>
      </w:r>
      <w:r>
        <w:rPr>
          <w:rFonts w:ascii="Arial" w:eastAsia="SimSun" w:hAnsi="Arial" w:cs="Arial" w:hint="eastAsia"/>
          <w:sz w:val="20"/>
          <w:szCs w:val="20"/>
          <w:lang w:eastAsia="zh-CN"/>
        </w:rPr>
        <w:t xml:space="preserve"> which includes test procedures </w:t>
      </w:r>
    </w:p>
    <w:p w:rsidR="00156C2D" w:rsidRPr="00EC416B" w:rsidRDefault="004B71FD" w:rsidP="00EC416B">
      <w:pPr>
        <w:pStyle w:val="ListParagraph"/>
        <w:numPr>
          <w:ilvl w:val="1"/>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sz w:val="15"/>
          <w:szCs w:val="20"/>
        </w:rPr>
      </w:pPr>
      <w:r w:rsidRPr="00EC416B">
        <w:rPr>
          <w:rFonts w:ascii="Arial" w:eastAsia="SimSun" w:hAnsi="Arial" w:cs="Arial"/>
          <w:b/>
          <w:color w:val="000000"/>
          <w:sz w:val="21"/>
          <w:lang w:eastAsia="zh-CN"/>
        </w:rPr>
        <w:t xml:space="preserve">*Note: </w:t>
      </w:r>
    </w:p>
    <w:p w:rsidR="001616B3" w:rsidRPr="00EC416B" w:rsidRDefault="00F878F2" w:rsidP="00F878F2">
      <w:pPr>
        <w:pStyle w:val="ListParagraph"/>
        <w:numPr>
          <w:ilvl w:val="2"/>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cs="Arial"/>
          <w:sz w:val="15"/>
          <w:szCs w:val="20"/>
        </w:rPr>
      </w:pPr>
      <w:r w:rsidRPr="00EC416B">
        <w:rPr>
          <w:rFonts w:cs="Arial"/>
          <w:b/>
          <w:color w:val="000000"/>
          <w:sz w:val="21"/>
          <w:lang w:eastAsia="zh-CN"/>
        </w:rPr>
        <w:t xml:space="preserve">Script test procedures listed in </w:t>
      </w:r>
      <w:r w:rsidRPr="00EC416B">
        <w:rPr>
          <w:rFonts w:cs="Arial"/>
          <w:b/>
          <w:color w:val="000000"/>
          <w:sz w:val="21"/>
          <w:lang w:eastAsia="zh-CN"/>
        </w:rPr>
        <w:fldChar w:fldCharType="begin"/>
      </w:r>
      <w:r w:rsidRPr="00EC416B">
        <w:rPr>
          <w:rFonts w:cs="Arial"/>
          <w:b/>
          <w:color w:val="000000"/>
          <w:sz w:val="21"/>
          <w:lang w:eastAsia="zh-CN"/>
        </w:rPr>
        <w:instrText xml:space="preserve"> REF _Ref413352622 \r \h </w:instrText>
      </w:r>
      <w:r w:rsidRPr="00EC416B">
        <w:rPr>
          <w:rFonts w:cs="Arial"/>
          <w:b/>
          <w:color w:val="000000"/>
          <w:sz w:val="21"/>
          <w:lang w:eastAsia="zh-CN"/>
        </w:rPr>
      </w:r>
      <w:r w:rsidRPr="00EC416B">
        <w:rPr>
          <w:rFonts w:cs="Arial"/>
          <w:b/>
          <w:color w:val="000000"/>
          <w:sz w:val="21"/>
          <w:lang w:eastAsia="zh-CN"/>
        </w:rPr>
        <w:fldChar w:fldCharType="separate"/>
      </w:r>
      <w:r w:rsidR="005B6A86">
        <w:rPr>
          <w:rFonts w:cs="Arial"/>
          <w:b/>
          <w:color w:val="000000"/>
          <w:sz w:val="21"/>
          <w:lang w:eastAsia="zh-CN"/>
        </w:rPr>
        <w:t>[12</w:t>
      </w:r>
      <w:r w:rsidRPr="00EC416B">
        <w:rPr>
          <w:rFonts w:cs="Arial"/>
          <w:b/>
          <w:color w:val="000000"/>
          <w:sz w:val="21"/>
          <w:lang w:eastAsia="zh-CN"/>
        </w:rPr>
        <w:t>]</w:t>
      </w:r>
      <w:r w:rsidRPr="00EC416B">
        <w:rPr>
          <w:rFonts w:cs="Arial"/>
          <w:b/>
          <w:color w:val="000000"/>
          <w:sz w:val="21"/>
          <w:lang w:eastAsia="zh-CN"/>
        </w:rPr>
        <w:fldChar w:fldCharType="end"/>
      </w:r>
      <w:r w:rsidRPr="00EC416B">
        <w:rPr>
          <w:rFonts w:cs="Arial"/>
          <w:b/>
          <w:color w:val="000000"/>
          <w:sz w:val="21"/>
          <w:lang w:eastAsia="zh-CN"/>
        </w:rPr>
        <w:t xml:space="preserve"> </w:t>
      </w:r>
      <w:r w:rsidRPr="00F878F2">
        <w:rPr>
          <w:rFonts w:cs="Arial"/>
          <w:b/>
          <w:color w:val="000000"/>
          <w:sz w:val="21"/>
          <w:lang w:eastAsia="zh-CN"/>
        </w:rPr>
        <w:t>System_Test_</w:t>
      </w:r>
      <w:r w:rsidR="00FD720B">
        <w:rPr>
          <w:rFonts w:eastAsia="SimSun" w:cs="Arial" w:hint="eastAsia"/>
          <w:b/>
          <w:color w:val="000000"/>
          <w:sz w:val="21"/>
          <w:lang w:eastAsia="zh-CN"/>
        </w:rPr>
        <w:t>Procedures</w:t>
      </w:r>
    </w:p>
    <w:p w:rsidR="00C50AD2" w:rsidRPr="00885764" w:rsidRDefault="001F3FD7" w:rsidP="00C36291">
      <w:pPr>
        <w:pStyle w:val="ListParagraph"/>
        <w:numPr>
          <w:ilvl w:val="0"/>
          <w:numId w:val="17"/>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sz w:val="20"/>
          <w:szCs w:val="20"/>
          <w:lang w:eastAsia="zh-CN"/>
        </w:rPr>
      </w:pPr>
      <w:r w:rsidRPr="00D42CE4">
        <w:rPr>
          <w:rFonts w:ascii="Arial" w:hAnsi="Arial" w:cs="Arial"/>
          <w:b/>
          <w:color w:val="000000"/>
          <w:sz w:val="28"/>
          <w:lang w:eastAsia="zh-CN"/>
        </w:rPr>
        <w:t>Notes</w:t>
      </w:r>
      <w:r w:rsidR="006262D5">
        <w:rPr>
          <w:rFonts w:ascii="Arial" w:eastAsia="SimSun" w:hAnsi="Arial" w:cs="Arial" w:hint="eastAsia"/>
          <w:sz w:val="20"/>
          <w:szCs w:val="20"/>
          <w:lang w:eastAsia="zh-CN"/>
        </w:rPr>
        <w:t xml:space="preserve"> </w:t>
      </w:r>
      <w:r w:rsidR="006262D5">
        <w:rPr>
          <w:rFonts w:ascii="Arial" w:eastAsia="SimSun" w:hAnsi="Arial" w:cs="Arial"/>
          <w:sz w:val="20"/>
          <w:szCs w:val="20"/>
          <w:lang w:eastAsia="zh-CN"/>
        </w:rPr>
        <w:t>–</w:t>
      </w:r>
      <w:r w:rsidR="006262D5">
        <w:rPr>
          <w:rFonts w:ascii="Arial" w:eastAsia="SimSun" w:hAnsi="Arial" w:cs="Arial" w:hint="eastAsia"/>
          <w:sz w:val="20"/>
          <w:szCs w:val="20"/>
          <w:lang w:eastAsia="zh-CN"/>
        </w:rPr>
        <w:t xml:space="preserve"> Comments related with specific trace activities.</w:t>
      </w:r>
    </w:p>
    <w:p w:rsidR="00F7074E" w:rsidRDefault="00F7074E">
      <w:pPr>
        <w:rPr>
          <w:rFonts w:ascii="Times New Roman" w:hAnsi="Times New Roman"/>
          <w:sz w:val="24"/>
          <w:lang w:eastAsia="zh-CN"/>
        </w:rPr>
      </w:pPr>
    </w:p>
    <w:p w:rsidR="00821C52" w:rsidRPr="000A037E" w:rsidRDefault="00821C52" w:rsidP="006D2F49">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eastAsia="Arial Unicode MS" w:cs="Arial"/>
        </w:rPr>
      </w:pPr>
      <w:r w:rsidRPr="000A037E">
        <w:rPr>
          <w:rFonts w:eastAsia="Arial Unicode MS" w:cs="Arial"/>
          <w:b/>
        </w:rPr>
        <w:t>Note</w:t>
      </w:r>
      <w:r w:rsidRPr="000A037E">
        <w:rPr>
          <w:rFonts w:eastAsia="Arial Unicode MS" w:cs="Arial"/>
        </w:rPr>
        <w:t>:</w:t>
      </w:r>
    </w:p>
    <w:p w:rsidR="00821C52" w:rsidRPr="000A037E" w:rsidRDefault="00821C52" w:rsidP="006D2F49">
      <w:pPr>
        <w:pStyle w:val="ListParagraph"/>
        <w:numPr>
          <w:ilvl w:val="0"/>
          <w:numId w:val="86"/>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eastAsia="Arial Unicode MS" w:hAnsi="Arial" w:cs="Arial"/>
        </w:rPr>
      </w:pPr>
      <w:r w:rsidRPr="000A037E">
        <w:rPr>
          <w:rFonts w:ascii="Arial" w:eastAsia="Arial Unicode MS" w:hAnsi="Arial" w:cs="Arial"/>
        </w:rPr>
        <w:t>Security</w:t>
      </w:r>
      <w:r w:rsidR="00182B88">
        <w:rPr>
          <w:rFonts w:ascii="Arial" w:eastAsia="Arial Unicode MS" w:hAnsi="Arial" w:cs="Arial" w:hint="eastAsia"/>
          <w:lang w:eastAsia="zh-CN"/>
        </w:rPr>
        <w:t xml:space="preserve"> and Performance</w:t>
      </w:r>
      <w:r w:rsidRPr="000A037E">
        <w:rPr>
          <w:rFonts w:ascii="Arial" w:eastAsia="Arial Unicode MS" w:hAnsi="Arial" w:cs="Arial"/>
        </w:rPr>
        <w:t xml:space="preserve"> </w:t>
      </w:r>
      <w:r w:rsidR="00182B88">
        <w:rPr>
          <w:rFonts w:ascii="Arial" w:eastAsia="Arial Unicode MS" w:hAnsi="Arial" w:cs="Arial" w:hint="eastAsia"/>
          <w:lang w:eastAsia="zh-CN"/>
        </w:rPr>
        <w:t>are</w:t>
      </w:r>
      <w:r w:rsidRPr="000A037E">
        <w:rPr>
          <w:rFonts w:ascii="Arial" w:eastAsia="Arial Unicode MS" w:hAnsi="Arial" w:cs="Arial"/>
        </w:rPr>
        <w:t xml:space="preserve"> not in the </w:t>
      </w:r>
      <w:r w:rsidR="00182B88">
        <w:rPr>
          <w:rFonts w:ascii="Arial" w:eastAsia="Arial Unicode MS" w:hAnsi="Arial" w:cs="Arial" w:hint="eastAsia"/>
          <w:lang w:eastAsia="zh-CN"/>
        </w:rPr>
        <w:t xml:space="preserve">testing </w:t>
      </w:r>
      <w:r w:rsidRPr="000A037E">
        <w:rPr>
          <w:rFonts w:ascii="Arial" w:eastAsia="Arial Unicode MS" w:hAnsi="Arial" w:cs="Arial"/>
        </w:rPr>
        <w:t xml:space="preserve">scope, as it is non-functional requirement. </w:t>
      </w:r>
    </w:p>
    <w:p w:rsidR="00821C52" w:rsidRPr="000A037E" w:rsidRDefault="00821C52" w:rsidP="006D2F49">
      <w:pPr>
        <w:pStyle w:val="ListParagraph"/>
        <w:numPr>
          <w:ilvl w:val="0"/>
          <w:numId w:val="86"/>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eastAsia="Arial Unicode MS" w:hAnsi="Arial" w:cs="Arial"/>
        </w:rPr>
      </w:pPr>
      <w:r w:rsidRPr="000A037E">
        <w:rPr>
          <w:rFonts w:ascii="Arial" w:eastAsia="Arial Unicode MS" w:hAnsi="Arial" w:cs="Arial"/>
        </w:rPr>
        <w:t xml:space="preserve">Common Client is also not in the scope of this test, it will be covered in Common Client project integration test phase. </w:t>
      </w:r>
    </w:p>
    <w:p w:rsidR="00821C52" w:rsidRPr="000A037E" w:rsidRDefault="008C6E28" w:rsidP="006D2F49">
      <w:pPr>
        <w:pStyle w:val="ListParagraph"/>
        <w:numPr>
          <w:ilvl w:val="0"/>
          <w:numId w:val="86"/>
        </w:num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eastAsia="Arial Unicode MS" w:hAnsi="Arial" w:cs="Arial"/>
        </w:rPr>
        <w:sectPr w:rsidR="00821C52" w:rsidRPr="000A037E" w:rsidSect="004F3E46">
          <w:footerReference w:type="default" r:id="rId15"/>
          <w:pgSz w:w="12240" w:h="15840"/>
          <w:pgMar w:top="1440" w:right="1440" w:bottom="1152" w:left="1440" w:header="720" w:footer="720" w:gutter="0"/>
          <w:cols w:space="720"/>
          <w:docGrid w:linePitch="272"/>
        </w:sectPr>
      </w:pPr>
      <w:r>
        <w:rPr>
          <w:rFonts w:ascii="Arial" w:eastAsia="Arial Unicode MS" w:hAnsi="Arial" w:cs="Arial" w:hint="eastAsia"/>
          <w:lang w:eastAsia="zh-CN"/>
        </w:rPr>
        <w:t xml:space="preserve">Some of </w:t>
      </w:r>
      <w:r w:rsidR="00821C52" w:rsidRPr="000A037E">
        <w:rPr>
          <w:rFonts w:ascii="Arial" w:eastAsia="Arial Unicode MS" w:hAnsi="Arial" w:cs="Arial"/>
        </w:rPr>
        <w:t xml:space="preserve">Feature License </w:t>
      </w:r>
      <w:r>
        <w:rPr>
          <w:rFonts w:ascii="Arial" w:eastAsia="Arial Unicode MS" w:hAnsi="Arial" w:cs="Arial" w:hint="eastAsia"/>
          <w:lang w:eastAsia="zh-CN"/>
        </w:rPr>
        <w:t xml:space="preserve">cases will be tested together with CC </w:t>
      </w:r>
      <w:r w:rsidRPr="000A037E">
        <w:rPr>
          <w:rFonts w:ascii="Arial" w:eastAsia="Arial Unicode MS" w:hAnsi="Arial" w:cs="Arial"/>
        </w:rPr>
        <w:t>in Common Client project integration test phase</w:t>
      </w:r>
      <w:r>
        <w:rPr>
          <w:rFonts w:ascii="Arial" w:eastAsia="Arial Unicode MS" w:hAnsi="Arial" w:cs="Arial" w:hint="eastAsia"/>
          <w:lang w:eastAsia="zh-CN"/>
        </w:rPr>
        <w:t xml:space="preserve">. </w:t>
      </w:r>
    </w:p>
    <w:p w:rsidR="000A25B5" w:rsidRDefault="000A25B5" w:rsidP="00AC68DD">
      <w:pPr>
        <w:tabs>
          <w:tab w:val="left" w:pos="-1152"/>
          <w:tab w:val="left" w:pos="-720"/>
          <w:tab w:val="left" w:pos="0"/>
          <w:tab w:val="left" w:pos="450"/>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Times New Roman" w:hAnsi="Times New Roman"/>
          <w:sz w:val="24"/>
          <w:lang w:eastAsia="zh-CN"/>
        </w:rPr>
      </w:pPr>
    </w:p>
    <w:p w:rsidR="00C50AD2" w:rsidRPr="00F22F0B" w:rsidRDefault="000A25B5" w:rsidP="00272506">
      <w:pPr>
        <w:pStyle w:val="Heading2"/>
        <w:rPr>
          <w:rFonts w:ascii="Times New Roman" w:hAnsi="Times New Roman" w:cs="Times New Roman"/>
          <w:color w:val="000000" w:themeColor="text1"/>
        </w:rPr>
      </w:pPr>
      <w:bookmarkStart w:id="28" w:name="_Toc458775892"/>
      <w:r w:rsidRPr="00F22F0B">
        <w:rPr>
          <w:rFonts w:ascii="Times New Roman" w:hAnsi="Times New Roman" w:cs="Times New Roman"/>
          <w:color w:val="000000" w:themeColor="text1"/>
        </w:rPr>
        <w:t>Requirements Traceability Matrix</w:t>
      </w:r>
      <w:bookmarkEnd w:id="28"/>
    </w:p>
    <w:p w:rsidR="000A25B5" w:rsidRPr="00F22F0B" w:rsidRDefault="000A25B5" w:rsidP="00885764">
      <w:pPr>
        <w:rPr>
          <w:rFonts w:ascii="Times New Roman" w:hAnsi="Times New Roman"/>
          <w:color w:val="000000" w:themeColor="text1"/>
        </w:rPr>
      </w:pPr>
    </w:p>
    <w:tbl>
      <w:tblPr>
        <w:tblW w:w="3207" w:type="pct"/>
        <w:jc w:val="center"/>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763"/>
        <w:gridCol w:w="3256"/>
        <w:gridCol w:w="1982"/>
      </w:tblGrid>
      <w:tr w:rsidR="00F22F0B" w:rsidRPr="00F22F0B" w:rsidTr="00A24DB6">
        <w:trPr>
          <w:trHeight w:val="20"/>
          <w:tblHeader/>
          <w:jc w:val="center"/>
        </w:trPr>
        <w:tc>
          <w:tcPr>
            <w:tcW w:w="688"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bookmarkEnd w:id="25"/>
          <w:p w:rsidR="00F878F2" w:rsidRPr="00F22F0B" w:rsidRDefault="00F878F2" w:rsidP="002167E5">
            <w:pPr>
              <w:rPr>
                <w:rFonts w:ascii="Times New Roman" w:hAnsi="Times New Roman"/>
                <w:b/>
                <w:color w:val="000000" w:themeColor="text1"/>
                <w:sz w:val="24"/>
                <w:szCs w:val="24"/>
                <w:lang w:eastAsia="zh-CN"/>
              </w:rPr>
            </w:pPr>
            <w:r w:rsidRPr="00F22F0B">
              <w:rPr>
                <w:rFonts w:ascii="Times New Roman" w:hAnsi="Times New Roman"/>
                <w:b/>
                <w:color w:val="000000" w:themeColor="text1"/>
                <w:sz w:val="24"/>
                <w:szCs w:val="24"/>
                <w:lang w:eastAsia="zh-CN"/>
              </w:rPr>
              <w:t>Requirements</w:t>
            </w:r>
          </w:p>
        </w:tc>
        <w:tc>
          <w:tcPr>
            <w:tcW w:w="1489"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878F2" w:rsidRPr="00F22F0B" w:rsidRDefault="00F878F2" w:rsidP="002167E5">
            <w:pPr>
              <w:rPr>
                <w:rFonts w:ascii="Times New Roman" w:hAnsi="Times New Roman"/>
                <w:b/>
                <w:color w:val="000000" w:themeColor="text1"/>
                <w:sz w:val="24"/>
                <w:szCs w:val="24"/>
              </w:rPr>
            </w:pPr>
            <w:r w:rsidRPr="00F22F0B">
              <w:rPr>
                <w:rFonts w:ascii="Times New Roman" w:hAnsi="Times New Roman"/>
                <w:b/>
                <w:color w:val="000000" w:themeColor="text1"/>
                <w:sz w:val="24"/>
                <w:szCs w:val="24"/>
              </w:rPr>
              <w:t>Requirement Description</w:t>
            </w:r>
          </w:p>
        </w:tc>
        <w:tc>
          <w:tcPr>
            <w:tcW w:w="1755"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878F2" w:rsidRPr="00F22F0B" w:rsidRDefault="00F878F2" w:rsidP="002167E5">
            <w:pPr>
              <w:rPr>
                <w:rFonts w:ascii="Times New Roman" w:hAnsi="Times New Roman"/>
                <w:b/>
                <w:color w:val="000000" w:themeColor="text1"/>
                <w:sz w:val="24"/>
                <w:szCs w:val="24"/>
                <w:lang w:eastAsia="zh-CN"/>
              </w:rPr>
            </w:pPr>
            <w:r w:rsidRPr="00F22F0B">
              <w:rPr>
                <w:rFonts w:ascii="Times New Roman" w:hAnsi="Times New Roman"/>
                <w:b/>
                <w:color w:val="000000" w:themeColor="text1"/>
                <w:sz w:val="24"/>
                <w:szCs w:val="24"/>
                <w:lang w:eastAsia="zh-CN"/>
              </w:rPr>
              <w:t>Test Procedure</w:t>
            </w:r>
          </w:p>
        </w:tc>
        <w:tc>
          <w:tcPr>
            <w:tcW w:w="1068" w:type="pct"/>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878F2" w:rsidRPr="00F22F0B" w:rsidRDefault="00F878F2" w:rsidP="002167E5">
            <w:pPr>
              <w:rPr>
                <w:rFonts w:ascii="Times New Roman" w:hAnsi="Times New Roman"/>
                <w:b/>
                <w:color w:val="000000" w:themeColor="text1"/>
                <w:sz w:val="24"/>
                <w:szCs w:val="24"/>
                <w:lang w:eastAsia="zh-CN"/>
              </w:rPr>
            </w:pPr>
            <w:r w:rsidRPr="00F22F0B">
              <w:rPr>
                <w:rFonts w:ascii="Times New Roman" w:hAnsi="Times New Roman"/>
                <w:b/>
                <w:color w:val="000000" w:themeColor="text1"/>
                <w:sz w:val="24"/>
                <w:szCs w:val="24"/>
                <w:lang w:eastAsia="zh-CN"/>
              </w:rPr>
              <w:t>Notes</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5025EB" w:rsidRPr="00F22F0B" w:rsidRDefault="005025EB" w:rsidP="002167E5">
            <w:pPr>
              <w:rPr>
                <w:rFonts w:ascii="Times New Roman" w:hAnsi="Times New Roman"/>
                <w:b/>
                <w:color w:val="000000" w:themeColor="text1"/>
                <w:sz w:val="21"/>
                <w:u w:val="single"/>
                <w:lang w:eastAsia="zh-CN"/>
              </w:rPr>
            </w:pPr>
            <w:r w:rsidRPr="00F22F0B">
              <w:rPr>
                <w:rFonts w:ascii="Times New Roman" w:hAnsi="Times New Roman"/>
                <w:b/>
                <w:color w:val="000000" w:themeColor="text1"/>
                <w:sz w:val="28"/>
                <w:u w:val="single"/>
                <w:lang w:eastAsia="zh-CN"/>
              </w:rPr>
              <w:t>3.1.1       User Login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SRD-37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systems web interface shall start with a login screen for both the customer and internal employees.</w:t>
            </w:r>
            <w:r w:rsidRPr="00774742">
              <w:rPr>
                <w:rFonts w:ascii="Times New Roman" w:hAnsi="Times New Roman"/>
                <w:color w:val="000000" w:themeColor="text1"/>
              </w:rPr>
              <w:br/>
              <w:t xml:space="preserve">Note: This is the web interface to the backend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95969" w:rsidP="0032192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.1</w:t>
            </w:r>
          </w:p>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C95969" w:rsidRPr="00774742" w:rsidRDefault="00C95969" w:rsidP="0032192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support user authentication via the web interface.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C95969" w:rsidRPr="00774742" w:rsidRDefault="00C95969" w:rsidP="00C9596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F878F2" w:rsidRPr="00774742" w:rsidRDefault="00C95969"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SRD-39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prompt with user-name and password credentials.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F1ADD" w:rsidRPr="00774742" w:rsidRDefault="004F1ADD" w:rsidP="004F1AD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4F1ADD" w:rsidRPr="00774742" w:rsidRDefault="004F1ADD" w:rsidP="004F1AD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4F1ADD" w:rsidRPr="00774742" w:rsidRDefault="004F1ADD" w:rsidP="004F1AD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F878F2" w:rsidRPr="00774742" w:rsidRDefault="004F1ADD" w:rsidP="004F1AD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SRD-668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9C43E6">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The system shall use the following password construction rule:</w:t>
            </w:r>
          </w:p>
          <w:p w:rsidR="00F878F2" w:rsidRPr="00774742" w:rsidRDefault="00F878F2" w:rsidP="00DB582C">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a. Contain at least 8 characters, no maximum</w:t>
            </w:r>
          </w:p>
          <w:p w:rsidR="00F878F2" w:rsidRPr="00774742" w:rsidRDefault="00F878F2" w:rsidP="00DB582C">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b. Must use at least one upper case letter</w:t>
            </w:r>
          </w:p>
          <w:p w:rsidR="00F878F2" w:rsidRPr="00774742" w:rsidRDefault="00F878F2" w:rsidP="00DB582C">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c. Must use at least one lower case letter</w:t>
            </w:r>
          </w:p>
          <w:p w:rsidR="00F878F2" w:rsidRPr="00774742" w:rsidRDefault="00F878F2" w:rsidP="00DB582C">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d. Must use at least one numerical character</w:t>
            </w:r>
          </w:p>
          <w:p w:rsidR="00F878F2" w:rsidRPr="00774742" w:rsidRDefault="00F878F2" w:rsidP="009C43E6">
            <w:pPr>
              <w:rPr>
                <w:rFonts w:ascii="Times New Roman" w:hAnsi="Times New Roman"/>
                <w:color w:val="000000" w:themeColor="text1"/>
              </w:rPr>
            </w:pPr>
            <w:r w:rsidRPr="00774742">
              <w:rPr>
                <w:rFonts w:ascii="Times New Roman" w:hAnsi="Times New Roman"/>
                <w:color w:val="000000" w:themeColor="text1"/>
              </w:rPr>
              <w:t>e. Must not contain the special characters &amp; &lt; &gt; / '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F1ADD"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_UserMgt_006</w:t>
            </w:r>
            <w:r w:rsidRPr="00774742">
              <w:rPr>
                <w:rFonts w:ascii="Times New Roman" w:hAnsi="Times New Roman"/>
                <w:color w:val="000000" w:themeColor="text1"/>
                <w:lang w:eastAsia="zh-CN"/>
              </w:rPr>
              <w:t>.1</w:t>
            </w:r>
          </w:p>
          <w:p w:rsidR="004F1ADD" w:rsidRPr="00774742" w:rsidRDefault="004F1ADD"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TC_UserMgt_006.2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support username and password authentication.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F878F2"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support user authorization.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F878F2"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ED5B91" w:rsidRPr="00774742" w:rsidRDefault="00ED5B91" w:rsidP="00213050">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_UserMgt_009</w:t>
            </w:r>
            <w:r w:rsidRPr="00774742">
              <w:rPr>
                <w:rFonts w:ascii="Times New Roman" w:hAnsi="Times New Roman"/>
                <w:color w:val="000000" w:themeColor="text1"/>
                <w:lang w:eastAsia="zh-CN"/>
              </w:rPr>
              <w:t>.1</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TC_UserMgt_009.2</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TC_UserMgt_009.3</w:t>
            </w:r>
          </w:p>
          <w:p w:rsidR="00F878F2" w:rsidRPr="00774742" w:rsidRDefault="00ED5B91" w:rsidP="00213050">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4002A">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support role based authorization.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ED5B91" w:rsidRPr="00774742" w:rsidRDefault="00ED5B91" w:rsidP="00ED5B9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F878F2" w:rsidRPr="00774742" w:rsidRDefault="00ED5B91" w:rsidP="00193150">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F878F2" w:rsidRPr="00774742" w:rsidRDefault="00F878F2" w:rsidP="00213050">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4002A">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rPr>
              <w:t>The system shall support the following roles:</w:t>
            </w:r>
            <w:r w:rsidRPr="00774742">
              <w:rPr>
                <w:rFonts w:ascii="Times New Roman" w:hAnsi="Times New Roman"/>
                <w:color w:val="000000" w:themeColor="text1"/>
              </w:rPr>
              <w:br/>
              <w:t xml:space="preserve">Application Support </w:t>
            </w:r>
            <w:r w:rsidRPr="00774742">
              <w:rPr>
                <w:rFonts w:ascii="Times New Roman" w:hAnsi="Times New Roman"/>
                <w:color w:val="000000" w:themeColor="text1"/>
              </w:rPr>
              <w:br/>
              <w:t>Field Service Technician</w:t>
            </w:r>
            <w:r w:rsidRPr="00774742">
              <w:rPr>
                <w:rFonts w:ascii="Times New Roman" w:hAnsi="Times New Roman"/>
                <w:color w:val="000000" w:themeColor="text1"/>
              </w:rPr>
              <w:br/>
              <w:t>Service Center Technician</w:t>
            </w:r>
            <w:r w:rsidRPr="00774742">
              <w:rPr>
                <w:rFonts w:ascii="Times New Roman" w:hAnsi="Times New Roman"/>
                <w:color w:val="000000" w:themeColor="text1"/>
              </w:rPr>
              <w:br/>
              <w:t>Sales Rep</w:t>
            </w:r>
            <w:r w:rsidRPr="00774742">
              <w:rPr>
                <w:rFonts w:ascii="Times New Roman" w:hAnsi="Times New Roman"/>
                <w:color w:val="000000" w:themeColor="text1"/>
              </w:rPr>
              <w:br/>
              <w:t>R &amp; D</w:t>
            </w:r>
            <w:r w:rsidRPr="00774742">
              <w:rPr>
                <w:rFonts w:ascii="Times New Roman" w:hAnsi="Times New Roman"/>
                <w:color w:val="000000" w:themeColor="text1"/>
              </w:rPr>
              <w:br/>
              <w:t>QA</w:t>
            </w:r>
            <w:r w:rsidRPr="00774742">
              <w:rPr>
                <w:rFonts w:ascii="Times New Roman" w:hAnsi="Times New Roman"/>
                <w:color w:val="000000" w:themeColor="text1"/>
              </w:rPr>
              <w:br/>
              <w:t>Service manager</w:t>
            </w:r>
            <w:r w:rsidRPr="00774742">
              <w:rPr>
                <w:rFonts w:ascii="Times New Roman" w:hAnsi="Times New Roman"/>
                <w:color w:val="000000" w:themeColor="text1"/>
              </w:rPr>
              <w:br/>
              <w:t>Biomed</w:t>
            </w:r>
            <w:r w:rsidRPr="00774742">
              <w:rPr>
                <w:rFonts w:ascii="Times New Roman" w:hAnsi="Times New Roman"/>
                <w:color w:val="000000" w:themeColor="text1"/>
              </w:rPr>
              <w:br/>
              <w:t>User Administrator</w:t>
            </w:r>
            <w:r w:rsidRPr="00774742">
              <w:rPr>
                <w:rFonts w:ascii="Times New Roman" w:hAnsi="Times New Roman"/>
                <w:color w:val="000000" w:themeColor="text1"/>
              </w:rPr>
              <w:br/>
              <w:t>Class of Trade Administrator</w:t>
            </w:r>
            <w:r w:rsidRPr="00774742">
              <w:rPr>
                <w:rFonts w:ascii="Times New Roman" w:hAnsi="Times New Roman"/>
                <w:color w:val="000000" w:themeColor="text1"/>
              </w:rPr>
              <w:br/>
              <w:t>Marketing</w:t>
            </w:r>
          </w:p>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rPr>
              <w:t>Quality &amp; Reliability</w:t>
            </w:r>
            <w:r w:rsidRPr="00774742">
              <w:rPr>
                <w:rFonts w:ascii="Times New Roman" w:hAnsi="Times New Roman"/>
                <w:color w:val="000000" w:themeColor="text1"/>
              </w:rPr>
              <w:br/>
              <w:t>Development Eng/Manager</w:t>
            </w:r>
            <w:r w:rsidRPr="00774742">
              <w:rPr>
                <w:rFonts w:ascii="Times New Roman" w:hAnsi="Times New Roman"/>
                <w:color w:val="000000" w:themeColor="text1"/>
              </w:rPr>
              <w:br/>
              <w:t>Technical Support</w:t>
            </w:r>
            <w:r w:rsidRPr="00774742">
              <w:rPr>
                <w:rFonts w:ascii="Times New Roman" w:hAnsi="Times New Roman"/>
                <w:color w:val="000000" w:themeColor="text1"/>
              </w:rPr>
              <w:br/>
              <w:t>Technical Service Engineer</w:t>
            </w:r>
            <w:r w:rsidRPr="00774742">
              <w:rPr>
                <w:rFonts w:ascii="Times New Roman" w:hAnsi="Times New Roman"/>
                <w:color w:val="000000" w:themeColor="text1"/>
              </w:rPr>
              <w:br/>
              <w:t>Release Validation Manager</w:t>
            </w:r>
            <w:r w:rsidRPr="00774742">
              <w:rPr>
                <w:rFonts w:ascii="Times New Roman" w:hAnsi="Times New Roman"/>
                <w:color w:val="000000" w:themeColor="text1"/>
              </w:rPr>
              <w:br/>
              <w:t>Manufacturing</w:t>
            </w:r>
            <w:r w:rsidRPr="00774742">
              <w:rPr>
                <w:rFonts w:ascii="Times New Roman" w:hAnsi="Times New Roman"/>
                <w:color w:val="000000" w:themeColor="text1"/>
              </w:rPr>
              <w:br/>
              <w:t>Distributor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136128"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_RolePermission_001</w:t>
            </w:r>
            <w:r w:rsidRPr="00774742">
              <w:rPr>
                <w:rFonts w:ascii="Times New Roman" w:hAnsi="Times New Roman"/>
                <w:color w:val="000000" w:themeColor="text1"/>
                <w:lang w:eastAsia="zh-CN"/>
              </w:rPr>
              <w:t>.1</w:t>
            </w:r>
          </w:p>
          <w:p w:rsidR="00136128" w:rsidRPr="00774742" w:rsidRDefault="00136128" w:rsidP="00136128">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TC_RolePermission_001.2</w:t>
            </w:r>
          </w:p>
          <w:p w:rsidR="00136128" w:rsidRPr="00774742" w:rsidRDefault="00136128" w:rsidP="00136128">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TC_RolePermission_001.3</w:t>
            </w:r>
          </w:p>
          <w:p w:rsidR="00136128" w:rsidRPr="00774742" w:rsidRDefault="00136128" w:rsidP="00136128">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TC_RolePermission_001.4</w:t>
            </w:r>
          </w:p>
          <w:p w:rsidR="00136128" w:rsidRPr="00774742" w:rsidRDefault="00136128" w:rsidP="00136128">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TC_RolePermission_001.5</w:t>
            </w:r>
          </w:p>
          <w:p w:rsidR="00136128" w:rsidRPr="00774742" w:rsidRDefault="00136128"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4002A">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SRD-478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By default, the system shall support the following role-based user permissions:</w:t>
            </w:r>
          </w:p>
          <w:p w:rsidR="00F878F2" w:rsidRPr="00774742" w:rsidRDefault="00F878F2" w:rsidP="00723654">
            <w:pPr>
              <w:autoSpaceDE w:val="0"/>
              <w:autoSpaceDN w:val="0"/>
              <w:adjustRightInd w:val="0"/>
              <w:rPr>
                <w:rFonts w:ascii="Times New Roman" w:hAnsi="Times New Roman"/>
                <w:color w:val="000000" w:themeColor="text1"/>
              </w:rPr>
            </w:pP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Devices: Yes/No – entitled to view devices</w:t>
            </w: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Reports: Yes/No – entitled to view reports</w:t>
            </w: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User Management: View/Edit/No – entitled to access the user management functionality</w:t>
            </w: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HW Catalog: View/Edit/No – entitled to define hardware items</w:t>
            </w: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SW Catalog: View/Edit/No – entitled to define, upload and manage software items</w:t>
            </w:r>
          </w:p>
          <w:p w:rsidR="00F878F2" w:rsidRPr="00774742" w:rsidRDefault="00F878F2" w:rsidP="00723654">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Document Catalog: View/Edit/No – entitled to upload and manage documents</w:t>
            </w:r>
          </w:p>
          <w:p w:rsidR="00F878F2" w:rsidRPr="00774742" w:rsidRDefault="00F878F2" w:rsidP="00723654">
            <w:pPr>
              <w:rPr>
                <w:rFonts w:ascii="Times New Roman" w:hAnsi="Times New Roman"/>
                <w:color w:val="000000" w:themeColor="text1"/>
                <w:lang w:eastAsia="zh-CN"/>
              </w:rPr>
            </w:pPr>
          </w:p>
          <w:p w:rsidR="00176D87" w:rsidRPr="00774742" w:rsidRDefault="00176D87" w:rsidP="00176D87">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Configuration Management: View/Edit/No – entitled to create and manage named hardware/software/system configurations</w:t>
            </w:r>
          </w:p>
          <w:p w:rsidR="00176D87" w:rsidRPr="00774742" w:rsidRDefault="00176D87" w:rsidP="00176D87">
            <w:pPr>
              <w:autoSpaceDE w:val="0"/>
              <w:autoSpaceDN w:val="0"/>
              <w:adjustRightInd w:val="0"/>
              <w:rPr>
                <w:rFonts w:ascii="Times New Roman" w:hAnsi="Times New Roman"/>
                <w:color w:val="000000" w:themeColor="text1"/>
              </w:rPr>
            </w:pPr>
            <w:r w:rsidRPr="00774742">
              <w:rPr>
                <w:rFonts w:ascii="Times New Roman" w:hAnsi="Times New Roman"/>
                <w:color w:val="000000" w:themeColor="text1"/>
              </w:rPr>
              <w:t xml:space="preserve">Customer </w:t>
            </w:r>
            <w:r w:rsidRPr="00774742">
              <w:rPr>
                <w:rFonts w:ascii="Times New Roman" w:hAnsi="Times New Roman"/>
                <w:color w:val="000000" w:themeColor="text1"/>
                <w:lang w:eastAsia="zh-CN"/>
              </w:rPr>
              <w:t>and Facility Management</w:t>
            </w:r>
            <w:r w:rsidRPr="00774742">
              <w:rPr>
                <w:rFonts w:ascii="Times New Roman" w:hAnsi="Times New Roman"/>
                <w:color w:val="000000" w:themeColor="text1"/>
              </w:rPr>
              <w:t>: View/</w:t>
            </w:r>
            <w:r w:rsidRPr="00774742">
              <w:rPr>
                <w:rFonts w:ascii="Times New Roman" w:hAnsi="Times New Roman"/>
                <w:color w:val="000000" w:themeColor="text1"/>
                <w:lang w:eastAsia="zh-CN"/>
              </w:rPr>
              <w:t>No</w:t>
            </w:r>
            <w:r w:rsidRPr="00774742">
              <w:rPr>
                <w:rFonts w:ascii="Times New Roman" w:hAnsi="Times New Roman"/>
                <w:color w:val="000000" w:themeColor="text1"/>
              </w:rPr>
              <w:t>- entitled to view or edit customer account name/number</w:t>
            </w:r>
            <w:r w:rsidRPr="00774742">
              <w:rPr>
                <w:rFonts w:ascii="Times New Roman" w:hAnsi="Times New Roman"/>
                <w:color w:val="000000" w:themeColor="text1"/>
                <w:lang w:eastAsia="zh-CN"/>
              </w:rPr>
              <w:t xml:space="preserve">, facility name/address and the association with customer and facilities </w:t>
            </w:r>
            <w:r w:rsidRPr="00774742">
              <w:rPr>
                <w:rFonts w:ascii="Times New Roman" w:hAnsi="Times New Roman"/>
                <w:color w:val="000000" w:themeColor="text1"/>
              </w:rPr>
              <w:t>(HIGH</w:t>
            </w:r>
          </w:p>
          <w:p w:rsidR="00176D87" w:rsidRPr="00774742" w:rsidRDefault="00176D87" w:rsidP="00176D87">
            <w:pPr>
              <w:autoSpaceDE w:val="0"/>
              <w:autoSpaceDN w:val="0"/>
              <w:adjustRightInd w:val="0"/>
              <w:rPr>
                <w:rFonts w:ascii="Times New Roman" w:hAnsi="Times New Roman"/>
                <w:color w:val="000000" w:themeColor="text1"/>
              </w:rPr>
            </w:pPr>
          </w:p>
          <w:p w:rsidR="00176D87" w:rsidRPr="00774742" w:rsidRDefault="00176D87" w:rsidP="00176D87">
            <w:pPr>
              <w:autoSpaceDE w:val="0"/>
              <w:autoSpaceDN w:val="0"/>
              <w:adjustRightInd w:val="0"/>
              <w:rPr>
                <w:rFonts w:ascii="Times New Roman" w:hAnsi="Times New Roman"/>
                <w:color w:val="000000" w:themeColor="text1"/>
                <w:lang w:eastAsia="zh-CN"/>
              </w:rPr>
            </w:pPr>
            <w:r w:rsidRPr="00774742">
              <w:rPr>
                <w:rFonts w:ascii="Times New Roman" w:hAnsi="Times New Roman"/>
                <w:color w:val="000000" w:themeColor="text1"/>
              </w:rPr>
              <w:t>Feature Catalog: View/ Edit/ No - entitled to define, and edit  features in the Feature Catalog, and to manage feature entitlements.</w:t>
            </w:r>
            <w:r w:rsidRPr="00774742">
              <w:rPr>
                <w:rFonts w:ascii="Times New Roman" w:hAnsi="Times New Roman"/>
                <w:color w:val="000000" w:themeColor="text1"/>
              </w:rPr>
              <w:br/>
              <w:t>Alert: View/ Edit / No - entitled to view alert and manage alert subscriptions</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Entitle to install SW</w:t>
            </w:r>
            <w:r w:rsidRPr="00774742">
              <w:rPr>
                <w:rFonts w:ascii="Times New Roman" w:hAnsi="Times New Roman"/>
                <w:color w:val="000000" w:themeColor="text1"/>
                <w:lang w:eastAsia="zh-CN"/>
              </w:rPr>
              <w:t>: Yes/No – entitle to install Software</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lang w:eastAsia="zh-CN"/>
              </w:rPr>
              <w:t>Install</w:t>
            </w:r>
            <w:r w:rsidRPr="00774742">
              <w:rPr>
                <w:rFonts w:ascii="Times New Roman" w:hAnsi="Times New Roman"/>
                <w:color w:val="000000" w:themeColor="text1"/>
              </w:rPr>
              <w:t xml:space="preserve"> Latest Version SW</w:t>
            </w:r>
            <w:r w:rsidRPr="00774742">
              <w:rPr>
                <w:rFonts w:ascii="Times New Roman" w:hAnsi="Times New Roman"/>
                <w:color w:val="000000" w:themeColor="text1"/>
                <w:lang w:eastAsia="zh-CN"/>
              </w:rPr>
              <w:t xml:space="preserve"> Only: Yes/No – permission to install latest Version SW Only</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Release</w:t>
            </w:r>
            <w:r w:rsidRPr="00774742">
              <w:rPr>
                <w:rFonts w:ascii="Times New Roman" w:hAnsi="Times New Roman"/>
                <w:color w:val="000000" w:themeColor="text1"/>
              </w:rPr>
              <w:t xml:space="preserve"> SW</w:t>
            </w:r>
            <w:r w:rsidRPr="00774742">
              <w:rPr>
                <w:rFonts w:ascii="Times New Roman" w:hAnsi="Times New Roman"/>
                <w:color w:val="000000" w:themeColor="text1"/>
                <w:lang w:eastAsia="zh-CN"/>
              </w:rPr>
              <w:t>: Yes/No – Access to Limited Release status SW</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Entitle to install Feature License</w:t>
            </w:r>
            <w:r w:rsidRPr="00774742">
              <w:rPr>
                <w:rFonts w:ascii="Times New Roman" w:hAnsi="Times New Roman"/>
                <w:color w:val="000000" w:themeColor="text1"/>
                <w:lang w:eastAsia="zh-CN"/>
              </w:rPr>
              <w:t>: Yes/No – Entitle to install Feature License</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 Release</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Feature License: Yes/No – Access to Limited Release status Feature License</w:t>
            </w:r>
          </w:p>
          <w:p w:rsidR="00176D87" w:rsidRPr="00774742" w:rsidRDefault="00176D87" w:rsidP="00723654">
            <w:pPr>
              <w:rPr>
                <w:rFonts w:ascii="Times New Roman" w:hAnsi="Times New Roman"/>
                <w:color w:val="000000" w:themeColor="text1"/>
                <w:lang w:eastAsia="zh-CN"/>
              </w:rPr>
            </w:pPr>
          </w:p>
          <w:p w:rsidR="00F878F2" w:rsidRPr="00774742" w:rsidRDefault="00F878F2" w:rsidP="002167E5">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E1533" w:rsidRPr="00774742" w:rsidRDefault="008E1533" w:rsidP="008E153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TC_RolePermission_001.1</w:t>
            </w:r>
          </w:p>
          <w:p w:rsidR="008E1533" w:rsidRPr="00774742" w:rsidRDefault="008E1533" w:rsidP="008E153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TC_RolePermission_001.2</w:t>
            </w:r>
          </w:p>
          <w:p w:rsidR="008E1533" w:rsidRPr="00774742" w:rsidRDefault="008E1533" w:rsidP="008E153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TC_RolePermission_001.3</w:t>
            </w:r>
          </w:p>
          <w:p w:rsidR="008E1533" w:rsidRPr="00774742" w:rsidRDefault="008E1533" w:rsidP="008E153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TC_RolePermission_001.4</w:t>
            </w:r>
          </w:p>
          <w:p w:rsidR="00F878F2" w:rsidRPr="00774742" w:rsidRDefault="008E1533" w:rsidP="00213050">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93B02">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 xml:space="preserve">The system shall move to the ‘home’ screen if the user’s authentication and authorization test pass.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E1533" w:rsidP="00143783">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.1</w:t>
            </w:r>
          </w:p>
          <w:p w:rsidR="008E1533" w:rsidRPr="00774742" w:rsidRDefault="008E1533" w:rsidP="00143783">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bl>
            <w:tblPr>
              <w:tblW w:w="4140" w:type="dxa"/>
              <w:tblLayout w:type="fixed"/>
              <w:tblLook w:val="04A0" w:firstRow="1" w:lastRow="0" w:firstColumn="1" w:lastColumn="0" w:noHBand="0" w:noVBand="1"/>
            </w:tblPr>
            <w:tblGrid>
              <w:gridCol w:w="4140"/>
            </w:tblGrid>
            <w:tr w:rsidR="00F22F0B" w:rsidRPr="00774742" w:rsidTr="00F626ED">
              <w:trPr>
                <w:trHeight w:val="300"/>
              </w:trPr>
              <w:tc>
                <w:tcPr>
                  <w:tcW w:w="4140" w:type="dxa"/>
                  <w:tcBorders>
                    <w:top w:val="nil"/>
                    <w:left w:val="nil"/>
                    <w:bottom w:val="nil"/>
                    <w:right w:val="nil"/>
                  </w:tcBorders>
                  <w:shd w:val="clear" w:color="auto" w:fill="auto"/>
                  <w:noWrap/>
                  <w:vAlign w:val="bottom"/>
                </w:tcPr>
                <w:p w:rsidR="00F878F2" w:rsidRPr="00774742" w:rsidRDefault="00F878F2" w:rsidP="00F626ED">
                  <w:pPr>
                    <w:rPr>
                      <w:rFonts w:ascii="Times New Roman" w:eastAsia="Times New Roman" w:hAnsi="Times New Roman"/>
                      <w:color w:val="000000" w:themeColor="text1"/>
                      <w:lang w:eastAsia="zh-CN"/>
                    </w:rPr>
                  </w:pPr>
                </w:p>
              </w:tc>
            </w:tr>
            <w:tr w:rsidR="00F22F0B" w:rsidRPr="00774742" w:rsidTr="00F626ED">
              <w:trPr>
                <w:trHeight w:val="300"/>
              </w:trPr>
              <w:tc>
                <w:tcPr>
                  <w:tcW w:w="4140" w:type="dxa"/>
                  <w:tcBorders>
                    <w:top w:val="nil"/>
                    <w:left w:val="nil"/>
                    <w:bottom w:val="nil"/>
                    <w:right w:val="nil"/>
                  </w:tcBorders>
                  <w:shd w:val="clear" w:color="auto" w:fill="auto"/>
                  <w:noWrap/>
                  <w:vAlign w:val="bottom"/>
                </w:tcPr>
                <w:p w:rsidR="00F878F2" w:rsidRPr="00774742" w:rsidRDefault="00F878F2">
                  <w:pPr>
                    <w:rPr>
                      <w:rFonts w:ascii="Times New Roman" w:eastAsia="Times New Roman" w:hAnsi="Times New Roman"/>
                      <w:color w:val="000000" w:themeColor="text1"/>
                      <w:lang w:eastAsia="zh-CN"/>
                    </w:rPr>
                  </w:pPr>
                </w:p>
              </w:tc>
            </w:tr>
          </w:tbl>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 xml:space="preserve">The system shall return to the login screen if the user’s authentication and authorization tests fail.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85C35" w:rsidP="00C65CC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009D51DF" w:rsidRPr="00774742">
              <w:rPr>
                <w:rFonts w:ascii="Times New Roman" w:hAnsi="Times New Roman"/>
                <w:color w:val="000000" w:themeColor="text1"/>
                <w:lang w:eastAsia="zh-CN"/>
              </w:rPr>
              <w:t>.3</w:t>
            </w:r>
          </w:p>
          <w:p w:rsidR="009D51DF" w:rsidRPr="00774742" w:rsidRDefault="009D51DF" w:rsidP="00C65CC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respond with a failed user login message.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85C35" w:rsidRPr="00774742" w:rsidRDefault="00785C35" w:rsidP="00785C3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785C35" w:rsidRPr="00774742" w:rsidRDefault="00785C35" w:rsidP="00785C3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785C35" w:rsidRPr="00774742" w:rsidRDefault="00785C35" w:rsidP="00785C3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TC_UserMgt_009.3</w:t>
            </w:r>
          </w:p>
          <w:p w:rsidR="00785C35" w:rsidRPr="00774742" w:rsidRDefault="00785C35" w:rsidP="00785C3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TC_UserMgt_009.4</w:t>
            </w:r>
          </w:p>
          <w:p w:rsidR="00785C35" w:rsidRPr="00774742" w:rsidRDefault="00785C35" w:rsidP="00C65CC5">
            <w:pPr>
              <w:rPr>
                <w:rFonts w:ascii="Times New Roman" w:hAnsi="Times New Roman"/>
                <w:color w:val="000000" w:themeColor="text1"/>
                <w:lang w:eastAsia="zh-CN"/>
              </w:rPr>
            </w:pP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In the case of a failed login attempt, the system shall provide no more information than a message prompting the user to correctly enter his user name and password.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TC_UserMgt_008.3</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TC_UserMgt_008.4</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TC_UserMgt_009.3</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TC_UserMgt_009.4</w:t>
            </w: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SRD-298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Passwords shall be revised on a regular cycle</w:t>
            </w:r>
            <w:r w:rsidRPr="00774742">
              <w:rPr>
                <w:rFonts w:ascii="Times New Roman" w:hAnsi="Times New Roman"/>
                <w:color w:val="000000" w:themeColor="text1"/>
                <w:lang w:eastAsia="zh-CN"/>
              </w:rPr>
              <w:t xml:space="preserve"> as </w:t>
            </w:r>
            <w:r w:rsidRPr="00774742">
              <w:rPr>
                <w:rFonts w:ascii="Times New Roman" w:hAnsi="Times New Roman"/>
                <w:color w:val="000000" w:themeColor="text1"/>
              </w:rPr>
              <w:t>90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rPr>
              <w:t>day</w:t>
            </w:r>
            <w:r w:rsidRPr="00774742">
              <w:rPr>
                <w:rFonts w:ascii="Times New Roman" w:hAnsi="Times New Roman"/>
                <w:color w:val="000000" w:themeColor="text1"/>
                <w:lang w:eastAsia="zh-CN"/>
              </w:rPr>
              <w:t>s</w:t>
            </w:r>
            <w:r w:rsidRPr="00774742">
              <w:rPr>
                <w:rFonts w:ascii="Times New Roman" w:hAnsi="Times New Roman"/>
                <w:color w:val="000000" w:themeColor="text1"/>
              </w:rPr>
              <w:t xml:space="preserve"> by default. After password expires, the system </w:t>
            </w:r>
            <w:r w:rsidRPr="00774742">
              <w:rPr>
                <w:rFonts w:ascii="Times New Roman" w:hAnsi="Times New Roman"/>
                <w:color w:val="000000" w:themeColor="text1"/>
                <w:lang w:eastAsia="zh-CN"/>
              </w:rPr>
              <w:t>shall</w:t>
            </w:r>
            <w:r w:rsidRPr="00774742">
              <w:rPr>
                <w:rFonts w:ascii="Times New Roman" w:hAnsi="Times New Roman"/>
                <w:color w:val="000000" w:themeColor="text1"/>
              </w:rPr>
              <w:t xml:space="preserve"> hint user to change password online.</w:t>
            </w:r>
            <w:r w:rsidRPr="00774742">
              <w:rPr>
                <w:rFonts w:ascii="Times New Roman" w:hAnsi="Times New Roman"/>
                <w:color w:val="000000" w:themeColor="text1"/>
              </w:rPr>
              <w:br/>
              <w:t>Note: Required for Part 11 Section 7.1.8.7</w:t>
            </w:r>
            <w:r w:rsidRPr="00774742">
              <w:rPr>
                <w:rFonts w:ascii="Times New Roman" w:hAnsi="Times New Roman"/>
                <w:color w:val="000000" w:themeColor="text1"/>
              </w:rPr>
              <w:br/>
            </w:r>
            <w:r w:rsidRPr="00774742">
              <w:rPr>
                <w:rFonts w:ascii="Times New Roman" w:hAnsi="Times New Roman"/>
                <w:color w:val="000000" w:themeColor="text1"/>
              </w:rPr>
              <w:br/>
              <w:t>See Also: Part 11 Compliance and Related Requirements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71789" w:rsidRPr="00774742" w:rsidRDefault="00A71789"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_UserMgt_007</w:t>
            </w:r>
            <w:r w:rsidRPr="00774742">
              <w:rPr>
                <w:rFonts w:ascii="Times New Roman" w:hAnsi="Times New Roman"/>
                <w:color w:val="000000" w:themeColor="text1"/>
                <w:lang w:eastAsia="zh-CN"/>
              </w:rPr>
              <w:t>.1</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TC_UserMgt_007.2</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TC_UserMgt_007.3</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TC_UserMgt_007.4</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TC_UserMgt_007.5</w:t>
            </w:r>
          </w:p>
          <w:p w:rsidR="00F878F2" w:rsidRPr="00774742" w:rsidRDefault="00F878F2"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A71789"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_UserMgt_006</w:t>
            </w:r>
            <w:r w:rsidR="00A71789" w:rsidRPr="00774742">
              <w:rPr>
                <w:rFonts w:ascii="Times New Roman" w:hAnsi="Times New Roman"/>
                <w:color w:val="000000" w:themeColor="text1"/>
                <w:lang w:eastAsia="zh-CN"/>
              </w:rPr>
              <w:t>.1</w:t>
            </w:r>
          </w:p>
          <w:p w:rsidR="00A71789" w:rsidRPr="00774742" w:rsidRDefault="00A71789" w:rsidP="00A7178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TC_UserMgt_006.2</w:t>
            </w:r>
          </w:p>
          <w:p w:rsidR="00A71789" w:rsidRPr="00774742" w:rsidRDefault="00A71789" w:rsidP="00A7178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rPr>
              <w:t>After three failed log-in attempts, the system shall notify the user to contact the help desk for a password reset.</w:t>
            </w:r>
          </w:p>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rPr>
              <w:t xml:space="preserve">Note: </w:t>
            </w:r>
            <w:r w:rsidRPr="00774742">
              <w:rPr>
                <w:rFonts w:ascii="Times New Roman" w:hAnsi="Times New Roman"/>
                <w:color w:val="000000" w:themeColor="text1"/>
                <w:lang w:eastAsia="zh-CN"/>
              </w:rPr>
              <w:t xml:space="preserve"> Reset password request link should be provided on login page.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A487D"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provide help desk contact information on the login page.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A487D">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2A487D"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_UserMgt_008</w:t>
            </w:r>
            <w:r w:rsidR="002A487D"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log failed login attempts including time, username, and hostname/IP Address.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Pr="00774742">
              <w:rPr>
                <w:rFonts w:ascii="Times New Roman" w:hAnsi="Times New Roman"/>
                <w:color w:val="000000" w:themeColor="text1"/>
                <w:lang w:eastAsia="zh-CN"/>
              </w:rPr>
              <w:t>8.3</w:t>
            </w:r>
          </w:p>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Pr="00774742">
              <w:rPr>
                <w:rFonts w:ascii="Times New Roman" w:hAnsi="Times New Roman"/>
                <w:color w:val="000000" w:themeColor="text1"/>
                <w:lang w:eastAsia="zh-CN"/>
              </w:rPr>
              <w:t>8.4</w:t>
            </w:r>
          </w:p>
          <w:p w:rsidR="00424CA2" w:rsidRPr="00774742" w:rsidRDefault="00424CA2" w:rsidP="002167E5">
            <w:pPr>
              <w:rPr>
                <w:rFonts w:ascii="Times New Roman" w:hAnsi="Times New Roman"/>
                <w:color w:val="000000" w:themeColor="text1"/>
                <w:lang w:eastAsia="zh-CN"/>
              </w:rPr>
            </w:pPr>
          </w:p>
          <w:p w:rsidR="00F878F2" w:rsidRPr="00774742" w:rsidRDefault="00424CA2" w:rsidP="002167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_UserMgt_009</w:t>
            </w:r>
            <w:r w:rsidRPr="00774742">
              <w:rPr>
                <w:rFonts w:ascii="Times New Roman" w:hAnsi="Times New Roman"/>
                <w:color w:val="000000" w:themeColor="text1"/>
                <w:lang w:eastAsia="zh-CN"/>
              </w:rPr>
              <w:t>.3</w:t>
            </w:r>
          </w:p>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_UserMgt_009</w:t>
            </w:r>
            <w:r w:rsidRPr="00774742">
              <w:rPr>
                <w:rFonts w:ascii="Times New Roman" w:hAnsi="Times New Roman"/>
                <w:color w:val="000000" w:themeColor="text1"/>
                <w:lang w:eastAsia="zh-CN"/>
              </w:rPr>
              <w:t>.4</w:t>
            </w:r>
          </w:p>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_UserMgt_009</w:t>
            </w:r>
            <w:r w:rsidRPr="00774742">
              <w:rPr>
                <w:rFonts w:ascii="Times New Roman" w:hAnsi="Times New Roman"/>
                <w:color w:val="000000" w:themeColor="text1"/>
                <w:lang w:eastAsia="zh-CN"/>
              </w:rPr>
              <w:t>.9</w:t>
            </w:r>
          </w:p>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_UserMgt_009</w:t>
            </w:r>
            <w:r w:rsidRPr="00774742">
              <w:rPr>
                <w:rFonts w:ascii="Times New Roman" w:hAnsi="Times New Roman"/>
                <w:color w:val="000000" w:themeColor="text1"/>
                <w:lang w:eastAsia="zh-CN"/>
              </w:rPr>
              <w:t>.10</w:t>
            </w:r>
          </w:p>
          <w:p w:rsidR="00424CA2" w:rsidRPr="00774742" w:rsidRDefault="00424CA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SRD-446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1722C">
            <w:pPr>
              <w:rPr>
                <w:rFonts w:ascii="Times New Roman" w:hAnsi="Times New Roman"/>
                <w:color w:val="000000" w:themeColor="text1"/>
              </w:rPr>
            </w:pPr>
            <w:r w:rsidRPr="00774742">
              <w:rPr>
                <w:rFonts w:ascii="Times New Roman" w:hAnsi="Times New Roman"/>
                <w:color w:val="000000" w:themeColor="text1"/>
              </w:rPr>
              <w:t>The gateway agent shall provide a means for the Client Application to request the “Forgot Password” function which resets the user’s password. The function is available only in connected mode.</w:t>
            </w:r>
          </w:p>
          <w:p w:rsidR="00F878F2" w:rsidRPr="00774742" w:rsidRDefault="00F878F2" w:rsidP="00A1722C">
            <w:pPr>
              <w:rPr>
                <w:rFonts w:ascii="Times New Roman" w:hAnsi="Times New Roman"/>
                <w:color w:val="000000" w:themeColor="text1"/>
              </w:rPr>
            </w:pPr>
          </w:p>
          <w:p w:rsidR="00F878F2" w:rsidRPr="00774742" w:rsidRDefault="00F878F2">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_Ref413761832 \r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8.1.2</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_Ref377390679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Password Reset</w:t>
            </w:r>
            <w:r w:rsidRPr="00774742">
              <w:rPr>
                <w:rFonts w:ascii="Times New Roman" w:hAnsi="Times New Roman"/>
                <w:color w:val="000000" w:themeColor="text1"/>
              </w:rPr>
              <w:fldChar w:fldCharType="end"/>
            </w:r>
            <w:r w:rsidRPr="00774742">
              <w:rPr>
                <w:rFonts w:ascii="Times New Roman" w:hAnsi="Times New Roman"/>
                <w:color w:val="000000" w:themeColor="text1"/>
              </w:rPr>
              <w:t>.</w:t>
            </w:r>
            <w:r w:rsidRPr="00774742" w:rsidDel="00A1722C">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TC_UserMgt_005.2</w:t>
            </w:r>
          </w:p>
          <w:p w:rsidR="00424CA2" w:rsidRPr="00774742" w:rsidRDefault="00424CA2" w:rsidP="00424CA2">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TC_UserMgt_005.3</w:t>
            </w:r>
          </w:p>
          <w:p w:rsidR="00424CA2" w:rsidRPr="00774742" w:rsidRDefault="00424CA2" w:rsidP="000A641F">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SRD-469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1722C">
            <w:pPr>
              <w:rPr>
                <w:rFonts w:ascii="Times New Roman" w:hAnsi="Times New Roman"/>
                <w:color w:val="000000" w:themeColor="text1"/>
              </w:rPr>
            </w:pPr>
            <w:r w:rsidRPr="00774742">
              <w:rPr>
                <w:rFonts w:ascii="Times New Roman" w:hAnsi="Times New Roman"/>
                <w:color w:val="000000" w:themeColor="text1"/>
              </w:rPr>
              <w:t>The system shall allow a user to request new password while in disconnected mode and the request will be granted when the agent connects to the server at next opportunity.</w:t>
            </w:r>
          </w:p>
          <w:p w:rsidR="00F878F2" w:rsidRPr="00774742" w:rsidRDefault="00F878F2">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_Ref413761849 \r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8.1.2</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_Ref377390679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Password Reset</w:t>
            </w:r>
            <w:r w:rsidRPr="00774742">
              <w:rPr>
                <w:rFonts w:ascii="Times New Roman" w:hAnsi="Times New Roman"/>
                <w:color w:val="000000" w:themeColor="text1"/>
              </w:rPr>
              <w:fldChar w:fldCharType="end"/>
            </w:r>
            <w:r w:rsidRPr="00774742">
              <w:rPr>
                <w:rFonts w:ascii="Times New Roman" w:hAnsi="Times New Roman"/>
                <w:color w:val="000000" w:themeColor="text1"/>
              </w:rPr>
              <w:t>.</w:t>
            </w:r>
            <w:r w:rsidRPr="00774742" w:rsidDel="00A1722C">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D740B" w:rsidP="003873BC">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_UserMgt_005</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SRD-447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1722C">
            <w:pPr>
              <w:rPr>
                <w:rFonts w:ascii="Times New Roman" w:hAnsi="Times New Roman"/>
                <w:color w:val="000000" w:themeColor="text1"/>
              </w:rPr>
            </w:pPr>
            <w:r w:rsidRPr="00774742">
              <w:rPr>
                <w:rFonts w:ascii="Times New Roman" w:hAnsi="Times New Roman"/>
                <w:color w:val="000000" w:themeColor="text1"/>
              </w:rPr>
              <w:t>The gateway agent shall enable changing passwords from Client Application, only if connected to Gateway Server</w:t>
            </w:r>
          </w:p>
          <w:p w:rsidR="00F878F2" w:rsidRPr="00774742" w:rsidRDefault="00F878F2" w:rsidP="00A1722C">
            <w:pPr>
              <w:rPr>
                <w:rFonts w:ascii="Times New Roman" w:hAnsi="Times New Roman"/>
                <w:color w:val="000000" w:themeColor="text1"/>
              </w:rPr>
            </w:pPr>
          </w:p>
          <w:p w:rsidR="00F878F2" w:rsidRPr="00774742" w:rsidRDefault="00F878F2" w:rsidP="00A1722C">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_Ref413761865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8.1.2</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_Ref377390679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Password Reset</w:t>
            </w:r>
            <w:r w:rsidRPr="00774742">
              <w:rPr>
                <w:rFonts w:ascii="Times New Roman" w:hAnsi="Times New Roman"/>
                <w:color w:val="000000" w:themeColor="text1"/>
              </w:rPr>
              <w:fldChar w:fldCharType="end"/>
            </w:r>
            <w:r w:rsidRPr="00774742">
              <w:rPr>
                <w:rFonts w:ascii="Times New Roman" w:hAnsi="Times New Roman"/>
                <w:color w:val="000000" w:themeColor="text1"/>
              </w:rPr>
              <w:t>.</w:t>
            </w:r>
          </w:p>
          <w:p w:rsidR="00F878F2" w:rsidRPr="00774742" w:rsidRDefault="00F878F2" w:rsidP="00A1722C">
            <w:pPr>
              <w:rPr>
                <w:rFonts w:ascii="Times New Roman" w:hAnsi="Times New Roman"/>
                <w:color w:val="000000" w:themeColor="text1"/>
              </w:rPr>
            </w:pPr>
            <w:r w:rsidRPr="00774742">
              <w:rPr>
                <w:rFonts w:ascii="Times New Roman" w:hAnsi="Times New Roman"/>
                <w:color w:val="000000" w:themeColor="text1"/>
              </w:rPr>
              <w:t>NOTE: User can enter Client Application with old password when the password is changed through Server WebUI.</w:t>
            </w:r>
          </w:p>
          <w:p w:rsidR="00F878F2" w:rsidRPr="00774742" w:rsidRDefault="00F878F2">
            <w:pPr>
              <w:rPr>
                <w:rFonts w:ascii="Times New Roman" w:hAnsi="Times New Roman"/>
                <w:color w:val="000000" w:themeColor="text1"/>
              </w:rPr>
            </w:pPr>
            <w:r w:rsidRPr="00774742">
              <w:rPr>
                <w:rFonts w:ascii="Times New Roman" w:hAnsi="Times New Roman"/>
                <w:color w:val="000000" w:themeColor="text1"/>
              </w:rPr>
              <w:t>NOTE: Change password is not allowed in disconnected mode.</w:t>
            </w:r>
            <w:r w:rsidRPr="00774742" w:rsidDel="00A1722C">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ED740B"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_UserMgt_005</w:t>
            </w:r>
            <w:r w:rsidR="00ED740B" w:rsidRPr="00774742">
              <w:rPr>
                <w:rFonts w:ascii="Times New Roman" w:hAnsi="Times New Roman"/>
                <w:color w:val="000000" w:themeColor="text1"/>
                <w:lang w:eastAsia="zh-CN"/>
              </w:rPr>
              <w:t>.2</w:t>
            </w:r>
          </w:p>
          <w:p w:rsidR="00ED740B" w:rsidRPr="00774742" w:rsidRDefault="00ED740B" w:rsidP="00ED740B">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TC_UserMgt_005.3</w:t>
            </w:r>
          </w:p>
          <w:p w:rsidR="00ED740B" w:rsidRPr="00774742" w:rsidRDefault="00ED740B"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SRD-462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 xml:space="preserve">The system shall send notification email with link to change password upon completion of forgot password request.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83D2C"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_UserMgt_005</w:t>
            </w:r>
            <w:r w:rsidRPr="00774742">
              <w:rPr>
                <w:rFonts w:ascii="Times New Roman" w:hAnsi="Times New Roman"/>
                <w:color w:val="000000" w:themeColor="text1"/>
                <w:lang w:eastAsia="zh-CN"/>
              </w:rPr>
              <w:t>.1</w:t>
            </w:r>
          </w:p>
          <w:p w:rsidR="00883D2C" w:rsidRPr="00774742" w:rsidRDefault="00883D2C" w:rsidP="00883D2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TC_UserMgt_005.2</w:t>
            </w:r>
          </w:p>
          <w:p w:rsidR="00883D2C" w:rsidRPr="00774742" w:rsidRDefault="00883D2C" w:rsidP="00883D2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TC_UserMgt_005.3</w:t>
            </w:r>
          </w:p>
          <w:p w:rsidR="00883D2C" w:rsidRPr="00774742" w:rsidRDefault="00883D2C"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SRD-472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Gateway agent shall encrypt user credentials to allow disconnected log-in.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w:t>
            </w:r>
            <w:r w:rsidR="00AD100F" w:rsidRPr="00774742">
              <w:rPr>
                <w:rFonts w:ascii="Times New Roman" w:hAnsi="Times New Roman"/>
                <w:color w:val="000000" w:themeColor="text1"/>
                <w:lang w:eastAsia="zh-CN"/>
              </w:rPr>
              <w:t>.7</w:t>
            </w:r>
          </w:p>
          <w:p w:rsidR="00AD100F" w:rsidRPr="00774742" w:rsidRDefault="00AD100F"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TC_UserMgt_009.8</w:t>
            </w:r>
          </w:p>
          <w:p w:rsidR="00AD100F" w:rsidRPr="00774742" w:rsidRDefault="00AD100F"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SRD-670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lang w:eastAsia="zh-CN"/>
              </w:rPr>
              <w:t>The system shall allow user to log out.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AD100F"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.7</w:t>
            </w:r>
          </w:p>
          <w:p w:rsidR="000A641F" w:rsidRPr="00774742" w:rsidRDefault="000A641F"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TC_UserMgt_008.8</w:t>
            </w:r>
          </w:p>
          <w:p w:rsidR="0071470D" w:rsidRPr="00774742" w:rsidRDefault="0071470D"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TC_UserMgt_009.1</w:t>
            </w:r>
          </w:p>
          <w:p w:rsidR="0071470D" w:rsidRPr="00774742" w:rsidRDefault="0071470D"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SRD-671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645E1">
            <w:pPr>
              <w:rPr>
                <w:rFonts w:ascii="Times New Roman" w:hAnsi="Times New Roman"/>
                <w:strike/>
                <w:color w:val="000000" w:themeColor="text1"/>
                <w:lang w:eastAsia="zh-CN"/>
              </w:rPr>
            </w:pPr>
            <w:r w:rsidRPr="00774742">
              <w:rPr>
                <w:rFonts w:ascii="Times New Roman" w:hAnsi="Times New Roman"/>
                <w:color w:val="000000" w:themeColor="text1"/>
                <w:lang w:eastAsia="zh-CN"/>
              </w:rPr>
              <w:t>The system shall allow admin user to add facility information to the system database with the following information:</w:t>
            </w:r>
          </w:p>
          <w:p w:rsidR="00F878F2" w:rsidRPr="00774742" w:rsidRDefault="00F878F2"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 Facility Name</w:t>
            </w:r>
          </w:p>
          <w:p w:rsidR="00F878F2" w:rsidRPr="00774742" w:rsidRDefault="00F878F2"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 Facility Address</w:t>
            </w:r>
          </w:p>
          <w:p w:rsidR="00F84061" w:rsidRPr="00774742" w:rsidRDefault="00F84061"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Facility Country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21C4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_UserMgt_010</w:t>
            </w:r>
            <w:r w:rsidRPr="00774742">
              <w:rPr>
                <w:rFonts w:ascii="Times New Roman" w:hAnsi="Times New Roman"/>
                <w:color w:val="000000" w:themeColor="text1"/>
                <w:lang w:eastAsia="zh-CN"/>
              </w:rPr>
              <w:t>.1</w:t>
            </w:r>
          </w:p>
          <w:p w:rsidR="00421C4E" w:rsidRPr="00774742" w:rsidRDefault="00421C4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w:t>
            </w:r>
            <w:r w:rsidR="008A6FB0"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SRD-672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admin user to associate  multiple facilities to a customer name.</w:t>
            </w:r>
          </w:p>
          <w:p w:rsidR="00F878F2" w:rsidRPr="00774742" w:rsidRDefault="00F878F2"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Note:This will allow customer to associate with more than one facility when the customer may own or have business with more than one  facilities.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21C4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_UserMgt_010</w:t>
            </w:r>
            <w:r w:rsidRPr="00774742">
              <w:rPr>
                <w:rFonts w:ascii="Times New Roman" w:hAnsi="Times New Roman"/>
                <w:color w:val="000000" w:themeColor="text1"/>
                <w:lang w:eastAsia="zh-CN"/>
              </w:rPr>
              <w:t>.2</w:t>
            </w:r>
          </w:p>
          <w:p w:rsidR="00421C4E" w:rsidRPr="00774742" w:rsidRDefault="00421C4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SRD-673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645E1">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user with adequate privileges to view the complete list of customers and their associated facilities.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F6627"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_UserMgt_010</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SRD-674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5A00F5">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admin user to add new customer to the system database with below information:</w:t>
            </w:r>
          </w:p>
          <w:p w:rsidR="00F878F2" w:rsidRPr="00774742" w:rsidRDefault="00F878F2" w:rsidP="005A00F5">
            <w:pPr>
              <w:rPr>
                <w:rFonts w:ascii="Times New Roman" w:hAnsi="Times New Roman"/>
                <w:color w:val="000000" w:themeColor="text1"/>
                <w:lang w:eastAsia="zh-CN"/>
              </w:rPr>
            </w:pPr>
            <w:r w:rsidRPr="00774742">
              <w:rPr>
                <w:rFonts w:ascii="Times New Roman" w:hAnsi="Times New Roman"/>
                <w:color w:val="000000" w:themeColor="text1"/>
                <w:lang w:eastAsia="zh-CN"/>
              </w:rPr>
              <w:t>• Customer Account Number</w:t>
            </w:r>
          </w:p>
          <w:p w:rsidR="00F878F2" w:rsidRPr="00774742" w:rsidRDefault="00F878F2" w:rsidP="005A00F5">
            <w:pPr>
              <w:rPr>
                <w:rFonts w:ascii="Times New Roman" w:hAnsi="Times New Roman"/>
                <w:color w:val="000000" w:themeColor="text1"/>
                <w:lang w:eastAsia="zh-CN"/>
              </w:rPr>
            </w:pPr>
            <w:r w:rsidRPr="00774742">
              <w:rPr>
                <w:rFonts w:ascii="Times New Roman" w:hAnsi="Times New Roman"/>
                <w:color w:val="000000" w:themeColor="text1"/>
                <w:lang w:eastAsia="zh-CN"/>
              </w:rPr>
              <w:t>• Customer Name</w:t>
            </w:r>
          </w:p>
          <w:p w:rsidR="00F878F2" w:rsidRPr="00774742" w:rsidRDefault="00F878F2" w:rsidP="005A00F5">
            <w:pPr>
              <w:rPr>
                <w:rFonts w:ascii="Times New Roman" w:hAnsi="Times New Roman"/>
                <w:color w:val="000000" w:themeColor="text1"/>
                <w:lang w:eastAsia="zh-CN"/>
              </w:rPr>
            </w:pPr>
            <w:r w:rsidRPr="00774742">
              <w:rPr>
                <w:rFonts w:ascii="Times New Roman" w:hAnsi="Times New Roman"/>
                <w:color w:val="000000" w:themeColor="text1"/>
                <w:lang w:eastAsia="zh-CN"/>
              </w:rPr>
              <w:t>• Customer Address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F6627" w:rsidRPr="00774742" w:rsidRDefault="009F6627" w:rsidP="009F6627">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TC_UserMgt_010.2</w:t>
            </w:r>
          </w:p>
          <w:p w:rsidR="00F878F2" w:rsidRPr="00774742" w:rsidRDefault="009F6627" w:rsidP="009F6627">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512"/>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SRD-800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160D14">
            <w:pPr>
              <w:rPr>
                <w:rFonts w:ascii="Times New Roman" w:hAnsi="Times New Roman"/>
                <w:color w:val="000000" w:themeColor="text1"/>
                <w:lang w:eastAsia="zh-CN"/>
              </w:rPr>
            </w:pPr>
            <w:r w:rsidRPr="00774742">
              <w:rPr>
                <w:rFonts w:ascii="Times New Roman" w:hAnsi="Times New Roman"/>
                <w:color w:val="000000" w:themeColor="text1"/>
              </w:rPr>
              <w:t>After 3 failed login attempts, the user account will be locked.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F6627"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.5</w:t>
            </w:r>
          </w:p>
          <w:p w:rsidR="00F878F2" w:rsidRPr="00774742" w:rsidRDefault="009F6627"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_UserMgt_009</w:t>
            </w:r>
            <w:r w:rsidRPr="00774742">
              <w:rPr>
                <w:rFonts w:ascii="Times New Roman" w:hAnsi="Times New Roman"/>
                <w:color w:val="000000" w:themeColor="text1"/>
                <w:lang w:eastAsia="zh-CN"/>
              </w:rPr>
              <w:t>.5</w:t>
            </w:r>
          </w:p>
          <w:p w:rsidR="009F6627" w:rsidRPr="00774742" w:rsidRDefault="009F6627"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SRD-803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003A2">
            <w:pPr>
              <w:rPr>
                <w:rFonts w:ascii="Times New Roman" w:hAnsi="Times New Roman"/>
                <w:color w:val="000000" w:themeColor="text1"/>
              </w:rPr>
            </w:pPr>
            <w:r w:rsidRPr="00774742">
              <w:rPr>
                <w:rFonts w:ascii="Times New Roman" w:hAnsi="Times New Roman"/>
                <w:color w:val="000000" w:themeColor="text1"/>
              </w:rPr>
              <w:t>A user’s account shall be unlocked under one of the following conditions:</w:t>
            </w:r>
          </w:p>
          <w:p w:rsidR="00F878F2" w:rsidRPr="00774742" w:rsidRDefault="00F878F2" w:rsidP="00D003A2">
            <w:pPr>
              <w:pStyle w:val="ListParagraph"/>
              <w:numPr>
                <w:ilvl w:val="0"/>
                <w:numId w:val="42"/>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rPr>
              <w:t xml:space="preserve"> </w:t>
            </w:r>
            <w:r w:rsidRPr="00774742">
              <w:rPr>
                <w:rFonts w:ascii="Times New Roman" w:hAnsi="Times New Roman"/>
                <w:color w:val="000000" w:themeColor="text1"/>
                <w:sz w:val="20"/>
                <w:szCs w:val="20"/>
                <w:lang w:eastAsia="zh-CN"/>
              </w:rPr>
              <w:t xml:space="preserve">System </w:t>
            </w:r>
            <w:r w:rsidRPr="00774742">
              <w:rPr>
                <w:rFonts w:ascii="Times New Roman" w:hAnsi="Times New Roman"/>
                <w:color w:val="000000" w:themeColor="text1"/>
                <w:sz w:val="20"/>
                <w:szCs w:val="20"/>
              </w:rPr>
              <w:t>Administrator or</w:t>
            </w:r>
            <w:r w:rsidRPr="00774742">
              <w:rPr>
                <w:rFonts w:ascii="Times New Roman" w:hAnsi="Times New Roman"/>
                <w:color w:val="000000" w:themeColor="text1"/>
                <w:sz w:val="20"/>
                <w:szCs w:val="20"/>
                <w:lang w:eastAsia="zh-CN"/>
              </w:rPr>
              <w:t xml:space="preserve"> CoT Admin </w:t>
            </w:r>
            <w:r w:rsidRPr="00774742">
              <w:rPr>
                <w:rFonts w:ascii="Times New Roman" w:hAnsi="Times New Roman"/>
                <w:color w:val="000000" w:themeColor="text1"/>
                <w:sz w:val="20"/>
                <w:szCs w:val="20"/>
              </w:rPr>
              <w:t>unlocks the account after verification.</w:t>
            </w:r>
          </w:p>
          <w:p w:rsidR="00F878F2" w:rsidRPr="00774742" w:rsidRDefault="00F878F2" w:rsidP="00D003A2">
            <w:pPr>
              <w:pStyle w:val="ListParagraph"/>
              <w:numPr>
                <w:ilvl w:val="0"/>
                <w:numId w:val="42"/>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rPr>
              <w:t>The user waits a pre-configured lockout period (in minute)</w:t>
            </w:r>
          </w:p>
          <w:p w:rsidR="00F878F2" w:rsidRPr="00774742" w:rsidRDefault="00F878F2" w:rsidP="00DB582C">
            <w:pPr>
              <w:pStyle w:val="ListParagraph"/>
              <w:numPr>
                <w:ilvl w:val="0"/>
                <w:numId w:val="42"/>
              </w:numPr>
              <w:spacing w:after="0" w:line="240" w:lineRule="auto"/>
              <w:contextualSpacing w:val="0"/>
              <w:rPr>
                <w:rFonts w:ascii="Times New Roman" w:hAnsi="Times New Roman"/>
                <w:color w:val="000000" w:themeColor="text1"/>
                <w:sz w:val="20"/>
                <w:szCs w:val="20"/>
              </w:rPr>
            </w:pPr>
            <w:r w:rsidRPr="00774742">
              <w:rPr>
                <w:rFonts w:ascii="Times New Roman" w:hAnsi="Times New Roman"/>
                <w:color w:val="000000" w:themeColor="text1"/>
                <w:sz w:val="20"/>
                <w:szCs w:val="20"/>
                <w:lang w:eastAsia="zh-CN"/>
              </w:rPr>
              <w:t>The user resets password.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B6F39" w:rsidP="00A509D2">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_UserMgt_008</w:t>
            </w:r>
            <w:r w:rsidRPr="00774742">
              <w:rPr>
                <w:rFonts w:ascii="Times New Roman" w:hAnsi="Times New Roman"/>
                <w:color w:val="000000" w:themeColor="text1"/>
                <w:lang w:eastAsia="zh-CN"/>
              </w:rPr>
              <w:t>.6</w:t>
            </w:r>
          </w:p>
          <w:p w:rsidR="00F878F2" w:rsidRPr="00774742" w:rsidRDefault="008B6F39" w:rsidP="00A509D2">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_UserMgt_009</w:t>
            </w:r>
            <w:r w:rsidRPr="00774742">
              <w:rPr>
                <w:rFonts w:ascii="Times New Roman" w:hAnsi="Times New Roman"/>
                <w:color w:val="000000" w:themeColor="text1"/>
                <w:lang w:eastAsia="zh-CN"/>
              </w:rPr>
              <w:t>.6</w:t>
            </w:r>
          </w:p>
          <w:p w:rsidR="008B6F39" w:rsidRPr="00774742" w:rsidRDefault="008B6F39" w:rsidP="00A509D2">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TC_UserMgt_009.12</w:t>
            </w:r>
          </w:p>
          <w:p w:rsidR="00A678DB" w:rsidRPr="00774742" w:rsidRDefault="00A678DB" w:rsidP="00A678DB">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TC_UserMgt_004.3</w:t>
            </w:r>
          </w:p>
          <w:p w:rsidR="00A678DB" w:rsidRPr="00774742" w:rsidRDefault="00A678DB" w:rsidP="00A678DB">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TC_UserMgt_005.5</w:t>
            </w:r>
          </w:p>
          <w:p w:rsidR="008B6F39" w:rsidRPr="00774742" w:rsidRDefault="008B6F39" w:rsidP="00A509D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SRD-802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FF41DD">
            <w:pPr>
              <w:rPr>
                <w:rFonts w:ascii="Times New Roman" w:hAnsi="Times New Roman"/>
                <w:color w:val="000000" w:themeColor="text1"/>
              </w:rPr>
            </w:pPr>
            <w:r w:rsidRPr="00774742">
              <w:rPr>
                <w:rFonts w:ascii="Times New Roman" w:hAnsi="Times New Roman"/>
                <w:color w:val="000000" w:themeColor="text1"/>
              </w:rPr>
              <w:t>The system shall accept usernames that consist of more than one period (.).</w:t>
            </w:r>
          </w:p>
          <w:p w:rsidR="00F878F2" w:rsidRPr="00774742" w:rsidRDefault="00F878F2" w:rsidP="00FF41DD">
            <w:pPr>
              <w:rPr>
                <w:rFonts w:ascii="Times New Roman" w:hAnsi="Times New Roman"/>
                <w:color w:val="000000" w:themeColor="text1"/>
              </w:rPr>
            </w:pPr>
          </w:p>
          <w:p w:rsidR="00F878F2" w:rsidRPr="00774742" w:rsidRDefault="00F878F2" w:rsidP="00FF41DD">
            <w:pPr>
              <w:rPr>
                <w:rFonts w:ascii="Times New Roman" w:hAnsi="Times New Roman"/>
                <w:color w:val="000000" w:themeColor="text1"/>
              </w:rPr>
            </w:pPr>
            <w:r w:rsidRPr="00774742">
              <w:rPr>
                <w:rFonts w:ascii="Times New Roman" w:hAnsi="Times New Roman"/>
                <w:color w:val="000000" w:themeColor="text1"/>
              </w:rPr>
              <w:t>Note: This is to accommodate usernames that have more than one period in the name such as firstname.middlename1.middlename2.lastname@email.com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06FF7" w:rsidP="009625D7">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w:t>
            </w:r>
            <w:r w:rsidR="00530D3D" w:rsidRPr="00774742">
              <w:rPr>
                <w:rFonts w:ascii="Times New Roman" w:hAnsi="Times New Roman"/>
                <w:color w:val="000000" w:themeColor="text1"/>
                <w:lang w:eastAsia="zh-CN"/>
              </w:rPr>
              <w:t>1.3</w:t>
            </w:r>
          </w:p>
          <w:p w:rsidR="00B06FF7" w:rsidRPr="00774742" w:rsidRDefault="00B06FF7" w:rsidP="009625D7">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5025EB" w:rsidRPr="00F22F0B" w:rsidRDefault="005025EB" w:rsidP="002167E5">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       User Self Registration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SRD-588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shall provide a means for the prospective new user (self-registrant) to request log in credentials.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06FF7" w:rsidP="00CD0A4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TC_UserMgt_013.1</w:t>
            </w:r>
          </w:p>
          <w:p w:rsidR="00C53324" w:rsidRPr="00774742" w:rsidRDefault="00B06FF7" w:rsidP="00C53324">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_UserMgt_020</w:t>
            </w:r>
            <w:r w:rsidRPr="00774742">
              <w:rPr>
                <w:rFonts w:ascii="Times New Roman" w:hAnsi="Times New Roman"/>
                <w:color w:val="000000" w:themeColor="text1"/>
                <w:lang w:eastAsia="zh-CN"/>
              </w:rPr>
              <w:t>.1</w:t>
            </w:r>
            <w:r w:rsidR="00C53324" w:rsidRPr="00774742">
              <w:rPr>
                <w:rFonts w:ascii="Times New Roman" w:hAnsi="Times New Roman"/>
                <w:color w:val="000000" w:themeColor="text1"/>
                <w:lang w:eastAsia="zh-CN"/>
              </w:rPr>
              <w:t xml:space="preserve"> TC_UserMgt_020.2</w:t>
            </w:r>
          </w:p>
          <w:p w:rsidR="00F878F2" w:rsidRPr="00774742" w:rsidRDefault="00C777C2" w:rsidP="00CD0A4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TC_UserMgt_013.5</w:t>
            </w:r>
          </w:p>
          <w:p w:rsidR="00F25524" w:rsidRPr="00774742" w:rsidRDefault="00C777C2" w:rsidP="00F2552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TC_UserMgt_014.4</w:t>
            </w:r>
          </w:p>
          <w:p w:rsidR="00E813D8" w:rsidRPr="00774742" w:rsidRDefault="00E813D8" w:rsidP="00F2552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TC_UserMgt_011.8</w:t>
            </w:r>
          </w:p>
          <w:p w:rsidR="00E813D8" w:rsidRPr="00774742" w:rsidRDefault="00E813D8" w:rsidP="00F2552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SRD-589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The system through Gateway Agent shall provide to the Client a link to the server webpage for new user self-registration.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53324"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_UserMgt_020</w:t>
            </w:r>
            <w:r w:rsidRPr="00774742">
              <w:rPr>
                <w:rFonts w:ascii="Times New Roman" w:hAnsi="Times New Roman"/>
                <w:color w:val="000000" w:themeColor="text1"/>
                <w:lang w:eastAsia="zh-CN"/>
              </w:rPr>
              <w:t>.1</w:t>
            </w:r>
          </w:p>
          <w:p w:rsidR="00C53324" w:rsidRPr="00774742" w:rsidRDefault="00C53324" w:rsidP="00C5332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TC_UserMgt_020.2</w:t>
            </w:r>
          </w:p>
          <w:p w:rsidR="00C53324" w:rsidRPr="00774742" w:rsidRDefault="00C53324"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73BCE" w:rsidRPr="00774742" w:rsidRDefault="00573BCE" w:rsidP="002167E5">
            <w:pPr>
              <w:rPr>
                <w:rFonts w:ascii="Times New Roman" w:hAnsi="Times New Roman"/>
                <w:color w:val="000000" w:themeColor="text1"/>
                <w:lang w:eastAsia="zh-CN"/>
              </w:rPr>
            </w:pPr>
            <w:r w:rsidRPr="00774742">
              <w:rPr>
                <w:rFonts w:ascii="Times New Roman" w:hAnsi="Times New Roman"/>
                <w:color w:val="000000" w:themeColor="text1"/>
              </w:rPr>
              <w:t xml:space="preserve">SRD-904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73BCE" w:rsidRPr="00774742" w:rsidRDefault="00573BCE" w:rsidP="00573BCE">
            <w:pPr>
              <w:rPr>
                <w:rFonts w:ascii="Times New Roman" w:hAnsi="Times New Roman"/>
                <w:iCs/>
                <w:color w:val="000000" w:themeColor="text1"/>
              </w:rPr>
            </w:pPr>
            <w:r w:rsidRPr="00774742">
              <w:rPr>
                <w:rFonts w:ascii="Times New Roman" w:hAnsi="Times New Roman"/>
                <w:iCs/>
                <w:color w:val="000000" w:themeColor="text1"/>
              </w:rPr>
              <w:t>The System shall allow grouping by device type or CoT on self-registration page.</w:t>
            </w:r>
          </w:p>
          <w:p w:rsidR="00573BCE" w:rsidRPr="00774742" w:rsidRDefault="00573BCE" w:rsidP="00573BCE">
            <w:pPr>
              <w:rPr>
                <w:rFonts w:ascii="Times New Roman" w:hAnsi="Times New Roman"/>
                <w:iCs/>
                <w:color w:val="000000" w:themeColor="text1"/>
              </w:rPr>
            </w:pPr>
          </w:p>
          <w:p w:rsidR="00573BCE" w:rsidRPr="00774742" w:rsidRDefault="00573BCE" w:rsidP="002C7A13">
            <w:pPr>
              <w:rPr>
                <w:rFonts w:ascii="Times New Roman" w:hAnsi="Times New Roman"/>
                <w:color w:val="000000" w:themeColor="text1"/>
              </w:rPr>
            </w:pPr>
            <w:r w:rsidRPr="00774742">
              <w:rPr>
                <w:rFonts w:ascii="Times New Roman" w:hAnsi="Times New Roman"/>
                <w:iCs/>
                <w:color w:val="000000" w:themeColor="text1"/>
              </w:rPr>
              <w:t xml:space="preserve">Note: Although Signia Stapling device is part of </w:t>
            </w:r>
            <w:r w:rsidRPr="00774742">
              <w:rPr>
                <w:rFonts w:ascii="Times New Roman" w:hAnsi="Times New Roman"/>
                <w:iCs/>
                <w:color w:val="000000" w:themeColor="text1"/>
                <w:lang w:eastAsia="zh-CN"/>
              </w:rPr>
              <w:t>Stapling</w:t>
            </w:r>
            <w:r w:rsidRPr="00774742">
              <w:rPr>
                <w:rFonts w:ascii="Times New Roman" w:hAnsi="Times New Roman"/>
                <w:iCs/>
                <w:color w:val="000000" w:themeColor="text1"/>
              </w:rPr>
              <w:t xml:space="preserve"> CoT, it should be listed on same page as Vessel Sealing devices.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73BCE" w:rsidRPr="00774742" w:rsidRDefault="00573BC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TC_UserMgt_011.7</w:t>
            </w:r>
          </w:p>
          <w:p w:rsidR="00573BCE" w:rsidRPr="00774742" w:rsidRDefault="00573BCE"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73BCE" w:rsidRPr="00774742" w:rsidRDefault="00573BCE"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SRD-590(CRITICAL)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Self-registration shall  have 3 valid status:</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rPr>
              <w:t>Pending, Completed, Active.</w:t>
            </w:r>
            <w:r w:rsidRPr="00774742">
              <w:rPr>
                <w:rFonts w:ascii="Times New Roman" w:hAnsi="Times New Roman"/>
                <w:color w:val="000000" w:themeColor="text1"/>
              </w:rPr>
              <w:br/>
              <w:t>Pending – User submitted new user registration form successfully, and system will notify approving manager via email about the request.</w:t>
            </w:r>
            <w:r w:rsidRPr="00774742">
              <w:rPr>
                <w:rFonts w:ascii="Times New Roman" w:hAnsi="Times New Roman"/>
                <w:color w:val="000000" w:themeColor="text1"/>
              </w:rPr>
              <w:br/>
              <w:t>Completed – Approving manager received the request and approved or denied</w:t>
            </w:r>
            <w:r w:rsidRPr="00774742">
              <w:rPr>
                <w:rFonts w:ascii="Times New Roman" w:hAnsi="Times New Roman"/>
                <w:color w:val="000000" w:themeColor="text1"/>
              </w:rPr>
              <w:br/>
              <w:t>Active – User successfully set the password and can use GDMP</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E3BA4"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7E3BA4" w:rsidRPr="00774742" w:rsidRDefault="00C777C2" w:rsidP="007E3BA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TC_UserMgt_013.2</w:t>
            </w:r>
          </w:p>
          <w:p w:rsidR="007E3BA4" w:rsidRPr="00774742" w:rsidRDefault="007E3BA4" w:rsidP="005B6476">
            <w:pPr>
              <w:rPr>
                <w:rFonts w:ascii="Times New Roman" w:hAnsi="Times New Roman"/>
                <w:color w:val="000000" w:themeColor="text1"/>
                <w:lang w:eastAsia="zh-CN"/>
              </w:rPr>
            </w:pPr>
          </w:p>
          <w:p w:rsidR="00F878F2" w:rsidRPr="00774742" w:rsidRDefault="00C777C2"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7E3BA4" w:rsidRPr="00774742" w:rsidRDefault="00C777C2" w:rsidP="007E3BA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TC_UserMgt_014.2</w:t>
            </w:r>
          </w:p>
          <w:p w:rsidR="007E3BA4" w:rsidRPr="00774742" w:rsidRDefault="007E3BA4" w:rsidP="005B6476">
            <w:pPr>
              <w:rPr>
                <w:rFonts w:ascii="Times New Roman" w:hAnsi="Times New Roman"/>
                <w:color w:val="000000" w:themeColor="text1"/>
                <w:lang w:eastAsia="zh-CN"/>
              </w:rPr>
            </w:pP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SRD-804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provide feedback to the registrant regarding status of the self-registration.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E3BA4" w:rsidRPr="00774742" w:rsidRDefault="007E3BA4" w:rsidP="007E3BA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TC_UserMgt_013.1</w:t>
            </w:r>
          </w:p>
          <w:p w:rsidR="007E3BA4" w:rsidRPr="00774742" w:rsidRDefault="00C777C2" w:rsidP="007E3BA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TC_UserMgt_013.2</w:t>
            </w:r>
          </w:p>
          <w:p w:rsidR="007E3BA4" w:rsidRPr="00774742" w:rsidRDefault="007E3BA4" w:rsidP="007E3BA4">
            <w:pPr>
              <w:rPr>
                <w:rFonts w:ascii="Times New Roman" w:hAnsi="Times New Roman"/>
                <w:color w:val="000000" w:themeColor="text1"/>
                <w:lang w:eastAsia="zh-CN"/>
              </w:rPr>
            </w:pPr>
          </w:p>
          <w:p w:rsidR="007E3BA4" w:rsidRPr="00774742" w:rsidRDefault="00C777C2" w:rsidP="007E3BA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C777C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automatically process the self-registration request.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E3BA4"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_UserMgt_011</w:t>
            </w:r>
            <w:r w:rsidRPr="00774742">
              <w:rPr>
                <w:rFonts w:ascii="Times New Roman" w:hAnsi="Times New Roman"/>
                <w:color w:val="000000" w:themeColor="text1"/>
                <w:lang w:eastAsia="zh-CN"/>
              </w:rPr>
              <w:t>.1</w:t>
            </w:r>
          </w:p>
          <w:p w:rsidR="00F878F2" w:rsidRPr="00774742" w:rsidRDefault="007E3BA4"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_UserMgt_012</w:t>
            </w:r>
            <w:r w:rsidRPr="00774742">
              <w:rPr>
                <w:rFonts w:ascii="Times New Roman" w:hAnsi="Times New Roman"/>
                <w:color w:val="000000" w:themeColor="text1"/>
                <w:lang w:eastAsia="zh-CN"/>
              </w:rPr>
              <w:t>.1</w:t>
            </w:r>
          </w:p>
          <w:p w:rsidR="00F878F2" w:rsidRPr="00774742" w:rsidRDefault="007E3BA4"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F878F2" w:rsidRPr="00774742" w:rsidRDefault="00C777C2" w:rsidP="005B6476">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F878F2" w:rsidP="005B6476">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set registration request state to pending upon successful completion of new user registration form.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E3BA4"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use email notification to obtain authorization for pending registration from approving manager.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13F4C"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013F4C" w:rsidRPr="00774742" w:rsidRDefault="00C777C2" w:rsidP="00013F4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TC_UserMgt_013.2</w:t>
            </w:r>
          </w:p>
          <w:p w:rsidR="00013F4C" w:rsidRPr="00774742" w:rsidRDefault="00013F4C" w:rsidP="00F6427E">
            <w:pPr>
              <w:rPr>
                <w:rFonts w:ascii="Times New Roman" w:hAnsi="Times New Roman"/>
                <w:color w:val="000000" w:themeColor="text1"/>
                <w:lang w:eastAsia="zh-CN"/>
              </w:rPr>
            </w:pPr>
          </w:p>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C777C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set registration state to approved state upon receipt of authorization from approving manager.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13F4C"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send an email to registrant with id and a link to a Gateway page where the user sets their password.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13F4C"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F878F2" w:rsidRPr="00774742" w:rsidRDefault="00F878F2" w:rsidP="002167E5">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rPr>
            </w:pPr>
            <w:r w:rsidRPr="00774742">
              <w:rPr>
                <w:rFonts w:ascii="Times New Roman" w:hAnsi="Times New Roman"/>
                <w:color w:val="000000" w:themeColor="text1"/>
              </w:rPr>
              <w:t>System shall send an email to the registrant, if the registration has been in process for 48 hours or greater.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TC_UserMgt_013.4</w:t>
            </w:r>
          </w:p>
          <w:p w:rsidR="00F878F2" w:rsidRPr="00774742" w:rsidRDefault="00F878F2" w:rsidP="00013F4C">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color w:val="000000" w:themeColor="text1"/>
                <w:lang w:eastAsia="zh-CN"/>
              </w:rPr>
            </w:pPr>
            <w:r w:rsidRPr="00774742">
              <w:rPr>
                <w:rFonts w:ascii="Times New Roman" w:hAnsi="Times New Roman"/>
                <w:color w:val="000000" w:themeColor="text1"/>
                <w:lang w:eastAsia="zh-CN"/>
              </w:rPr>
              <w:t>SRD-598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7E5">
            <w:pPr>
              <w:rPr>
                <w:rFonts w:ascii="Times New Roman" w:hAnsi="Times New Roman"/>
                <w:iCs/>
                <w:color w:val="000000" w:themeColor="text1"/>
              </w:rPr>
            </w:pPr>
            <w:r w:rsidRPr="00774742">
              <w:rPr>
                <w:rFonts w:ascii="Times New Roman" w:hAnsi="Times New Roman"/>
                <w:iCs/>
                <w:color w:val="000000" w:themeColor="text1"/>
              </w:rPr>
              <w:t>System shall send an email to</w:t>
            </w:r>
            <w:r w:rsidRPr="00774742">
              <w:rPr>
                <w:rFonts w:ascii="Times New Roman" w:hAnsi="Times New Roman"/>
                <w:iCs/>
                <w:color w:val="000000" w:themeColor="text1"/>
                <w:lang w:eastAsia="zh-CN"/>
              </w:rPr>
              <w:t xml:space="preserve"> </w:t>
            </w:r>
            <w:r w:rsidRPr="00774742">
              <w:rPr>
                <w:rFonts w:ascii="Times New Roman" w:hAnsi="Times New Roman"/>
                <w:color w:val="000000" w:themeColor="text1"/>
                <w:lang w:eastAsia="zh-CN"/>
              </w:rPr>
              <w:t>Approving Manager/Proxy</w:t>
            </w:r>
            <w:r w:rsidRPr="00774742">
              <w:rPr>
                <w:rFonts w:ascii="Times New Roman" w:hAnsi="Times New Roman"/>
                <w:iCs/>
                <w:color w:val="000000" w:themeColor="text1"/>
              </w:rPr>
              <w:t xml:space="preserve"> </w:t>
            </w:r>
            <w:r w:rsidRPr="00774742">
              <w:rPr>
                <w:rFonts w:ascii="Times New Roman" w:hAnsi="Times New Roman"/>
                <w:iCs/>
                <w:strike/>
                <w:color w:val="000000" w:themeColor="text1"/>
              </w:rPr>
              <w:t>the Gateway Support</w:t>
            </w:r>
            <w:r w:rsidRPr="00774742">
              <w:rPr>
                <w:rFonts w:ascii="Times New Roman" w:hAnsi="Times New Roman"/>
                <w:iCs/>
                <w:color w:val="000000" w:themeColor="text1"/>
              </w:rPr>
              <w:t>, if the registration has been in process for 48 hours or greater.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TC_UserMgt_013.4</w:t>
            </w:r>
          </w:p>
          <w:p w:rsidR="00F878F2" w:rsidRPr="00774742" w:rsidRDefault="00F878F2" w:rsidP="00305F4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The system shall allow approving proxy to approve non-Metronic user registration and approving manager to approve Medtronic user registration.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777C2" w:rsidP="00F6427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B233EE" w:rsidRPr="00774742" w:rsidRDefault="00C777C2" w:rsidP="00B233E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TC_UserMgt_014.2</w:t>
            </w:r>
          </w:p>
          <w:p w:rsidR="00B233EE" w:rsidRPr="00774742" w:rsidRDefault="00C777C2" w:rsidP="00B233E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TC_UserMgt_014.3</w:t>
            </w:r>
          </w:p>
          <w:p w:rsidR="00EB6E3B" w:rsidRPr="00774742" w:rsidRDefault="00EB6E3B" w:rsidP="00B233E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TC_UserMgt_013.1</w:t>
            </w:r>
          </w:p>
          <w:p w:rsidR="00EB6E3B" w:rsidRPr="00774742" w:rsidRDefault="00EB6E3B" w:rsidP="00B233E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TC_UserMgt_013.2</w:t>
            </w:r>
          </w:p>
          <w:p w:rsidR="00F878F2" w:rsidRPr="00774742" w:rsidRDefault="00EB6E3B"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SRD-678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GDMP admin to set approving proxy per device type as provided by a GBU representative so as that the non-Medtronic user registration requests can be routed for approval to this approving proxy for the particular device type. </w:t>
            </w:r>
            <w:r w:rsidRPr="00774742">
              <w:rPr>
                <w:rFonts w:ascii="Times New Roman" w:hAnsi="Times New Roman"/>
                <w:color w:val="000000" w:themeColor="text1"/>
              </w:rPr>
              <w:t xml:space="preserve">If a new user selects more than one device type on their </w:t>
            </w:r>
            <w:r w:rsidRPr="00774742">
              <w:rPr>
                <w:rFonts w:ascii="Times New Roman" w:hAnsi="Times New Roman"/>
                <w:color w:val="000000" w:themeColor="text1"/>
                <w:lang w:eastAsia="zh-CN"/>
              </w:rPr>
              <w:t>self-registration</w:t>
            </w:r>
            <w:r w:rsidRPr="00774742">
              <w:rPr>
                <w:rFonts w:ascii="Times New Roman" w:hAnsi="Times New Roman"/>
                <w:color w:val="000000" w:themeColor="text1"/>
              </w:rPr>
              <w:t xml:space="preserve"> request, then</w:t>
            </w:r>
            <w:r w:rsidRPr="00774742">
              <w:rPr>
                <w:rFonts w:ascii="Times New Roman" w:hAnsi="Times New Roman"/>
                <w:color w:val="000000" w:themeColor="text1"/>
                <w:lang w:eastAsia="zh-CN"/>
              </w:rPr>
              <w:t xml:space="preserve"> use the last selected one as approving proxy.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3D0C1A" w:rsidP="00A66EE7">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_UserMgt_015</w:t>
            </w:r>
            <w:r w:rsidRPr="00774742">
              <w:rPr>
                <w:rFonts w:ascii="Times New Roman" w:hAnsi="Times New Roman"/>
                <w:color w:val="000000" w:themeColor="text1"/>
                <w:lang w:eastAsia="zh-CN"/>
              </w:rPr>
              <w:t>.1</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The system shall allow CoT Admin to check the status of registration approval progress of his CoT’s registration forms.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B5EE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_UserMgt_017</w:t>
            </w:r>
            <w:r w:rsidRPr="00774742">
              <w:rPr>
                <w:rFonts w:ascii="Times New Roman" w:hAnsi="Times New Roman"/>
                <w:color w:val="000000" w:themeColor="text1"/>
                <w:lang w:eastAsia="zh-CN"/>
              </w:rPr>
              <w:t>.1</w:t>
            </w:r>
          </w:p>
          <w:p w:rsidR="006B5EE8" w:rsidRPr="00774742" w:rsidRDefault="006B5EE8" w:rsidP="006B5EE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TC_UserMgt_017.2</w:t>
            </w:r>
          </w:p>
          <w:p w:rsidR="006B5EE8" w:rsidRPr="00774742" w:rsidRDefault="006B5EE8" w:rsidP="006B5EE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TC_UserMgt_017.3</w:t>
            </w:r>
          </w:p>
          <w:p w:rsidR="006B5EE8" w:rsidRPr="00774742" w:rsidRDefault="001B0259" w:rsidP="001B025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TC_UserMgt_017.4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 xml:space="preserve">The system shall allow Non-Medtronic registrant that knows his customer name to identify customer name in the registration form to auto-fill registration fields.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D5D29"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_UserMgt_012</w:t>
            </w:r>
            <w:r w:rsidRPr="00774742">
              <w:rPr>
                <w:rFonts w:ascii="Times New Roman" w:hAnsi="Times New Roman"/>
                <w:color w:val="000000" w:themeColor="text1"/>
                <w:lang w:eastAsia="zh-CN"/>
              </w:rPr>
              <w:t>.1</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TC_UserMgt_012.2</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TC_UserMgt_012.3</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TC_UserMgt_012.4</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TC_UserMgt_012.5</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TC_UserMgt_012.6</w:t>
            </w:r>
          </w:p>
          <w:p w:rsidR="002D5D29" w:rsidRPr="00774742" w:rsidRDefault="002D5D29" w:rsidP="002D5D2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TC_UserMgt_012.7</w:t>
            </w:r>
          </w:p>
          <w:p w:rsidR="002D5D29" w:rsidRPr="00774742" w:rsidRDefault="002D5D29"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provide directions so that a non- Medtronic registrant that does not know his customer information can obtain the required customer name for getting registered.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4601A" w:rsidP="007E773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TC_UserMgt_012.1</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SRD-676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prospective Medtronic GDMP user to identify the person that will approve his userid request. </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Note: This is so that the user can receive his account credentials quickly and efficiently.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4601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_UserMgt_011</w:t>
            </w:r>
            <w:r w:rsidRPr="00774742">
              <w:rPr>
                <w:rFonts w:ascii="Times New Roman" w:hAnsi="Times New Roman"/>
                <w:color w:val="000000" w:themeColor="text1"/>
                <w:lang w:eastAsia="zh-CN"/>
              </w:rPr>
              <w:t>.1</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TC_UserMgt_011.2</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TC_UserMgt_011.3</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TC_UserMgt_011.4</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TC_UserMgt_011.5</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TC_UserMgt_011.6</w:t>
            </w:r>
          </w:p>
          <w:p w:rsidR="0024601A" w:rsidRPr="00774742" w:rsidRDefault="0024601A"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Medtronic approving manager or proxy to authorize who will have access to the GDMP system for particular CoT.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4601A" w:rsidP="007E7738">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_UserMgt_013</w:t>
            </w:r>
            <w:r w:rsidRPr="00774742">
              <w:rPr>
                <w:rFonts w:ascii="Times New Roman" w:hAnsi="Times New Roman"/>
                <w:color w:val="000000" w:themeColor="text1"/>
                <w:lang w:eastAsia="zh-CN"/>
              </w:rPr>
              <w:t>.1</w:t>
            </w:r>
          </w:p>
          <w:p w:rsidR="0024601A" w:rsidRPr="00774742" w:rsidRDefault="00C777C2"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TC_UserMgt_013.2</w:t>
            </w:r>
          </w:p>
          <w:p w:rsidR="0024601A" w:rsidRPr="00774742" w:rsidRDefault="00C777C2"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TC_UserMgt_013.3</w:t>
            </w:r>
          </w:p>
          <w:p w:rsidR="00F878F2" w:rsidRPr="00774742" w:rsidRDefault="00C777C2" w:rsidP="007E773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TC_UserMgt_014.1</w:t>
            </w:r>
          </w:p>
          <w:p w:rsidR="0024601A" w:rsidRPr="00774742" w:rsidRDefault="00C777C2"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TC_UserMgt_014.2</w:t>
            </w:r>
          </w:p>
          <w:p w:rsidR="00F878F2" w:rsidRPr="00774742" w:rsidRDefault="00C777C2" w:rsidP="0024601A">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TC_UserMgt_014.3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SRD-1010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When a user requests self-registration for PB980, the system should allow the user to select trainer. And the trainer list should not contain gw_admin and etl_admin.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C403E" w:rsidP="007E773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TC_UserMgt_011.4</w:t>
            </w:r>
          </w:p>
          <w:p w:rsidR="00F878F2" w:rsidRPr="00774742" w:rsidRDefault="004C403E" w:rsidP="007E773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TC_UserMgt_012.5</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SRD-1011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should maintain a list of default trainer ID per device type. And system admin can configure whether they want to use the trainer ID as the approving Manager/proxy. There should have an entry in WebUI for this configuration. If “Use as Approving Mgr/Use As Approving Proxy” is set as “Y”, then the approving proxy set in WebUI will not take effect.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C403E" w:rsidP="00D2038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_UserMgt_016</w:t>
            </w:r>
            <w:r w:rsidRPr="00774742">
              <w:rPr>
                <w:rFonts w:ascii="Times New Roman" w:hAnsi="Times New Roman"/>
                <w:color w:val="000000" w:themeColor="text1"/>
                <w:lang w:eastAsia="zh-CN"/>
              </w:rPr>
              <w:t>.1</w:t>
            </w:r>
          </w:p>
          <w:p w:rsidR="004C403E" w:rsidRPr="00774742" w:rsidRDefault="004C403E" w:rsidP="004C403E">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TC_UserMgt_016.2</w:t>
            </w:r>
          </w:p>
          <w:p w:rsidR="00F878F2" w:rsidRPr="00774742" w:rsidRDefault="004C403E"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SRD-1012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should support self-registration for different device types: Valleylab LS10, Valleylab FT10, SCD700, PB980 and Emprint.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91751" w:rsidP="003C396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_UserMgt_011</w:t>
            </w:r>
            <w:r w:rsidRPr="00774742">
              <w:rPr>
                <w:rFonts w:ascii="Times New Roman" w:hAnsi="Times New Roman"/>
                <w:color w:val="000000" w:themeColor="text1"/>
                <w:lang w:eastAsia="zh-CN"/>
              </w:rPr>
              <w:t>.1</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TC_UserMgt_011.4</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TC_UserMgt_011.5</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TC_UserMgt_011.6</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TC_UserMgt_011.7</w:t>
            </w:r>
          </w:p>
          <w:p w:rsidR="00F878F2" w:rsidRPr="00774742" w:rsidRDefault="00F878F2" w:rsidP="003C3969">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091751"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_UserMgt_012</w:t>
            </w:r>
            <w:r w:rsidR="00091751" w:rsidRPr="00774742">
              <w:rPr>
                <w:rFonts w:ascii="Times New Roman" w:hAnsi="Times New Roman"/>
                <w:color w:val="000000" w:themeColor="text1"/>
                <w:lang w:eastAsia="zh-CN"/>
              </w:rPr>
              <w:t>.1</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TC_UserMgt_012.5</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TC_UserMgt_012.6</w:t>
            </w:r>
          </w:p>
          <w:p w:rsidR="00091751" w:rsidRPr="00774742" w:rsidRDefault="00091751" w:rsidP="0009175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TC_UserMgt_012.7</w:t>
            </w:r>
          </w:p>
          <w:p w:rsidR="00F878F2" w:rsidRPr="00774742" w:rsidRDefault="00091751"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TC_UserMgt_012.8</w:t>
            </w:r>
          </w:p>
          <w:p w:rsidR="0084131D" w:rsidRPr="00774742" w:rsidRDefault="0084131D" w:rsidP="0084131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TC_UserMgt_011.8</w:t>
            </w:r>
          </w:p>
          <w:p w:rsidR="005719AE" w:rsidRPr="00774742" w:rsidRDefault="00C777C2" w:rsidP="0084131D">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D626E1" w:rsidRPr="00F22F0B" w:rsidRDefault="00D626E1" w:rsidP="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 Users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creation of new users.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E5BBE" w:rsidP="00541BA5">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_UserMgt_001</w:t>
            </w:r>
            <w:r w:rsidRPr="00774742">
              <w:rPr>
                <w:rFonts w:ascii="Times New Roman" w:hAnsi="Times New Roman"/>
                <w:color w:val="000000" w:themeColor="text1"/>
                <w:lang w:eastAsia="zh-CN"/>
              </w:rPr>
              <w:t>.1</w:t>
            </w:r>
          </w:p>
          <w:p w:rsidR="007E5BBE" w:rsidRPr="00774742" w:rsidRDefault="007E5BBE" w:rsidP="00541BA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TC_UserMgt_001.2</w:t>
            </w:r>
          </w:p>
          <w:p w:rsidR="007E5BBE" w:rsidRPr="00774742" w:rsidRDefault="007E5BBE" w:rsidP="00541BA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TC_UserMgt_001.3</w:t>
            </w:r>
          </w:p>
          <w:p w:rsidR="007E5BBE" w:rsidRPr="00774742" w:rsidRDefault="007E5BBE" w:rsidP="00541BA5">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TC_UserMgt_001.4</w:t>
            </w:r>
          </w:p>
          <w:p w:rsidR="00F878F2" w:rsidRPr="00774742" w:rsidRDefault="007E5BBE"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_UserMgt_002</w:t>
            </w:r>
            <w:r w:rsidRPr="00774742">
              <w:rPr>
                <w:rFonts w:ascii="Times New Roman" w:hAnsi="Times New Roman"/>
                <w:color w:val="000000" w:themeColor="text1"/>
                <w:lang w:eastAsia="zh-CN"/>
              </w:rPr>
              <w:t>.1</w:t>
            </w:r>
          </w:p>
          <w:p w:rsidR="007E5BBE" w:rsidRPr="00774742" w:rsidRDefault="007E5BBE"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TC_UserMgt_002.2</w:t>
            </w:r>
          </w:p>
          <w:p w:rsidR="007E5BBE" w:rsidRPr="00774742" w:rsidRDefault="001712E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SRD-463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User Administrator role shall be able to add new users to the system.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TC_UserMgt_001.1</w:t>
            </w:r>
          </w:p>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TC_UserMgt_001.2</w:t>
            </w:r>
          </w:p>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TC_UserMgt_001.3</w:t>
            </w:r>
          </w:p>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TC_UserMgt_001.4</w:t>
            </w:r>
          </w:p>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TC_UserMgt_002.1</w:t>
            </w:r>
          </w:p>
          <w:p w:rsidR="00C65D14" w:rsidRPr="00774742" w:rsidRDefault="00C65D14"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TC_UserMgt_002.2</w:t>
            </w:r>
          </w:p>
          <w:p w:rsidR="00F878F2" w:rsidRPr="00774742" w:rsidRDefault="001712E7"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TC_UserMgt_002.3</w:t>
            </w:r>
          </w:p>
          <w:p w:rsidR="00B21131" w:rsidRPr="00774742" w:rsidRDefault="00B21131"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TC_UserMgt_003.1</w:t>
            </w:r>
          </w:p>
          <w:p w:rsidR="00B21131" w:rsidRPr="00774742" w:rsidRDefault="00B21131" w:rsidP="00B2113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TC_UserMgt_003.2</w:t>
            </w:r>
          </w:p>
          <w:p w:rsidR="00B21131" w:rsidRPr="00774742" w:rsidRDefault="00B21131" w:rsidP="00C65D14">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TC_UserMgt_003.3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User Administrator role shall be able to modify user accounts in the system.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21131" w:rsidRPr="00774742" w:rsidRDefault="00B21131" w:rsidP="004931C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_UserMgt_004</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SRD-465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User Administrator role shall be able to delete user accounts in the system.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21131"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SRD-646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support the following user types:</w:t>
            </w:r>
            <w:r w:rsidRPr="00774742">
              <w:rPr>
                <w:rFonts w:ascii="Times New Roman" w:hAnsi="Times New Roman"/>
                <w:color w:val="000000" w:themeColor="text1"/>
              </w:rPr>
              <w:br/>
            </w:r>
            <w:r w:rsidRPr="00774742">
              <w:rPr>
                <w:rFonts w:ascii="Times New Roman" w:hAnsi="Times New Roman"/>
                <w:color w:val="000000" w:themeColor="text1"/>
              </w:rPr>
              <w:br/>
              <w:t xml:space="preserve">a. </w:t>
            </w:r>
            <w:r w:rsidRPr="00774742">
              <w:rPr>
                <w:rFonts w:ascii="Times New Roman" w:hAnsi="Times New Roman"/>
                <w:color w:val="000000" w:themeColor="text1"/>
                <w:lang w:eastAsia="zh-CN"/>
              </w:rPr>
              <w:t>Mentronic</w:t>
            </w:r>
            <w:r w:rsidRPr="00774742">
              <w:rPr>
                <w:rFonts w:ascii="Times New Roman" w:hAnsi="Times New Roman"/>
                <w:color w:val="000000" w:themeColor="text1"/>
              </w:rPr>
              <w:t>Users</w:t>
            </w:r>
            <w:r w:rsidRPr="00774742">
              <w:rPr>
                <w:rFonts w:ascii="Times New Roman" w:hAnsi="Times New Roman"/>
                <w:color w:val="000000" w:themeColor="text1"/>
              </w:rPr>
              <w:br/>
              <w:t xml:space="preserve">b. Non- </w:t>
            </w:r>
            <w:r w:rsidRPr="00774742">
              <w:rPr>
                <w:rFonts w:ascii="Times New Roman" w:hAnsi="Times New Roman"/>
                <w:color w:val="000000" w:themeColor="text1"/>
                <w:lang w:eastAsia="zh-CN"/>
              </w:rPr>
              <w:t>Medtronic</w:t>
            </w:r>
            <w:r w:rsidRPr="00774742">
              <w:rPr>
                <w:rFonts w:ascii="Times New Roman" w:hAnsi="Times New Roman"/>
                <w:color w:val="000000" w:themeColor="text1"/>
              </w:rPr>
              <w:t xml:space="preserve"> users who are associated with a single </w:t>
            </w:r>
            <w:r w:rsidRPr="00774742">
              <w:rPr>
                <w:rFonts w:ascii="Times New Roman" w:hAnsi="Times New Roman"/>
                <w:color w:val="000000" w:themeColor="text1"/>
                <w:lang w:eastAsia="zh-CN"/>
              </w:rPr>
              <w:t>Medtronic</w:t>
            </w:r>
            <w:r w:rsidRPr="00774742">
              <w:rPr>
                <w:rFonts w:ascii="Times New Roman" w:hAnsi="Times New Roman"/>
                <w:color w:val="000000" w:themeColor="text1"/>
              </w:rPr>
              <w:t xml:space="preserve"> customer.</w:t>
            </w:r>
            <w:r w:rsidRPr="00774742">
              <w:rPr>
                <w:rFonts w:ascii="Times New Roman" w:hAnsi="Times New Roman"/>
                <w:color w:val="000000" w:themeColor="text1"/>
              </w:rPr>
              <w:br/>
              <w:t xml:space="preserve">c. Non- </w:t>
            </w:r>
            <w:r w:rsidRPr="00774742">
              <w:rPr>
                <w:rFonts w:ascii="Times New Roman" w:hAnsi="Times New Roman"/>
                <w:color w:val="000000" w:themeColor="text1"/>
                <w:lang w:eastAsia="zh-CN"/>
              </w:rPr>
              <w:t>Medtronic</w:t>
            </w:r>
            <w:r w:rsidRPr="00774742">
              <w:rPr>
                <w:rFonts w:ascii="Times New Roman" w:hAnsi="Times New Roman"/>
                <w:color w:val="000000" w:themeColor="text1"/>
              </w:rPr>
              <w:t xml:space="preserve"> users who are associated with multiple </w:t>
            </w:r>
            <w:r w:rsidRPr="00774742">
              <w:rPr>
                <w:rFonts w:ascii="Times New Roman" w:hAnsi="Times New Roman"/>
                <w:color w:val="000000" w:themeColor="text1"/>
                <w:lang w:eastAsia="zh-CN"/>
              </w:rPr>
              <w:t>Medtronic</w:t>
            </w:r>
            <w:r w:rsidRPr="00774742">
              <w:rPr>
                <w:rFonts w:ascii="Times New Roman" w:hAnsi="Times New Roman"/>
                <w:color w:val="000000" w:themeColor="text1"/>
              </w:rPr>
              <w:t xml:space="preserve"> customers.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21131" w:rsidP="000575D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_UserMgt_001</w:t>
            </w:r>
            <w:r w:rsidRPr="00774742">
              <w:rPr>
                <w:rFonts w:ascii="Times New Roman" w:hAnsi="Times New Roman"/>
                <w:color w:val="000000" w:themeColor="text1"/>
                <w:lang w:eastAsia="zh-CN"/>
              </w:rPr>
              <w:t>.1</w:t>
            </w:r>
          </w:p>
          <w:p w:rsidR="00F878F2" w:rsidRPr="00774742" w:rsidRDefault="00B21131" w:rsidP="000575DE">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_UserMgt_002</w:t>
            </w:r>
            <w:r w:rsidRPr="00774742">
              <w:rPr>
                <w:rFonts w:ascii="Times New Roman" w:hAnsi="Times New Roman"/>
                <w:color w:val="000000" w:themeColor="text1"/>
                <w:lang w:eastAsia="zh-CN"/>
              </w:rPr>
              <w:t>.1</w:t>
            </w:r>
          </w:p>
          <w:p w:rsidR="00B21131" w:rsidRPr="00774742" w:rsidRDefault="00B21131" w:rsidP="00B2113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TC_UserMgt_002.2</w:t>
            </w:r>
          </w:p>
          <w:p w:rsidR="00B21131" w:rsidRPr="00774742" w:rsidRDefault="00B21131" w:rsidP="000575D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 xml:space="preserve">User Data shall include: </w:t>
            </w:r>
            <w:r w:rsidRPr="00774742">
              <w:rPr>
                <w:rFonts w:ascii="Times New Roman" w:hAnsi="Times New Roman"/>
                <w:color w:val="000000" w:themeColor="text1"/>
              </w:rPr>
              <w:br/>
              <w:t>First Name</w:t>
            </w:r>
            <w:r w:rsidRPr="00774742">
              <w:rPr>
                <w:rFonts w:ascii="Times New Roman" w:hAnsi="Times New Roman"/>
                <w:color w:val="000000" w:themeColor="text1"/>
              </w:rPr>
              <w:br/>
              <w:t>Last Name</w:t>
            </w:r>
            <w:r w:rsidRPr="00774742">
              <w:rPr>
                <w:rFonts w:ascii="Times New Roman" w:hAnsi="Times New Roman"/>
                <w:color w:val="000000" w:themeColor="text1"/>
              </w:rPr>
              <w:br/>
              <w:t>Role/Title</w:t>
            </w:r>
            <w:r w:rsidRPr="00774742">
              <w:rPr>
                <w:rFonts w:ascii="Times New Roman" w:hAnsi="Times New Roman"/>
                <w:color w:val="000000" w:themeColor="text1"/>
              </w:rPr>
              <w:br/>
              <w:t>Login Name/Email</w:t>
            </w:r>
            <w:r w:rsidRPr="00774742">
              <w:rPr>
                <w:rFonts w:ascii="Times New Roman" w:hAnsi="Times New Roman"/>
                <w:color w:val="000000" w:themeColor="text1"/>
              </w:rPr>
              <w:br/>
              <w:t>Password</w:t>
            </w:r>
            <w:r w:rsidRPr="00774742">
              <w:rPr>
                <w:rFonts w:ascii="Times New Roman" w:hAnsi="Times New Roman"/>
                <w:color w:val="000000" w:themeColor="text1"/>
              </w:rPr>
              <w:br/>
              <w:t xml:space="preserve">Is </w:t>
            </w:r>
            <w:r w:rsidRPr="00774742">
              <w:rPr>
                <w:rFonts w:ascii="Times New Roman" w:hAnsi="Times New Roman"/>
                <w:color w:val="000000" w:themeColor="text1"/>
                <w:lang w:eastAsia="zh-CN"/>
              </w:rPr>
              <w:t>Medtronic</w:t>
            </w:r>
            <w:r w:rsidRPr="00774742">
              <w:rPr>
                <w:rFonts w:ascii="Times New Roman" w:hAnsi="Times New Roman"/>
                <w:color w:val="000000" w:themeColor="text1"/>
              </w:rPr>
              <w:t xml:space="preserve"> Employee</w:t>
            </w:r>
            <w:r w:rsidRPr="00774742">
              <w:rPr>
                <w:rFonts w:ascii="Times New Roman" w:hAnsi="Times New Roman"/>
                <w:color w:val="000000" w:themeColor="text1"/>
              </w:rPr>
              <w:br/>
              <w:t>Company Name</w:t>
            </w:r>
            <w:r w:rsidRPr="00774742">
              <w:rPr>
                <w:rFonts w:ascii="Times New Roman" w:hAnsi="Times New Roman"/>
                <w:color w:val="000000" w:themeColor="text1"/>
              </w:rPr>
              <w:br/>
              <w:t>Country</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 xml:space="preserve">Language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120A1" w:rsidRPr="00774742" w:rsidRDefault="009120A1" w:rsidP="009120A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TC_UserMgt_001.1</w:t>
            </w:r>
          </w:p>
          <w:p w:rsidR="009120A1" w:rsidRPr="00774742" w:rsidRDefault="009120A1" w:rsidP="009120A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TC_UserMgt_002.1</w:t>
            </w:r>
          </w:p>
          <w:p w:rsidR="00F878F2" w:rsidRPr="00774742" w:rsidRDefault="009120A1" w:rsidP="00992EA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w:t>
            </w:r>
            <w:r w:rsidR="00992EA1" w:rsidRPr="00774742">
              <w:rPr>
                <w:rFonts w:ascii="Times New Roman" w:hAnsi="Times New Roman"/>
                <w:color w:val="000000" w:themeColor="text1"/>
                <w:lang w:eastAsia="zh-CN"/>
              </w:rPr>
              <w:t>11.1</w:t>
            </w:r>
          </w:p>
          <w:p w:rsidR="00992EA1" w:rsidRPr="00774742" w:rsidRDefault="00992EA1" w:rsidP="00992EA1">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SRD-63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Customer data shall include:</w:t>
            </w:r>
            <w:r w:rsidRPr="00774742">
              <w:rPr>
                <w:rFonts w:ascii="Times New Roman" w:hAnsi="Times New Roman"/>
                <w:color w:val="000000" w:themeColor="text1"/>
              </w:rPr>
              <w:br/>
            </w:r>
            <w:r w:rsidRPr="00774742">
              <w:rPr>
                <w:rFonts w:ascii="Times New Roman" w:hAnsi="Times New Roman"/>
                <w:color w:val="000000" w:themeColor="text1"/>
              </w:rPr>
              <w:br/>
              <w:t>Customer Account Number</w:t>
            </w:r>
            <w:r w:rsidRPr="00774742">
              <w:rPr>
                <w:rFonts w:ascii="Times New Roman" w:hAnsi="Times New Roman"/>
                <w:color w:val="000000" w:themeColor="text1"/>
              </w:rPr>
              <w:br/>
              <w:t>Customer Name</w:t>
            </w:r>
            <w:r w:rsidRPr="00774742">
              <w:rPr>
                <w:rFonts w:ascii="Times New Roman" w:hAnsi="Times New Roman"/>
                <w:color w:val="000000" w:themeColor="text1"/>
              </w:rPr>
              <w:br/>
              <w:t>Customer Address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120A1" w:rsidP="00D33A73">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_UserMgt_010</w:t>
            </w:r>
            <w:r w:rsidRPr="00774742">
              <w:rPr>
                <w:rFonts w:ascii="Times New Roman" w:hAnsi="Times New Roman"/>
                <w:color w:val="000000" w:themeColor="text1"/>
                <w:lang w:eastAsia="zh-CN"/>
              </w:rPr>
              <w:t>.2</w:t>
            </w:r>
          </w:p>
          <w:p w:rsidR="009120A1" w:rsidRPr="00774742" w:rsidRDefault="009120A1" w:rsidP="00D33A73">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TC_UserMgt_010.3</w:t>
            </w:r>
          </w:p>
          <w:p w:rsidR="009120A1" w:rsidRPr="00774742" w:rsidRDefault="009120A1" w:rsidP="00D33A73">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TC_UserMgt_010.4</w:t>
            </w:r>
          </w:p>
          <w:p w:rsidR="00F878F2" w:rsidRPr="00774742" w:rsidRDefault="00F878F2" w:rsidP="00D33A7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identify the customer hospital, distributor or third-party a user works for if they are not a Medtronic employee.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TC_UserMgt_002.1</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TC_UserMgt_002.2</w:t>
            </w:r>
          </w:p>
          <w:p w:rsidR="00C05D79" w:rsidRPr="00774742" w:rsidRDefault="001712E7" w:rsidP="00C05D7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TC_UserMgt_002.3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allow the editing of user permissions based on role. </w:t>
            </w:r>
            <w:r w:rsidRPr="00774742">
              <w:rPr>
                <w:rFonts w:ascii="Times New Roman" w:hAnsi="Times New Roman"/>
                <w:color w:val="000000" w:themeColor="text1"/>
              </w:rPr>
              <w:br/>
            </w:r>
            <w:r w:rsidRPr="00774742">
              <w:rPr>
                <w:rFonts w:ascii="Times New Roman" w:hAnsi="Times New Roman"/>
                <w:color w:val="000000" w:themeColor="text1"/>
              </w:rPr>
              <w:br/>
              <w:t xml:space="preserve">Note: which roles have this right is configurable by setting the access policy associated with the role. This gives the system the flexibility to change over time as needs change.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05D7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.1</w:t>
            </w:r>
          </w:p>
          <w:p w:rsidR="00C05D79" w:rsidRPr="00774742" w:rsidRDefault="00C05D7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.2</w:t>
            </w:r>
          </w:p>
          <w:p w:rsidR="00C05D79" w:rsidRPr="00774742" w:rsidRDefault="00C777C2" w:rsidP="00795809">
            <w:pPr>
              <w:rPr>
                <w:rFonts w:ascii="Times New Roman" w:hAnsi="Times New Roman"/>
                <w:color w:val="000000" w:themeColor="text1"/>
                <w:lang w:eastAsia="zh-CN"/>
              </w:rPr>
            </w:pPr>
            <w:r w:rsidRPr="00774742">
              <w:rPr>
                <w:rFonts w:ascii="Times New Roman" w:hAnsi="Times New Roman"/>
                <w:color w:val="000000" w:themeColor="text1"/>
              </w:rPr>
              <w:t>TC_RolePermission_008.1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disabling of user permissions based on role.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.1</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.2</w:t>
            </w:r>
          </w:p>
          <w:p w:rsidR="00F878F2" w:rsidRPr="00774742" w:rsidRDefault="00F878F2" w:rsidP="00C05D7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assignment of user permissions to a role.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.1</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.2</w:t>
            </w:r>
          </w:p>
          <w:p w:rsidR="00F878F2" w:rsidRPr="00774742" w:rsidRDefault="00F878F2" w:rsidP="00C05D7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When adding new devices, the system shall associate devices to the user</w:t>
            </w:r>
            <w:r w:rsidRPr="00774742">
              <w:rPr>
                <w:rFonts w:ascii="Times New Roman" w:hAnsi="Times New Roman"/>
                <w:color w:val="000000" w:themeColor="text1"/>
                <w:lang w:eastAsia="zh-CN"/>
              </w:rPr>
              <w:t>’</w:t>
            </w:r>
            <w:r w:rsidRPr="00774742">
              <w:rPr>
                <w:rFonts w:ascii="Times New Roman" w:hAnsi="Times New Roman"/>
                <w:color w:val="000000" w:themeColor="text1"/>
              </w:rPr>
              <w:t>s customer account if the user is associated with a customer account.</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 xml:space="preserve">Note: Refer to business rule in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_Ref418082127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8.2.2</w:t>
            </w:r>
            <w:r w:rsidRPr="00774742">
              <w:rPr>
                <w:rFonts w:ascii="Times New Roman" w:hAnsi="Times New Roman"/>
                <w:color w:val="000000" w:themeColor="text1"/>
              </w:rPr>
              <w:fldChar w:fldCharType="end"/>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_Agent_001</w:t>
            </w:r>
            <w:r w:rsidRPr="00774742">
              <w:rPr>
                <w:rFonts w:ascii="Times New Roman" w:hAnsi="Times New Roman"/>
                <w:color w:val="000000" w:themeColor="text1"/>
                <w:lang w:eastAsia="zh-CN"/>
              </w:rPr>
              <w:t>.2</w:t>
            </w:r>
          </w:p>
          <w:p w:rsidR="00C05D79"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.4</w:t>
            </w:r>
          </w:p>
          <w:p w:rsidR="00C05D79"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.6</w:t>
            </w:r>
          </w:p>
          <w:p w:rsidR="00C05D79"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.8</w:t>
            </w:r>
          </w:p>
          <w:p w:rsidR="00C05D79"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.10</w:t>
            </w:r>
          </w:p>
          <w:p w:rsidR="00C05D79"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.12</w:t>
            </w:r>
          </w:p>
          <w:p w:rsidR="00F878F2" w:rsidRPr="00774742" w:rsidRDefault="00C05D79" w:rsidP="003F32B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_Agent_002</w:t>
            </w:r>
            <w:r w:rsidRPr="00774742">
              <w:rPr>
                <w:rFonts w:ascii="Times New Roman" w:hAnsi="Times New Roman"/>
                <w:color w:val="000000" w:themeColor="text1"/>
                <w:lang w:eastAsia="zh-CN"/>
              </w:rPr>
              <w:t>.2</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_Agent_002</w:t>
            </w:r>
            <w:r w:rsidRPr="00774742">
              <w:rPr>
                <w:rFonts w:ascii="Times New Roman" w:hAnsi="Times New Roman"/>
                <w:color w:val="000000" w:themeColor="text1"/>
                <w:lang w:eastAsia="zh-CN"/>
              </w:rPr>
              <w:t>.4</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_Agent_002</w:t>
            </w:r>
            <w:r w:rsidRPr="00774742">
              <w:rPr>
                <w:rFonts w:ascii="Times New Roman" w:hAnsi="Times New Roman"/>
                <w:color w:val="000000" w:themeColor="text1"/>
                <w:lang w:eastAsia="zh-CN"/>
              </w:rPr>
              <w:t>.6</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_Agent_002</w:t>
            </w:r>
            <w:r w:rsidRPr="00774742">
              <w:rPr>
                <w:rFonts w:ascii="Times New Roman" w:hAnsi="Times New Roman"/>
                <w:color w:val="000000" w:themeColor="text1"/>
                <w:lang w:eastAsia="zh-CN"/>
              </w:rPr>
              <w:t>.8</w:t>
            </w:r>
          </w:p>
          <w:p w:rsidR="00C05D79" w:rsidRPr="00774742" w:rsidRDefault="00C05D79" w:rsidP="00C05D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_Agent_002</w:t>
            </w:r>
            <w:r w:rsidRPr="00774742">
              <w:rPr>
                <w:rFonts w:ascii="Times New Roman" w:hAnsi="Times New Roman"/>
                <w:color w:val="000000" w:themeColor="text1"/>
                <w:lang w:eastAsia="zh-CN"/>
              </w:rPr>
              <w:t>.10</w:t>
            </w:r>
          </w:p>
          <w:p w:rsidR="00F878F2" w:rsidRPr="00774742" w:rsidRDefault="00C05D7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_Agent_002</w:t>
            </w:r>
            <w:r w:rsidRPr="00774742">
              <w:rPr>
                <w:rFonts w:ascii="Times New Roman" w:hAnsi="Times New Roman"/>
                <w:color w:val="000000" w:themeColor="text1"/>
                <w:lang w:eastAsia="zh-CN"/>
              </w:rPr>
              <w:t>.12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join multiple concurrent log-ins by a single user from different machines into a single session.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D0B80" w:rsidRPr="00774742" w:rsidRDefault="001D0B80" w:rsidP="001D0B80">
            <w:pPr>
              <w:rPr>
                <w:rFonts w:ascii="Times New Roman" w:hAnsi="Times New Roman"/>
                <w:color w:val="000000" w:themeColor="text1"/>
              </w:rPr>
            </w:pPr>
            <w:r w:rsidRPr="00774742">
              <w:rPr>
                <w:rFonts w:ascii="Times New Roman" w:hAnsi="Times New Roman"/>
                <w:color w:val="000000" w:themeColor="text1"/>
              </w:rPr>
              <w:t>TC_UserMgt_018.1</w:t>
            </w:r>
          </w:p>
          <w:p w:rsidR="00F878F2" w:rsidRPr="00774742" w:rsidRDefault="00F878F2" w:rsidP="009E2916">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C486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SRD-529 (Gateway 1403)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Agent shall support different Clients connecting to it sequentially.</w:t>
            </w:r>
            <w:r w:rsidRPr="00774742">
              <w:rPr>
                <w:rFonts w:ascii="Times New Roman" w:hAnsi="Times New Roman"/>
                <w:color w:val="000000" w:themeColor="text1"/>
              </w:rPr>
              <w:br/>
            </w:r>
            <w:r w:rsidRPr="00774742">
              <w:rPr>
                <w:rFonts w:ascii="Times New Roman" w:hAnsi="Times New Roman"/>
                <w:color w:val="000000" w:themeColor="text1"/>
              </w:rPr>
              <w:br/>
              <w:t>Note: For example, the agent will allow connection from SCDU, followed by ESS, etc.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D0B80" w:rsidRPr="00774742" w:rsidRDefault="001D0B80" w:rsidP="001D0B80">
            <w:pPr>
              <w:rPr>
                <w:rFonts w:ascii="Times New Roman" w:hAnsi="Times New Roman"/>
                <w:color w:val="000000" w:themeColor="text1"/>
              </w:rPr>
            </w:pPr>
            <w:r w:rsidRPr="00774742">
              <w:rPr>
                <w:rFonts w:ascii="Times New Roman" w:hAnsi="Times New Roman"/>
                <w:color w:val="000000" w:themeColor="text1"/>
              </w:rPr>
              <w:t>TC_UserMgt_018.2</w:t>
            </w:r>
          </w:p>
          <w:p w:rsidR="00F878F2" w:rsidRPr="00774742" w:rsidRDefault="00F878F2" w:rsidP="003F7336">
            <w:pPr>
              <w:rPr>
                <w:rFonts w:ascii="Times New Roman" w:hAnsi="Times New Roman"/>
                <w:color w:val="000000" w:themeColor="text1"/>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SRD-318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deactivating/re-activating a user.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TC_UserMgt_00</w:t>
            </w:r>
            <w:r w:rsidR="00154374" w:rsidRPr="00774742">
              <w:rPr>
                <w:rFonts w:ascii="Times New Roman" w:hAnsi="Times New Roman"/>
                <w:color w:val="000000" w:themeColor="text1"/>
                <w:lang w:eastAsia="zh-CN"/>
              </w:rPr>
              <w:t>4.4</w:t>
            </w:r>
          </w:p>
          <w:p w:rsidR="00154374" w:rsidRPr="00774742" w:rsidRDefault="00154374" w:rsidP="00795809">
            <w:pPr>
              <w:rPr>
                <w:rFonts w:ascii="Times New Roman" w:hAnsi="Times New Roman"/>
                <w:color w:val="000000" w:themeColor="text1"/>
                <w:lang w:eastAsia="zh-CN"/>
              </w:rPr>
            </w:pPr>
            <w:r w:rsidRPr="00774742">
              <w:rPr>
                <w:rFonts w:ascii="Times New Roman" w:hAnsi="Times New Roman"/>
                <w:color w:val="000000" w:themeColor="text1"/>
              </w:rPr>
              <w:t>TC_UserMgt_00</w:t>
            </w:r>
            <w:r w:rsidRPr="00774742">
              <w:rPr>
                <w:rFonts w:ascii="Times New Roman" w:hAnsi="Times New Roman"/>
                <w:color w:val="000000" w:themeColor="text1"/>
                <w:lang w:eastAsia="zh-CN"/>
              </w:rPr>
              <w:t>4.5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rsidP="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3.1.4     Roles and Access Policies</w:t>
            </w:r>
            <w:r w:rsidRPr="00F22F0B">
              <w:rPr>
                <w:rFonts w:ascii="Times New Roman" w:hAnsi="Times New Roman"/>
                <w:b/>
                <w:color w:val="000000" w:themeColor="text1"/>
                <w:sz w:val="28"/>
                <w:u w:val="single"/>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creation of new roles.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D045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.1</w:t>
            </w:r>
          </w:p>
          <w:p w:rsidR="009D0459" w:rsidRPr="00774742" w:rsidRDefault="009D045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26F4A">
            <w:pPr>
              <w:rPr>
                <w:rFonts w:ascii="Times New Roman" w:hAnsi="Times New Roman"/>
                <w:color w:val="000000" w:themeColor="text1"/>
              </w:rPr>
            </w:pPr>
            <w:r w:rsidRPr="00774742">
              <w:rPr>
                <w:rFonts w:ascii="Times New Roman" w:hAnsi="Times New Roman"/>
                <w:color w:val="000000" w:themeColor="text1"/>
              </w:rPr>
              <w:t>The system shall provide separate role schemes for MDT and non-MDT personnel.</w:t>
            </w:r>
          </w:p>
          <w:p w:rsidR="00F878F2" w:rsidRPr="00774742" w:rsidRDefault="00F878F2" w:rsidP="00226F4A">
            <w:pPr>
              <w:rPr>
                <w:rFonts w:ascii="Times New Roman" w:hAnsi="Times New Roman"/>
                <w:color w:val="000000" w:themeColor="text1"/>
              </w:rPr>
            </w:pPr>
          </w:p>
          <w:p w:rsidR="00F878F2" w:rsidRPr="00774742" w:rsidRDefault="00F878F2" w:rsidP="00226F4A">
            <w:pPr>
              <w:rPr>
                <w:rFonts w:ascii="Times New Roman" w:hAnsi="Times New Roman"/>
                <w:color w:val="000000" w:themeColor="text1"/>
                <w:lang w:eastAsia="zh-CN"/>
              </w:rPr>
            </w:pPr>
            <w:r w:rsidRPr="00774742">
              <w:rPr>
                <w:rFonts w:ascii="Times New Roman" w:hAnsi="Times New Roman"/>
                <w:color w:val="000000" w:themeColor="text1"/>
              </w:rPr>
              <w:t>NOTE: non-MDT roles include:</w:t>
            </w:r>
          </w:p>
          <w:p w:rsidR="00F878F2" w:rsidRPr="00774742" w:rsidRDefault="00F878F2" w:rsidP="00226F4A">
            <w:pPr>
              <w:rPr>
                <w:rFonts w:ascii="Times New Roman" w:hAnsi="Times New Roman"/>
                <w:color w:val="000000" w:themeColor="text1"/>
                <w:lang w:eastAsia="zh-CN"/>
              </w:rPr>
            </w:pPr>
          </w:p>
          <w:p w:rsidR="00F878F2" w:rsidRPr="00774742" w:rsidRDefault="00F878F2" w:rsidP="00226F4A">
            <w:pPr>
              <w:rPr>
                <w:rFonts w:ascii="Times New Roman" w:hAnsi="Times New Roman"/>
                <w:color w:val="000000" w:themeColor="text1"/>
              </w:rPr>
            </w:pPr>
            <w:r w:rsidRPr="00774742">
              <w:rPr>
                <w:rFonts w:ascii="Times New Roman" w:hAnsi="Times New Roman"/>
                <w:color w:val="000000" w:themeColor="text1"/>
              </w:rPr>
              <w:t>Biomed</w:t>
            </w:r>
          </w:p>
          <w:p w:rsidR="00F878F2" w:rsidRPr="00774742" w:rsidRDefault="00F878F2" w:rsidP="00226F4A">
            <w:pPr>
              <w:rPr>
                <w:rFonts w:ascii="Times New Roman" w:hAnsi="Times New Roman"/>
                <w:color w:val="000000" w:themeColor="text1"/>
              </w:rPr>
            </w:pPr>
            <w:r w:rsidRPr="00774742">
              <w:rPr>
                <w:rFonts w:ascii="Times New Roman" w:hAnsi="Times New Roman"/>
                <w:color w:val="000000" w:themeColor="text1"/>
              </w:rPr>
              <w:t>Distributor</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ThirdPartyService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9D0459">
            <w:pPr>
              <w:rPr>
                <w:rFonts w:ascii="Times New Roman" w:hAnsi="Times New Roman"/>
                <w:color w:val="000000" w:themeColor="text1"/>
                <w:lang w:eastAsia="zh-CN"/>
              </w:rPr>
            </w:pPr>
            <w:r w:rsidRPr="00774742">
              <w:rPr>
                <w:rFonts w:ascii="Times New Roman" w:hAnsi="Times New Roman"/>
                <w:color w:val="000000" w:themeColor="text1"/>
              </w:rPr>
              <w:t>T</w:t>
            </w:r>
            <w:r w:rsidR="009D0459"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009D0459" w:rsidRPr="00774742">
              <w:rPr>
                <w:rFonts w:ascii="Times New Roman" w:hAnsi="Times New Roman"/>
                <w:color w:val="000000" w:themeColor="text1"/>
                <w:lang w:eastAsia="zh-CN"/>
              </w:rPr>
              <w:t>.1</w:t>
            </w:r>
          </w:p>
          <w:p w:rsidR="009D0459" w:rsidRPr="00774742" w:rsidRDefault="009D0459" w:rsidP="009D045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Pr="00774742">
              <w:rPr>
                <w:rFonts w:ascii="Times New Roman" w:hAnsi="Times New Roman"/>
                <w:color w:val="000000" w:themeColor="text1"/>
                <w:lang w:eastAsia="zh-CN"/>
              </w:rPr>
              <w:t>.2</w:t>
            </w:r>
          </w:p>
          <w:p w:rsidR="009D0459" w:rsidRPr="00774742" w:rsidRDefault="009D0459" w:rsidP="008F0BE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F76D3">
            <w:pPr>
              <w:rPr>
                <w:rFonts w:ascii="Times New Roman" w:hAnsi="Times New Roman"/>
                <w:color w:val="000000" w:themeColor="text1"/>
              </w:rPr>
            </w:pPr>
            <w:r w:rsidRPr="00774742">
              <w:rPr>
                <w:rFonts w:ascii="Times New Roman" w:hAnsi="Times New Roman"/>
                <w:color w:val="000000" w:themeColor="text1"/>
              </w:rPr>
              <w:t>The system shall provide only non-MDT roles for non-MDT personnel.</w:t>
            </w:r>
          </w:p>
          <w:p w:rsidR="00F878F2" w:rsidRPr="00774742" w:rsidRDefault="00F878F2" w:rsidP="002F76D3">
            <w:pPr>
              <w:rPr>
                <w:rFonts w:ascii="Times New Roman" w:hAnsi="Times New Roman"/>
                <w:color w:val="000000" w:themeColor="text1"/>
              </w:rPr>
            </w:pPr>
          </w:p>
          <w:p w:rsidR="00F878F2" w:rsidRPr="00774742" w:rsidRDefault="00F878F2" w:rsidP="002F76D3">
            <w:pPr>
              <w:rPr>
                <w:rFonts w:ascii="Times New Roman" w:hAnsi="Times New Roman"/>
                <w:color w:val="000000" w:themeColor="text1"/>
              </w:rPr>
            </w:pPr>
            <w:r w:rsidRPr="00774742">
              <w:rPr>
                <w:rFonts w:ascii="Times New Roman" w:hAnsi="Times New Roman"/>
                <w:color w:val="000000" w:themeColor="text1"/>
              </w:rPr>
              <w:t>NOTE: For instance, the Self Registration Screen</w:t>
            </w:r>
          </w:p>
          <w:p w:rsidR="00F878F2" w:rsidRPr="00774742" w:rsidRDefault="00F878F2" w:rsidP="00226F4A">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35698" w:rsidRPr="00774742" w:rsidRDefault="00635698" w:rsidP="00795809">
            <w:pPr>
              <w:rPr>
                <w:rFonts w:ascii="Times New Roman" w:hAnsi="Times New Roman"/>
                <w:color w:val="000000" w:themeColor="text1"/>
                <w:lang w:eastAsia="zh-CN"/>
              </w:rPr>
            </w:pPr>
          </w:p>
          <w:p w:rsidR="00157E06" w:rsidRPr="00774742" w:rsidRDefault="00635698" w:rsidP="00157E06">
            <w:pPr>
              <w:rPr>
                <w:rFonts w:ascii="Times New Roman" w:hAnsi="Times New Roman"/>
                <w:color w:val="000000" w:themeColor="text1"/>
                <w:lang w:eastAsia="zh-CN"/>
              </w:rPr>
            </w:pPr>
            <w:r w:rsidRPr="00774742">
              <w:rPr>
                <w:rFonts w:ascii="Times New Roman" w:hAnsi="Times New Roman"/>
                <w:color w:val="000000" w:themeColor="text1"/>
                <w:lang w:eastAsia="zh-CN"/>
              </w:rPr>
              <w:t>TC_</w:t>
            </w:r>
            <w:r w:rsidR="00157E06" w:rsidRPr="00774742">
              <w:rPr>
                <w:rFonts w:ascii="Times New Roman" w:hAnsi="Times New Roman"/>
                <w:color w:val="000000" w:themeColor="text1"/>
                <w:lang w:eastAsia="zh-CN"/>
              </w:rPr>
              <w:t>RolePermission_004.1</w:t>
            </w:r>
          </w:p>
          <w:p w:rsidR="00157E06" w:rsidRPr="00774742" w:rsidRDefault="00157E06" w:rsidP="00157E06">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TC_RolePermission_004.2</w:t>
            </w:r>
          </w:p>
          <w:p w:rsidR="00157E06" w:rsidRPr="00774742" w:rsidRDefault="00157E06" w:rsidP="00157E06">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TC_RolePermission_004.3</w:t>
            </w:r>
          </w:p>
          <w:p w:rsidR="00635698" w:rsidRPr="00774742" w:rsidRDefault="00635698">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F76D3">
            <w:pPr>
              <w:rPr>
                <w:rFonts w:ascii="Times New Roman" w:hAnsi="Times New Roman"/>
                <w:color w:val="000000" w:themeColor="text1"/>
              </w:rPr>
            </w:pPr>
            <w:r w:rsidRPr="00774742">
              <w:rPr>
                <w:rFonts w:ascii="Times New Roman" w:hAnsi="Times New Roman"/>
                <w:color w:val="000000" w:themeColor="text1"/>
              </w:rPr>
              <w:t>The system shall provide only MDT roles for MDT personnel.</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35698" w:rsidP="00A169E2">
            <w:pPr>
              <w:rPr>
                <w:rFonts w:ascii="Times New Roman" w:hAnsi="Times New Roman"/>
                <w:color w:val="000000" w:themeColor="text1"/>
                <w:lang w:eastAsia="zh-CN"/>
              </w:rPr>
            </w:pPr>
            <w:r w:rsidRPr="00774742">
              <w:rPr>
                <w:rFonts w:ascii="Times New Roman" w:hAnsi="Times New Roman"/>
                <w:color w:val="000000" w:themeColor="text1"/>
                <w:lang w:eastAsia="zh-CN"/>
              </w:rPr>
              <w:t>TC_</w:t>
            </w:r>
            <w:r w:rsidR="00A169E2" w:rsidRPr="00774742">
              <w:rPr>
                <w:rFonts w:ascii="Times New Roman" w:hAnsi="Times New Roman"/>
                <w:color w:val="000000" w:themeColor="text1"/>
                <w:lang w:eastAsia="zh-CN"/>
              </w:rPr>
              <w:t>RolePermission_004.2</w:t>
            </w:r>
          </w:p>
          <w:p w:rsidR="00A169E2" w:rsidRPr="00774742" w:rsidRDefault="00A169E2" w:rsidP="00A169E2">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TC_RolePermission_004.3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F76D3">
            <w:pPr>
              <w:rPr>
                <w:rFonts w:ascii="Times New Roman" w:hAnsi="Times New Roman"/>
                <w:color w:val="000000" w:themeColor="text1"/>
              </w:rPr>
            </w:pPr>
            <w:r w:rsidRPr="00774742">
              <w:rPr>
                <w:rFonts w:ascii="Times New Roman" w:hAnsi="Times New Roman"/>
                <w:color w:val="000000" w:themeColor="text1"/>
              </w:rPr>
              <w:t>All UI screens which list both MDT and non-MDT roles shall keep them segregated in their respective group, and shall label the groups accordingly.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0409A" w:rsidRPr="00774742" w:rsidRDefault="0040409A" w:rsidP="0040409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Pr="00774742">
              <w:rPr>
                <w:rFonts w:ascii="Times New Roman" w:hAnsi="Times New Roman"/>
                <w:color w:val="000000" w:themeColor="text1"/>
                <w:lang w:eastAsia="zh-CN"/>
              </w:rPr>
              <w:t>.1</w:t>
            </w:r>
          </w:p>
          <w:p w:rsidR="0040409A" w:rsidRPr="00774742" w:rsidRDefault="0040409A" w:rsidP="0040409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Pr="00774742">
              <w:rPr>
                <w:rFonts w:ascii="Times New Roman" w:hAnsi="Times New Roman"/>
                <w:color w:val="000000" w:themeColor="text1"/>
                <w:lang w:eastAsia="zh-CN"/>
              </w:rPr>
              <w:t>.2</w:t>
            </w:r>
          </w:p>
          <w:p w:rsidR="00F878F2" w:rsidRPr="00774742" w:rsidRDefault="0040409A" w:rsidP="0040409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_RolePermission_004</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F76D3">
            <w:pPr>
              <w:rPr>
                <w:rFonts w:ascii="Times New Roman" w:hAnsi="Times New Roman"/>
                <w:color w:val="000000" w:themeColor="text1"/>
              </w:rPr>
            </w:pPr>
            <w:r w:rsidRPr="00774742">
              <w:rPr>
                <w:rFonts w:ascii="Times New Roman" w:hAnsi="Times New Roman"/>
                <w:color w:val="000000" w:themeColor="text1"/>
              </w:rPr>
              <w:t>The system shall provide a Limited Access role, which shall have a non-modifiable default device access permission of Default Dock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0409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_RolePermission_005</w:t>
            </w:r>
            <w:r w:rsidRPr="00774742">
              <w:rPr>
                <w:rFonts w:ascii="Times New Roman" w:hAnsi="Times New Roman"/>
                <w:color w:val="000000" w:themeColor="text1"/>
                <w:lang w:eastAsia="zh-CN"/>
              </w:rPr>
              <w:t>.1</w:t>
            </w:r>
          </w:p>
          <w:p w:rsidR="0040409A" w:rsidRPr="00774742" w:rsidRDefault="0040409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_RolePermission_005</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assign the right to create new roles through the access policy.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A56B5"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.1</w:t>
            </w:r>
          </w:p>
          <w:p w:rsidR="00FA56B5" w:rsidRPr="00774742" w:rsidRDefault="00FA56B5"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Role Data shall include </w:t>
            </w:r>
            <w:r w:rsidRPr="00774742">
              <w:rPr>
                <w:rFonts w:ascii="Times New Roman" w:hAnsi="Times New Roman"/>
                <w:color w:val="000000" w:themeColor="text1"/>
              </w:rPr>
              <w:br/>
              <w:t>Role Name</w:t>
            </w:r>
            <w:r w:rsidRPr="00774742">
              <w:rPr>
                <w:rFonts w:ascii="Times New Roman" w:hAnsi="Times New Roman"/>
                <w:color w:val="000000" w:themeColor="text1"/>
              </w:rPr>
              <w:br/>
              <w:t>Description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F124E" w:rsidRPr="00774742" w:rsidRDefault="004F124E" w:rsidP="004F124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.1</w:t>
            </w:r>
          </w:p>
          <w:p w:rsidR="00F878F2" w:rsidRPr="00774742" w:rsidRDefault="004F124E" w:rsidP="004F124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editing of roles based on access policy.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02D3D" w:rsidP="00902D3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2.3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SRD-74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deletion of roles based on access policy.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02D3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2.4</w:t>
            </w:r>
          </w:p>
          <w:p w:rsidR="00902D3D" w:rsidRPr="00774742" w:rsidRDefault="00902D3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2.5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assignment of access policies to roles.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D3D" w:rsidRPr="00774742" w:rsidRDefault="00902D3D" w:rsidP="00902D3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.1</w:t>
            </w:r>
          </w:p>
          <w:p w:rsidR="00F878F2" w:rsidRPr="00774742" w:rsidRDefault="00902D3D" w:rsidP="00902D3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.2</w:t>
            </w:r>
          </w:p>
          <w:p w:rsidR="00902D3D" w:rsidRPr="00774742" w:rsidRDefault="00902D3D" w:rsidP="00902D3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.3</w:t>
            </w:r>
          </w:p>
          <w:p w:rsidR="00902D3D" w:rsidRPr="00774742" w:rsidRDefault="00902D3D" w:rsidP="00902D3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3.1</w:t>
            </w:r>
          </w:p>
          <w:p w:rsidR="00F878F2" w:rsidRPr="00774742" w:rsidRDefault="00902D3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They system shall allow the review of users assigned to a role.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02D3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_UserMgt_019</w:t>
            </w:r>
            <w:r w:rsidRPr="00774742">
              <w:rPr>
                <w:rFonts w:ascii="Times New Roman" w:hAnsi="Times New Roman"/>
                <w:color w:val="000000" w:themeColor="text1"/>
                <w:lang w:eastAsia="zh-CN"/>
              </w:rPr>
              <w:t>.1</w:t>
            </w:r>
          </w:p>
          <w:p w:rsidR="00902D3D" w:rsidRPr="00774742" w:rsidRDefault="00902D3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_UserMgt_019</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They system shall allow the review of access policies assigned to a role.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B698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BB698A" w:rsidRPr="00774742" w:rsidRDefault="00BB698A" w:rsidP="00BB698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BB698A" w:rsidRPr="00774742" w:rsidRDefault="00BB698A" w:rsidP="00BB698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BB698A" w:rsidRPr="00774742" w:rsidRDefault="00BB698A" w:rsidP="00BB698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BB698A" w:rsidRPr="00774742" w:rsidRDefault="00BB698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define device types. (PB 980, ForceTriad, etc.)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B698A" w:rsidRPr="00774742" w:rsidRDefault="00017E34" w:rsidP="0066686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TC_UserMgt_021.1</w:t>
            </w:r>
          </w:p>
          <w:p w:rsidR="00017E34" w:rsidRPr="00774742" w:rsidRDefault="00017E34" w:rsidP="00666868">
            <w:pPr>
              <w:rPr>
                <w:rFonts w:ascii="Times New Roman" w:hAnsi="Times New Roman"/>
                <w:color w:val="000000" w:themeColor="text1"/>
                <w:lang w:eastAsia="zh-CN"/>
              </w:rPr>
            </w:pPr>
            <w:r w:rsidRPr="00774742">
              <w:rPr>
                <w:rFonts w:ascii="Times New Roman" w:hAnsi="Times New Roman"/>
                <w:color w:val="000000" w:themeColor="text1"/>
                <w:lang w:eastAsia="zh-CN"/>
              </w:rPr>
              <w:t>TC_UserMgt_021.2</w:t>
            </w:r>
          </w:p>
          <w:p w:rsidR="00497B4D" w:rsidRPr="00774742" w:rsidRDefault="00497B4D" w:rsidP="00666868">
            <w:pPr>
              <w:rPr>
                <w:rFonts w:ascii="Times New Roman" w:hAnsi="Times New Roman"/>
                <w:color w:val="000000" w:themeColor="text1"/>
                <w:lang w:eastAsia="zh-CN"/>
              </w:rPr>
            </w:pPr>
            <w:r w:rsidRPr="00774742">
              <w:rPr>
                <w:rFonts w:ascii="Times New Roman" w:hAnsi="Times New Roman"/>
                <w:color w:val="000000" w:themeColor="text1"/>
              </w:rPr>
              <w:t>Appendix B CoT and Device Type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the ability to customize role regimes by Class of Trade.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A5EFC" w:rsidRPr="00774742" w:rsidRDefault="00DA5EFC" w:rsidP="00DA5EF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DA5EFC" w:rsidRPr="00774742" w:rsidRDefault="00DA5EFC" w:rsidP="00DA5EF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DA5EFC" w:rsidRPr="00774742" w:rsidRDefault="00DA5EFC" w:rsidP="00DA5EF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DA5EFC" w:rsidRPr="00774742" w:rsidRDefault="00DA5EFC" w:rsidP="00DA5EF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F878F2" w:rsidRPr="00774742" w:rsidRDefault="00DA5EF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SRD-466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system shall require that a user’s profile contain a training record for each applicable device type before allowing the user to update software on that device type.</w:t>
            </w:r>
          </w:p>
          <w:p w:rsidR="00F878F2" w:rsidRPr="00774742" w:rsidRDefault="00F878F2" w:rsidP="006E25B7">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_Ref413761921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8.2.1.2</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User Device Update Permission and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_Ref447535225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8.2.1.6</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_Ref447535225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Update Device Software Allowed</w:t>
            </w:r>
            <w:r w:rsidRPr="00774742">
              <w:rPr>
                <w:rFonts w:ascii="Times New Roman" w:hAnsi="Times New Roman"/>
                <w:color w:val="000000" w:themeColor="text1"/>
              </w:rPr>
              <w:fldChar w:fldCharType="end"/>
            </w:r>
          </w:p>
          <w:p w:rsidR="00F878F2" w:rsidRPr="00774742" w:rsidRDefault="00F878F2" w:rsidP="00795809">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16AA1" w:rsidRPr="00774742" w:rsidRDefault="001524F7" w:rsidP="00216AA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w:t>
            </w:r>
            <w:r w:rsidR="00216AA1" w:rsidRPr="00774742">
              <w:rPr>
                <w:rFonts w:ascii="Times New Roman" w:hAnsi="Times New Roman"/>
                <w:color w:val="000000" w:themeColor="text1"/>
                <w:lang w:eastAsia="zh-CN"/>
              </w:rPr>
              <w:t>Agent_003</w:t>
            </w:r>
            <w:r w:rsidRPr="00774742">
              <w:rPr>
                <w:rFonts w:ascii="Times New Roman" w:hAnsi="Times New Roman"/>
                <w:color w:val="000000" w:themeColor="text1"/>
                <w:lang w:eastAsia="zh-CN"/>
              </w:rPr>
              <w:t>.1</w:t>
            </w:r>
          </w:p>
          <w:p w:rsidR="00216AA1" w:rsidRPr="00774742" w:rsidRDefault="001524F7" w:rsidP="00216AA1">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216AA1" w:rsidRPr="00774742">
              <w:rPr>
                <w:rFonts w:ascii="Times New Roman" w:hAnsi="Times New Roman"/>
                <w:color w:val="000000" w:themeColor="text1"/>
                <w:lang w:eastAsia="zh-CN"/>
              </w:rPr>
              <w:t>_Agent_004</w:t>
            </w:r>
            <w:r w:rsidRPr="00774742">
              <w:rPr>
                <w:rFonts w:ascii="Times New Roman" w:hAnsi="Times New Roman"/>
                <w:color w:val="000000" w:themeColor="text1"/>
                <w:lang w:eastAsia="zh-CN"/>
              </w:rPr>
              <w:t>.1</w:t>
            </w:r>
          </w:p>
          <w:p w:rsidR="00216AA1" w:rsidRPr="00774742" w:rsidRDefault="001524F7" w:rsidP="00216AA1">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216AA1" w:rsidRPr="00774742">
              <w:rPr>
                <w:rFonts w:ascii="Times New Roman" w:hAnsi="Times New Roman"/>
                <w:color w:val="000000" w:themeColor="text1"/>
                <w:lang w:eastAsia="zh-CN"/>
              </w:rPr>
              <w:t>_Agent_005</w:t>
            </w:r>
            <w:r w:rsidRPr="00774742">
              <w:rPr>
                <w:rFonts w:ascii="Times New Roman" w:hAnsi="Times New Roman"/>
                <w:color w:val="000000" w:themeColor="text1"/>
                <w:lang w:eastAsia="zh-CN"/>
              </w:rPr>
              <w:t>.1</w:t>
            </w:r>
          </w:p>
          <w:p w:rsidR="00216AA1" w:rsidRPr="00774742" w:rsidRDefault="001524F7" w:rsidP="00216AA1">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216AA1" w:rsidRPr="00774742">
              <w:rPr>
                <w:rFonts w:ascii="Times New Roman" w:hAnsi="Times New Roman"/>
                <w:color w:val="000000" w:themeColor="text1"/>
                <w:lang w:eastAsia="zh-CN"/>
              </w:rPr>
              <w:t>_Agent_006</w:t>
            </w:r>
            <w:r w:rsidRPr="00774742">
              <w:rPr>
                <w:rFonts w:ascii="Times New Roman" w:hAnsi="Times New Roman"/>
                <w:color w:val="000000" w:themeColor="text1"/>
                <w:lang w:eastAsia="zh-CN"/>
              </w:rPr>
              <w:t>.1</w:t>
            </w:r>
          </w:p>
          <w:p w:rsidR="00216AA1" w:rsidRPr="00774742" w:rsidRDefault="001524F7" w:rsidP="00216AA1">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216AA1" w:rsidRPr="00774742">
              <w:rPr>
                <w:rFonts w:ascii="Times New Roman" w:hAnsi="Times New Roman"/>
                <w:color w:val="000000" w:themeColor="text1"/>
                <w:lang w:eastAsia="zh-CN"/>
              </w:rPr>
              <w:t>_Agent_007</w:t>
            </w:r>
            <w:r w:rsidRPr="00774742">
              <w:rPr>
                <w:rFonts w:ascii="Times New Roman" w:hAnsi="Times New Roman"/>
                <w:color w:val="000000" w:themeColor="text1"/>
                <w:lang w:eastAsia="zh-CN"/>
              </w:rPr>
              <w:t>.1</w:t>
            </w:r>
          </w:p>
          <w:p w:rsidR="00216AA1" w:rsidRDefault="001524F7" w:rsidP="00216AA1">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216AA1" w:rsidRPr="00774742">
              <w:rPr>
                <w:rFonts w:ascii="Times New Roman" w:hAnsi="Times New Roman"/>
                <w:color w:val="000000" w:themeColor="text1"/>
                <w:lang w:eastAsia="zh-CN"/>
              </w:rPr>
              <w:t>_Agent_008</w:t>
            </w:r>
            <w:r w:rsidRPr="00774742">
              <w:rPr>
                <w:rFonts w:ascii="Times New Roman" w:hAnsi="Times New Roman"/>
                <w:color w:val="000000" w:themeColor="text1"/>
                <w:lang w:eastAsia="zh-CN"/>
              </w:rPr>
              <w:t>.1</w:t>
            </w:r>
          </w:p>
          <w:p w:rsidR="00F220D0" w:rsidRPr="00774742" w:rsidRDefault="00F220D0" w:rsidP="00216AA1">
            <w:pPr>
              <w:rPr>
                <w:rFonts w:ascii="Times New Roman" w:hAnsi="Times New Roman"/>
                <w:color w:val="000000" w:themeColor="text1"/>
                <w:lang w:eastAsia="zh-CN"/>
              </w:rPr>
            </w:pPr>
          </w:p>
          <w:p w:rsidR="00F220D0" w:rsidRDefault="00F220D0" w:rsidP="00F220D0">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Pr>
                <w:rFonts w:ascii="Times New Roman" w:hAnsi="Times New Roman"/>
                <w:color w:val="000000" w:themeColor="text1"/>
                <w:lang w:eastAsia="zh-CN"/>
              </w:rPr>
              <w:t>_Agent_0</w:t>
            </w:r>
            <w:r>
              <w:rPr>
                <w:rFonts w:ascii="Times New Roman" w:hAnsi="Times New Roman" w:hint="eastAsia"/>
                <w:color w:val="000000" w:themeColor="text1"/>
                <w:lang w:eastAsia="zh-CN"/>
              </w:rPr>
              <w:t>20</w:t>
            </w:r>
            <w:r w:rsidRPr="00774742">
              <w:rPr>
                <w:rFonts w:ascii="Times New Roman" w:hAnsi="Times New Roman"/>
                <w:color w:val="000000" w:themeColor="text1"/>
                <w:lang w:eastAsia="zh-CN"/>
              </w:rPr>
              <w:t>.1</w:t>
            </w:r>
          </w:p>
          <w:p w:rsidR="00F220D0" w:rsidRDefault="00F220D0" w:rsidP="00F220D0">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Pr>
                <w:rFonts w:ascii="Times New Roman" w:hAnsi="Times New Roman"/>
                <w:color w:val="000000" w:themeColor="text1"/>
                <w:lang w:eastAsia="zh-CN"/>
              </w:rPr>
              <w:t>_Agent_0</w:t>
            </w:r>
            <w:r>
              <w:rPr>
                <w:rFonts w:ascii="Times New Roman" w:hAnsi="Times New Roman" w:hint="eastAsia"/>
                <w:color w:val="000000" w:themeColor="text1"/>
                <w:lang w:eastAsia="zh-CN"/>
              </w:rPr>
              <w:t>20</w:t>
            </w:r>
            <w:r>
              <w:rPr>
                <w:rFonts w:ascii="Times New Roman" w:hAnsi="Times New Roman"/>
                <w:color w:val="000000" w:themeColor="text1"/>
                <w:lang w:eastAsia="zh-CN"/>
              </w:rPr>
              <w:t>.</w:t>
            </w:r>
            <w:r>
              <w:rPr>
                <w:rFonts w:ascii="Times New Roman" w:hAnsi="Times New Roman" w:hint="eastAsia"/>
                <w:color w:val="000000" w:themeColor="text1"/>
                <w:lang w:eastAsia="zh-CN"/>
              </w:rPr>
              <w:t>2</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All system users, agents, or tasks shall run under an access policy.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E0339">
            <w:pPr>
              <w:rPr>
                <w:rFonts w:ascii="Times New Roman" w:hAnsi="Times New Roman"/>
                <w:color w:val="000000" w:themeColor="text1"/>
                <w:lang w:eastAsia="zh-CN"/>
              </w:rPr>
            </w:pPr>
            <w:r w:rsidRPr="00774742">
              <w:rPr>
                <w:rFonts w:ascii="Times New Roman" w:hAnsi="Times New Roman"/>
                <w:color w:val="000000" w:themeColor="text1"/>
              </w:rPr>
              <w:t>T</w:t>
            </w:r>
            <w:r w:rsidR="00DA5EFC"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00DA5EFC" w:rsidRPr="00774742">
              <w:rPr>
                <w:rFonts w:ascii="Times New Roman" w:hAnsi="Times New Roman"/>
                <w:color w:val="000000" w:themeColor="text1"/>
                <w:lang w:eastAsia="zh-CN"/>
              </w:rPr>
              <w:t>.1</w:t>
            </w:r>
          </w:p>
          <w:p w:rsidR="00F878F2" w:rsidRPr="00774742" w:rsidRDefault="00DA5EFC" w:rsidP="00DA5EF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.4</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TC_UserMgt_008.1</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TC_UserMgt_008.2</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TC_UserMgt_009.1</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TC_UserMgt_009.2</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TC_Agent_003.1</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TC_Agent_003.2</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TC_Agent_004.2</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TC_Agent_004.2</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TC_Agent_005.1</w:t>
            </w:r>
          </w:p>
          <w:p w:rsidR="00702600" w:rsidRPr="00774742" w:rsidRDefault="00702600" w:rsidP="00DA5EFC">
            <w:pPr>
              <w:rPr>
                <w:rFonts w:ascii="Times New Roman" w:hAnsi="Times New Roman"/>
                <w:color w:val="000000" w:themeColor="text1"/>
                <w:lang w:eastAsia="zh-CN"/>
              </w:rPr>
            </w:pPr>
            <w:r w:rsidRPr="00774742">
              <w:rPr>
                <w:rFonts w:ascii="Times New Roman" w:hAnsi="Times New Roman"/>
                <w:color w:val="000000" w:themeColor="text1"/>
                <w:lang w:eastAsia="zh-CN"/>
              </w:rPr>
              <w:t>TC_Agent_005.2</w:t>
            </w:r>
          </w:p>
          <w:p w:rsidR="00702600" w:rsidRPr="00774742" w:rsidRDefault="00702600" w:rsidP="00702600">
            <w:pPr>
              <w:rPr>
                <w:rFonts w:ascii="Times New Roman" w:hAnsi="Times New Roman"/>
                <w:color w:val="000000" w:themeColor="text1"/>
                <w:lang w:eastAsia="zh-CN"/>
              </w:rPr>
            </w:pPr>
            <w:r w:rsidRPr="00774742">
              <w:rPr>
                <w:rFonts w:ascii="Times New Roman" w:hAnsi="Times New Roman"/>
                <w:color w:val="000000" w:themeColor="text1"/>
                <w:lang w:eastAsia="zh-CN"/>
              </w:rPr>
              <w:t>TC_Agent_006.1</w:t>
            </w:r>
          </w:p>
          <w:p w:rsidR="00702600" w:rsidRPr="00774742" w:rsidRDefault="00702600" w:rsidP="00702600">
            <w:pPr>
              <w:rPr>
                <w:rFonts w:ascii="Times New Roman" w:hAnsi="Times New Roman"/>
                <w:color w:val="000000" w:themeColor="text1"/>
                <w:lang w:eastAsia="zh-CN"/>
              </w:rPr>
            </w:pPr>
            <w:r w:rsidRPr="00774742">
              <w:rPr>
                <w:rFonts w:ascii="Times New Roman" w:hAnsi="Times New Roman"/>
                <w:color w:val="000000" w:themeColor="text1"/>
                <w:lang w:eastAsia="zh-CN"/>
              </w:rPr>
              <w:t>TC_Agent_006.2</w:t>
            </w:r>
          </w:p>
          <w:p w:rsidR="00702600" w:rsidRPr="00774742" w:rsidRDefault="00702600" w:rsidP="00702600">
            <w:pPr>
              <w:rPr>
                <w:rFonts w:ascii="Times New Roman" w:hAnsi="Times New Roman"/>
                <w:color w:val="000000" w:themeColor="text1"/>
                <w:lang w:eastAsia="zh-CN"/>
              </w:rPr>
            </w:pPr>
            <w:r w:rsidRPr="00774742">
              <w:rPr>
                <w:rFonts w:ascii="Times New Roman" w:hAnsi="Times New Roman"/>
                <w:color w:val="000000" w:themeColor="text1"/>
                <w:lang w:eastAsia="zh-CN"/>
              </w:rPr>
              <w:t>TC_Agent_007.1</w:t>
            </w:r>
          </w:p>
          <w:p w:rsidR="00702600" w:rsidRPr="00774742" w:rsidRDefault="00702600" w:rsidP="00702600">
            <w:pPr>
              <w:rPr>
                <w:rFonts w:ascii="Times New Roman" w:hAnsi="Times New Roman"/>
                <w:color w:val="000000" w:themeColor="text1"/>
                <w:lang w:eastAsia="zh-CN"/>
              </w:rPr>
            </w:pPr>
            <w:r w:rsidRPr="00774742">
              <w:rPr>
                <w:rFonts w:ascii="Times New Roman" w:hAnsi="Times New Roman"/>
                <w:color w:val="000000" w:themeColor="text1"/>
                <w:lang w:eastAsia="zh-CN"/>
              </w:rPr>
              <w:t>TC_Agent_007.2</w:t>
            </w:r>
          </w:p>
          <w:p w:rsidR="00702600" w:rsidRPr="00774742" w:rsidRDefault="00702600" w:rsidP="00702600">
            <w:pPr>
              <w:rPr>
                <w:rFonts w:ascii="Times New Roman" w:hAnsi="Times New Roman"/>
                <w:color w:val="000000" w:themeColor="text1"/>
                <w:lang w:eastAsia="zh-CN"/>
              </w:rPr>
            </w:pPr>
            <w:r w:rsidRPr="00774742">
              <w:rPr>
                <w:rFonts w:ascii="Times New Roman" w:hAnsi="Times New Roman"/>
                <w:color w:val="000000" w:themeColor="text1"/>
                <w:lang w:eastAsia="zh-CN"/>
              </w:rPr>
              <w:t>TC_Agent_008.1</w:t>
            </w:r>
          </w:p>
          <w:p w:rsidR="00702600" w:rsidRPr="00774742" w:rsidRDefault="00702600" w:rsidP="007D49D6">
            <w:pPr>
              <w:rPr>
                <w:rFonts w:ascii="Times New Roman" w:hAnsi="Times New Roman"/>
                <w:color w:val="000000" w:themeColor="text1"/>
                <w:lang w:eastAsia="zh-CN"/>
              </w:rPr>
            </w:pPr>
            <w:r w:rsidRPr="00774742">
              <w:rPr>
                <w:rFonts w:ascii="Times New Roman" w:hAnsi="Times New Roman"/>
                <w:color w:val="000000" w:themeColor="text1"/>
                <w:lang w:eastAsia="zh-CN"/>
              </w:rPr>
              <w:t>TC_Agent_00</w:t>
            </w:r>
            <w:r w:rsidR="007D49D6" w:rsidRPr="00774742">
              <w:rPr>
                <w:rFonts w:ascii="Times New Roman" w:hAnsi="Times New Roman"/>
                <w:color w:val="000000" w:themeColor="text1"/>
                <w:lang w:eastAsia="zh-CN"/>
              </w:rPr>
              <w:t>8</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the creation of access policies.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10E6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.1</w:t>
            </w:r>
          </w:p>
          <w:p w:rsidR="00410E6F" w:rsidRPr="00774742" w:rsidRDefault="00410E6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editing of access policies.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D76F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the deleting of access policies.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D76F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.4</w:t>
            </w:r>
          </w:p>
          <w:p w:rsidR="008D76FA" w:rsidRPr="00774742" w:rsidRDefault="008D76F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_RolePermission_002</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log the use of access rights granted by the policies, except the viewing activity.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55A2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_UserMgt_008</w:t>
            </w:r>
            <w:r w:rsidRPr="00774742">
              <w:rPr>
                <w:rFonts w:ascii="Times New Roman" w:hAnsi="Times New Roman"/>
                <w:color w:val="000000" w:themeColor="text1"/>
                <w:lang w:eastAsia="zh-CN"/>
              </w:rPr>
              <w:t>.1</w:t>
            </w:r>
          </w:p>
          <w:p w:rsidR="00C55A29" w:rsidRPr="00774742" w:rsidRDefault="00C55A2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.2</w:t>
            </w:r>
          </w:p>
          <w:p w:rsidR="00C55A29" w:rsidRPr="00774742" w:rsidRDefault="00C55A2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.3</w:t>
            </w:r>
          </w:p>
          <w:p w:rsidR="00C55A29" w:rsidRPr="00774742" w:rsidRDefault="00C55A29"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.4</w:t>
            </w:r>
          </w:p>
          <w:p w:rsidR="004915D7" w:rsidRPr="00774742" w:rsidRDefault="004915D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TC_UserMgt_009.1</w:t>
            </w:r>
          </w:p>
          <w:p w:rsidR="004915D7" w:rsidRPr="00774742" w:rsidRDefault="004915D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use access policies to manage access to administration activities.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4283B" w:rsidRPr="00774742" w:rsidRDefault="00C4283B" w:rsidP="00C4283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.1</w:t>
            </w:r>
          </w:p>
          <w:p w:rsidR="00C4283B" w:rsidRPr="00774742" w:rsidRDefault="00C4283B" w:rsidP="00C4283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.2</w:t>
            </w:r>
          </w:p>
          <w:p w:rsidR="00C4283B" w:rsidRPr="00774742" w:rsidRDefault="00C4283B" w:rsidP="00C4283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.3</w:t>
            </w:r>
          </w:p>
          <w:p w:rsidR="00F878F2" w:rsidRPr="00774742" w:rsidRDefault="00C4283B" w:rsidP="00C4283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use access policies to manage access to devices.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F0F30" w:rsidRPr="00774742" w:rsidRDefault="00F878F2" w:rsidP="00EA5CF0">
            <w:pPr>
              <w:rPr>
                <w:rFonts w:ascii="Times New Roman" w:hAnsi="Times New Roman"/>
                <w:color w:val="000000" w:themeColor="text1"/>
                <w:lang w:eastAsia="zh-CN"/>
              </w:rPr>
            </w:pPr>
            <w:r w:rsidRPr="00774742">
              <w:rPr>
                <w:rFonts w:ascii="Times New Roman" w:hAnsi="Times New Roman"/>
                <w:color w:val="000000" w:themeColor="text1"/>
              </w:rPr>
              <w:t>T</w:t>
            </w:r>
            <w:r w:rsidR="00FF0F30"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00FF0F30" w:rsidRPr="00774742">
              <w:rPr>
                <w:rFonts w:ascii="Times New Roman" w:hAnsi="Times New Roman"/>
                <w:color w:val="000000" w:themeColor="text1"/>
                <w:lang w:eastAsia="zh-CN"/>
              </w:rPr>
              <w:t>9.1</w:t>
            </w:r>
          </w:p>
          <w:p w:rsidR="00FF0F30" w:rsidRPr="00774742" w:rsidRDefault="00FF0F30" w:rsidP="00FF0F3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Pr="00774742">
              <w:rPr>
                <w:rFonts w:ascii="Times New Roman" w:hAnsi="Times New Roman"/>
                <w:color w:val="000000" w:themeColor="text1"/>
                <w:lang w:eastAsia="zh-CN"/>
              </w:rPr>
              <w:t>9.2</w:t>
            </w:r>
          </w:p>
          <w:p w:rsidR="00FF0F30" w:rsidRPr="00774742" w:rsidRDefault="00FF0F30" w:rsidP="00FF0F3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Pr="00774742">
              <w:rPr>
                <w:rFonts w:ascii="Times New Roman" w:hAnsi="Times New Roman"/>
                <w:color w:val="000000" w:themeColor="text1"/>
                <w:lang w:eastAsia="zh-CN"/>
              </w:rPr>
              <w:t>9.3</w:t>
            </w:r>
          </w:p>
          <w:p w:rsidR="00FF0F30" w:rsidRPr="00774742" w:rsidRDefault="00FF0F30" w:rsidP="00FF0F3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w:t>
            </w:r>
            <w:r w:rsidRPr="00774742">
              <w:rPr>
                <w:rFonts w:ascii="Times New Roman" w:hAnsi="Times New Roman"/>
                <w:color w:val="000000" w:themeColor="text1"/>
                <w:lang w:eastAsia="zh-CN"/>
              </w:rPr>
              <w:t>9.4</w:t>
            </w:r>
          </w:p>
          <w:p w:rsidR="00F878F2" w:rsidRPr="00774742" w:rsidRDefault="00F878F2" w:rsidP="00FF0F30">
            <w:pPr>
              <w:rPr>
                <w:rFonts w:ascii="Times New Roman" w:hAnsi="Times New Roman"/>
                <w:color w:val="000000" w:themeColor="text1"/>
                <w:lang w:eastAsia="zh-CN"/>
              </w:rPr>
            </w:pPr>
            <w:r w:rsidRPr="00774742">
              <w:rPr>
                <w:rFonts w:ascii="Times New Roman" w:hAnsi="Times New Roman"/>
                <w:color w:val="000000" w:themeColor="text1"/>
                <w:lang w:eastAsia="zh-CN"/>
              </w:rPr>
              <w:br/>
            </w:r>
            <w:r w:rsidR="00FF0F30" w:rsidRPr="00774742">
              <w:rPr>
                <w:rFonts w:ascii="Times New Roman" w:hAnsi="Times New Roman"/>
                <w:color w:val="000000" w:themeColor="text1"/>
              </w:rPr>
              <w:t>T</w:t>
            </w:r>
            <w:r w:rsidR="00FF0F30"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00FF0F30"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use access policies to </w:t>
            </w:r>
            <w:r w:rsidRPr="00774742">
              <w:rPr>
                <w:rFonts w:ascii="Times New Roman" w:hAnsi="Times New Roman"/>
                <w:color w:val="000000" w:themeColor="text1"/>
                <w:lang w:eastAsia="zh-CN"/>
              </w:rPr>
              <w:t>control</w:t>
            </w:r>
            <w:r w:rsidRPr="00774742">
              <w:rPr>
                <w:rFonts w:ascii="Times New Roman" w:hAnsi="Times New Roman"/>
                <w:color w:val="000000" w:themeColor="text1"/>
              </w:rPr>
              <w:t xml:space="preserve"> access to user workflow activities.</w:t>
            </w:r>
            <w:r w:rsidRPr="00774742">
              <w:rPr>
                <w:rFonts w:ascii="Times New Roman" w:hAnsi="Times New Roman"/>
                <w:color w:val="000000" w:themeColor="text1"/>
              </w:rPr>
              <w:br/>
              <w:t xml:space="preserve">Note: Here user workflows are the screens and menu items that a role has access to through the web interface. They are created in development. If your role does not have access the menu item will be disabled.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B4BD3" w:rsidRPr="00774742" w:rsidRDefault="00EB4BD3" w:rsidP="00EB4BD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.1</w:t>
            </w:r>
          </w:p>
          <w:p w:rsidR="00EB4BD3" w:rsidRPr="00774742" w:rsidRDefault="00EB4BD3" w:rsidP="00EB4BD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_UserMgt_008</w:t>
            </w:r>
            <w:r w:rsidRPr="00774742">
              <w:rPr>
                <w:rFonts w:ascii="Times New Roman" w:hAnsi="Times New Roman"/>
                <w:color w:val="000000" w:themeColor="text1"/>
                <w:lang w:eastAsia="zh-CN"/>
              </w:rPr>
              <w:t>.2</w:t>
            </w:r>
          </w:p>
          <w:p w:rsidR="00EB4BD3" w:rsidRPr="00774742" w:rsidRDefault="00EB4BD3" w:rsidP="00EB4BD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_RolePermission_003</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access policies shall govern create rights across entities.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B4BD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EB4BD3" w:rsidRPr="00774742" w:rsidRDefault="00EB4BD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EB4BD3" w:rsidRPr="00774742" w:rsidRDefault="00EB4BD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EB4BD3" w:rsidRPr="00774742" w:rsidRDefault="00EB4BD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EB4BD3" w:rsidRPr="00774742" w:rsidRDefault="00EB4BD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SRD-89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access policies shall govern read rights across entities.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F878F2"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access policies shall govern update rights across entities.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F878F2"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access policies shall govern delete rights across entities.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F878F2"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default permission of Feature Catalog for CoT Admin </w:t>
            </w:r>
            <w:r w:rsidRPr="00774742">
              <w:rPr>
                <w:rFonts w:ascii="Times New Roman" w:hAnsi="Times New Roman"/>
                <w:color w:val="000000" w:themeColor="text1"/>
                <w:lang w:eastAsia="zh-CN"/>
              </w:rPr>
              <w:t>shall</w:t>
            </w:r>
            <w:r w:rsidRPr="00774742">
              <w:rPr>
                <w:rFonts w:ascii="Times New Roman" w:hAnsi="Times New Roman"/>
                <w:color w:val="000000" w:themeColor="text1"/>
              </w:rPr>
              <w:t xml:space="preserve"> be "View &amp; Edit" in Web UI.</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.1</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.2</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.3</w:t>
            </w:r>
          </w:p>
          <w:p w:rsidR="004074FA"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.4</w:t>
            </w:r>
          </w:p>
          <w:p w:rsidR="00F878F2" w:rsidRPr="00774742" w:rsidRDefault="004074FA" w:rsidP="004074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36FDB">
            <w:pPr>
              <w:rPr>
                <w:rFonts w:ascii="Times New Roman" w:hAnsi="Times New Roman"/>
                <w:color w:val="000000" w:themeColor="text1"/>
                <w:lang w:eastAsia="zh-CN"/>
              </w:rPr>
            </w:pPr>
          </w:p>
          <w:p w:rsidR="00176D87" w:rsidRPr="00774742" w:rsidRDefault="00176D87" w:rsidP="00176D87">
            <w:pPr>
              <w:rPr>
                <w:rFonts w:ascii="Times New Roman" w:hAnsi="Times New Roman"/>
                <w:color w:val="000000" w:themeColor="text1"/>
              </w:rPr>
            </w:pPr>
            <w:r w:rsidRPr="00774742">
              <w:rPr>
                <w:rFonts w:ascii="Times New Roman" w:hAnsi="Times New Roman"/>
                <w:color w:val="000000" w:themeColor="text1"/>
              </w:rPr>
              <w:t>The system shall support the following types of device access privileges:</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Entitle to install SW</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lang w:eastAsia="zh-CN"/>
              </w:rPr>
              <w:t>Install</w:t>
            </w:r>
            <w:r w:rsidRPr="00774742">
              <w:rPr>
                <w:rFonts w:ascii="Times New Roman" w:hAnsi="Times New Roman"/>
                <w:color w:val="000000" w:themeColor="text1"/>
              </w:rPr>
              <w:t xml:space="preserve"> Latest Version SW</w:t>
            </w:r>
            <w:r w:rsidRPr="00774742">
              <w:rPr>
                <w:rFonts w:ascii="Times New Roman" w:hAnsi="Times New Roman"/>
                <w:color w:val="000000" w:themeColor="text1"/>
                <w:lang w:eastAsia="zh-CN"/>
              </w:rPr>
              <w:t xml:space="preserve"> Only</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Release</w:t>
            </w:r>
            <w:r w:rsidRPr="00774742">
              <w:rPr>
                <w:rFonts w:ascii="Times New Roman" w:hAnsi="Times New Roman"/>
                <w:color w:val="000000" w:themeColor="text1"/>
              </w:rPr>
              <w:t xml:space="preserve"> SW</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Entitle to install Feature License</w:t>
            </w:r>
          </w:p>
          <w:p w:rsidR="00176D87" w:rsidRPr="00774742" w:rsidRDefault="00176D87" w:rsidP="00176D87">
            <w:pPr>
              <w:rPr>
                <w:rFonts w:ascii="Times New Roman" w:hAnsi="Times New Roman"/>
                <w:color w:val="000000" w:themeColor="text1"/>
                <w:lang w:eastAsia="zh-CN"/>
              </w:rPr>
            </w:pP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 Release</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Feature License</w:t>
            </w:r>
          </w:p>
          <w:p w:rsidR="00176D87" w:rsidRPr="00774742" w:rsidRDefault="00176D87" w:rsidP="00A36FDB">
            <w:pPr>
              <w:rPr>
                <w:rFonts w:ascii="Times New Roman" w:hAnsi="Times New Roman"/>
                <w:color w:val="000000" w:themeColor="text1"/>
                <w:lang w:eastAsia="zh-CN"/>
              </w:rPr>
            </w:pPr>
            <w:r w:rsidRPr="00774742">
              <w:rPr>
                <w:rFonts w:ascii="Times New Roman" w:hAnsi="Times New Roman"/>
                <w:color w:val="000000" w:themeColor="text1"/>
                <w:lang w:eastAsia="zh-CN"/>
              </w:rPr>
              <w:t>User’s device access privilege can be the combination of above permission.</w:t>
            </w:r>
          </w:p>
          <w:p w:rsidR="00F878F2" w:rsidRPr="00774742" w:rsidRDefault="00F878F2" w:rsidP="00910947">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_Ref413761946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8.2.1.8</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_Ref377998957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Device Update Software Selection</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and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_Ref413761921 \r \h </w:instrText>
            </w:r>
            <w:r w:rsidR="00A13E61"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8.2.1.2</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_Ref377999600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User Device Update Permission</w:t>
            </w:r>
            <w:r w:rsidRPr="00774742">
              <w:rPr>
                <w:rFonts w:ascii="Times New Roman" w:hAnsi="Times New Roman"/>
                <w:color w:val="000000" w:themeColor="text1"/>
              </w:rPr>
              <w:fldChar w:fldCharType="end"/>
            </w:r>
            <w:r w:rsidRPr="00774742">
              <w:rPr>
                <w:rFonts w:ascii="Times New Roman" w:hAnsi="Times New Roman"/>
                <w:color w:val="000000" w:themeColor="text1"/>
              </w:rPr>
              <w:t>.</w:t>
            </w:r>
          </w:p>
          <w:p w:rsidR="00F878F2" w:rsidRPr="00774742" w:rsidRDefault="00F878F2" w:rsidP="00A36FDB">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C4462" w:rsidRPr="00774742" w:rsidRDefault="008C4462" w:rsidP="008C446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3.2</w:t>
            </w:r>
          </w:p>
          <w:p w:rsidR="00F878F2" w:rsidRPr="00774742" w:rsidRDefault="00C777C2" w:rsidP="00BC1722">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TC_RolePermission_008.1</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device access permission which is assigned to a role is default in nature, and the system shall provide a means for a user with the appropriate permissions to modify an individual user’s device access rights.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C4462" w:rsidRPr="00774742" w:rsidRDefault="008C446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w:t>
            </w:r>
            <w:r w:rsidR="00C777C2" w:rsidRPr="00774742">
              <w:rPr>
                <w:rFonts w:ascii="Times New Roman" w:hAnsi="Times New Roman"/>
                <w:color w:val="000000" w:themeColor="text1"/>
                <w:lang w:eastAsia="zh-CN"/>
              </w:rPr>
              <w:t>008</w:t>
            </w:r>
            <w:r w:rsidRPr="00774742">
              <w:rPr>
                <w:rFonts w:ascii="Times New Roman" w:hAnsi="Times New Roman"/>
                <w:color w:val="000000" w:themeColor="text1"/>
                <w:lang w:eastAsia="zh-CN"/>
              </w:rPr>
              <w:t>.1</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Device access permission will be associated with a user and role profiles.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C4462" w:rsidRPr="00774742" w:rsidRDefault="008C4462" w:rsidP="00D2779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3.2</w:t>
            </w:r>
          </w:p>
          <w:p w:rsidR="00F878F2" w:rsidRPr="00774742" w:rsidRDefault="00C777C2" w:rsidP="00D2779A">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TC_RolePermission_008.1</w:t>
            </w:r>
            <w:r w:rsidR="00F878F2" w:rsidRPr="00774742">
              <w:rPr>
                <w:rFonts w:ascii="Times New Roman" w:hAnsi="Times New Roman"/>
                <w:color w:val="000000" w:themeColor="text1"/>
                <w:lang w:eastAsia="zh-CN"/>
              </w:rPr>
              <w:br/>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176D87" w:rsidP="00795809">
            <w:pPr>
              <w:rPr>
                <w:rFonts w:ascii="Times New Roman" w:hAnsi="Times New Roman"/>
                <w:color w:val="000000" w:themeColor="text1"/>
              </w:rPr>
            </w:pPr>
            <w:r w:rsidRPr="00774742">
              <w:rPr>
                <w:rFonts w:ascii="Times New Roman" w:hAnsi="Times New Roman"/>
                <w:color w:val="000000" w:themeColor="text1"/>
              </w:rPr>
              <w:t xml:space="preserve">The system shall include in the UI a permission indicating </w:t>
            </w:r>
            <w:r w:rsidRPr="00774742">
              <w:rPr>
                <w:rFonts w:ascii="Times New Roman" w:hAnsi="Times New Roman"/>
                <w:color w:val="000000" w:themeColor="text1"/>
                <w:lang w:eastAsia="zh-CN"/>
              </w:rPr>
              <w:t xml:space="preserve">“Entitle to Install SW”, “Install </w:t>
            </w:r>
            <w:r w:rsidRPr="00774742">
              <w:rPr>
                <w:rFonts w:ascii="Times New Roman" w:hAnsi="Times New Roman"/>
                <w:color w:val="000000" w:themeColor="text1"/>
              </w:rPr>
              <w:t>Latest Version SW</w:t>
            </w:r>
            <w:r w:rsidRPr="00774742">
              <w:rPr>
                <w:rFonts w:ascii="Times New Roman" w:hAnsi="Times New Roman"/>
                <w:color w:val="000000" w:themeColor="text1"/>
                <w:lang w:eastAsia="zh-CN"/>
              </w:rPr>
              <w:t xml:space="preserve"> Only”, “</w:t>
            </w: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Release</w:t>
            </w:r>
            <w:r w:rsidRPr="00774742">
              <w:rPr>
                <w:rFonts w:ascii="Times New Roman" w:hAnsi="Times New Roman"/>
                <w:color w:val="000000" w:themeColor="text1"/>
              </w:rPr>
              <w:t xml:space="preserve"> SW</w:t>
            </w:r>
            <w:r w:rsidRPr="00774742">
              <w:rPr>
                <w:rFonts w:ascii="Times New Roman" w:hAnsi="Times New Roman"/>
                <w:color w:val="000000" w:themeColor="text1"/>
                <w:lang w:eastAsia="zh-CN"/>
              </w:rPr>
              <w:t>”, “</w:t>
            </w:r>
            <w:r w:rsidRPr="00774742">
              <w:rPr>
                <w:rFonts w:ascii="Times New Roman" w:hAnsi="Times New Roman"/>
                <w:color w:val="000000" w:themeColor="text1"/>
              </w:rPr>
              <w:t>Entitle to install Feature License</w:t>
            </w:r>
            <w:r w:rsidRPr="00774742">
              <w:rPr>
                <w:rFonts w:ascii="Times New Roman" w:hAnsi="Times New Roman"/>
                <w:color w:val="000000" w:themeColor="text1"/>
                <w:lang w:eastAsia="zh-CN"/>
              </w:rPr>
              <w:t>”, “</w:t>
            </w:r>
            <w:r w:rsidRPr="00774742">
              <w:rPr>
                <w:rFonts w:ascii="Times New Roman" w:hAnsi="Times New Roman"/>
                <w:color w:val="000000" w:themeColor="text1"/>
              </w:rPr>
              <w:t>Access Limit</w:t>
            </w:r>
            <w:r w:rsidRPr="00774742">
              <w:rPr>
                <w:rFonts w:ascii="Times New Roman" w:hAnsi="Times New Roman"/>
                <w:color w:val="000000" w:themeColor="text1"/>
                <w:lang w:eastAsia="zh-CN"/>
              </w:rPr>
              <w:t>ed Release</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 xml:space="preserve">Feature License” </w:t>
            </w:r>
            <w:r w:rsidRPr="00774742">
              <w:rPr>
                <w:rFonts w:ascii="Times New Roman" w:hAnsi="Times New Roman"/>
                <w:color w:val="000000" w:themeColor="text1"/>
              </w:rPr>
              <w:t>device access rights in the user's system profile.</w:t>
            </w:r>
            <w:r w:rsidR="00F878F2" w:rsidRPr="00774742">
              <w:rPr>
                <w:rFonts w:ascii="Times New Roman" w:hAnsi="Times New Roman"/>
                <w:color w:val="000000" w:themeColor="text1"/>
              </w:rPr>
              <w:br/>
              <w:t>NOTE: See Section 7.2.1.2, User Device Update Permission. Section 7.2.1.7, Software Component Matching , and Section 7.2.1.8, Device Update Software Selection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C4462" w:rsidRPr="00774742" w:rsidRDefault="008C4462" w:rsidP="008C446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w:t>
            </w:r>
            <w:r w:rsidRPr="00774742">
              <w:rPr>
                <w:rFonts w:ascii="Times New Roman" w:hAnsi="Times New Roman"/>
                <w:color w:val="000000" w:themeColor="text1"/>
                <w:lang w:eastAsia="zh-CN"/>
              </w:rPr>
              <w:t>3.2</w:t>
            </w:r>
          </w:p>
          <w:p w:rsidR="00F878F2" w:rsidRPr="00774742" w:rsidRDefault="00C777C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TC_RolePermission_008.1</w:t>
            </w:r>
          </w:p>
          <w:p w:rsidR="00A17C02" w:rsidRPr="00774742" w:rsidRDefault="00A17C0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TC_Agent_003.1</w:t>
            </w:r>
          </w:p>
          <w:p w:rsidR="00A17C02" w:rsidRPr="00774742" w:rsidRDefault="00A17C0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TC_Agent_003.2</w:t>
            </w:r>
          </w:p>
          <w:p w:rsidR="00A17C02" w:rsidRPr="00774742" w:rsidRDefault="00A17C0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TC_Agent_004.1</w:t>
            </w:r>
          </w:p>
          <w:p w:rsidR="00A17C02" w:rsidRPr="00774742" w:rsidRDefault="00A17C02" w:rsidP="008C4462">
            <w:pPr>
              <w:rPr>
                <w:rFonts w:ascii="Times New Roman" w:hAnsi="Times New Roman"/>
                <w:color w:val="000000" w:themeColor="text1"/>
                <w:lang w:eastAsia="zh-CN"/>
              </w:rPr>
            </w:pPr>
            <w:r w:rsidRPr="00774742">
              <w:rPr>
                <w:rFonts w:ascii="Times New Roman" w:hAnsi="Times New Roman"/>
                <w:color w:val="000000" w:themeColor="text1"/>
                <w:lang w:eastAsia="zh-CN"/>
              </w:rPr>
              <w:t>TC_Agent_004.2</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TC_Agent_005.1</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TC_Agent_005.2</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TC_Agent_006.1</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TC_Agent_006.2</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TC_Agent_007.1</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TC_Agent_007.2</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TC_Agent_008.1</w:t>
            </w:r>
          </w:p>
          <w:p w:rsidR="00A17C02" w:rsidRPr="00774742" w:rsidRDefault="00A17C02" w:rsidP="00A17C02">
            <w:pPr>
              <w:rPr>
                <w:rFonts w:ascii="Times New Roman" w:hAnsi="Times New Roman"/>
                <w:color w:val="000000" w:themeColor="text1"/>
                <w:lang w:eastAsia="zh-CN"/>
              </w:rPr>
            </w:pPr>
            <w:r w:rsidRPr="00774742">
              <w:rPr>
                <w:rFonts w:ascii="Times New Roman" w:hAnsi="Times New Roman"/>
                <w:color w:val="000000" w:themeColor="text1"/>
                <w:lang w:eastAsia="zh-CN"/>
              </w:rPr>
              <w:t>TC_Agent_008.2</w:t>
            </w:r>
          </w:p>
          <w:p w:rsidR="00A17C02" w:rsidRPr="00774742" w:rsidRDefault="00A17C02" w:rsidP="00A17C0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not download software nor feature licenses, which are associated with a particular device type, to users who do not have both a device training record for that device type and device access permission greater than </w:t>
            </w:r>
            <w:r w:rsidRPr="00774742">
              <w:rPr>
                <w:rFonts w:ascii="Times New Roman" w:hAnsi="Times New Roman"/>
                <w:color w:val="000000" w:themeColor="text1"/>
                <w:lang w:eastAsia="zh-CN"/>
              </w:rPr>
              <w:t>Entitle to Install SW</w:t>
            </w:r>
            <w:r w:rsidRPr="00774742">
              <w:rPr>
                <w:rFonts w:ascii="Times New Roman" w:hAnsi="Times New Roman"/>
                <w:color w:val="000000" w:themeColor="text1"/>
              </w:rPr>
              <w:t xml:space="preserve"> for that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C4462"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.1</w:t>
            </w:r>
          </w:p>
          <w:p w:rsidR="00F878F2" w:rsidRPr="00774742" w:rsidRDefault="008C4462" w:rsidP="008C446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SRD-445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provide to Client Application a user’s role (system access rights) in disconnected as well as connected mode, provided the user has connected at least once in connected mode from the same laptop</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040B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_UserMgt_009</w:t>
            </w:r>
            <w:r w:rsidRPr="00774742">
              <w:rPr>
                <w:rFonts w:ascii="Times New Roman" w:hAnsi="Times New Roman"/>
                <w:color w:val="000000" w:themeColor="text1"/>
                <w:lang w:eastAsia="zh-CN"/>
              </w:rPr>
              <w:t>.1</w:t>
            </w:r>
          </w:p>
          <w:p w:rsidR="00B040B7" w:rsidRPr="00774742" w:rsidRDefault="00B040B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TC_UserMgt_009.2</w:t>
            </w:r>
          </w:p>
          <w:p w:rsidR="00B040B7" w:rsidRPr="00774742" w:rsidRDefault="00B040B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TC_UserMgt_009.3</w:t>
            </w:r>
          </w:p>
          <w:p w:rsidR="00B040B7" w:rsidRPr="00774742" w:rsidRDefault="00B040B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TC_UserMgt_009.4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strike/>
                <w:color w:val="000000" w:themeColor="text1"/>
                <w:lang w:eastAsia="zh-CN"/>
              </w:rPr>
            </w:pPr>
            <w:r w:rsidRPr="00774742">
              <w:rPr>
                <w:rFonts w:ascii="Times New Roman" w:hAnsi="Times New Roman"/>
                <w:color w:val="000000" w:themeColor="text1"/>
                <w:lang w:eastAsia="zh-CN"/>
              </w:rPr>
              <w:t>The system shall allow System A</w:t>
            </w:r>
            <w:r w:rsidRPr="00774742">
              <w:rPr>
                <w:rFonts w:ascii="Times New Roman" w:hAnsi="Times New Roman"/>
                <w:color w:val="000000" w:themeColor="text1"/>
              </w:rPr>
              <w:t>dmin</w:t>
            </w:r>
            <w:r w:rsidRPr="00774742">
              <w:rPr>
                <w:rFonts w:ascii="Times New Roman" w:hAnsi="Times New Roman"/>
                <w:color w:val="000000" w:themeColor="text1"/>
                <w:lang w:eastAsia="zh-CN"/>
              </w:rPr>
              <w:t>istrator to be able</w:t>
            </w:r>
            <w:r w:rsidRPr="00774742">
              <w:rPr>
                <w:rFonts w:ascii="Times New Roman" w:hAnsi="Times New Roman"/>
                <w:color w:val="000000" w:themeColor="text1"/>
              </w:rPr>
              <w:t xml:space="preserve"> to manage a file extension white list</w:t>
            </w:r>
            <w:r w:rsidRPr="00774742">
              <w:rPr>
                <w:rFonts w:ascii="Times New Roman" w:hAnsi="Times New Roman"/>
                <w:strike/>
                <w:color w:val="000000" w:themeColor="text1"/>
                <w:lang w:eastAsia="zh-CN"/>
              </w:rPr>
              <w:t xml:space="preserve"> . </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 xml:space="preserve">Note: This file extension white list refers to files that are allowed to be uploaded </w:t>
            </w:r>
            <w:r w:rsidRPr="00774742">
              <w:rPr>
                <w:rFonts w:ascii="Times New Roman" w:hAnsi="Times New Roman"/>
                <w:color w:val="000000" w:themeColor="text1"/>
              </w:rPr>
              <w:t>including software package, document and business rule.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777C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TC_RolePermission_007.1</w:t>
            </w:r>
          </w:p>
          <w:p w:rsidR="00B040B7" w:rsidRPr="00774742" w:rsidRDefault="00C777C2" w:rsidP="00B040B7">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TC_RolePermission_007.2</w:t>
            </w:r>
          </w:p>
          <w:p w:rsidR="00B040B7" w:rsidRPr="00774742" w:rsidRDefault="00B040B7"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1D72BA">
            <w:pPr>
              <w:tabs>
                <w:tab w:val="left" w:pos="6436"/>
              </w:tabs>
              <w:rPr>
                <w:rFonts w:ascii="Times New Roman" w:hAnsi="Times New Roman"/>
                <w:color w:val="000000" w:themeColor="text1"/>
                <w:lang w:eastAsia="zh-CN"/>
              </w:rPr>
            </w:pPr>
            <w:r w:rsidRPr="00774742">
              <w:rPr>
                <w:rFonts w:ascii="Times New Roman" w:hAnsi="Times New Roman"/>
                <w:color w:val="000000" w:themeColor="text1"/>
                <w:lang w:eastAsia="zh-CN"/>
              </w:rPr>
              <w:t>The system shall support the following permissions to control a non- Medtronic user’s rights to view device information on the WebUI:</w:t>
            </w:r>
          </w:p>
          <w:p w:rsidR="00F878F2" w:rsidRPr="00774742" w:rsidRDefault="00F878F2" w:rsidP="001D72BA">
            <w:pPr>
              <w:tabs>
                <w:tab w:val="left" w:pos="6436"/>
              </w:tabs>
              <w:rPr>
                <w:rFonts w:ascii="Times New Roman" w:hAnsi="Times New Roman"/>
                <w:color w:val="000000" w:themeColor="text1"/>
                <w:lang w:eastAsia="zh-CN"/>
              </w:rPr>
            </w:pPr>
          </w:p>
          <w:p w:rsidR="00F878F2" w:rsidRPr="00774742" w:rsidRDefault="00F878F2" w:rsidP="001D72BA">
            <w:pPr>
              <w:tabs>
                <w:tab w:val="left" w:pos="6436"/>
              </w:tabs>
              <w:ind w:left="720"/>
              <w:rPr>
                <w:rFonts w:ascii="Times New Roman" w:hAnsi="Times New Roman"/>
                <w:color w:val="000000" w:themeColor="text1"/>
                <w:lang w:eastAsia="zh-CN"/>
              </w:rPr>
            </w:pPr>
            <w:r w:rsidRPr="00774742">
              <w:rPr>
                <w:rFonts w:ascii="Times New Roman" w:hAnsi="Times New Roman"/>
                <w:color w:val="000000" w:themeColor="text1"/>
                <w:lang w:eastAsia="zh-CN"/>
              </w:rPr>
              <w:t>a. User can view all devices for any customer with whom he is associated. If user is associated with more than one customer, he must first select customer account name on the WebUI before he can view devices for that customer. (</w:t>
            </w:r>
          </w:p>
          <w:p w:rsidR="00F878F2" w:rsidRPr="00774742" w:rsidRDefault="00F878F2" w:rsidP="001D72BA">
            <w:pPr>
              <w:tabs>
                <w:tab w:val="left" w:pos="6436"/>
              </w:tabs>
              <w:ind w:left="720"/>
              <w:rPr>
                <w:rFonts w:ascii="Times New Roman" w:hAnsi="Times New Roman"/>
                <w:color w:val="000000" w:themeColor="text1"/>
                <w:lang w:eastAsia="zh-CN"/>
              </w:rPr>
            </w:pPr>
          </w:p>
          <w:p w:rsidR="00F878F2" w:rsidRPr="00774742" w:rsidRDefault="00F878F2" w:rsidP="001D72BA">
            <w:pPr>
              <w:tabs>
                <w:tab w:val="left" w:pos="6436"/>
              </w:tabs>
              <w:ind w:left="720"/>
              <w:rPr>
                <w:rFonts w:ascii="Times New Roman" w:hAnsi="Times New Roman"/>
                <w:color w:val="000000" w:themeColor="text1"/>
                <w:lang w:eastAsia="zh-CN"/>
              </w:rPr>
            </w:pPr>
            <w:r w:rsidRPr="00774742">
              <w:rPr>
                <w:rFonts w:ascii="Times New Roman" w:hAnsi="Times New Roman"/>
                <w:color w:val="000000" w:themeColor="text1"/>
                <w:lang w:eastAsia="zh-CN"/>
              </w:rPr>
              <w:t>b. User can view devices for any device he has serviced, regardless of the customer</w:t>
            </w:r>
          </w:p>
          <w:p w:rsidR="00F878F2" w:rsidRPr="00774742" w:rsidRDefault="00F878F2" w:rsidP="001D72BA">
            <w:pPr>
              <w:tabs>
                <w:tab w:val="left" w:pos="6436"/>
              </w:tabs>
              <w:ind w:left="720"/>
              <w:rPr>
                <w:rFonts w:ascii="Times New Roman" w:hAnsi="Times New Roman"/>
                <w:color w:val="000000" w:themeColor="text1"/>
                <w:lang w:eastAsia="zh-CN"/>
              </w:rPr>
            </w:pPr>
          </w:p>
          <w:p w:rsidR="00F878F2" w:rsidRPr="00774742" w:rsidRDefault="00F878F2" w:rsidP="001D72BA">
            <w:pPr>
              <w:tabs>
                <w:tab w:val="left" w:pos="6436"/>
              </w:tabs>
              <w:ind w:left="720"/>
              <w:rPr>
                <w:rFonts w:ascii="Times New Roman" w:hAnsi="Times New Roman"/>
                <w:color w:val="000000" w:themeColor="text1"/>
                <w:lang w:eastAsia="zh-CN"/>
              </w:rPr>
            </w:pPr>
            <w:r w:rsidRPr="00774742">
              <w:rPr>
                <w:rFonts w:ascii="Times New Roman" w:hAnsi="Times New Roman"/>
                <w:color w:val="000000" w:themeColor="text1"/>
                <w:lang w:eastAsia="zh-CN"/>
              </w:rPr>
              <w:t>c. User cannot access the “Reports’ section of the WebUI. (OBSOLETED)</w:t>
            </w:r>
            <w:r w:rsidRPr="00774742">
              <w:rPr>
                <w:rFonts w:ascii="Times New Roman" w:hAnsi="Times New Roman"/>
                <w:color w:val="000000" w:themeColor="text1"/>
                <w:lang w:eastAsia="zh-CN"/>
              </w:rPr>
              <w:tab/>
            </w:r>
          </w:p>
          <w:p w:rsidR="00F878F2" w:rsidRPr="00774742" w:rsidRDefault="00F878F2" w:rsidP="00DB582C">
            <w:pPr>
              <w:pStyle w:val="CommentText"/>
              <w:widowControl w:val="0"/>
              <w:autoSpaceDE/>
              <w:autoSpaceDN/>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303D8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TC_RolePermission_009.1</w:t>
            </w:r>
          </w:p>
          <w:p w:rsidR="00B040B7" w:rsidRPr="00774742" w:rsidRDefault="00303D87" w:rsidP="00B040B7">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TC_RolePermission_009.2</w:t>
            </w:r>
          </w:p>
          <w:p w:rsidR="00B040B7" w:rsidRPr="00774742" w:rsidRDefault="00B040B7"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rsidP="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3.1.5    User Training Related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include a mechanism to identify a user that can train others.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4048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_UserMgt_001</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SRD-339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system shall maintain a training record for all users including:</w:t>
            </w:r>
            <w:r w:rsidRPr="00774742">
              <w:rPr>
                <w:rFonts w:ascii="Times New Roman" w:hAnsi="Times New Roman"/>
                <w:color w:val="000000" w:themeColor="text1"/>
              </w:rPr>
              <w:br/>
              <w:t>Trainer Name</w:t>
            </w:r>
            <w:r w:rsidRPr="00774742">
              <w:rPr>
                <w:rFonts w:ascii="Times New Roman" w:hAnsi="Times New Roman"/>
                <w:color w:val="000000" w:themeColor="text1"/>
              </w:rPr>
              <w:br/>
              <w:t>Date of Training</w:t>
            </w:r>
          </w:p>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Trainee Name</w:t>
            </w:r>
            <w:r w:rsidRPr="00774742">
              <w:rPr>
                <w:rFonts w:ascii="Times New Roman" w:hAnsi="Times New Roman"/>
                <w:color w:val="000000" w:themeColor="text1"/>
              </w:rPr>
              <w:br/>
              <w:t>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4048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_Report_009</w:t>
            </w:r>
            <w:r w:rsidRPr="00774742">
              <w:rPr>
                <w:rFonts w:ascii="Times New Roman" w:hAnsi="Times New Roman"/>
                <w:color w:val="000000" w:themeColor="text1"/>
                <w:lang w:eastAsia="zh-CN"/>
              </w:rPr>
              <w:t>.1</w:t>
            </w:r>
          </w:p>
          <w:p w:rsidR="00640480" w:rsidRPr="00774742" w:rsidRDefault="0064048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TC_Report_009.2</w:t>
            </w:r>
          </w:p>
          <w:p w:rsidR="00640480" w:rsidRPr="00774742" w:rsidRDefault="0064048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TC_Report_009.4</w:t>
            </w:r>
          </w:p>
          <w:p w:rsidR="00640480" w:rsidRPr="00774742" w:rsidRDefault="00BB23AE"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means to view a user's training record.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640480">
            <w:pPr>
              <w:rPr>
                <w:rFonts w:ascii="Times New Roman" w:hAnsi="Times New Roman"/>
                <w:color w:val="000000" w:themeColor="text1"/>
                <w:lang w:eastAsia="zh-CN"/>
              </w:rPr>
            </w:pPr>
          </w:p>
          <w:p w:rsidR="002418A2" w:rsidRPr="00774742" w:rsidRDefault="002418A2" w:rsidP="00640480">
            <w:pPr>
              <w:rPr>
                <w:rFonts w:ascii="Times New Roman" w:hAnsi="Times New Roman"/>
                <w:color w:val="000000" w:themeColor="text1"/>
                <w:lang w:eastAsia="zh-CN"/>
              </w:rPr>
            </w:pPr>
            <w:r w:rsidRPr="00774742">
              <w:rPr>
                <w:rFonts w:ascii="Times New Roman" w:hAnsi="Times New Roman"/>
                <w:color w:val="000000" w:themeColor="text1"/>
                <w:lang w:eastAsia="zh-CN"/>
              </w:rPr>
              <w:t>TC_UserMgt_019.3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SRD-341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means to view a list of training records for a particular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0480" w:rsidRPr="00774742" w:rsidRDefault="00640480" w:rsidP="00640480">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TC_Report_009.1</w:t>
            </w:r>
          </w:p>
          <w:p w:rsidR="00640480" w:rsidRPr="00774742" w:rsidRDefault="00640480" w:rsidP="00640480">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TC_Report_009.2</w:t>
            </w:r>
          </w:p>
          <w:p w:rsidR="00640480" w:rsidRPr="00774742" w:rsidRDefault="00640480" w:rsidP="00640480">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TC_Report_009.4</w:t>
            </w:r>
          </w:p>
          <w:p w:rsidR="00F878F2" w:rsidRPr="00774742" w:rsidRDefault="00BB23AE" w:rsidP="00640480">
            <w:pPr>
              <w:rPr>
                <w:rFonts w:ascii="Times New Roman" w:hAnsi="Times New Roman"/>
                <w:color w:val="000000" w:themeColor="text1"/>
                <w:lang w:eastAsia="zh-CN"/>
              </w:rPr>
            </w:pPr>
            <w:r w:rsidRPr="00774742">
              <w:rPr>
                <w:rFonts w:ascii="Times New Roman" w:hAnsi="Times New Roman"/>
                <w:color w:val="000000" w:themeColor="text1"/>
                <w:lang w:eastAsia="zh-CN"/>
              </w:rPr>
              <w:t>TC_Report_009.3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SRD-683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provide a means for a user with the appropriate permissions to obsolete a user's training record.</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Note: This is desirable in order to be able to clean up duplicate training records, which have found their way into the systems.see GW-2918</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4048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_UserMgt_004</w:t>
            </w:r>
            <w:r w:rsidRPr="00774742">
              <w:rPr>
                <w:rFonts w:ascii="Times New Roman" w:hAnsi="Times New Roman"/>
                <w:color w:val="000000" w:themeColor="text1"/>
                <w:lang w:eastAsia="zh-CN"/>
              </w:rPr>
              <w:t>.6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6       </w:t>
            </w:r>
            <w:r w:rsidRPr="00F22F0B">
              <w:rPr>
                <w:rFonts w:ascii="Times New Roman" w:hAnsi="Times New Roman"/>
                <w:b/>
                <w:color w:val="000000" w:themeColor="text1"/>
                <w:sz w:val="28"/>
                <w:u w:val="single"/>
                <w:lang w:eastAsia="zh-CN"/>
              </w:rPr>
              <w:t>Security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operate through a secure port.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278F5" w:rsidP="00795809">
            <w:pPr>
              <w:rPr>
                <w:rFonts w:ascii="Times New Roman" w:hAnsi="Times New Roman"/>
                <w:color w:val="000000" w:themeColor="text1"/>
                <w:lang w:eastAsia="zh-CN"/>
              </w:rPr>
            </w:pPr>
            <w:r w:rsidRPr="00774742">
              <w:rPr>
                <w:rFonts w:ascii="Times New Roman" w:hAnsi="Times New Roman"/>
                <w:color w:val="000000" w:themeColor="text1"/>
              </w:rPr>
              <w:t>TC_Security_009.1</w:t>
            </w:r>
          </w:p>
          <w:p w:rsidR="00D3335A" w:rsidRPr="00774742" w:rsidRDefault="00D3335A"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E13E9"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Security test </w:t>
            </w:r>
            <w:r w:rsidRPr="00774742">
              <w:rPr>
                <w:rFonts w:ascii="Times New Roman" w:hAnsi="Times New Roman"/>
                <w:color w:val="000000" w:themeColor="text1"/>
              </w:rPr>
              <w:t>will be conducted by MDT Cyber Security Test Team on an ongoing basis</w:t>
            </w:r>
            <w:r w:rsidRPr="00774742">
              <w:rPr>
                <w:rFonts w:ascii="Times New Roman" w:hAnsi="Times New Roman"/>
                <w:color w:val="000000" w:themeColor="text1"/>
                <w:lang w:eastAsia="zh-CN"/>
              </w:rPr>
              <w:t>.</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provide secure communication channels for sending data.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D7F6E" w:rsidP="009121AE">
            <w:pPr>
              <w:rPr>
                <w:rFonts w:ascii="Times New Roman" w:hAnsi="Times New Roman"/>
                <w:color w:val="000000" w:themeColor="text1"/>
                <w:lang w:eastAsia="zh-CN"/>
              </w:rPr>
            </w:pPr>
            <w:r w:rsidRPr="00774742">
              <w:rPr>
                <w:rFonts w:ascii="Times New Roman" w:hAnsi="Times New Roman"/>
                <w:color w:val="000000" w:themeColor="text1"/>
              </w:rPr>
              <w:t>TC_Security_009.1</w:t>
            </w:r>
          </w:p>
          <w:p w:rsidR="009E58B8" w:rsidRPr="00774742" w:rsidRDefault="0089630D" w:rsidP="009121AE">
            <w:pPr>
              <w:rPr>
                <w:rFonts w:ascii="Times New Roman" w:hAnsi="Times New Roman"/>
                <w:color w:val="000000" w:themeColor="text1"/>
                <w:lang w:eastAsia="zh-CN"/>
              </w:rPr>
            </w:pPr>
            <w:r w:rsidRPr="00774742">
              <w:rPr>
                <w:rFonts w:ascii="Times New Roman" w:hAnsi="Times New Roman"/>
                <w:color w:val="000000" w:themeColor="text1"/>
              </w:rPr>
              <w:t>TC_Security_001.</w:t>
            </w:r>
            <w:r w:rsidRPr="00774742">
              <w:rPr>
                <w:rFonts w:ascii="Times New Roman" w:hAnsi="Times New Roman"/>
                <w:color w:val="000000" w:themeColor="text1"/>
                <w:lang w:eastAsia="zh-CN"/>
              </w:rPr>
              <w:t>1</w:t>
            </w:r>
          </w:p>
          <w:p w:rsidR="0089630D" w:rsidRPr="00774742" w:rsidRDefault="0089630D" w:rsidP="009121AE">
            <w:pPr>
              <w:rPr>
                <w:rFonts w:ascii="Times New Roman" w:hAnsi="Times New Roman"/>
                <w:color w:val="000000" w:themeColor="text1"/>
                <w:lang w:eastAsia="zh-CN"/>
              </w:rPr>
            </w:pPr>
            <w:r w:rsidRPr="00774742">
              <w:rPr>
                <w:rFonts w:ascii="Times New Roman" w:hAnsi="Times New Roman"/>
                <w:color w:val="000000" w:themeColor="text1"/>
              </w:rPr>
              <w:t>TC_Security_00</w:t>
            </w:r>
            <w:r w:rsidRPr="00774742">
              <w:rPr>
                <w:rFonts w:ascii="Times New Roman" w:hAnsi="Times New Roman"/>
                <w:color w:val="000000" w:themeColor="text1"/>
                <w:lang w:eastAsia="zh-CN"/>
              </w:rPr>
              <w:t>1</w:t>
            </w:r>
            <w:r w:rsidRPr="00774742">
              <w:rPr>
                <w:rFonts w:ascii="Times New Roman" w:hAnsi="Times New Roman"/>
                <w:color w:val="000000" w:themeColor="text1"/>
              </w:rPr>
              <w:t>.</w:t>
            </w:r>
            <w:r w:rsidRPr="00774742">
              <w:rPr>
                <w:rFonts w:ascii="Times New Roman" w:hAnsi="Times New Roman"/>
                <w:color w:val="000000" w:themeColor="text1"/>
                <w:lang w:eastAsia="zh-CN"/>
              </w:rPr>
              <w:t>2</w:t>
            </w:r>
          </w:p>
          <w:p w:rsidR="0089630D" w:rsidRPr="00774742" w:rsidRDefault="0089630D" w:rsidP="0089630D">
            <w:pPr>
              <w:rPr>
                <w:rFonts w:ascii="Times New Roman" w:hAnsi="Times New Roman"/>
                <w:color w:val="000000" w:themeColor="text1"/>
                <w:lang w:eastAsia="zh-CN"/>
              </w:rPr>
            </w:pPr>
            <w:r w:rsidRPr="00774742">
              <w:rPr>
                <w:rFonts w:ascii="Times New Roman" w:hAnsi="Times New Roman"/>
                <w:color w:val="000000" w:themeColor="text1"/>
              </w:rPr>
              <w:t>TC_Security_00</w:t>
            </w:r>
            <w:r w:rsidRPr="00774742">
              <w:rPr>
                <w:rFonts w:ascii="Times New Roman" w:hAnsi="Times New Roman"/>
                <w:color w:val="000000" w:themeColor="text1"/>
                <w:lang w:eastAsia="zh-CN"/>
              </w:rPr>
              <w:t>1</w:t>
            </w:r>
            <w:r w:rsidRPr="00774742">
              <w:rPr>
                <w:rFonts w:ascii="Times New Roman" w:hAnsi="Times New Roman"/>
                <w:color w:val="000000" w:themeColor="text1"/>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r w:rsidR="00E813D8" w:rsidRPr="00774742">
              <w:rPr>
                <w:rFonts w:ascii="Times New Roman" w:hAnsi="Times New Roman"/>
                <w:color w:val="000000" w:themeColor="text1"/>
                <w:lang w:eastAsia="zh-CN"/>
              </w:rPr>
              <w:t xml:space="preserve">Security test </w:t>
            </w:r>
            <w:r w:rsidR="00E813D8" w:rsidRPr="00774742">
              <w:rPr>
                <w:rFonts w:ascii="Times New Roman" w:hAnsi="Times New Roman"/>
                <w:color w:val="000000" w:themeColor="text1"/>
              </w:rPr>
              <w:t>will be conducted by MDT Cyber Security Test Team on an ongoing basis</w:t>
            </w:r>
            <w:r w:rsidR="00E813D8" w:rsidRPr="00774742">
              <w:rPr>
                <w:rFonts w:ascii="Times New Roman" w:hAnsi="Times New Roman"/>
                <w:color w:val="000000" w:themeColor="text1"/>
                <w:lang w:eastAsia="zh-CN"/>
              </w:rPr>
              <w:t>.</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secure communication channels for receiving data.</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278F5" w:rsidP="009121AE">
            <w:pPr>
              <w:rPr>
                <w:rFonts w:ascii="Times New Roman" w:hAnsi="Times New Roman"/>
                <w:color w:val="000000" w:themeColor="text1"/>
                <w:lang w:eastAsia="zh-CN"/>
              </w:rPr>
            </w:pPr>
            <w:r w:rsidRPr="00774742">
              <w:rPr>
                <w:rFonts w:ascii="Times New Roman" w:hAnsi="Times New Roman"/>
                <w:color w:val="000000" w:themeColor="text1"/>
              </w:rPr>
              <w:t>TC_Security_009.1</w:t>
            </w:r>
          </w:p>
          <w:p w:rsidR="0089630D" w:rsidRPr="00774742" w:rsidRDefault="0089630D" w:rsidP="0089630D">
            <w:pPr>
              <w:rPr>
                <w:rFonts w:ascii="Times New Roman" w:hAnsi="Times New Roman"/>
                <w:color w:val="000000" w:themeColor="text1"/>
                <w:lang w:eastAsia="zh-CN"/>
              </w:rPr>
            </w:pPr>
            <w:r w:rsidRPr="00774742">
              <w:rPr>
                <w:rFonts w:ascii="Times New Roman" w:hAnsi="Times New Roman"/>
                <w:color w:val="000000" w:themeColor="text1"/>
              </w:rPr>
              <w:t>TC_Security_001.</w:t>
            </w:r>
            <w:r w:rsidRPr="00774742">
              <w:rPr>
                <w:rFonts w:ascii="Times New Roman" w:hAnsi="Times New Roman"/>
                <w:color w:val="000000" w:themeColor="text1"/>
                <w:lang w:eastAsia="zh-CN"/>
              </w:rPr>
              <w:t>1</w:t>
            </w:r>
          </w:p>
          <w:p w:rsidR="0089630D" w:rsidRPr="00774742" w:rsidRDefault="0089630D" w:rsidP="0089630D">
            <w:pPr>
              <w:rPr>
                <w:rFonts w:ascii="Times New Roman" w:hAnsi="Times New Roman"/>
                <w:color w:val="000000" w:themeColor="text1"/>
                <w:lang w:eastAsia="zh-CN"/>
              </w:rPr>
            </w:pPr>
            <w:r w:rsidRPr="00774742">
              <w:rPr>
                <w:rFonts w:ascii="Times New Roman" w:hAnsi="Times New Roman"/>
                <w:color w:val="000000" w:themeColor="text1"/>
              </w:rPr>
              <w:t>TC_Security_00</w:t>
            </w:r>
            <w:r w:rsidRPr="00774742">
              <w:rPr>
                <w:rFonts w:ascii="Times New Roman" w:hAnsi="Times New Roman"/>
                <w:color w:val="000000" w:themeColor="text1"/>
                <w:lang w:eastAsia="zh-CN"/>
              </w:rPr>
              <w:t>1</w:t>
            </w:r>
            <w:r w:rsidRPr="00774742">
              <w:rPr>
                <w:rFonts w:ascii="Times New Roman" w:hAnsi="Times New Roman"/>
                <w:color w:val="000000" w:themeColor="text1"/>
              </w:rPr>
              <w:t>.</w:t>
            </w:r>
            <w:r w:rsidRPr="00774742">
              <w:rPr>
                <w:rFonts w:ascii="Times New Roman" w:hAnsi="Times New Roman"/>
                <w:color w:val="000000" w:themeColor="text1"/>
                <w:lang w:eastAsia="zh-CN"/>
              </w:rPr>
              <w:t>2</w:t>
            </w:r>
          </w:p>
          <w:p w:rsidR="0089630D" w:rsidRPr="00774742" w:rsidRDefault="0089630D" w:rsidP="0089630D">
            <w:pPr>
              <w:rPr>
                <w:rFonts w:ascii="Times New Roman" w:hAnsi="Times New Roman"/>
                <w:color w:val="000000" w:themeColor="text1"/>
                <w:lang w:eastAsia="zh-CN"/>
              </w:rPr>
            </w:pPr>
            <w:r w:rsidRPr="00774742">
              <w:rPr>
                <w:rFonts w:ascii="Times New Roman" w:hAnsi="Times New Roman"/>
                <w:color w:val="000000" w:themeColor="text1"/>
              </w:rPr>
              <w:t>TC_Security_00</w:t>
            </w:r>
            <w:r w:rsidRPr="00774742">
              <w:rPr>
                <w:rFonts w:ascii="Times New Roman" w:hAnsi="Times New Roman"/>
                <w:color w:val="000000" w:themeColor="text1"/>
                <w:lang w:eastAsia="zh-CN"/>
              </w:rPr>
              <w:t>1</w:t>
            </w:r>
            <w:r w:rsidRPr="00774742">
              <w:rPr>
                <w:rFonts w:ascii="Times New Roman" w:hAnsi="Times New Roman"/>
                <w:color w:val="000000" w:themeColor="text1"/>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r w:rsidR="00E813D8" w:rsidRPr="00774742">
              <w:rPr>
                <w:rFonts w:ascii="Times New Roman" w:hAnsi="Times New Roman"/>
                <w:color w:val="000000" w:themeColor="text1"/>
                <w:lang w:eastAsia="zh-CN"/>
              </w:rPr>
              <w:t xml:space="preserve">Security test </w:t>
            </w:r>
            <w:r w:rsidR="00E813D8" w:rsidRPr="00774742">
              <w:rPr>
                <w:rFonts w:ascii="Times New Roman" w:hAnsi="Times New Roman"/>
                <w:color w:val="000000" w:themeColor="text1"/>
              </w:rPr>
              <w:t>will be conducted by MDT Cyber Security Test Team on an ongoing basis</w:t>
            </w:r>
            <w:r w:rsidR="00E813D8" w:rsidRPr="00774742">
              <w:rPr>
                <w:rFonts w:ascii="Times New Roman" w:hAnsi="Times New Roman"/>
                <w:color w:val="000000" w:themeColor="text1"/>
                <w:lang w:eastAsia="zh-CN"/>
              </w:rPr>
              <w:t>.</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 xml:space="preserve">The system shall encrypt the software manifest.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2D1DED"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TC_Security_009.1</w:t>
            </w:r>
          </w:p>
          <w:p w:rsidR="002D1DED" w:rsidRPr="00774742" w:rsidRDefault="002D1DED"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gateway agent shall set a timer on each encrypted file in the cache and delete that file after the timer expires.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2D1DED"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TC_Security_003.1</w:t>
            </w:r>
          </w:p>
          <w:p w:rsidR="002D1DED" w:rsidRPr="00774742" w:rsidRDefault="002D1DED"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TC_Security_004.1</w:t>
            </w:r>
          </w:p>
          <w:p w:rsidR="002D1DED" w:rsidRPr="00774742" w:rsidRDefault="002D1DED"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gateway agent shall restart the timer every time the encrypted file in the cache is accessed.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TC_Security_003.1</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TC_Security_004.1</w:t>
            </w:r>
          </w:p>
          <w:p w:rsidR="001716D8"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SRD-106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encrypted components of the package shall be decrypted prior to transferring it to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TC_Security_006.1</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TC_Security_006.2</w:t>
            </w:r>
          </w:p>
          <w:p w:rsidR="001716D8"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TC_Security_006.3</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TC_Security_006.4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gateway agent shall delete the decrypted software package from laptop immediately on receipt of installation response message from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TC_Security_004.1</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TC_Security_004.2</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TC_Security_004.3</w:t>
            </w:r>
          </w:p>
          <w:p w:rsidR="001716D8"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TC_Security_004.4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SRD-420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gateway agent shall delete decrypted software package from laptop within 2 hours if no installation response message is received from client application and the software package is not accessed.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TC_Security_003.1</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TC_Security_003.2</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TC_Security_003.3</w:t>
            </w:r>
          </w:p>
          <w:p w:rsidR="001716D8"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TC_Security_003.4</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TC_Security_003.5</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TC_Security_003.6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SRD-421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The gateway agent shall delete all the decrypted software package from laptop upon  user log-out.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TC_Security_005.1</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TC_Security_005.2</w:t>
            </w:r>
          </w:p>
          <w:p w:rsidR="002D1DED"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TC_Security_005.3</w:t>
            </w:r>
          </w:p>
          <w:p w:rsidR="001716D8" w:rsidRPr="00774742" w:rsidRDefault="00560F29"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TC_Security_005.4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completely delete a package </w:t>
            </w:r>
            <w:r w:rsidRPr="00774742">
              <w:rPr>
                <w:rFonts w:ascii="Times New Roman" w:hAnsi="Times New Roman"/>
                <w:color w:val="000000" w:themeColor="text1"/>
                <w:lang w:eastAsia="zh-CN"/>
              </w:rPr>
              <w:t>after pre-configured expiration time has elapsed.</w:t>
            </w:r>
            <w:r w:rsidRPr="00774742">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TC_Security_002.1</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TC_Security_002.2</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TC_Security_002.3</w:t>
            </w:r>
          </w:p>
          <w:p w:rsidR="001716D8"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4D0026">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SRD-792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Software packages should be s</w:t>
            </w:r>
            <w:r w:rsidRPr="00774742">
              <w:rPr>
                <w:rFonts w:ascii="Times New Roman" w:hAnsi="Times New Roman"/>
                <w:color w:val="000000" w:themeColor="text1"/>
              </w:rPr>
              <w:t>tream encrypt</w:t>
            </w:r>
            <w:r w:rsidRPr="00774742">
              <w:rPr>
                <w:rFonts w:ascii="Times New Roman" w:hAnsi="Times New Roman"/>
                <w:color w:val="000000" w:themeColor="text1"/>
                <w:lang w:eastAsia="zh-CN"/>
              </w:rPr>
              <w:t>ed</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when</w:t>
            </w:r>
            <w:r w:rsidRPr="00774742">
              <w:rPr>
                <w:rFonts w:ascii="Times New Roman" w:hAnsi="Times New Roman"/>
                <w:color w:val="000000" w:themeColor="text1"/>
              </w:rPr>
              <w:t xml:space="preserve"> they land on the server</w:t>
            </w:r>
            <w:r w:rsidRPr="00774742">
              <w:rPr>
                <w:rFonts w:ascii="Times New Roman" w:hAnsi="Times New Roman"/>
                <w:color w:val="000000" w:themeColor="text1"/>
                <w:lang w:eastAsia="zh-CN"/>
              </w:rPr>
              <w:t>.</w:t>
            </w:r>
          </w:p>
          <w:p w:rsidR="001716D8" w:rsidRPr="00774742" w:rsidRDefault="001716D8" w:rsidP="00795809">
            <w:pPr>
              <w:rPr>
                <w:rFonts w:ascii="Times New Roman" w:hAnsi="Times New Roman"/>
                <w:color w:val="000000" w:themeColor="text1"/>
              </w:rPr>
            </w:pPr>
            <w:r w:rsidRPr="00774742">
              <w:rPr>
                <w:rFonts w:ascii="Times New Roman" w:hAnsi="Times New Roman"/>
                <w:color w:val="000000" w:themeColor="text1"/>
                <w:lang w:eastAsia="zh-CN"/>
              </w:rPr>
              <w:t>Note</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t>refer to GW-3409</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TC_Security_007.1</w:t>
            </w:r>
          </w:p>
          <w:p w:rsidR="002D1DED" w:rsidRPr="00774742" w:rsidRDefault="002D1DED" w:rsidP="002D1DED">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TC_Security_007.2</w:t>
            </w:r>
          </w:p>
          <w:p w:rsidR="001716D8" w:rsidRPr="00774742" w:rsidRDefault="001716D8"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rPr>
              <w:t>All system components which serve or are clients which need to obtain  an authentication certificate/token, shall share a temporary encryption key which is used until the normal runtime certificate/token is granted (server) or obtained (client).</w:t>
            </w:r>
          </w:p>
          <w:p w:rsidR="001716D8" w:rsidRPr="00774742" w:rsidRDefault="001716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4306A"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Besides TC_Security_010.1, agent UT will cover security test about certificate/token.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rPr>
              <w:t>All system components which share a temporary encryption key shall be capable of keeping the shared key private during and after the installation of the system component.</w:t>
            </w:r>
          </w:p>
          <w:p w:rsidR="00E813D8" w:rsidRPr="00774742" w:rsidRDefault="00E813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Besides TC_Security_010.1, agent UT will cover security test about certificate/token.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SRD-1017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rPr>
              <w:t>All system components which are clients that use a temporary shared encryption key shall cause the shared encryption key to be unusable upon obtaining the normal runtime certificate/token.</w:t>
            </w:r>
          </w:p>
          <w:p w:rsidR="00E813D8" w:rsidRPr="00774742" w:rsidRDefault="00E813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Besides TC_Security_010.1, agent UT will cover security test about certificate/token.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SRD-1020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rPr>
              <w:t>Machine login credentials, such as Agent login and Limited Access User login, shall be kept private in the system where they are used.</w:t>
            </w:r>
          </w:p>
          <w:p w:rsidR="00E813D8" w:rsidRPr="00774742" w:rsidRDefault="00E813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C09A3"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TC_Security_010.2</w:t>
            </w:r>
          </w:p>
          <w:p w:rsidR="00E813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Besides TC_Security_010.1, agent UT will cover security test about certificate/token.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SRD-1021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rPr>
              <w:t>Mutual authentication certificates/tokens shall be kept private in the system component where they are installed and used.</w:t>
            </w:r>
          </w:p>
          <w:p w:rsidR="00E813D8" w:rsidRPr="00774742" w:rsidRDefault="00E813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E813D8" w:rsidRPr="00774742" w:rsidRDefault="00E813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Security test </w:t>
            </w:r>
            <w:r w:rsidRPr="00774742">
              <w:rPr>
                <w:rFonts w:ascii="Times New Roman" w:hAnsi="Times New Roman"/>
                <w:color w:val="000000" w:themeColor="text1"/>
              </w:rPr>
              <w:t>will be conducted by MDT Cyber Security Test Team on an ongoing basis</w:t>
            </w:r>
            <w:r w:rsidRPr="00774742">
              <w:rPr>
                <w:rFonts w:ascii="Times New Roman" w:hAnsi="Times New Roman"/>
                <w:color w:val="000000" w:themeColor="text1"/>
                <w:lang w:eastAsia="zh-CN"/>
              </w:rPr>
              <w:t>.</w:t>
            </w:r>
            <w:r w:rsidRPr="00774742" w:rsidDel="00E813D8">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SRD-1023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1716D8" w:rsidP="00FB2EB4">
            <w:pPr>
              <w:rPr>
                <w:rFonts w:ascii="Times New Roman" w:hAnsi="Times New Roman"/>
                <w:color w:val="000000" w:themeColor="text1"/>
              </w:rPr>
            </w:pPr>
            <w:r w:rsidRPr="00774742">
              <w:rPr>
                <w:rFonts w:ascii="Times New Roman" w:hAnsi="Times New Roman"/>
                <w:color w:val="000000" w:themeColor="text1"/>
              </w:rPr>
              <w:t>Below system components shall authenticate themselves to each other.</w:t>
            </w:r>
          </w:p>
          <w:p w:rsidR="001716D8" w:rsidRPr="00774742" w:rsidRDefault="001716D8" w:rsidP="00FB2EB4">
            <w:pPr>
              <w:rPr>
                <w:rFonts w:ascii="Times New Roman" w:hAnsi="Times New Roman"/>
                <w:color w:val="000000" w:themeColor="text1"/>
              </w:rPr>
            </w:pPr>
            <w:r w:rsidRPr="00774742">
              <w:rPr>
                <w:rFonts w:ascii="Times New Roman" w:hAnsi="Times New Roman"/>
                <w:color w:val="000000" w:themeColor="text1"/>
              </w:rPr>
              <w:t xml:space="preserve"> </w:t>
            </w:r>
          </w:p>
          <w:p w:rsidR="001716D8" w:rsidRPr="00774742" w:rsidRDefault="001716D8" w:rsidP="00FB2EB4">
            <w:pPr>
              <w:rPr>
                <w:rFonts w:ascii="Times New Roman" w:hAnsi="Times New Roman"/>
                <w:color w:val="000000" w:themeColor="text1"/>
                <w:lang w:eastAsia="zh-CN"/>
              </w:rPr>
            </w:pPr>
            <w:r w:rsidRPr="00774742">
              <w:rPr>
                <w:rFonts w:ascii="Times New Roman" w:hAnsi="Times New Roman"/>
                <w:color w:val="000000" w:themeColor="text1"/>
              </w:rPr>
              <w:t>Agent</w:t>
            </w:r>
            <w:r w:rsidRPr="00774742">
              <w:rPr>
                <w:rFonts w:ascii="Times New Roman" w:hAnsi="Times New Roman"/>
                <w:color w:val="000000" w:themeColor="text1"/>
              </w:rPr>
              <w:t></w:t>
            </w:r>
            <w:r w:rsidRPr="00774742">
              <w:rPr>
                <w:rFonts w:ascii="Times New Roman" w:hAnsi="Times New Roman"/>
                <w:color w:val="000000" w:themeColor="text1"/>
              </w:rPr>
              <w:t>App Server</w:t>
            </w:r>
          </w:p>
          <w:p w:rsidR="001716D8" w:rsidRPr="00774742" w:rsidRDefault="001716D8"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716D8"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4306A"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Besides TC_Security_010.1, agent UT will cover security test about certificate/token.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SRD-1024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current clients will not being impacted with the existing authentication and communication approach with Agent</w:t>
            </w:r>
          </w:p>
          <w:p w:rsidR="00F878F2" w:rsidRPr="00774742" w:rsidRDefault="00F878F2"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C09A3"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TC_Security_010.1</w:t>
            </w:r>
          </w:p>
          <w:p w:rsidR="00AC09A3" w:rsidRPr="00774742" w:rsidRDefault="00AC09A3"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TC_Security_010.2</w:t>
            </w:r>
          </w:p>
          <w:p w:rsidR="00F878F2" w:rsidRPr="00774742" w:rsidRDefault="00AC09A3" w:rsidP="00795809">
            <w:pPr>
              <w:rPr>
                <w:rFonts w:ascii="Times New Roman" w:hAnsi="Times New Roman"/>
                <w:color w:val="000000" w:themeColor="text1"/>
              </w:rPr>
            </w:pPr>
            <w:r w:rsidRPr="00774742">
              <w:rPr>
                <w:rFonts w:ascii="Times New Roman" w:hAnsi="Times New Roman"/>
                <w:color w:val="000000" w:themeColor="text1"/>
                <w:lang w:eastAsia="zh-CN"/>
              </w:rPr>
              <w:t>TC_Security_010.3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4306A" w:rsidRPr="00774742" w:rsidRDefault="0044306A"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7       </w:t>
            </w:r>
            <w:r w:rsidRPr="00F22F0B">
              <w:rPr>
                <w:rFonts w:ascii="Times New Roman" w:hAnsi="Times New Roman"/>
                <w:b/>
                <w:color w:val="000000" w:themeColor="text1"/>
                <w:sz w:val="28"/>
                <w:u w:val="single"/>
                <w:lang w:eastAsia="zh-CN"/>
              </w:rPr>
              <w:t>Gateway Agent General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Gateway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AgentUninstallTestProcedure</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AgentReinstallTestProcedure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_Ref413351955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27359A" w:rsidRPr="00774742">
              <w:rPr>
                <w:rFonts w:ascii="Times New Roman" w:hAnsi="Times New Roman"/>
                <w:color w:val="000000" w:themeColor="text1"/>
                <w:lang w:eastAsia="zh-CN"/>
              </w:rPr>
              <w:t>[2</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SRD-442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519E1">
            <w:pPr>
              <w:rPr>
                <w:rFonts w:ascii="Times New Roman" w:hAnsi="Times New Roman"/>
                <w:color w:val="000000" w:themeColor="text1"/>
              </w:rPr>
            </w:pPr>
            <w:r w:rsidRPr="00774742">
              <w:rPr>
                <w:rFonts w:ascii="Times New Roman" w:hAnsi="Times New Roman"/>
                <w:color w:val="000000" w:themeColor="text1"/>
              </w:rPr>
              <w:t>The gateway agent shall respond to the Client Application request for server connection status.</w:t>
            </w:r>
          </w:p>
          <w:p w:rsidR="00F878F2" w:rsidRPr="00774742" w:rsidRDefault="00F878F2">
            <w:pPr>
              <w:rPr>
                <w:rFonts w:ascii="Times New Roman" w:hAnsi="Times New Roman"/>
                <w:color w:val="000000" w:themeColor="text1"/>
              </w:rPr>
            </w:pPr>
            <w:r w:rsidRPr="00774742">
              <w:rPr>
                <w:rFonts w:ascii="Times New Roman" w:hAnsi="Times New Roman"/>
                <w:color w:val="000000" w:themeColor="text1"/>
              </w:rPr>
              <w:t xml:space="preserve">Note: See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_Ref413762067 \r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8.1.1</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_Ref377383354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Server Status Check</w:t>
            </w:r>
            <w:r w:rsidRPr="00774742">
              <w:rPr>
                <w:rFonts w:ascii="Times New Roman" w:hAnsi="Times New Roman"/>
                <w:color w:val="000000" w:themeColor="text1"/>
              </w:rPr>
              <w:fldChar w:fldCharType="end"/>
            </w:r>
            <w:r w:rsidRPr="00774742">
              <w:rPr>
                <w:rFonts w:ascii="Times New Roman" w:hAnsi="Times New Roman"/>
                <w:color w:val="000000" w:themeColor="text1"/>
              </w:rPr>
              <w:t>.</w:t>
            </w:r>
            <w:r w:rsidRPr="00774742" w:rsidDel="00D519E1">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D5326" w:rsidP="00795809">
            <w:pPr>
              <w:rPr>
                <w:rFonts w:ascii="Times New Roman" w:hAnsi="Times New Roman"/>
                <w:color w:val="000000" w:themeColor="text1"/>
                <w:lang w:eastAsia="zh-CN"/>
              </w:rPr>
            </w:pPr>
            <w:r w:rsidRPr="00774742">
              <w:rPr>
                <w:rFonts w:ascii="Times New Roman" w:hAnsi="Times New Roman"/>
                <w:color w:val="000000" w:themeColor="text1"/>
              </w:rPr>
              <w:t>AgentReinstallTestProcedure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run on the operating systems defined in schedule B. </w:t>
            </w:r>
            <w:r w:rsidRPr="00774742">
              <w:rPr>
                <w:rFonts w:ascii="Times New Roman" w:hAnsi="Times New Roman"/>
                <w:color w:val="000000" w:themeColor="text1"/>
              </w:rPr>
              <w:br/>
              <w:t xml:space="preserve">Note: We are using schedule B to allow the documented list of operating systems to grow over time.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AgentUninstallTestProcedure</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AgentReinstallTestProcedure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_Ref413351955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27359A" w:rsidRPr="00774742">
              <w:rPr>
                <w:rFonts w:ascii="Times New Roman" w:hAnsi="Times New Roman"/>
                <w:color w:val="000000" w:themeColor="text1"/>
                <w:lang w:eastAsia="zh-CN"/>
              </w:rPr>
              <w:t>[2</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provide information to client application through message exchange.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TS_Agent_0</w:t>
            </w:r>
            <w:r w:rsidR="00F36AC0" w:rsidRPr="00774742">
              <w:rPr>
                <w:rFonts w:ascii="Times New Roman" w:hAnsi="Times New Roman"/>
                <w:color w:val="000000" w:themeColor="text1"/>
                <w:lang w:eastAsia="zh-CN"/>
              </w:rPr>
              <w:t>01</w:t>
            </w:r>
          </w:p>
          <w:p w:rsidR="00F36AC0" w:rsidRPr="00774742" w:rsidRDefault="00F36AC0"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TS_Agent_002</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TS_Agent_003</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TS_Agent_004</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TS_Agent_005</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TS_Agent_006</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TS_Agent_007</w:t>
            </w:r>
          </w:p>
          <w:p w:rsidR="00061CF9" w:rsidRPr="00774742" w:rsidRDefault="00061CF9" w:rsidP="00061CF9">
            <w:pPr>
              <w:rPr>
                <w:rFonts w:ascii="Times New Roman" w:hAnsi="Times New Roman"/>
                <w:color w:val="000000" w:themeColor="text1"/>
                <w:lang w:eastAsia="zh-CN"/>
              </w:rPr>
            </w:pPr>
            <w:r w:rsidRPr="00774742">
              <w:rPr>
                <w:rFonts w:ascii="Times New Roman" w:hAnsi="Times New Roman"/>
                <w:color w:val="000000" w:themeColor="text1"/>
                <w:lang w:eastAsia="zh-CN"/>
              </w:rPr>
              <w:t>TS_Agent_008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SRD-444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disconnect from Server when requested by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61CF9"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TC_Agent_014.1</w:t>
            </w:r>
          </w:p>
          <w:p w:rsidR="00061CF9" w:rsidRPr="00774742" w:rsidRDefault="00061CF9"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respond to a request from Client Application with network time (GMT) in connected mode.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36AC0" w:rsidRPr="00774742" w:rsidRDefault="00C00194" w:rsidP="00C0019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w:t>
            </w:r>
            <w:r w:rsidRPr="00774742">
              <w:rPr>
                <w:rFonts w:ascii="Times New Roman" w:hAnsi="Times New Roman"/>
                <w:color w:val="000000" w:themeColor="text1"/>
                <w:lang w:eastAsia="zh-CN"/>
              </w:rPr>
              <w:t>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8       </w:t>
            </w:r>
            <w:r w:rsidRPr="00F22F0B">
              <w:rPr>
                <w:rFonts w:ascii="Times New Roman" w:hAnsi="Times New Roman"/>
                <w:b/>
                <w:color w:val="000000" w:themeColor="text1"/>
                <w:sz w:val="28"/>
                <w:u w:val="single"/>
                <w:lang w:eastAsia="zh-CN"/>
              </w:rPr>
              <w:t>Data Upload/Download Requirement</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For all files presented to the Agent for delivery to the Server, the system shall deliver a bit accurate copy of such files to the Server and verify that it has done so.</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D53552"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_DeviceManage_008</w:t>
            </w:r>
            <w:r w:rsidRPr="00774742">
              <w:rPr>
                <w:rFonts w:ascii="Times New Roman" w:hAnsi="Times New Roman"/>
                <w:color w:val="000000" w:themeColor="text1"/>
                <w:lang w:eastAsia="zh-CN"/>
              </w:rPr>
              <w:t>.3</w:t>
            </w:r>
          </w:p>
          <w:p w:rsidR="00D53552" w:rsidRPr="00774742" w:rsidRDefault="00D53552" w:rsidP="00D535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.5</w:t>
            </w:r>
          </w:p>
          <w:p w:rsidR="00D53552" w:rsidRPr="00774742" w:rsidRDefault="00D53552" w:rsidP="00D535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.10</w:t>
            </w:r>
          </w:p>
          <w:p w:rsidR="00D53552" w:rsidRPr="00774742" w:rsidRDefault="00D53552" w:rsidP="00D535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.12</w:t>
            </w:r>
          </w:p>
          <w:p w:rsidR="00D53552" w:rsidRPr="00774742" w:rsidRDefault="00D53552" w:rsidP="00D535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.14</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For all files uploaded to the Server with the intention to be delivered to the Agent or Client, the system shall deliver a bit accurate copy of such files to the respective Agent or Client, and verify that it has done so.</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33351" w:rsidP="00795809">
            <w:pPr>
              <w:pStyle w:val="CommentText"/>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.1</w:t>
            </w:r>
          </w:p>
          <w:p w:rsidR="00916109" w:rsidRPr="00774742" w:rsidRDefault="00916109" w:rsidP="00795809">
            <w:pPr>
              <w:pStyle w:val="CommentText"/>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TC_RolePermission_006.2</w:t>
            </w:r>
          </w:p>
          <w:p w:rsidR="00533351" w:rsidRPr="00774742" w:rsidRDefault="00533351" w:rsidP="00795809">
            <w:pPr>
              <w:pStyle w:val="CommentText"/>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During download of files from the server to the gateway agent, the gateway agent shall provide notification to client application of the time remaining until download is complete.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15D71"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p w:rsidR="00515D71" w:rsidRPr="00774742" w:rsidRDefault="00515D71" w:rsidP="00515D7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p w:rsidR="007256DF" w:rsidRPr="00774742" w:rsidRDefault="007256DF" w:rsidP="007256D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7256DF" w:rsidRPr="00774742" w:rsidRDefault="007256DF" w:rsidP="007256D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515D71" w:rsidRPr="00774742" w:rsidRDefault="00515D71"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When uploading files from the gateway agent to the server, the gateway agent shall provide notification to the client application of the time remaining until upload is complete.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.3</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.5</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.10</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.12</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.14</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system shall allow files to be transferred to the Windows personal computer from the server with or without any accompanying software update.</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Note: Files in this case refer to documents, software packages. The business rules files are considered a type of software package.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p w:rsidR="00F878F2" w:rsidRPr="00774742" w:rsidRDefault="004D7A66"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p w:rsidR="00E064FF" w:rsidRPr="00774742" w:rsidRDefault="00E064FF"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TC_RolePermission_006.1</w:t>
            </w:r>
          </w:p>
          <w:p w:rsidR="00E064FF" w:rsidRPr="00774742" w:rsidRDefault="00E064FF"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The system shall automatically compress binary files while transmitting between the agent and the server in either direction.</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Note 1: Currently, device log files, SW packages and documents are sent as binary file. </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Note 2: The messages between agent and server are sent as text data and these don't get compressed during transmission.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D7A66"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TC_Agent_011.1</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lang w:eastAsia="zh-CN"/>
              </w:rPr>
              <w:t>TC_Agent_011.2</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lang w:eastAsia="zh-CN"/>
              </w:rPr>
              <w:t>TC_Agent_011.3</w:t>
            </w:r>
          </w:p>
          <w:p w:rsidR="004D7A66" w:rsidRPr="00774742" w:rsidRDefault="004D7A66" w:rsidP="004D7A66">
            <w:pPr>
              <w:rPr>
                <w:rFonts w:ascii="Times New Roman" w:hAnsi="Times New Roman"/>
                <w:color w:val="000000" w:themeColor="text1"/>
                <w:lang w:eastAsia="zh-CN"/>
              </w:rPr>
            </w:pPr>
            <w:r w:rsidRPr="00774742">
              <w:rPr>
                <w:rFonts w:ascii="Times New Roman" w:hAnsi="Times New Roman"/>
                <w:color w:val="000000" w:themeColor="text1"/>
                <w:lang w:eastAsia="zh-CN"/>
              </w:rPr>
              <w:t>TC_Agent_011.4</w:t>
            </w:r>
          </w:p>
          <w:p w:rsidR="004D7A66" w:rsidRPr="00774742" w:rsidRDefault="004D7A66"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cache its data during a download.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477BF" w:rsidRPr="00774742" w:rsidRDefault="007477BF" w:rsidP="007477B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p w:rsidR="00F878F2" w:rsidRPr="00774742" w:rsidRDefault="007477BF" w:rsidP="007477B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p w:rsidR="004A7A83" w:rsidRPr="00774742" w:rsidRDefault="004A7A83" w:rsidP="007477B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F62EB3" w:rsidRPr="00774742" w:rsidRDefault="00F62EB3" w:rsidP="007477BF">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566"/>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SRD-119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cache its data during upload.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A7A8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w:t>
            </w:r>
            <w:r w:rsidRPr="00774742">
              <w:rPr>
                <w:rFonts w:ascii="Times New Roman" w:hAnsi="Times New Roman"/>
                <w:color w:val="000000" w:themeColor="text1"/>
                <w:lang w:eastAsia="zh-CN"/>
              </w:rPr>
              <w:t>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be able to resume download to its download cache if communication is interrupted.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A7A83"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provide status notification of errors to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w:t>
            </w:r>
            <w:r w:rsidR="00BA11A7" w:rsidRPr="00774742">
              <w:rPr>
                <w:rFonts w:ascii="Times New Roman" w:hAnsi="Times New Roman"/>
                <w:color w:val="000000" w:themeColor="text1"/>
                <w:lang w:eastAsia="zh-CN"/>
              </w:rPr>
              <w:t>C_UserMgt_009.3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C_UserMgt_009.4</w:t>
            </w:r>
          </w:p>
          <w:p w:rsidR="00D702CB" w:rsidRPr="00774742" w:rsidRDefault="00D702CB"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TC_Agent_020.1</w:t>
            </w:r>
          </w:p>
          <w:p w:rsidR="00D702CB" w:rsidRPr="00774742" w:rsidRDefault="00D702CB"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TC_Agent_020.2</w:t>
            </w:r>
          </w:p>
          <w:p w:rsidR="00D702CB" w:rsidRPr="00774742" w:rsidRDefault="00D702CB"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TC_Agent_020.3</w:t>
            </w:r>
          </w:p>
          <w:p w:rsidR="00BA11A7" w:rsidRPr="00774742" w:rsidRDefault="00D702CB"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TC_Agent_020.4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provide notifications to client application identifying problems and solutions as they occur in the process.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C_UserMgt_009.3</w:t>
            </w:r>
          </w:p>
          <w:p w:rsidR="00F878F2" w:rsidRPr="00774742" w:rsidRDefault="00BA11A7"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C_UserMgt_009.4</w:t>
            </w:r>
          </w:p>
          <w:p w:rsidR="00D702CB" w:rsidRPr="00774742" w:rsidRDefault="00D702CB" w:rsidP="00D702CB">
            <w:pPr>
              <w:rPr>
                <w:rFonts w:ascii="Times New Roman" w:hAnsi="Times New Roman"/>
                <w:color w:val="000000" w:themeColor="text1"/>
                <w:lang w:eastAsia="zh-CN"/>
              </w:rPr>
            </w:pPr>
            <w:r w:rsidRPr="00774742">
              <w:rPr>
                <w:rFonts w:ascii="Times New Roman" w:hAnsi="Times New Roman"/>
                <w:color w:val="000000" w:themeColor="text1"/>
                <w:lang w:eastAsia="zh-CN"/>
              </w:rPr>
              <w:t>TC_Agent_020.1</w:t>
            </w:r>
          </w:p>
          <w:p w:rsidR="00D702CB" w:rsidRPr="00774742" w:rsidRDefault="00D702CB" w:rsidP="00D702CB">
            <w:pPr>
              <w:rPr>
                <w:rFonts w:ascii="Times New Roman" w:hAnsi="Times New Roman"/>
                <w:color w:val="000000" w:themeColor="text1"/>
                <w:lang w:eastAsia="zh-CN"/>
              </w:rPr>
            </w:pPr>
            <w:r w:rsidRPr="00774742">
              <w:rPr>
                <w:rFonts w:ascii="Times New Roman" w:hAnsi="Times New Roman"/>
                <w:color w:val="000000" w:themeColor="text1"/>
                <w:lang w:eastAsia="zh-CN"/>
              </w:rPr>
              <w:t>TC_Agent_020.2</w:t>
            </w:r>
          </w:p>
          <w:p w:rsidR="00D702CB" w:rsidRPr="00774742" w:rsidRDefault="00D702CB" w:rsidP="00D702CB">
            <w:pPr>
              <w:rPr>
                <w:rFonts w:ascii="Times New Roman" w:hAnsi="Times New Roman"/>
                <w:color w:val="000000" w:themeColor="text1"/>
                <w:lang w:eastAsia="zh-CN"/>
              </w:rPr>
            </w:pPr>
            <w:r w:rsidRPr="00774742">
              <w:rPr>
                <w:rFonts w:ascii="Times New Roman" w:hAnsi="Times New Roman"/>
                <w:color w:val="000000" w:themeColor="text1"/>
                <w:lang w:eastAsia="zh-CN"/>
              </w:rPr>
              <w:t>TC_Agent_020.3</w:t>
            </w:r>
          </w:p>
          <w:p w:rsidR="00D702CB" w:rsidRPr="00774742" w:rsidRDefault="00D702CB" w:rsidP="00D702CB">
            <w:pPr>
              <w:rPr>
                <w:rFonts w:ascii="Times New Roman" w:hAnsi="Times New Roman"/>
                <w:color w:val="000000" w:themeColor="text1"/>
                <w:lang w:eastAsia="zh-CN"/>
              </w:rPr>
            </w:pPr>
            <w:r w:rsidRPr="00774742">
              <w:rPr>
                <w:rFonts w:ascii="Times New Roman" w:hAnsi="Times New Roman"/>
                <w:color w:val="000000" w:themeColor="text1"/>
                <w:lang w:eastAsia="zh-CN"/>
              </w:rPr>
              <w:t>TC_Agent_020.4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SRD-191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store data collected locally on the laptop.</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A11A7" w:rsidP="008907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w:t>
            </w:r>
            <w:r w:rsidRPr="00774742">
              <w:rPr>
                <w:rFonts w:ascii="Times New Roman" w:hAnsi="Times New Roman"/>
                <w:color w:val="000000" w:themeColor="text1"/>
                <w:lang w:eastAsia="zh-CN"/>
              </w:rPr>
              <w:t>1.1</w:t>
            </w:r>
          </w:p>
          <w:p w:rsidR="00BA11A7" w:rsidRPr="00774742" w:rsidRDefault="00BA11A7" w:rsidP="008907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1.2</w:t>
            </w:r>
          </w:p>
          <w:p w:rsidR="00BA11A7" w:rsidRPr="00774742" w:rsidRDefault="00BA11A7" w:rsidP="008907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1.3</w:t>
            </w:r>
          </w:p>
          <w:p w:rsidR="00BA11A7" w:rsidRPr="00774742" w:rsidRDefault="00BA11A7" w:rsidP="008907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SRD-192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upload cached data, such as log files</w:t>
            </w:r>
            <w:r w:rsidRPr="00774742">
              <w:rPr>
                <w:rFonts w:ascii="Times New Roman" w:hAnsi="Times New Roman"/>
                <w:color w:val="000000" w:themeColor="text1"/>
                <w:lang w:eastAsia="zh-CN"/>
              </w:rPr>
              <w:t xml:space="preserve"> and messages</w:t>
            </w:r>
            <w:r w:rsidRPr="00774742">
              <w:rPr>
                <w:rFonts w:ascii="Times New Roman" w:hAnsi="Times New Roman"/>
                <w:color w:val="000000" w:themeColor="text1"/>
              </w:rPr>
              <w:t>, to the server when a connection is made between the agent and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A11A7" w:rsidRPr="00774742" w:rsidRDefault="00BA11A7" w:rsidP="00920348">
            <w:pPr>
              <w:rPr>
                <w:rFonts w:ascii="Times New Roman" w:hAnsi="Times New Roman"/>
                <w:color w:val="000000" w:themeColor="text1"/>
                <w:lang w:eastAsia="zh-CN"/>
              </w:rPr>
            </w:pPr>
            <w:r w:rsidRPr="00774742">
              <w:rPr>
                <w:rFonts w:ascii="Times New Roman" w:hAnsi="Times New Roman"/>
                <w:color w:val="000000" w:themeColor="text1"/>
                <w:lang w:eastAsia="zh-CN"/>
              </w:rPr>
              <w:t>TS_Agent_002</w:t>
            </w:r>
          </w:p>
          <w:p w:rsidR="00BA11A7" w:rsidRPr="00774742" w:rsidRDefault="00BA11A7" w:rsidP="00920348">
            <w:pPr>
              <w:rPr>
                <w:rFonts w:ascii="Times New Roman" w:hAnsi="Times New Roman"/>
                <w:color w:val="000000" w:themeColor="text1"/>
                <w:lang w:eastAsia="zh-CN"/>
              </w:rPr>
            </w:pPr>
            <w:r w:rsidRPr="00774742">
              <w:rPr>
                <w:rFonts w:ascii="Times New Roman" w:hAnsi="Times New Roman"/>
                <w:color w:val="000000" w:themeColor="text1"/>
                <w:lang w:eastAsia="zh-CN"/>
              </w:rPr>
              <w:t>TC_Agent_003.3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TC_Agent_003.4</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TC_Agent_004.3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TC_Agent_004.4</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TC_Agent_005.3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TC_Agent_005.4</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TC_Agent_006.3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TC_Agent_006.4</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TC_Agent_007.3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TC_Agent_007.4</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TC_Agent_008.3</w:t>
            </w:r>
          </w:p>
          <w:p w:rsidR="00BA11A7" w:rsidRPr="00774742" w:rsidRDefault="00BA11A7" w:rsidP="00BA11A7">
            <w:pPr>
              <w:rPr>
                <w:rFonts w:ascii="Times New Roman" w:hAnsi="Times New Roman"/>
                <w:color w:val="000000" w:themeColor="text1"/>
                <w:lang w:eastAsia="zh-CN"/>
              </w:rPr>
            </w:pPr>
            <w:r w:rsidRPr="00774742">
              <w:rPr>
                <w:rFonts w:ascii="Times New Roman" w:hAnsi="Times New Roman"/>
                <w:color w:val="000000" w:themeColor="text1"/>
                <w:lang w:eastAsia="zh-CN"/>
              </w:rPr>
              <w:t>TC_Agent_008.4</w:t>
            </w:r>
          </w:p>
          <w:p w:rsidR="00F878F2" w:rsidRPr="00774742" w:rsidRDefault="00F878F2" w:rsidP="00920348">
            <w:pPr>
              <w:rPr>
                <w:rFonts w:ascii="Times New Roman" w:hAnsi="Times New Roman"/>
                <w:color w:val="000000" w:themeColor="text1"/>
                <w:lang w:eastAsia="zh-CN"/>
              </w:rPr>
            </w:pPr>
            <w:r w:rsidRPr="00774742">
              <w:rPr>
                <w:rFonts w:ascii="Times New Roman" w:hAnsi="Times New Roman"/>
                <w:color w:val="000000" w:themeColor="text1"/>
                <w:lang w:eastAsia="zh-CN"/>
              </w:rPr>
              <w:br/>
            </w:r>
            <w:r w:rsidR="00BA11A7" w:rsidRPr="00774742">
              <w:rPr>
                <w:rFonts w:ascii="Times New Roman" w:hAnsi="Times New Roman"/>
                <w:color w:val="000000" w:themeColor="text1"/>
                <w:lang w:eastAsia="zh-CN"/>
              </w:rPr>
              <w:t>TC</w:t>
            </w:r>
            <w:r w:rsidRPr="00774742">
              <w:rPr>
                <w:rFonts w:ascii="Times New Roman" w:hAnsi="Times New Roman"/>
                <w:color w:val="000000" w:themeColor="text1"/>
                <w:lang w:eastAsia="zh-CN"/>
              </w:rPr>
              <w:t>_DeviceManage_008</w:t>
            </w:r>
            <w:r w:rsidR="00BA11A7"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SRD-291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use a store and forward strategy for data management.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E0391">
            <w:pPr>
              <w:rPr>
                <w:rFonts w:ascii="Times New Roman" w:hAnsi="Times New Roman"/>
                <w:color w:val="000000" w:themeColor="text1"/>
                <w:lang w:eastAsia="zh-CN"/>
              </w:rPr>
            </w:pPr>
            <w:r w:rsidRPr="00774742">
              <w:rPr>
                <w:rFonts w:ascii="Times New Roman" w:hAnsi="Times New Roman"/>
                <w:color w:val="000000" w:themeColor="text1"/>
                <w:lang w:eastAsia="zh-CN"/>
              </w:rPr>
              <w:t>TS_Agent_002</w:t>
            </w:r>
            <w:r w:rsidRPr="00774742">
              <w:rPr>
                <w:rFonts w:ascii="Times New Roman" w:hAnsi="Times New Roman"/>
                <w:color w:val="000000" w:themeColor="text1"/>
                <w:lang w:eastAsia="zh-CN"/>
              </w:rPr>
              <w:br/>
            </w:r>
            <w:r w:rsidR="000E0391" w:rsidRPr="00774742">
              <w:rPr>
                <w:rFonts w:ascii="Times New Roman" w:hAnsi="Times New Roman"/>
                <w:color w:val="000000" w:themeColor="text1"/>
                <w:lang w:eastAsia="zh-CN"/>
              </w:rPr>
              <w:t>TC_DeviceManage_008.2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send "time period remaining before cached software is removed" to the Client application in the Agent status message.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903632">
            <w:pPr>
              <w:rPr>
                <w:rFonts w:ascii="Times New Roman" w:hAnsi="Times New Roman"/>
                <w:color w:val="000000" w:themeColor="text1"/>
                <w:lang w:eastAsia="zh-CN"/>
              </w:rPr>
            </w:pPr>
            <w:r w:rsidRPr="00774742">
              <w:rPr>
                <w:rFonts w:ascii="Times New Roman" w:hAnsi="Times New Roman"/>
                <w:color w:val="000000" w:themeColor="text1"/>
              </w:rPr>
              <w:t>T</w:t>
            </w:r>
            <w:r w:rsidR="00903632"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00903632" w:rsidRPr="00774742">
              <w:rPr>
                <w:rFonts w:ascii="Times New Roman" w:hAnsi="Times New Roman"/>
                <w:color w:val="000000" w:themeColor="text1"/>
                <w:lang w:eastAsia="zh-CN"/>
              </w:rPr>
              <w:t>.1</w:t>
            </w:r>
          </w:p>
          <w:p w:rsidR="00903632" w:rsidRPr="00774742" w:rsidRDefault="00903632" w:rsidP="0090363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.2</w:t>
            </w:r>
          </w:p>
          <w:p w:rsidR="00903632" w:rsidRPr="00774742" w:rsidRDefault="00903632" w:rsidP="0090363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.3</w:t>
            </w:r>
          </w:p>
          <w:p w:rsidR="00903632" w:rsidRPr="00774742" w:rsidRDefault="00903632" w:rsidP="0090363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.4</w:t>
            </w:r>
          </w:p>
          <w:p w:rsidR="00903632" w:rsidRPr="00774742" w:rsidRDefault="00903632" w:rsidP="0090363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send "data ready to send" to the Client application in the agent status message if there is cached data to upload.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B0226"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TC_Agent_015.1</w:t>
            </w:r>
          </w:p>
          <w:p w:rsidR="009B0226" w:rsidRPr="00774742" w:rsidRDefault="009B0226"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TC_Agent_015.2</w:t>
            </w:r>
          </w:p>
          <w:p w:rsidR="009B0226" w:rsidRPr="00774742" w:rsidRDefault="009B0226"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TC_Agent_015.3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 xml:space="preserve">The system shall </w:t>
            </w:r>
            <w:r w:rsidRPr="00774742">
              <w:rPr>
                <w:rFonts w:ascii="Times New Roman" w:hAnsi="Times New Roman"/>
                <w:color w:val="000000" w:themeColor="text1"/>
              </w:rPr>
              <w:t>support all existing approach to client applications for downloading software packages and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4A3CEA"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_DeviceManage_001</w:t>
            </w:r>
            <w:r w:rsidR="004A3CEA" w:rsidRPr="00774742">
              <w:rPr>
                <w:rFonts w:ascii="Times New Roman" w:hAnsi="Times New Roman"/>
                <w:color w:val="000000" w:themeColor="text1"/>
                <w:lang w:eastAsia="zh-CN"/>
              </w:rPr>
              <w:t>.1</w:t>
            </w:r>
          </w:p>
          <w:p w:rsidR="004A3CEA" w:rsidRPr="00774742" w:rsidRDefault="004A3CE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TC_DeviceManage_001.2</w:t>
            </w:r>
          </w:p>
          <w:p w:rsidR="004A3CEA" w:rsidRPr="00774742" w:rsidRDefault="004A3CE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TC_DeviceManage_001.3</w:t>
            </w:r>
          </w:p>
          <w:p w:rsidR="004A3CEA" w:rsidRPr="00774742" w:rsidRDefault="004A3CE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TC_DeviceManage_001.4</w:t>
            </w:r>
          </w:p>
          <w:p w:rsidR="004A3CEA" w:rsidRPr="00774742" w:rsidRDefault="004A3CE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TC_DeviceManage_001.5</w:t>
            </w:r>
          </w:p>
          <w:p w:rsidR="00CF0547" w:rsidRPr="00774742" w:rsidRDefault="00CF054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TC_DeviceManage_019.1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SRD-769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DMA shall support uploading of  log files to DMP regardless of the size of the log file</w:t>
            </w:r>
          </w:p>
          <w:p w:rsidR="00F878F2" w:rsidRPr="00774742" w:rsidRDefault="00F878F2" w:rsidP="00CF0547">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Note:  </w:t>
            </w:r>
            <w:r w:rsidR="00CF0547" w:rsidRPr="00774742">
              <w:rPr>
                <w:rFonts w:ascii="Times New Roman" w:hAnsi="Times New Roman"/>
                <w:color w:val="000000" w:themeColor="text1"/>
                <w:lang w:eastAsia="zh-CN"/>
              </w:rPr>
              <w:t>If the log file is larger then 10</w:t>
            </w:r>
            <w:r w:rsidRPr="00774742">
              <w:rPr>
                <w:rFonts w:ascii="Times New Roman" w:hAnsi="Times New Roman"/>
                <w:color w:val="000000" w:themeColor="text1"/>
                <w:lang w:eastAsia="zh-CN"/>
              </w:rPr>
              <w:t xml:space="preserve"> MB, the files will be uploaded in chunks.</w:t>
            </w:r>
            <w:r w:rsidRPr="00774742">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F0547"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_DeviceManage_008</w:t>
            </w:r>
            <w:r w:rsidRPr="00774742">
              <w:rPr>
                <w:rFonts w:ascii="Times New Roman" w:hAnsi="Times New Roman"/>
                <w:color w:val="000000" w:themeColor="text1"/>
                <w:lang w:eastAsia="zh-CN"/>
              </w:rPr>
              <w:t>.1</w:t>
            </w:r>
          </w:p>
          <w:p w:rsidR="00D673A5" w:rsidRPr="00774742" w:rsidRDefault="00D673A5" w:rsidP="00795809">
            <w:pPr>
              <w:rPr>
                <w:rFonts w:ascii="Times New Roman" w:hAnsi="Times New Roman"/>
                <w:color w:val="000000" w:themeColor="text1"/>
                <w:lang w:eastAsia="zh-CN"/>
              </w:rPr>
            </w:pPr>
            <w:r w:rsidRPr="00774742">
              <w:rPr>
                <w:rFonts w:ascii="Times New Roman" w:hAnsi="Times New Roman"/>
                <w:color w:val="000000" w:themeColor="text1"/>
              </w:rPr>
              <w:t>TC_DeviceManage_008.7</w:t>
            </w:r>
          </w:p>
          <w:p w:rsidR="00D673A5" w:rsidRPr="00774742" w:rsidRDefault="00D673A5" w:rsidP="00795809">
            <w:pPr>
              <w:rPr>
                <w:rFonts w:ascii="Times New Roman" w:hAnsi="Times New Roman"/>
                <w:color w:val="000000" w:themeColor="text1"/>
                <w:lang w:eastAsia="zh-CN"/>
              </w:rPr>
            </w:pPr>
            <w:r w:rsidRPr="00774742">
              <w:rPr>
                <w:rFonts w:ascii="Times New Roman" w:hAnsi="Times New Roman"/>
                <w:color w:val="000000" w:themeColor="text1"/>
              </w:rPr>
              <w:t>TC_DeviceManage_008.8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SRD-756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s</w:t>
            </w:r>
            <w:r w:rsidRPr="00774742">
              <w:rPr>
                <w:rFonts w:ascii="Times New Roman" w:hAnsi="Times New Roman"/>
                <w:color w:val="000000" w:themeColor="text1"/>
              </w:rPr>
              <w:t>upport upload of the device log file to GDMP automatically from local cache whenever the connection between GDMP Agent and GDMP server becomes available.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F0547"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_DeviceManage_008</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9       </w:t>
            </w:r>
            <w:r w:rsidRPr="00F22F0B">
              <w:rPr>
                <w:rFonts w:ascii="Times New Roman" w:hAnsi="Times New Roman"/>
                <w:b/>
                <w:color w:val="000000" w:themeColor="text1"/>
                <w:sz w:val="28"/>
                <w:u w:val="single"/>
                <w:lang w:eastAsia="zh-CN"/>
              </w:rPr>
              <w:t>Gateway Agent-Cache Auto Download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SRD-424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When a user logs in, the agent shall download all missing files from the server   for the user’s Class of Trade where the user has download permission.</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Note 1: This requirement applies to devices that do not send Prep Step message.</w:t>
            </w:r>
          </w:p>
          <w:p w:rsidR="00F878F2" w:rsidRPr="00774742" w:rsidRDefault="00F878F2" w:rsidP="00795809">
            <w:pPr>
              <w:rPr>
                <w:rFonts w:ascii="Times New Roman" w:hAnsi="Times New Roman"/>
                <w:color w:val="000000" w:themeColor="text1"/>
              </w:rPr>
            </w:pPr>
          </w:p>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rPr>
              <w:t xml:space="preserve">Note 2 : For devices that send Prep-Step message, the system allows a user to select which </w:t>
            </w:r>
            <w:r w:rsidRPr="00774742">
              <w:rPr>
                <w:rFonts w:ascii="Times New Roman" w:hAnsi="Times New Roman"/>
                <w:color w:val="000000" w:themeColor="text1"/>
                <w:lang w:eastAsia="zh-CN"/>
              </w:rPr>
              <w:t>device types</w:t>
            </w:r>
            <w:r w:rsidRPr="00774742">
              <w:rPr>
                <w:rFonts w:ascii="Times New Roman" w:hAnsi="Times New Roman"/>
                <w:color w:val="000000" w:themeColor="text1"/>
              </w:rPr>
              <w:t xml:space="preserve"> to download prior to agent downloading the files.  </w:t>
            </w:r>
          </w:p>
          <w:p w:rsidR="00F878F2" w:rsidRPr="00774742" w:rsidRDefault="00F878F2" w:rsidP="00B319A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Note 3: </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A</w:t>
            </w:r>
            <w:r w:rsidRPr="00774742">
              <w:rPr>
                <w:rFonts w:ascii="Times New Roman" w:hAnsi="Times New Roman"/>
                <w:color w:val="000000" w:themeColor="text1"/>
              </w:rPr>
              <w:t xml:space="preserve">rchived files  </w:t>
            </w:r>
            <w:r w:rsidRPr="00774742">
              <w:rPr>
                <w:rFonts w:ascii="Times New Roman" w:hAnsi="Times New Roman"/>
                <w:color w:val="000000" w:themeColor="text1"/>
                <w:lang w:eastAsia="zh-CN"/>
              </w:rPr>
              <w:t xml:space="preserve"> are not</w:t>
            </w:r>
            <w:r w:rsidRPr="00774742">
              <w:rPr>
                <w:rFonts w:ascii="Times New Roman" w:hAnsi="Times New Roman"/>
                <w:color w:val="000000" w:themeColor="text1"/>
              </w:rPr>
              <w:t xml:space="preserve"> downloaded.</w:t>
            </w:r>
          </w:p>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rPr>
              <w:t xml:space="preserve">Refer to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_Ref418078521 \r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3.1.15</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Device Prep Step Requirements.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E351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p w:rsidR="009E351E" w:rsidRPr="00774742" w:rsidRDefault="009E351E" w:rsidP="009E351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p w:rsidR="009E351E" w:rsidRPr="00774742" w:rsidRDefault="009E351E" w:rsidP="009E351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9E351E" w:rsidRPr="00774742" w:rsidRDefault="009E351E" w:rsidP="009E351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9E351E" w:rsidRPr="00774742" w:rsidRDefault="009E351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Agent shall prioritize the downloading of Client data ahead of other download items such as packages or documents.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TC_</w:t>
            </w:r>
            <w:r w:rsidR="00F878F2" w:rsidRPr="00774742">
              <w:rPr>
                <w:rFonts w:ascii="Times New Roman" w:hAnsi="Times New Roman"/>
                <w:color w:val="000000" w:themeColor="text1"/>
              </w:rPr>
              <w:t>DeviceManage_001</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SRD-418 (Gateway 1004)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100D5">
            <w:pPr>
              <w:rPr>
                <w:rFonts w:ascii="Times New Roman" w:hAnsi="Times New Roman"/>
                <w:color w:val="000000" w:themeColor="text1"/>
              </w:rPr>
            </w:pPr>
            <w:r w:rsidRPr="00774742">
              <w:rPr>
                <w:rFonts w:ascii="Times New Roman" w:hAnsi="Times New Roman"/>
                <w:color w:val="000000" w:themeColor="text1"/>
              </w:rPr>
              <w:t xml:space="preserve">The </w:t>
            </w:r>
            <w:r w:rsidRPr="00774742">
              <w:rPr>
                <w:rFonts w:ascii="Times New Roman" w:hAnsi="Times New Roman"/>
                <w:color w:val="000000" w:themeColor="text1"/>
                <w:lang w:eastAsia="zh-CN"/>
              </w:rPr>
              <w:t xml:space="preserve">file </w:t>
            </w:r>
            <w:r w:rsidRPr="00774742">
              <w:rPr>
                <w:rFonts w:ascii="Times New Roman" w:hAnsi="Times New Roman"/>
                <w:color w:val="000000" w:themeColor="text1"/>
              </w:rPr>
              <w:t xml:space="preserve">cache deletion timeout period shall be </w:t>
            </w:r>
            <w:r w:rsidR="00B100D5" w:rsidRPr="00774742">
              <w:rPr>
                <w:rFonts w:ascii="Times New Roman" w:hAnsi="Times New Roman"/>
                <w:color w:val="000000" w:themeColor="text1"/>
                <w:lang w:eastAsia="zh-CN"/>
              </w:rPr>
              <w:t>90</w:t>
            </w:r>
            <w:r w:rsidR="00B100D5" w:rsidRPr="00774742">
              <w:rPr>
                <w:rFonts w:ascii="Times New Roman" w:hAnsi="Times New Roman"/>
                <w:color w:val="000000" w:themeColor="text1"/>
              </w:rPr>
              <w:t xml:space="preserve"> </w:t>
            </w:r>
            <w:r w:rsidRPr="00774742">
              <w:rPr>
                <w:rFonts w:ascii="Times New Roman" w:hAnsi="Times New Roman"/>
                <w:color w:val="000000" w:themeColor="text1"/>
              </w:rPr>
              <w:t>days by default.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TC_Security_002.2</w:t>
            </w:r>
          </w:p>
          <w:p w:rsidR="005D14FF" w:rsidRPr="00774742" w:rsidRDefault="005D14FF" w:rsidP="005D14FF">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SRD-425(Gateway 1004)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w:t>
            </w:r>
            <w:r w:rsidRPr="00774742">
              <w:rPr>
                <w:rFonts w:ascii="Times New Roman" w:hAnsi="Times New Roman"/>
                <w:color w:val="000000" w:themeColor="text1"/>
                <w:lang w:eastAsia="zh-CN"/>
              </w:rPr>
              <w:t xml:space="preserve">file </w:t>
            </w:r>
            <w:r w:rsidRPr="00774742">
              <w:rPr>
                <w:rFonts w:ascii="Times New Roman" w:hAnsi="Times New Roman"/>
                <w:color w:val="000000" w:themeColor="text1"/>
              </w:rPr>
              <w:t>cache deletion timeout period for SCD700 shall be 3700 days.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14FF" w:rsidRPr="00774742" w:rsidRDefault="005D14FF" w:rsidP="005D14FF">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TC_Security_002.1</w:t>
            </w:r>
          </w:p>
          <w:p w:rsidR="00F878F2" w:rsidRPr="00774742" w:rsidRDefault="005D14FF" w:rsidP="005D14FF">
            <w:pPr>
              <w:rPr>
                <w:rFonts w:ascii="Times New Roman" w:hAnsi="Times New Roman"/>
                <w:color w:val="000000" w:themeColor="text1"/>
                <w:lang w:eastAsia="zh-CN"/>
              </w:rPr>
            </w:pPr>
            <w:r w:rsidRPr="00774742">
              <w:rPr>
                <w:rFonts w:ascii="Times New Roman" w:hAnsi="Times New Roman"/>
                <w:color w:val="000000" w:themeColor="text1"/>
                <w:lang w:eastAsia="zh-CN"/>
              </w:rPr>
              <w:t>TC_Security_002.3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Agent shall clear the password cache at a configurable period time which defaults to 90 days.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_UserMgt_007</w:t>
            </w:r>
            <w:r w:rsidRPr="00774742">
              <w:rPr>
                <w:rFonts w:ascii="Times New Roman" w:hAnsi="Times New Roman"/>
                <w:color w:val="000000" w:themeColor="text1"/>
                <w:lang w:eastAsia="zh-CN"/>
              </w:rPr>
              <w:t>.1</w:t>
            </w:r>
          </w:p>
          <w:p w:rsidR="005D14FF"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_UserMgt_007</w:t>
            </w:r>
            <w:r w:rsidRPr="00774742">
              <w:rPr>
                <w:rFonts w:ascii="Times New Roman" w:hAnsi="Times New Roman"/>
                <w:color w:val="000000" w:themeColor="text1"/>
                <w:lang w:eastAsia="zh-CN"/>
              </w:rPr>
              <w:t>.2</w:t>
            </w:r>
          </w:p>
          <w:p w:rsidR="005D14FF"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_UserMgt_007</w:t>
            </w:r>
            <w:r w:rsidRPr="00774742">
              <w:rPr>
                <w:rFonts w:ascii="Times New Roman" w:hAnsi="Times New Roman"/>
                <w:color w:val="000000" w:themeColor="text1"/>
                <w:lang w:eastAsia="zh-CN"/>
              </w:rPr>
              <w:t>.3</w:t>
            </w:r>
          </w:p>
          <w:p w:rsidR="005D14FF"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_UserMgt_007</w:t>
            </w:r>
            <w:r w:rsidRPr="00774742">
              <w:rPr>
                <w:rFonts w:ascii="Times New Roman" w:hAnsi="Times New Roman"/>
                <w:color w:val="000000" w:themeColor="text1"/>
                <w:lang w:eastAsia="zh-CN"/>
              </w:rPr>
              <w:t>.4</w:t>
            </w:r>
          </w:p>
          <w:p w:rsidR="005D14FF" w:rsidRPr="00774742" w:rsidRDefault="005D14FF"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_UserMgt_007</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SRD-497(Gateway 1004)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FILE cache deletion timeout period shall be configurable by device type.</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Note: This requirement is distinct from SRD-669 which details agent PASSWORD cache behavior.</w:t>
            </w:r>
          </w:p>
          <w:p w:rsidR="00F878F2" w:rsidRPr="00774742" w:rsidRDefault="00F878F2" w:rsidP="00795809">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C5A1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TC_Agent_017.1</w:t>
            </w:r>
          </w:p>
          <w:p w:rsidR="008C5A12" w:rsidRPr="00774742" w:rsidRDefault="008C5A1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TC_UserMgt_007.5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10       </w:t>
            </w:r>
            <w:r w:rsidRPr="00F22F0B">
              <w:rPr>
                <w:rFonts w:ascii="Times New Roman" w:hAnsi="Times New Roman"/>
                <w:b/>
                <w:color w:val="000000" w:themeColor="text1"/>
                <w:sz w:val="28"/>
                <w:u w:val="single"/>
                <w:lang w:eastAsia="zh-CN"/>
              </w:rPr>
              <w:t>Proxy Log-in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SRD- 471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support communication with the Gateway server through a proxy.</w:t>
            </w:r>
            <w:r w:rsidRPr="00774742">
              <w:rPr>
                <w:rFonts w:ascii="Times New Roman" w:hAnsi="Times New Roman"/>
                <w:color w:val="000000" w:themeColor="text1"/>
              </w:rPr>
              <w:br/>
              <w:t>Note: This is requirement for the Supporting systems of Gateway.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CTR6</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E813D8"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SRD- 479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Agent shall support proxy log-in credentials from multiple users.</w:t>
            </w:r>
            <w:r w:rsidRPr="00774742">
              <w:rPr>
                <w:rFonts w:ascii="Times New Roman" w:hAnsi="Times New Roman"/>
                <w:color w:val="000000" w:themeColor="text1"/>
              </w:rPr>
              <w:br/>
              <w:t>NOTE: Use case where multiple users share the same computer and a proxy login is required.</w:t>
            </w:r>
            <w:r w:rsidRPr="00774742">
              <w:rPr>
                <w:rFonts w:ascii="Times New Roman" w:hAnsi="Times New Roman"/>
                <w:color w:val="000000" w:themeColor="text1"/>
              </w:rPr>
              <w:br/>
              <w:t>Note: The proxy log-in expiry is determined by the user site requirements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CTR4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E813D8"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Pr="00774742">
              <w:rPr>
                <w:rFonts w:ascii="Times New Roman" w:hAnsi="Times New Roman"/>
                <w:color w:val="000000" w:themeColor="text1"/>
                <w:lang w:eastAsia="zh-CN"/>
              </w:rPr>
              <w:t>[</w:t>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SRD- 481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rPr>
            </w:pPr>
            <w:r w:rsidRPr="00774742">
              <w:rPr>
                <w:rFonts w:ascii="Times New Roman" w:hAnsi="Times New Roman"/>
                <w:color w:val="000000" w:themeColor="text1"/>
              </w:rPr>
              <w:t>The Agent shall cache all proxy log-in credentials in a secure method.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CTR5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4B1169"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SRD- 482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rPr>
            </w:pPr>
            <w:r w:rsidRPr="00774742">
              <w:rPr>
                <w:rFonts w:ascii="Times New Roman" w:hAnsi="Times New Roman"/>
                <w:color w:val="000000" w:themeColor="text1"/>
              </w:rPr>
              <w:t>The Agent shall be able to select cached proxy credentials which match the logged in user.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CTR6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4B1169"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SRD- 483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rPr>
            </w:pPr>
            <w:r w:rsidRPr="00774742">
              <w:rPr>
                <w:rFonts w:ascii="Times New Roman" w:hAnsi="Times New Roman"/>
                <w:color w:val="000000" w:themeColor="text1"/>
              </w:rPr>
              <w:t>The Agent shall use the last logged in user's proxy credentials when all users have logged out of the computer.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CTR7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4B1169"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SRD- 484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rPr>
            </w:pPr>
            <w:r w:rsidRPr="00774742">
              <w:rPr>
                <w:rFonts w:ascii="Times New Roman" w:hAnsi="Times New Roman"/>
                <w:color w:val="000000" w:themeColor="text1"/>
              </w:rPr>
              <w:t>The Agent shall be able to designate one proxy login credential as a machine login.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CTR8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Refer to</w:t>
            </w:r>
            <w:r w:rsidR="004B1169" w:rsidRPr="00774742">
              <w:rPr>
                <w:rFonts w:ascii="Times New Roman" w:hAnsi="Times New Roman"/>
                <w:color w:val="000000" w:themeColor="text1"/>
                <w:lang w:eastAsia="zh-CN"/>
              </w:rPr>
              <w:t xml:space="preserve"> 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SRD- 485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rPr>
            </w:pPr>
            <w:r w:rsidRPr="00774742">
              <w:rPr>
                <w:rFonts w:ascii="Times New Roman" w:hAnsi="Times New Roman"/>
                <w:color w:val="000000" w:themeColor="text1"/>
              </w:rPr>
              <w:t xml:space="preserve">If a proxy login credential has been designated as a machine login, the Agent shall only use that credential to login to the proxy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CTR10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D6874" w:rsidRPr="00774742" w:rsidRDefault="00AD6874" w:rsidP="00AD6874">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Refer to </w:t>
            </w:r>
            <w:r w:rsidR="004B1169" w:rsidRPr="00774742">
              <w:rPr>
                <w:rFonts w:ascii="Times New Roman" w:hAnsi="Times New Roman"/>
                <w:color w:val="000000" w:themeColor="text1"/>
                <w:lang w:eastAsia="zh-CN"/>
              </w:rPr>
              <w:t>R0054299_B_PLAN_PROC Verification Connection_Tool_v4.0</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_Ref413662925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360E21" w:rsidRPr="00774742">
              <w:rPr>
                <w:rFonts w:ascii="Times New Roman" w:hAnsi="Times New Roman"/>
                <w:color w:val="000000" w:themeColor="text1"/>
                <w:lang w:eastAsia="zh-CN"/>
              </w:rPr>
              <w:t>[6</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rsidP="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3.1.1</w:t>
            </w:r>
            <w:r w:rsidR="00745FFB" w:rsidRPr="00F22F0B">
              <w:rPr>
                <w:rFonts w:ascii="Times New Roman" w:hAnsi="Times New Roman"/>
                <w:b/>
                <w:color w:val="000000" w:themeColor="text1"/>
                <w:sz w:val="28"/>
                <w:u w:val="single"/>
                <w:lang w:eastAsia="zh-CN"/>
              </w:rPr>
              <w:t>1</w:t>
            </w:r>
            <w:r w:rsidRPr="00F22F0B">
              <w:rPr>
                <w:rFonts w:ascii="Times New Roman" w:hAnsi="Times New Roman"/>
                <w:b/>
                <w:color w:val="000000" w:themeColor="text1"/>
                <w:sz w:val="28"/>
                <w:u w:val="single"/>
                <w:lang w:eastAsia="zh-CN"/>
              </w:rPr>
              <w:t>       Gateway Agent-Business Rules Requirements</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for Gateway Agent Business Rules.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07574" w:rsidP="00267DBB">
            <w:pPr>
              <w:rPr>
                <w:rFonts w:ascii="Times New Roman" w:hAnsi="Times New Roman"/>
                <w:color w:val="000000" w:themeColor="text1"/>
                <w:lang w:eastAsia="zh-CN"/>
              </w:rPr>
            </w:pPr>
            <w:r w:rsidRPr="00774742">
              <w:rPr>
                <w:rFonts w:ascii="Times New Roman" w:hAnsi="Times New Roman"/>
                <w:color w:val="000000" w:themeColor="text1"/>
                <w:lang w:eastAsia="zh-CN"/>
              </w:rPr>
              <w:t>TC_</w:t>
            </w:r>
            <w:r w:rsidR="00267DBB" w:rsidRPr="00774742">
              <w:rPr>
                <w:rFonts w:ascii="Times New Roman" w:hAnsi="Times New Roman"/>
                <w:color w:val="000000" w:themeColor="text1"/>
                <w:lang w:eastAsia="zh-CN"/>
              </w:rPr>
              <w:t>Agent_021.1</w:t>
            </w:r>
          </w:p>
          <w:p w:rsidR="00267DBB" w:rsidRPr="00774742" w:rsidRDefault="00267DBB" w:rsidP="00267DBB">
            <w:pPr>
              <w:rPr>
                <w:rFonts w:ascii="Times New Roman" w:hAnsi="Times New Roman"/>
                <w:color w:val="000000" w:themeColor="text1"/>
                <w:lang w:eastAsia="zh-CN"/>
              </w:rPr>
            </w:pPr>
            <w:r w:rsidRPr="00774742">
              <w:rPr>
                <w:rFonts w:ascii="Times New Roman" w:hAnsi="Times New Roman"/>
                <w:color w:val="000000" w:themeColor="text1"/>
                <w:lang w:eastAsia="zh-CN"/>
              </w:rPr>
              <w:t>TC_Agent_021.2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for Client Application Business Rules.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B4C4C"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have a means to identify “Business Rules” files for use by gateway agent during interactions with gateway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43500"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p w:rsidR="00267DBB" w:rsidRPr="00774742" w:rsidRDefault="00267DBB"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TC_Agent_021.1</w:t>
            </w:r>
          </w:p>
          <w:p w:rsidR="00267DBB" w:rsidRPr="00774742" w:rsidRDefault="00267DBB"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TC_Agent_021.2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means to name “Business Rules” files.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43500"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p w:rsidR="00F878F2" w:rsidRPr="00774742" w:rsidRDefault="00543500"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allow “Business Rules” files to be uploaded to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43500" w:rsidRPr="00774742" w:rsidRDefault="00543500" w:rsidP="0054350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00307647" w:rsidRPr="00774742">
              <w:rPr>
                <w:rFonts w:ascii="Times New Roman" w:hAnsi="Times New Roman"/>
                <w:color w:val="000000" w:themeColor="text1"/>
                <w:lang w:eastAsia="zh-CN"/>
              </w:rPr>
              <w:t>.1</w:t>
            </w:r>
          </w:p>
          <w:p w:rsidR="00543500" w:rsidRPr="00774742" w:rsidRDefault="00543500" w:rsidP="0054350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w:t>
            </w:r>
            <w:r w:rsidR="00307647" w:rsidRPr="00774742">
              <w:rPr>
                <w:rFonts w:ascii="Times New Roman" w:hAnsi="Times New Roman"/>
                <w:color w:val="000000" w:themeColor="text1"/>
                <w:lang w:eastAsia="zh-CN"/>
              </w:rPr>
              <w:t>2</w:t>
            </w:r>
          </w:p>
          <w:p w:rsidR="00307647" w:rsidRPr="00774742" w:rsidRDefault="00307647" w:rsidP="003076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.3</w:t>
            </w:r>
          </w:p>
          <w:p w:rsidR="00C44F14" w:rsidRPr="00774742" w:rsidRDefault="00C44F14" w:rsidP="00307647">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B74DF5" w:rsidRPr="00774742" w:rsidRDefault="00B74DF5" w:rsidP="00307647">
            <w:pPr>
              <w:rPr>
                <w:rFonts w:ascii="Times New Roman" w:hAnsi="Times New Roman"/>
                <w:color w:val="000000" w:themeColor="text1"/>
                <w:lang w:eastAsia="zh-CN"/>
              </w:rPr>
            </w:pPr>
            <w:r w:rsidRPr="00774742">
              <w:rPr>
                <w:rFonts w:ascii="Times New Roman" w:hAnsi="Times New Roman"/>
                <w:color w:val="000000" w:themeColor="text1"/>
                <w:lang w:eastAsia="zh-CN"/>
              </w:rPr>
              <w:t>TC_Agent_021.1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version the Business Rules file(s).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256A6" w:rsidRPr="00774742" w:rsidRDefault="00D256A6"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F878F2" w:rsidRPr="00774742" w:rsidRDefault="005759D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support a message requesting the Business Rule file(s) for operation.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59D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message shall contain the version of all existing Business Rule files on the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59D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SRD-370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support the downloading of the Business Rule file(s) to the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59D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p w:rsidR="00D92804" w:rsidRPr="00774742" w:rsidRDefault="00D92804"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TC_RolePermission_006.4</w:t>
            </w:r>
          </w:p>
          <w:p w:rsidR="00D92804" w:rsidRPr="00774742" w:rsidRDefault="00D92804"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SRD-371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support the transfer of the Business Rule files to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59D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SRD-448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means for a user to upload a Business Rules file to the server, and have the server download that file to the client application.</w:t>
            </w:r>
            <w:r w:rsidRPr="00774742">
              <w:rPr>
                <w:rFonts w:ascii="Times New Roman" w:hAnsi="Times New Roman"/>
                <w:color w:val="000000" w:themeColor="text1"/>
              </w:rPr>
              <w:br/>
              <w:t>NOTE: This Business Rules file could be used for mapping regions to countries, or listing ISO country codes, or defining serial number rules, etc.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256A6" w:rsidRPr="00774742" w:rsidRDefault="00D256A6" w:rsidP="005759D1">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F878F2"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SRD-449 (Gateway-1150)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sidDel="005C6EEC">
              <w:rPr>
                <w:rFonts w:ascii="Times New Roman" w:hAnsi="Times New Roman"/>
                <w:color w:val="000000" w:themeColor="text1"/>
              </w:rPr>
              <w:t xml:space="preserve"> </w:t>
            </w:r>
          </w:p>
          <w:p w:rsidR="00FC6D81" w:rsidRPr="00774742" w:rsidRDefault="00FC6D81" w:rsidP="00FC6D81">
            <w:pPr>
              <w:rPr>
                <w:rFonts w:ascii="Times New Roman" w:hAnsi="Times New Roman"/>
                <w:color w:val="000000" w:themeColor="text1"/>
              </w:rPr>
            </w:pPr>
            <w:r w:rsidRPr="00774742">
              <w:rPr>
                <w:rFonts w:ascii="Times New Roman" w:hAnsi="Times New Roman"/>
                <w:color w:val="000000" w:themeColor="text1"/>
              </w:rPr>
              <w:t>The system shall use device-type specific business rules for applying the combination of software name, part number and revision number to find a software item in the catalog.</w:t>
            </w:r>
          </w:p>
          <w:p w:rsidR="00FC6D81" w:rsidRPr="00774742" w:rsidRDefault="00FC6D81" w:rsidP="00FC6D81">
            <w:pPr>
              <w:rPr>
                <w:rFonts w:ascii="Times New Roman" w:hAnsi="Times New Roman"/>
                <w:color w:val="000000" w:themeColor="text1"/>
              </w:rPr>
            </w:pPr>
          </w:p>
          <w:p w:rsidR="00FC6D81" w:rsidRPr="00774742" w:rsidRDefault="00FC6D81" w:rsidP="00FC6D81">
            <w:pPr>
              <w:ind w:left="270"/>
              <w:rPr>
                <w:rFonts w:ascii="Times New Roman" w:hAnsi="Times New Roman"/>
                <w:color w:val="000000" w:themeColor="text1"/>
              </w:rPr>
            </w:pPr>
            <w:r w:rsidRPr="00774742">
              <w:rPr>
                <w:rFonts w:ascii="Times New Roman" w:hAnsi="Times New Roman"/>
                <w:color w:val="000000" w:themeColor="text1"/>
              </w:rPr>
              <w:t>NOTE: The business rules should be based on the following behaviors:</w:t>
            </w:r>
          </w:p>
          <w:p w:rsidR="00FC6D81" w:rsidRPr="00774742" w:rsidRDefault="00FC6D81" w:rsidP="00FC6D81">
            <w:pPr>
              <w:ind w:left="270"/>
              <w:rPr>
                <w:rFonts w:ascii="Times New Roman" w:hAnsi="Times New Roman"/>
                <w:color w:val="000000" w:themeColor="text1"/>
              </w:rPr>
            </w:pPr>
            <w:r w:rsidRPr="00774742">
              <w:rPr>
                <w:rFonts w:ascii="Times New Roman" w:hAnsi="Times New Roman"/>
                <w:color w:val="000000" w:themeColor="text1"/>
              </w:rPr>
              <w:t xml:space="preserve">1. In order to match the running configuration of a docked device, the software item name should not change from one software </w:t>
            </w:r>
            <w:r w:rsidRPr="00774742">
              <w:rPr>
                <w:rFonts w:ascii="Times New Roman" w:hAnsi="Times New Roman"/>
                <w:color w:val="000000" w:themeColor="text1"/>
                <w:lang w:eastAsia="zh-CN"/>
              </w:rPr>
              <w:t xml:space="preserve">name </w:t>
            </w:r>
            <w:r w:rsidRPr="00774742">
              <w:rPr>
                <w:rFonts w:ascii="Times New Roman" w:hAnsi="Times New Roman"/>
                <w:color w:val="000000" w:themeColor="text1"/>
              </w:rPr>
              <w:t>to another, only the part number and/or the revision number is allowed to change.</w:t>
            </w:r>
          </w:p>
          <w:p w:rsidR="00FC6D81" w:rsidRPr="00774742" w:rsidRDefault="00FC6D81" w:rsidP="00FC6D81">
            <w:pPr>
              <w:ind w:left="270"/>
              <w:rPr>
                <w:rFonts w:ascii="Times New Roman" w:hAnsi="Times New Roman"/>
                <w:color w:val="000000" w:themeColor="text1"/>
              </w:rPr>
            </w:pPr>
            <w:r w:rsidRPr="00774742">
              <w:rPr>
                <w:rFonts w:ascii="Times New Roman" w:hAnsi="Times New Roman"/>
                <w:color w:val="000000" w:themeColor="text1"/>
              </w:rPr>
              <w:t>2. For PB980, every time the software revision is rolled, the same Agile software part number is retained, i.e. only the revision number changes.</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rPr>
              <w:t>3. For SCD700, Emprint, LS10, FT10, and Signia, every time the software revision is  rolled, a new Agile software part number is created, i.e. the revision number and the part number changes</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rPr>
              <w:t xml:space="preserve">4. </w:t>
            </w:r>
            <w:r w:rsidRPr="00774742">
              <w:rPr>
                <w:rFonts w:ascii="Times New Roman" w:hAnsi="Times New Roman"/>
                <w:color w:val="000000" w:themeColor="text1"/>
                <w:lang w:eastAsia="zh-CN"/>
              </w:rPr>
              <w:t xml:space="preserve">A user with permission to install all production versions can get all software packages which have same software name but different part number for PB980. 5. Auser with permission to install only the latest version can only get software packages which have same software name and same part number for PB980. </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lang w:eastAsia="zh-CN"/>
              </w:rPr>
              <w:t xml:space="preserve">6.  A user with permission to install all production versions can see all software packages (same name) on ESS in disconnect mode. 7.  A user with permission to install only the latest software version can only see software packages which have same software name and same part number on ESS in disconnect mode. </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lang w:eastAsia="zh-CN"/>
              </w:rPr>
              <w:t xml:space="preserve">8.  A user with permission to install all production versions can get all software packages for SCD700, Emprint, VLLS10,  VLFT10, and Signia which have the same name but a different part number than the running configuration of the docked device. </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lang w:eastAsia="zh-CN"/>
              </w:rPr>
              <w:t>9. A user with permission to install only the latest software version can get only the latest software version of a package (as determined by Comparison Order setting in catalog)  for SCD700, Emprint, VLLS10, VLFT10, Signia which have the same name but a different part number than the running configuration of the docked device.</w:t>
            </w:r>
          </w:p>
          <w:p w:rsidR="00FC6D81" w:rsidRPr="00774742" w:rsidRDefault="00FC6D81" w:rsidP="00FC6D81">
            <w:pPr>
              <w:ind w:left="270"/>
              <w:rPr>
                <w:rFonts w:ascii="Times New Roman" w:hAnsi="Times New Roman"/>
                <w:color w:val="000000" w:themeColor="text1"/>
                <w:lang w:eastAsia="zh-CN"/>
              </w:rPr>
            </w:pP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lang w:eastAsia="zh-CN"/>
              </w:rPr>
              <w:t>NOTE: For a Medtronic user, the default permission setting is to install all production versions. However this can be changed on an individual user basis.</w:t>
            </w:r>
          </w:p>
          <w:p w:rsidR="00FC6D81" w:rsidRPr="00774742" w:rsidRDefault="00FC6D81" w:rsidP="00FC6D81">
            <w:pPr>
              <w:ind w:left="270"/>
              <w:rPr>
                <w:rFonts w:ascii="Times New Roman" w:hAnsi="Times New Roman"/>
                <w:color w:val="000000" w:themeColor="text1"/>
                <w:lang w:eastAsia="zh-CN"/>
              </w:rPr>
            </w:pPr>
            <w:r w:rsidRPr="00774742">
              <w:rPr>
                <w:rFonts w:ascii="Times New Roman" w:hAnsi="Times New Roman"/>
                <w:color w:val="000000" w:themeColor="text1"/>
                <w:lang w:eastAsia="zh-CN"/>
              </w:rPr>
              <w:t>For a non-Medtronic user, the default permission setting is to install only the latest production version. However this can be changed on an individual user basis.</w:t>
            </w:r>
          </w:p>
          <w:p w:rsidR="00FC6D81" w:rsidRPr="00774742" w:rsidRDefault="00FC6D81" w:rsidP="00FC6D81">
            <w:pPr>
              <w:ind w:left="270"/>
              <w:rPr>
                <w:rFonts w:ascii="Times New Roman" w:hAnsi="Times New Roman"/>
                <w:color w:val="000000" w:themeColor="text1"/>
              </w:rPr>
            </w:pPr>
          </w:p>
          <w:p w:rsidR="00FC6D81" w:rsidRPr="00774742" w:rsidRDefault="00FC6D81" w:rsidP="00FC6D81">
            <w:pPr>
              <w:ind w:left="270"/>
              <w:rPr>
                <w:rFonts w:ascii="Times New Roman" w:hAnsi="Times New Roman"/>
                <w:color w:val="000000" w:themeColor="text1"/>
              </w:rPr>
            </w:pPr>
            <w:r w:rsidRPr="00774742">
              <w:rPr>
                <w:rFonts w:ascii="Times New Roman" w:hAnsi="Times New Roman"/>
                <w:color w:val="000000" w:themeColor="text1"/>
              </w:rPr>
              <w:t xml:space="preserve">NOTE: Refer to Section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_Ref413761985 \r \h </w:instrText>
            </w:r>
            <w:r w:rsidR="00F22F0B" w:rsidRPr="00774742">
              <w:rPr>
                <w:rFonts w:ascii="Times New Roman" w:hAnsi="Times New Roman"/>
                <w:color w:val="000000" w:themeColor="text1"/>
              </w:rPr>
              <w:instrText xml:space="preserve">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8.2.1.7</w:t>
            </w:r>
            <w:r w:rsidRPr="00774742">
              <w:rPr>
                <w:rFonts w:ascii="Times New Roman" w:hAnsi="Times New Roman"/>
                <w:color w:val="000000" w:themeColor="text1"/>
              </w:rPr>
              <w:fldChar w:fldCharType="end"/>
            </w:r>
            <w:r w:rsidRPr="00774742">
              <w:rPr>
                <w:rFonts w:ascii="Times New Roman" w:hAnsi="Times New Roman"/>
                <w:color w:val="000000" w:themeColor="text1"/>
              </w:rPr>
              <w:t xml:space="preserve">, </w:t>
            </w:r>
            <w:r w:rsidRPr="00774742">
              <w:rPr>
                <w:rFonts w:ascii="Times New Roman" w:hAnsi="Times New Roman"/>
                <w:color w:val="000000" w:themeColor="text1"/>
              </w:rPr>
              <w:fldChar w:fldCharType="begin"/>
            </w:r>
            <w:r w:rsidRPr="00774742">
              <w:rPr>
                <w:rFonts w:ascii="Times New Roman" w:hAnsi="Times New Roman"/>
                <w:color w:val="000000" w:themeColor="text1"/>
              </w:rPr>
              <w:instrText xml:space="preserve"> REF _Ref378246955 \h  \* MERGEFORMAT </w:instrText>
            </w:r>
            <w:r w:rsidRPr="00774742">
              <w:rPr>
                <w:rFonts w:ascii="Times New Roman" w:hAnsi="Times New Roman"/>
                <w:color w:val="000000" w:themeColor="text1"/>
              </w:rPr>
            </w:r>
            <w:r w:rsidRPr="00774742">
              <w:rPr>
                <w:rFonts w:ascii="Times New Roman" w:hAnsi="Times New Roman"/>
                <w:color w:val="000000" w:themeColor="text1"/>
              </w:rPr>
              <w:fldChar w:fldCharType="separate"/>
            </w:r>
            <w:r w:rsidRPr="00774742">
              <w:rPr>
                <w:rFonts w:ascii="Times New Roman" w:hAnsi="Times New Roman"/>
                <w:color w:val="000000" w:themeColor="text1"/>
              </w:rPr>
              <w:t>Software Component Match</w:t>
            </w:r>
            <w:r w:rsidRPr="00774742">
              <w:rPr>
                <w:rFonts w:ascii="Times New Roman" w:hAnsi="Times New Roman"/>
                <w:color w:val="000000" w:themeColor="text1"/>
              </w:rPr>
              <w:fldChar w:fldCharType="end"/>
            </w:r>
            <w:r w:rsidRPr="00774742">
              <w:rPr>
                <w:rFonts w:ascii="Times New Roman" w:hAnsi="Times New Roman"/>
                <w:color w:val="000000" w:themeColor="text1"/>
              </w:rPr>
              <w:t>.</w:t>
            </w:r>
          </w:p>
          <w:p w:rsidR="00FC6D81" w:rsidRPr="00774742" w:rsidRDefault="00FC6D81" w:rsidP="0079580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59D1" w:rsidP="00EA5CF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w:t>
            </w:r>
            <w:r w:rsidR="00EA5CF0" w:rsidRPr="00774742">
              <w:rPr>
                <w:rFonts w:ascii="Times New Roman" w:hAnsi="Times New Roman"/>
                <w:color w:val="000000" w:themeColor="text1"/>
                <w:lang w:eastAsia="zh-CN"/>
              </w:rPr>
              <w:t>HWSW_011</w:t>
            </w:r>
            <w:r w:rsidRPr="00774742">
              <w:rPr>
                <w:rFonts w:ascii="Times New Roman" w:hAnsi="Times New Roman"/>
                <w:color w:val="000000" w:themeColor="text1"/>
                <w:lang w:eastAsia="zh-CN"/>
              </w:rPr>
              <w:t>.1</w:t>
            </w:r>
          </w:p>
          <w:p w:rsidR="005759D1" w:rsidRPr="00774742" w:rsidRDefault="005759D1" w:rsidP="00EA5CF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HWSW_011.2</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HWSW_012.1</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HWSW_012.2</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HWSW_013.1</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HWSW_013.2</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HWSW_014.1</w:t>
            </w:r>
          </w:p>
          <w:p w:rsidR="005759D1" w:rsidRPr="00774742" w:rsidRDefault="005759D1" w:rsidP="005759D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w:t>
            </w:r>
            <w:r w:rsidR="0011205A" w:rsidRPr="00774742">
              <w:rPr>
                <w:rFonts w:ascii="Times New Roman" w:hAnsi="Times New Roman"/>
                <w:color w:val="000000" w:themeColor="text1"/>
                <w:lang w:eastAsia="zh-CN"/>
              </w:rPr>
              <w:t>4</w:t>
            </w:r>
            <w:r w:rsidRPr="00774742">
              <w:rPr>
                <w:rFonts w:ascii="Times New Roman" w:hAnsi="Times New Roman"/>
                <w:color w:val="000000" w:themeColor="text1"/>
                <w:lang w:eastAsia="zh-CN"/>
              </w:rPr>
              <w:t>.2</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HWSW_011.3</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HWSW_011.4</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HWSW_012.3</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HWSW_012.4</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HWSW_013.3</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HWSW_013.4</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HWSW_014.3</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HWSW_014.4</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TC_HWSW_016.1</w:t>
            </w:r>
            <w:r w:rsidRPr="00774742">
              <w:rPr>
                <w:rFonts w:ascii="Times New Roman" w:hAnsi="Times New Roman"/>
                <w:color w:val="000000" w:themeColor="text1"/>
                <w:lang w:eastAsia="zh-CN"/>
              </w:rPr>
              <w:t>-4</w:t>
            </w:r>
          </w:p>
          <w:p w:rsidR="00CC44A8" w:rsidRPr="00774742" w:rsidRDefault="00CC44A8" w:rsidP="00CC44A8">
            <w:pPr>
              <w:rPr>
                <w:rFonts w:ascii="Times New Roman" w:hAnsi="Times New Roman"/>
                <w:color w:val="000000" w:themeColor="text1"/>
                <w:lang w:eastAsia="zh-CN"/>
              </w:rPr>
            </w:pPr>
            <w:r w:rsidRPr="00774742">
              <w:rPr>
                <w:rFonts w:ascii="Times New Roman" w:hAnsi="Times New Roman"/>
                <w:color w:val="000000" w:themeColor="text1"/>
              </w:rPr>
              <w:t>TC_HWSW_01</w:t>
            </w:r>
            <w:r w:rsidRPr="00774742">
              <w:rPr>
                <w:rFonts w:ascii="Times New Roman" w:hAnsi="Times New Roman"/>
                <w:color w:val="000000" w:themeColor="text1"/>
                <w:lang w:eastAsia="zh-CN"/>
              </w:rPr>
              <w:t>7</w:t>
            </w:r>
            <w:r w:rsidRPr="00774742">
              <w:rPr>
                <w:rFonts w:ascii="Times New Roman" w:hAnsi="Times New Roman"/>
                <w:color w:val="000000" w:themeColor="text1"/>
              </w:rPr>
              <w:t>.1</w:t>
            </w:r>
            <w:r w:rsidRPr="00774742">
              <w:rPr>
                <w:rFonts w:ascii="Times New Roman" w:hAnsi="Times New Roman"/>
                <w:color w:val="000000" w:themeColor="text1"/>
                <w:lang w:eastAsia="zh-CN"/>
              </w:rPr>
              <w:t>-4</w:t>
            </w:r>
          </w:p>
          <w:p w:rsidR="00EA5CF0" w:rsidRPr="00774742" w:rsidRDefault="00EA5CF0" w:rsidP="00EA5CF0">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use business rules logic for device software selection in disconnected mode.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TC_HWSW_011.3</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TC_HWSW_011.4</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TC_HWSW_012.3</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TC_HWSW_012.4</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TC_HWSW_013.3</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TC_HWSW_013.4</w:t>
            </w:r>
          </w:p>
          <w:p w:rsidR="005D0209" w:rsidRPr="00774742" w:rsidRDefault="005D0209" w:rsidP="005D0209">
            <w:pPr>
              <w:rPr>
                <w:rFonts w:ascii="Times New Roman" w:hAnsi="Times New Roman"/>
                <w:color w:val="000000" w:themeColor="text1"/>
              </w:rPr>
            </w:pPr>
            <w:r w:rsidRPr="00774742">
              <w:rPr>
                <w:rFonts w:ascii="Times New Roman" w:hAnsi="Times New Roman"/>
                <w:color w:val="000000" w:themeColor="text1"/>
              </w:rPr>
              <w:t>TC_HWSW_014.3</w:t>
            </w:r>
          </w:p>
          <w:p w:rsidR="00F878F2" w:rsidRPr="00774742" w:rsidRDefault="005D0209" w:rsidP="005D0209">
            <w:pPr>
              <w:rPr>
                <w:rFonts w:ascii="Times New Roman" w:hAnsi="Times New Roman"/>
                <w:color w:val="000000" w:themeColor="text1"/>
                <w:lang w:eastAsia="zh-CN"/>
              </w:rPr>
            </w:pPr>
            <w:r w:rsidRPr="00774742">
              <w:rPr>
                <w:rFonts w:ascii="Times New Roman" w:hAnsi="Times New Roman"/>
                <w:color w:val="000000" w:themeColor="text1"/>
              </w:rPr>
              <w:t>TC_HWSW_014.4</w:t>
            </w:r>
          </w:p>
          <w:p w:rsidR="00166422" w:rsidRPr="00774742" w:rsidRDefault="00166422" w:rsidP="005D0209">
            <w:pPr>
              <w:rPr>
                <w:rFonts w:ascii="Times New Roman" w:hAnsi="Times New Roman"/>
                <w:color w:val="000000" w:themeColor="text1"/>
                <w:lang w:eastAsia="zh-CN"/>
              </w:rPr>
            </w:pPr>
            <w:r w:rsidRPr="00774742">
              <w:rPr>
                <w:rFonts w:ascii="Times New Roman" w:hAnsi="Times New Roman"/>
                <w:color w:val="000000" w:themeColor="text1"/>
              </w:rPr>
              <w:t>TC_HWSW_016.3</w:t>
            </w:r>
          </w:p>
          <w:p w:rsidR="00166422" w:rsidRPr="00774742" w:rsidRDefault="00166422" w:rsidP="00166422">
            <w:pPr>
              <w:rPr>
                <w:rFonts w:ascii="Times New Roman" w:hAnsi="Times New Roman"/>
                <w:color w:val="000000" w:themeColor="text1"/>
                <w:lang w:eastAsia="zh-CN"/>
              </w:rPr>
            </w:pPr>
            <w:r w:rsidRPr="00774742">
              <w:rPr>
                <w:rFonts w:ascii="Times New Roman" w:hAnsi="Times New Roman"/>
                <w:color w:val="000000" w:themeColor="text1"/>
              </w:rPr>
              <w:t>TC_HWSW_016.</w:t>
            </w:r>
            <w:r w:rsidRPr="00774742">
              <w:rPr>
                <w:rFonts w:ascii="Times New Roman" w:hAnsi="Times New Roman"/>
                <w:color w:val="000000" w:themeColor="text1"/>
                <w:lang w:eastAsia="zh-CN"/>
              </w:rPr>
              <w:t>4</w:t>
            </w:r>
          </w:p>
          <w:p w:rsidR="00166422" w:rsidRPr="00774742" w:rsidRDefault="00166422" w:rsidP="00166422">
            <w:pPr>
              <w:rPr>
                <w:rFonts w:ascii="Times New Roman" w:hAnsi="Times New Roman"/>
                <w:color w:val="000000" w:themeColor="text1"/>
                <w:lang w:eastAsia="zh-CN"/>
              </w:rPr>
            </w:pPr>
            <w:r w:rsidRPr="00774742">
              <w:rPr>
                <w:rFonts w:ascii="Times New Roman" w:hAnsi="Times New Roman"/>
                <w:color w:val="000000" w:themeColor="text1"/>
              </w:rPr>
              <w:t>TC_HWSW_01</w:t>
            </w:r>
            <w:r w:rsidRPr="00774742">
              <w:rPr>
                <w:rFonts w:ascii="Times New Roman" w:hAnsi="Times New Roman"/>
                <w:color w:val="000000" w:themeColor="text1"/>
                <w:lang w:eastAsia="zh-CN"/>
              </w:rPr>
              <w:t>7</w:t>
            </w:r>
            <w:r w:rsidRPr="00774742">
              <w:rPr>
                <w:rFonts w:ascii="Times New Roman" w:hAnsi="Times New Roman"/>
                <w:color w:val="000000" w:themeColor="text1"/>
              </w:rPr>
              <w:t>.3</w:t>
            </w:r>
          </w:p>
          <w:p w:rsidR="00166422" w:rsidRPr="00774742" w:rsidRDefault="00166422" w:rsidP="00166422">
            <w:pPr>
              <w:rPr>
                <w:rFonts w:ascii="Times New Roman" w:hAnsi="Times New Roman"/>
                <w:color w:val="000000" w:themeColor="text1"/>
                <w:lang w:eastAsia="zh-CN"/>
              </w:rPr>
            </w:pPr>
            <w:r w:rsidRPr="00774742">
              <w:rPr>
                <w:rFonts w:ascii="Times New Roman" w:hAnsi="Times New Roman"/>
                <w:color w:val="000000" w:themeColor="text1"/>
              </w:rPr>
              <w:t>TC_HWSW_01</w:t>
            </w:r>
            <w:r w:rsidRPr="00774742">
              <w:rPr>
                <w:rFonts w:ascii="Times New Roman" w:hAnsi="Times New Roman"/>
                <w:color w:val="000000" w:themeColor="text1"/>
                <w:lang w:eastAsia="zh-CN"/>
              </w:rPr>
              <w:t>7</w:t>
            </w:r>
            <w:r w:rsidRPr="00774742">
              <w:rPr>
                <w:rFonts w:ascii="Times New Roman" w:hAnsi="Times New Roman"/>
                <w:color w:val="000000" w:themeColor="text1"/>
              </w:rPr>
              <w:t>.</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provide the updated Business Rule(s) Files to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00E81" w:rsidRPr="00774742" w:rsidRDefault="00700E81"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F878F2" w:rsidRPr="00774742" w:rsidRDefault="002E26E3" w:rsidP="006048E5">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TC_DeviceManage_001.1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745FFB" w:rsidRPr="00F22F0B">
              <w:rPr>
                <w:rFonts w:ascii="Times New Roman" w:hAnsi="Times New Roman"/>
                <w:b/>
                <w:color w:val="000000" w:themeColor="text1"/>
                <w:sz w:val="28"/>
                <w:u w:val="single"/>
                <w:lang w:eastAsia="zh-CN"/>
              </w:rPr>
              <w:t xml:space="preserve">12       </w:t>
            </w:r>
            <w:r w:rsidRPr="00F22F0B">
              <w:rPr>
                <w:rFonts w:ascii="Times New Roman" w:hAnsi="Times New Roman"/>
                <w:b/>
                <w:color w:val="000000" w:themeColor="text1"/>
                <w:sz w:val="28"/>
                <w:u w:val="single"/>
                <w:lang w:eastAsia="zh-CN"/>
              </w:rPr>
              <w:t>Device Identification</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accept device identification.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67147"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_Agent_001</w:t>
            </w:r>
            <w:r w:rsidRPr="00774742">
              <w:rPr>
                <w:rFonts w:ascii="Times New Roman" w:hAnsi="Times New Roman"/>
                <w:color w:val="000000" w:themeColor="text1"/>
                <w:lang w:eastAsia="zh-CN"/>
              </w:rPr>
              <w:t>.1</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.2</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.3</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.4</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.5</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.6</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.7</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.8</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.9</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.10</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.11</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.12</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2.2</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2.3</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2.4</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2.5</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2.6</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2.7</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2.8</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2.9</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2.10</w:t>
            </w:r>
          </w:p>
          <w:p w:rsidR="00E67147" w:rsidRPr="00774742" w:rsidRDefault="00E67147" w:rsidP="00E6714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2.11</w:t>
            </w:r>
          </w:p>
          <w:p w:rsidR="00F878F2" w:rsidRPr="00774742" w:rsidRDefault="00E67147" w:rsidP="005E47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collect the device information through a message exchange with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E478D" w:rsidRPr="00774742" w:rsidRDefault="005E478D"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w:t>
            </w:r>
          </w:p>
          <w:p w:rsidR="005E478D" w:rsidRPr="00774742" w:rsidRDefault="005E478D"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w:t>
            </w:r>
          </w:p>
          <w:p w:rsidR="00F878F2" w:rsidRPr="00774742" w:rsidRDefault="005E478D"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w:t>
            </w:r>
          </w:p>
          <w:p w:rsidR="00F878F2" w:rsidRPr="00774742" w:rsidRDefault="005E478D"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_DeviceManage_005</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enumerate devices by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E478D"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_DeviceManage_003</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device types shall include those identified on schedule 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6048E5">
            <w:pPr>
              <w:rPr>
                <w:rFonts w:ascii="Times New Roman" w:hAnsi="Times New Roman"/>
                <w:color w:val="000000" w:themeColor="text1"/>
                <w:lang w:eastAsia="zh-CN"/>
              </w:rPr>
            </w:pPr>
          </w:p>
          <w:p w:rsidR="00517E35" w:rsidRPr="00774742" w:rsidRDefault="00517E35" w:rsidP="006048E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_DeviceManage_003</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SRD-129 (Gateway-1685)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165E1">
            <w:pPr>
              <w:rPr>
                <w:rFonts w:ascii="Times New Roman" w:hAnsi="Times New Roman"/>
                <w:color w:val="000000" w:themeColor="text1"/>
              </w:rPr>
            </w:pPr>
            <w:r w:rsidRPr="00774742">
              <w:rPr>
                <w:rFonts w:ascii="Times New Roman" w:hAnsi="Times New Roman"/>
                <w:color w:val="000000" w:themeColor="text1"/>
              </w:rPr>
              <w:t>Device identifying information shall include: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Type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serial number</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hardware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hardware version</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hardware feature(s), if available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 xml:space="preserve">Device software </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software version</w:t>
            </w:r>
          </w:p>
          <w:p w:rsidR="00F878F2" w:rsidRPr="00774742" w:rsidRDefault="00F878F2" w:rsidP="002165E1">
            <w:pPr>
              <w:rPr>
                <w:rFonts w:ascii="Times New Roman" w:hAnsi="Times New Roman"/>
                <w:color w:val="000000" w:themeColor="text1"/>
              </w:rPr>
            </w:pPr>
            <w:r w:rsidRPr="00774742">
              <w:rPr>
                <w:rFonts w:ascii="Times New Roman" w:hAnsi="Times New Roman"/>
                <w:color w:val="000000" w:themeColor="text1"/>
              </w:rPr>
              <w:t>Device feature</w:t>
            </w:r>
            <w:r w:rsidRPr="00774742" w:rsidDel="00F418C8">
              <w:rPr>
                <w:rFonts w:ascii="Times New Roman" w:hAnsi="Times New Roman"/>
                <w:color w:val="000000" w:themeColor="text1"/>
              </w:rPr>
              <w:t xml:space="preserve"> </w:t>
            </w:r>
            <w:r w:rsidRPr="00774742">
              <w:rPr>
                <w:rFonts w:ascii="Times New Roman" w:hAnsi="Times New Roman"/>
                <w:color w:val="000000" w:themeColor="text1"/>
              </w:rPr>
              <w:t>(s), if available</w:t>
            </w:r>
            <w:r w:rsidRPr="00774742">
              <w:rPr>
                <w:rFonts w:ascii="Times New Roman" w:hAnsi="Times New Roman"/>
                <w:color w:val="000000" w:themeColor="text1"/>
              </w:rPr>
              <w:br/>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22AD5" w:rsidRPr="00774742" w:rsidRDefault="00722AD5" w:rsidP="00E70F0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_DeviceManage_003</w:t>
            </w:r>
            <w:r w:rsidRPr="00774742">
              <w:rPr>
                <w:rFonts w:ascii="Times New Roman" w:hAnsi="Times New Roman"/>
                <w:color w:val="000000" w:themeColor="text1"/>
                <w:lang w:eastAsia="zh-CN"/>
              </w:rPr>
              <w:t>.1</w:t>
            </w:r>
          </w:p>
          <w:p w:rsidR="00F878F2" w:rsidRPr="00774742" w:rsidRDefault="004132E2" w:rsidP="00E70F0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w:t>
            </w:r>
          </w:p>
          <w:p w:rsidR="00CF0D80" w:rsidRPr="00774742" w:rsidRDefault="00CF0D80" w:rsidP="00CF0D8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w:t>
            </w:r>
            <w:r w:rsidRPr="00774742">
              <w:rPr>
                <w:rFonts w:ascii="Times New Roman" w:hAnsi="Times New Roman"/>
                <w:color w:val="000000" w:themeColor="text1"/>
                <w:lang w:eastAsia="zh-CN"/>
              </w:rPr>
              <w:t>1</w:t>
            </w:r>
            <w:r w:rsidR="004B1169" w:rsidRPr="00774742">
              <w:rPr>
                <w:rFonts w:ascii="Times New Roman" w:hAnsi="Times New Roman"/>
                <w:color w:val="000000" w:themeColor="text1"/>
                <w:lang w:eastAsia="zh-CN"/>
              </w:rPr>
              <w:t>1</w:t>
            </w:r>
            <w:r w:rsidRPr="00774742">
              <w:rPr>
                <w:rFonts w:ascii="Times New Roman" w:hAnsi="Times New Roman"/>
                <w:color w:val="000000" w:themeColor="text1"/>
                <w:lang w:eastAsia="zh-CN"/>
              </w:rPr>
              <w:t>.1</w:t>
            </w:r>
          </w:p>
          <w:p w:rsidR="00CF0D80" w:rsidRPr="00774742" w:rsidRDefault="00CF0D80" w:rsidP="004132E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SRD-130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maintain a map between the device type, serial number and the customer.</w:t>
            </w:r>
            <w:r w:rsidRPr="00774742">
              <w:rPr>
                <w:rFonts w:ascii="Times New Roman" w:hAnsi="Times New Roman"/>
                <w:color w:val="000000" w:themeColor="text1"/>
              </w:rPr>
              <w:br/>
              <w:t>Note 1: Serial numbers are not guaranteed to be unique across business units so it</w:t>
            </w:r>
            <w:r w:rsidRPr="00774742">
              <w:rPr>
                <w:rFonts w:ascii="Times New Roman" w:hAnsi="Times New Roman"/>
                <w:color w:val="000000" w:themeColor="text1"/>
                <w:lang w:eastAsia="zh-CN"/>
              </w:rPr>
              <w:t>’</w:t>
            </w:r>
            <w:r w:rsidRPr="00774742">
              <w:rPr>
                <w:rFonts w:ascii="Times New Roman" w:hAnsi="Times New Roman"/>
                <w:color w:val="000000" w:themeColor="text1"/>
              </w:rPr>
              <w:t xml:space="preserve">s important to qualify them with Device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D03AE" w:rsidP="00BF24F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_Agent_001</w:t>
            </w:r>
            <w:r w:rsidRPr="00774742">
              <w:rPr>
                <w:rFonts w:ascii="Times New Roman" w:hAnsi="Times New Roman"/>
                <w:color w:val="000000" w:themeColor="text1"/>
                <w:lang w:eastAsia="zh-CN"/>
              </w:rPr>
              <w:t>.1</w:t>
            </w:r>
          </w:p>
          <w:p w:rsidR="00F878F2" w:rsidRPr="00774742" w:rsidRDefault="00BD03AE" w:rsidP="00BF24F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_Agent_002</w:t>
            </w:r>
            <w:r w:rsidRPr="00774742">
              <w:rPr>
                <w:rFonts w:ascii="Times New Roman" w:hAnsi="Times New Roman"/>
                <w:color w:val="000000" w:themeColor="text1"/>
                <w:lang w:eastAsia="zh-CN"/>
              </w:rPr>
              <w:t>.1</w:t>
            </w:r>
          </w:p>
          <w:p w:rsidR="003F5B18" w:rsidRPr="00774742" w:rsidRDefault="00F878F2" w:rsidP="00875469">
            <w:pPr>
              <w:rPr>
                <w:rFonts w:ascii="Times New Roman" w:hAnsi="Times New Roman"/>
                <w:color w:val="000000" w:themeColor="text1"/>
                <w:lang w:eastAsia="zh-CN"/>
              </w:rPr>
            </w:pPr>
            <w:r w:rsidRPr="00774742">
              <w:rPr>
                <w:rFonts w:ascii="Times New Roman" w:hAnsi="Times New Roman"/>
                <w:color w:val="000000" w:themeColor="text1"/>
                <w:lang w:eastAsia="zh-CN"/>
              </w:rPr>
              <w:br/>
            </w:r>
            <w:r w:rsidR="003F5B18" w:rsidRPr="00774742">
              <w:rPr>
                <w:rFonts w:ascii="Times New Roman" w:hAnsi="Times New Roman"/>
                <w:color w:val="000000" w:themeColor="text1"/>
              </w:rPr>
              <w:t>T</w:t>
            </w:r>
            <w:r w:rsidR="003F5B18" w:rsidRPr="00774742">
              <w:rPr>
                <w:rFonts w:ascii="Times New Roman" w:hAnsi="Times New Roman"/>
                <w:color w:val="000000" w:themeColor="text1"/>
                <w:lang w:eastAsia="zh-CN"/>
              </w:rPr>
              <w:t>C</w:t>
            </w:r>
            <w:r w:rsidRPr="00774742">
              <w:rPr>
                <w:rFonts w:ascii="Times New Roman" w:hAnsi="Times New Roman"/>
                <w:color w:val="000000" w:themeColor="text1"/>
              </w:rPr>
              <w:t>_DeviceManage_003</w:t>
            </w:r>
            <w:r w:rsidR="003F5B18" w:rsidRPr="00774742">
              <w:rPr>
                <w:rFonts w:ascii="Times New Roman" w:hAnsi="Times New Roman"/>
                <w:color w:val="000000" w:themeColor="text1"/>
                <w:lang w:eastAsia="zh-CN"/>
              </w:rPr>
              <w:t>.1</w:t>
            </w:r>
          </w:p>
          <w:p w:rsidR="00F878F2" w:rsidRPr="00774742" w:rsidRDefault="003F5B18" w:rsidP="00875469">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TC_DeviceManage_003.2</w:t>
            </w:r>
            <w:r w:rsidR="00F878F2" w:rsidRPr="00774742">
              <w:rPr>
                <w:rFonts w:ascii="Times New Roman" w:hAnsi="Times New Roman"/>
                <w:color w:val="000000" w:themeColor="text1"/>
                <w:lang w:eastAsia="zh-CN"/>
              </w:rPr>
              <w:br/>
            </w: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_DeviceManage_010</w:t>
            </w:r>
            <w:r w:rsidRPr="00774742">
              <w:rPr>
                <w:rFonts w:ascii="Times New Roman" w:hAnsi="Times New Roman"/>
                <w:color w:val="000000" w:themeColor="text1"/>
                <w:lang w:eastAsia="zh-CN"/>
              </w:rPr>
              <w:t>.1</w:t>
            </w:r>
          </w:p>
          <w:p w:rsidR="003F5B18" w:rsidRPr="00774742" w:rsidRDefault="003F5B18" w:rsidP="0087546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_DeviceManage_010</w:t>
            </w:r>
            <w:r w:rsidRPr="00774742">
              <w:rPr>
                <w:rFonts w:ascii="Times New Roman" w:hAnsi="Times New Roman"/>
                <w:color w:val="000000" w:themeColor="text1"/>
                <w:lang w:eastAsia="zh-CN"/>
              </w:rPr>
              <w:t>.5</w:t>
            </w:r>
          </w:p>
          <w:p w:rsidR="003F5B18" w:rsidRPr="00774742" w:rsidRDefault="003F5B18" w:rsidP="0087546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_DeviceManage_010</w:t>
            </w:r>
            <w:r w:rsidRPr="00774742">
              <w:rPr>
                <w:rFonts w:ascii="Times New Roman" w:hAnsi="Times New Roman"/>
                <w:color w:val="000000" w:themeColor="text1"/>
                <w:lang w:eastAsia="zh-CN"/>
              </w:rPr>
              <w:t>.9</w:t>
            </w:r>
          </w:p>
          <w:p w:rsidR="003F5B18" w:rsidRPr="00774742" w:rsidRDefault="003F5B18" w:rsidP="0087546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_DeviceManage_010</w:t>
            </w:r>
            <w:r w:rsidRPr="00774742">
              <w:rPr>
                <w:rFonts w:ascii="Times New Roman" w:hAnsi="Times New Roman"/>
                <w:color w:val="000000" w:themeColor="text1"/>
                <w:lang w:eastAsia="zh-CN"/>
              </w:rPr>
              <w:t>.10</w:t>
            </w:r>
          </w:p>
          <w:p w:rsidR="003F5B18" w:rsidRPr="00774742" w:rsidRDefault="003F5B18" w:rsidP="0087546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_DeviceManage_010</w:t>
            </w:r>
            <w:r w:rsidRPr="00774742">
              <w:rPr>
                <w:rFonts w:ascii="Times New Roman" w:hAnsi="Times New Roman"/>
                <w:color w:val="000000" w:themeColor="text1"/>
                <w:lang w:eastAsia="zh-CN"/>
              </w:rPr>
              <w:t>.12</w:t>
            </w:r>
          </w:p>
          <w:p w:rsidR="00B0681F" w:rsidRPr="00774742" w:rsidRDefault="00B0681F" w:rsidP="0087546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be capable of automatically grouping devices according to a device type for viewing at the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_DeviceManage_003</w:t>
            </w:r>
            <w:r w:rsidRPr="00774742">
              <w:rPr>
                <w:rFonts w:ascii="Times New Roman" w:hAnsi="Times New Roman"/>
                <w:color w:val="000000" w:themeColor="text1"/>
                <w:lang w:eastAsia="zh-CN"/>
              </w:rPr>
              <w:t>.1</w:t>
            </w:r>
          </w:p>
          <w:p w:rsidR="00F878F2"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recognize a new device through device discovery.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.3</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.4</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.5</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.6</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.7</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.8</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.9</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.10</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2.3</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2.4</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2.5</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2.6</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2.7</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2.8</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2.9</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2.10</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2.11</w:t>
            </w:r>
          </w:p>
          <w:p w:rsidR="00F878F2"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add new devices to the device records.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.3</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.4</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.5</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.6</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.7</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.8</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.9</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.10</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2.2</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2.3</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2.4</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2.5</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2.6</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2.7</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2.8</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2.9</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2.10</w:t>
            </w:r>
          </w:p>
          <w:p w:rsidR="00F17A08"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2.11</w:t>
            </w:r>
          </w:p>
          <w:p w:rsidR="00F878F2" w:rsidRPr="00774742" w:rsidRDefault="00F17A08" w:rsidP="00F17A0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categorize any new device added to the system by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17A08" w:rsidP="00BF24F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_Agent_001</w:t>
            </w:r>
            <w:r w:rsidRPr="00774742">
              <w:rPr>
                <w:rFonts w:ascii="Times New Roman" w:hAnsi="Times New Roman"/>
                <w:color w:val="000000" w:themeColor="text1"/>
                <w:lang w:eastAsia="zh-CN"/>
              </w:rPr>
              <w:t>.1 – TC_Agent_001.12</w:t>
            </w:r>
          </w:p>
          <w:p w:rsidR="00F878F2" w:rsidRPr="00774742" w:rsidRDefault="00F17A08" w:rsidP="00BF24F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_Agent_002</w:t>
            </w:r>
            <w:r w:rsidRPr="00774742">
              <w:rPr>
                <w:rFonts w:ascii="Times New Roman" w:hAnsi="Times New Roman"/>
                <w:color w:val="000000" w:themeColor="text1"/>
                <w:lang w:eastAsia="zh-CN"/>
              </w:rPr>
              <w:t>.1 – TC_Agent_002.12</w:t>
            </w:r>
          </w:p>
          <w:p w:rsidR="00F17A08" w:rsidRPr="00774742" w:rsidRDefault="00F878F2" w:rsidP="00875469">
            <w:pPr>
              <w:rPr>
                <w:rFonts w:ascii="Times New Roman" w:hAnsi="Times New Roman"/>
                <w:color w:val="000000" w:themeColor="text1"/>
                <w:lang w:eastAsia="zh-CN"/>
              </w:rPr>
            </w:pPr>
            <w:r w:rsidRPr="00774742">
              <w:rPr>
                <w:rFonts w:ascii="Times New Roman" w:hAnsi="Times New Roman"/>
                <w:color w:val="000000" w:themeColor="text1"/>
                <w:lang w:eastAsia="zh-CN"/>
              </w:rPr>
              <w:br/>
            </w:r>
            <w:r w:rsidR="00F17A08" w:rsidRPr="00774742">
              <w:rPr>
                <w:rFonts w:ascii="Times New Roman" w:hAnsi="Times New Roman"/>
                <w:color w:val="000000" w:themeColor="text1"/>
              </w:rPr>
              <w:t>T</w:t>
            </w:r>
            <w:r w:rsidR="00F17A08" w:rsidRPr="00774742">
              <w:rPr>
                <w:rFonts w:ascii="Times New Roman" w:hAnsi="Times New Roman"/>
                <w:color w:val="000000" w:themeColor="text1"/>
                <w:lang w:eastAsia="zh-CN"/>
              </w:rPr>
              <w:t>C</w:t>
            </w:r>
            <w:r w:rsidRPr="00774742">
              <w:rPr>
                <w:rFonts w:ascii="Times New Roman" w:hAnsi="Times New Roman"/>
                <w:color w:val="000000" w:themeColor="text1"/>
              </w:rPr>
              <w:t>_DeviceManage_003</w:t>
            </w:r>
            <w:r w:rsidR="00F17A08" w:rsidRPr="00774742">
              <w:rPr>
                <w:rFonts w:ascii="Times New Roman" w:hAnsi="Times New Roman"/>
                <w:color w:val="000000" w:themeColor="text1"/>
                <w:lang w:eastAsia="zh-CN"/>
              </w:rPr>
              <w:t>.1</w:t>
            </w:r>
          </w:p>
          <w:p w:rsidR="00F878F2" w:rsidRPr="00774742" w:rsidRDefault="00F17A08" w:rsidP="008E0E72">
            <w:pPr>
              <w:rPr>
                <w:rFonts w:ascii="Times New Roman" w:hAnsi="Times New Roman"/>
                <w:color w:val="000000" w:themeColor="text1"/>
                <w:lang w:eastAsia="zh-CN"/>
              </w:rPr>
            </w:pPr>
            <w:r w:rsidRPr="00774742">
              <w:rPr>
                <w:rFonts w:ascii="Times New Roman" w:hAnsi="Times New Roman"/>
                <w:color w:val="000000" w:themeColor="text1"/>
                <w:lang w:eastAsia="zh-CN"/>
              </w:rPr>
              <w:t>TC_DeviceManage_003.2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support a multidimensional lookup to determine the current software for a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8E0E72">
            <w:pPr>
              <w:rPr>
                <w:rFonts w:ascii="Times New Roman" w:hAnsi="Times New Roman"/>
                <w:color w:val="000000" w:themeColor="text1"/>
                <w:lang w:eastAsia="zh-CN"/>
              </w:rPr>
            </w:pPr>
          </w:p>
          <w:p w:rsidR="00722AD5" w:rsidRPr="00774742" w:rsidRDefault="00722AD5" w:rsidP="00722AD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_HWSW_009</w:t>
            </w:r>
            <w:r w:rsidRPr="00774742">
              <w:rPr>
                <w:rFonts w:ascii="Times New Roman" w:hAnsi="Times New Roman"/>
                <w:color w:val="000000" w:themeColor="text1"/>
                <w:lang w:eastAsia="zh-CN"/>
              </w:rPr>
              <w:t>.1</w:t>
            </w:r>
          </w:p>
          <w:p w:rsidR="00722AD5" w:rsidRPr="00774742" w:rsidRDefault="00722AD5" w:rsidP="00722AD5">
            <w:pPr>
              <w:rPr>
                <w:rFonts w:ascii="Times New Roman" w:hAnsi="Times New Roman"/>
                <w:color w:val="000000" w:themeColor="text1"/>
                <w:lang w:eastAsia="zh-CN"/>
              </w:rPr>
            </w:pPr>
            <w:r w:rsidRPr="00774742">
              <w:rPr>
                <w:rFonts w:ascii="Times New Roman" w:hAnsi="Times New Roman"/>
                <w:color w:val="000000" w:themeColor="text1"/>
                <w:lang w:eastAsia="zh-CN"/>
              </w:rPr>
              <w:t>TC_HWSW_009.2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SRD-149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dimensions of the lookup shall include:</w:t>
            </w:r>
            <w:r w:rsidRPr="00774742">
              <w:rPr>
                <w:rFonts w:ascii="Times New Roman" w:hAnsi="Times New Roman"/>
                <w:color w:val="000000" w:themeColor="text1"/>
              </w:rPr>
              <w:br/>
              <w:t>Country</w:t>
            </w:r>
            <w:r w:rsidRPr="00774742">
              <w:rPr>
                <w:rFonts w:ascii="Times New Roman" w:hAnsi="Times New Roman"/>
                <w:color w:val="000000" w:themeColor="text1"/>
              </w:rPr>
              <w:br/>
              <w:t>Regulatory Approval</w:t>
            </w:r>
            <w:r w:rsidRPr="00774742">
              <w:rPr>
                <w:rFonts w:ascii="Times New Roman" w:hAnsi="Times New Roman"/>
                <w:color w:val="000000" w:themeColor="text1"/>
              </w:rPr>
              <w:br/>
              <w:t>Entitlement</w:t>
            </w:r>
            <w:r w:rsidRPr="00774742">
              <w:rPr>
                <w:rFonts w:ascii="Times New Roman" w:hAnsi="Times New Roman"/>
                <w:color w:val="000000" w:themeColor="text1"/>
              </w:rPr>
              <w:br/>
              <w:t>Device type</w:t>
            </w:r>
            <w:r w:rsidRPr="00774742">
              <w:rPr>
                <w:rFonts w:ascii="Times New Roman" w:hAnsi="Times New Roman"/>
                <w:color w:val="000000" w:themeColor="text1"/>
              </w:rPr>
              <w:br/>
              <w:t>Device hardware</w:t>
            </w:r>
            <w:r w:rsidRPr="00774742">
              <w:rPr>
                <w:rFonts w:ascii="Times New Roman" w:hAnsi="Times New Roman"/>
                <w:color w:val="000000" w:themeColor="text1"/>
              </w:rPr>
              <w:br/>
              <w:t>Device hardware version</w:t>
            </w:r>
            <w:r w:rsidRPr="00774742">
              <w:rPr>
                <w:rFonts w:ascii="Times New Roman" w:hAnsi="Times New Roman"/>
                <w:color w:val="000000" w:themeColor="text1"/>
              </w:rPr>
              <w:br/>
              <w:t>Device hardware options [plural ], if available</w:t>
            </w:r>
            <w:r w:rsidRPr="00774742">
              <w:rPr>
                <w:rFonts w:ascii="Times New Roman" w:hAnsi="Times New Roman"/>
                <w:color w:val="000000" w:themeColor="text1"/>
              </w:rPr>
              <w:br/>
              <w:t xml:space="preserve">Device software </w:t>
            </w:r>
            <w:r w:rsidRPr="00774742">
              <w:rPr>
                <w:rFonts w:ascii="Times New Roman" w:hAnsi="Times New Roman"/>
                <w:color w:val="000000" w:themeColor="text1"/>
              </w:rPr>
              <w:br/>
              <w:t>Device software version</w:t>
            </w:r>
            <w:r w:rsidRPr="00774742">
              <w:rPr>
                <w:rFonts w:ascii="Times New Roman" w:hAnsi="Times New Roman"/>
                <w:color w:val="000000" w:themeColor="text1"/>
              </w:rPr>
              <w:br/>
              <w:t>Device option software [plural ], if available</w:t>
            </w:r>
            <w:r w:rsidRPr="00774742">
              <w:rPr>
                <w:rFonts w:ascii="Times New Roman" w:hAnsi="Times New Roman"/>
                <w:color w:val="000000" w:themeColor="text1"/>
              </w:rPr>
              <w:br/>
              <w:t>Device option software version [plural ], if available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2480A" w:rsidRPr="00774742" w:rsidRDefault="0052480A" w:rsidP="0052480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w:t>
            </w:r>
            <w:r w:rsidRPr="00774742">
              <w:rPr>
                <w:rFonts w:ascii="Times New Roman" w:hAnsi="Times New Roman"/>
                <w:color w:val="000000" w:themeColor="text1"/>
                <w:lang w:eastAsia="zh-CN"/>
              </w:rPr>
              <w:t>11.1- TC_HWSW_011.4</w:t>
            </w:r>
          </w:p>
          <w:p w:rsidR="0052480A" w:rsidRPr="00774742" w:rsidRDefault="0052480A" w:rsidP="0052480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w:t>
            </w:r>
            <w:r w:rsidRPr="00774742">
              <w:rPr>
                <w:rFonts w:ascii="Times New Roman" w:hAnsi="Times New Roman"/>
                <w:color w:val="000000" w:themeColor="text1"/>
                <w:lang w:eastAsia="zh-CN"/>
              </w:rPr>
              <w:t>12.1- TC_HWSW_012.4</w:t>
            </w:r>
            <w:r w:rsidRPr="00774742">
              <w:rPr>
                <w:rFonts w:ascii="Times New Roman" w:hAnsi="Times New Roman"/>
                <w:color w:val="000000" w:themeColor="text1"/>
                <w:lang w:eastAsia="zh-CN"/>
              </w:rPr>
              <w:br/>
            </w: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w:t>
            </w:r>
            <w:r w:rsidRPr="00774742">
              <w:rPr>
                <w:rFonts w:ascii="Times New Roman" w:hAnsi="Times New Roman"/>
                <w:color w:val="000000" w:themeColor="text1"/>
                <w:lang w:eastAsia="zh-CN"/>
              </w:rPr>
              <w:t>13.1- TC_HWSW_013.4</w:t>
            </w:r>
          </w:p>
          <w:p w:rsidR="0052480A" w:rsidRPr="00774742" w:rsidRDefault="0052480A" w:rsidP="0052480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w:t>
            </w:r>
            <w:r w:rsidRPr="00774742">
              <w:rPr>
                <w:rFonts w:ascii="Times New Roman" w:hAnsi="Times New Roman"/>
                <w:color w:val="000000" w:themeColor="text1"/>
                <w:lang w:eastAsia="zh-CN"/>
              </w:rPr>
              <w:t>14.1- TC_HWSW_014.4</w:t>
            </w:r>
            <w:r w:rsidR="00F878F2" w:rsidRPr="00774742">
              <w:rPr>
                <w:rFonts w:ascii="Times New Roman" w:hAnsi="Times New Roman"/>
                <w:color w:val="000000" w:themeColor="text1"/>
                <w:lang w:eastAsia="zh-CN"/>
              </w:rPr>
              <w:br/>
            </w:r>
            <w:r w:rsidR="00F878F2" w:rsidRPr="00774742">
              <w:rPr>
                <w:rFonts w:ascii="Times New Roman" w:hAnsi="Times New Roman"/>
                <w:color w:val="000000" w:themeColor="text1"/>
                <w:lang w:eastAsia="zh-CN"/>
              </w:rPr>
              <w:br/>
            </w: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_HWSW_009</w:t>
            </w:r>
            <w:r w:rsidRPr="00774742">
              <w:rPr>
                <w:rFonts w:ascii="Times New Roman" w:hAnsi="Times New Roman"/>
                <w:color w:val="000000" w:themeColor="text1"/>
                <w:lang w:eastAsia="zh-CN"/>
              </w:rPr>
              <w:t>.1</w:t>
            </w:r>
          </w:p>
          <w:p w:rsidR="00F878F2" w:rsidRPr="00774742" w:rsidRDefault="0052480A" w:rsidP="0052480A">
            <w:pPr>
              <w:rPr>
                <w:rFonts w:ascii="Times New Roman" w:hAnsi="Times New Roman"/>
                <w:color w:val="000000" w:themeColor="text1"/>
                <w:lang w:eastAsia="zh-CN"/>
              </w:rPr>
            </w:pPr>
            <w:r w:rsidRPr="00774742">
              <w:rPr>
                <w:rFonts w:ascii="Times New Roman" w:hAnsi="Times New Roman"/>
                <w:color w:val="000000" w:themeColor="text1"/>
                <w:lang w:eastAsia="zh-CN"/>
              </w:rPr>
              <w:t>TC_HWSW_009.2</w:t>
            </w:r>
            <w:r w:rsidR="00F878F2" w:rsidRPr="00774742">
              <w:rPr>
                <w:rFonts w:ascii="Times New Roman" w:hAnsi="Times New Roman"/>
                <w:color w:val="000000" w:themeColor="text1"/>
                <w:lang w:eastAsia="zh-CN"/>
              </w:rPr>
              <w:br/>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SRD-133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Device identifying information shall be exchanged in industry standard format</w:t>
            </w:r>
            <w:r w:rsidRPr="00774742">
              <w:rPr>
                <w:rFonts w:ascii="Times New Roman" w:hAnsi="Times New Roman"/>
                <w:color w:val="000000" w:themeColor="text1"/>
                <w:lang w:eastAsia="zh-CN"/>
              </w:rPr>
              <w:t xml:space="preserve"> for an example as XML</w:t>
            </w:r>
            <w:r w:rsidRPr="00774742">
              <w:rPr>
                <w:rFonts w:ascii="Times New Roman" w:hAnsi="Times New Roman"/>
                <w:color w:val="000000" w:themeColor="text1"/>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875469">
            <w:pPr>
              <w:rPr>
                <w:rFonts w:ascii="Times New Roman" w:hAnsi="Times New Roman"/>
                <w:color w:val="000000" w:themeColor="text1"/>
                <w:lang w:eastAsia="zh-CN"/>
              </w:rPr>
            </w:pPr>
            <w:r w:rsidRPr="00774742">
              <w:rPr>
                <w:rFonts w:ascii="Times New Roman" w:hAnsi="Times New Roman"/>
                <w:color w:val="000000" w:themeColor="text1"/>
              </w:rPr>
              <w:t>T</w:t>
            </w:r>
            <w:r w:rsidR="00881932"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00881932" w:rsidRPr="00774742">
              <w:rPr>
                <w:rFonts w:ascii="Times New Roman" w:hAnsi="Times New Roman"/>
                <w:color w:val="000000" w:themeColor="text1"/>
                <w:lang w:eastAsia="zh-CN"/>
              </w:rPr>
              <w:t>.1-TC_Agent_001.12</w:t>
            </w:r>
          </w:p>
          <w:p w:rsidR="00F878F2" w:rsidRPr="00774742" w:rsidRDefault="00881932"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_Agent_002</w:t>
            </w:r>
            <w:r w:rsidRPr="00774742">
              <w:rPr>
                <w:rFonts w:ascii="Times New Roman" w:hAnsi="Times New Roman"/>
                <w:color w:val="000000" w:themeColor="text1"/>
                <w:lang w:eastAsia="zh-CN"/>
              </w:rPr>
              <w:t>.1-TC_Agent_002.12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SRD-539 (Gateway 1597)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Agent shall accept a message from the Client specifying device region for a specific device.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A28C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_Agent_016</w:t>
            </w:r>
            <w:r w:rsidRPr="00774742">
              <w:rPr>
                <w:rFonts w:ascii="Times New Roman" w:hAnsi="Times New Roman"/>
                <w:color w:val="000000" w:themeColor="text1"/>
                <w:lang w:eastAsia="zh-CN"/>
              </w:rPr>
              <w:t>.1</w:t>
            </w:r>
          </w:p>
          <w:p w:rsidR="002A28CC" w:rsidRPr="00774742" w:rsidRDefault="002A28C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.2</w:t>
            </w:r>
          </w:p>
          <w:p w:rsidR="002A28CC" w:rsidRPr="00774742" w:rsidRDefault="002A28C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.3</w:t>
            </w:r>
          </w:p>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DeviceManage</w:t>
            </w:r>
            <w:r w:rsidRPr="00774742">
              <w:rPr>
                <w:rFonts w:ascii="Times New Roman" w:hAnsi="Times New Roman"/>
                <w:color w:val="000000" w:themeColor="text1"/>
              </w:rPr>
              <w:t>_0</w:t>
            </w:r>
            <w:r w:rsidRPr="00774742">
              <w:rPr>
                <w:rFonts w:ascii="Times New Roman" w:hAnsi="Times New Roman"/>
                <w:color w:val="000000" w:themeColor="text1"/>
                <w:lang w:eastAsia="zh-CN"/>
              </w:rPr>
              <w:t>0</w:t>
            </w:r>
            <w:r w:rsidRPr="00774742">
              <w:rPr>
                <w:rFonts w:ascii="Times New Roman" w:hAnsi="Times New Roman"/>
                <w:color w:val="000000" w:themeColor="text1"/>
              </w:rPr>
              <w:t>6</w:t>
            </w:r>
            <w:r w:rsidRPr="00774742">
              <w:rPr>
                <w:rFonts w:ascii="Times New Roman" w:hAnsi="Times New Roman"/>
                <w:color w:val="000000" w:themeColor="text1"/>
                <w:lang w:eastAsia="zh-CN"/>
              </w:rPr>
              <w:t>.1</w:t>
            </w:r>
          </w:p>
          <w:p w:rsidR="002A28CC" w:rsidRPr="00774742" w:rsidRDefault="002A28C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DeviceManage</w:t>
            </w:r>
            <w:r w:rsidRPr="00774742">
              <w:rPr>
                <w:rFonts w:ascii="Times New Roman" w:hAnsi="Times New Roman"/>
                <w:color w:val="000000" w:themeColor="text1"/>
              </w:rPr>
              <w:t>_0</w:t>
            </w:r>
            <w:r w:rsidRPr="00774742">
              <w:rPr>
                <w:rFonts w:ascii="Times New Roman" w:hAnsi="Times New Roman"/>
                <w:color w:val="000000" w:themeColor="text1"/>
                <w:lang w:eastAsia="zh-CN"/>
              </w:rPr>
              <w:t>0</w:t>
            </w:r>
            <w:r w:rsidRPr="00774742">
              <w:rPr>
                <w:rFonts w:ascii="Times New Roman" w:hAnsi="Times New Roman"/>
                <w:color w:val="000000" w:themeColor="text1"/>
              </w:rPr>
              <w:t>6</w:t>
            </w:r>
            <w:r w:rsidRPr="00774742">
              <w:rPr>
                <w:rFonts w:ascii="Times New Roman" w:hAnsi="Times New Roman"/>
                <w:color w:val="000000" w:themeColor="text1"/>
                <w:lang w:eastAsia="zh-CN"/>
              </w:rPr>
              <w:t>.2</w:t>
            </w:r>
          </w:p>
          <w:p w:rsidR="000A6496" w:rsidRPr="00774742" w:rsidRDefault="000A6496" w:rsidP="000A6496">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3</w:t>
            </w:r>
          </w:p>
          <w:p w:rsidR="000A6496" w:rsidRPr="00774742" w:rsidRDefault="000A6496" w:rsidP="000A6496">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4</w:t>
            </w:r>
          </w:p>
          <w:p w:rsidR="000A6496" w:rsidRPr="00774742" w:rsidRDefault="000A6496" w:rsidP="000A6496">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SRD-540 (Gateway 1597)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record device region associated with a specific device, if provided by the Client.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.1</w:t>
            </w:r>
          </w:p>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.2</w:t>
            </w:r>
          </w:p>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SRD-541 (Gateway 1597) (CRITICAL)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include device region in device history reports, if included in the device record.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.1</w:t>
            </w:r>
          </w:p>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.2</w:t>
            </w:r>
          </w:p>
          <w:p w:rsidR="002A28CC" w:rsidRPr="00774742" w:rsidRDefault="002A28CC" w:rsidP="002A28C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_Agent_016</w:t>
            </w:r>
            <w:r w:rsidRPr="00774742">
              <w:rPr>
                <w:rFonts w:ascii="Times New Roman" w:hAnsi="Times New Roman"/>
                <w:color w:val="000000" w:themeColor="text1"/>
                <w:lang w:eastAsia="zh-CN"/>
              </w:rPr>
              <w:t>.3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b/>
                <w:color w:val="000000" w:themeColor="text1"/>
                <w:sz w:val="28"/>
                <w:u w:val="single"/>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13       </w:t>
            </w:r>
            <w:r w:rsidRPr="00F22F0B">
              <w:rPr>
                <w:rFonts w:ascii="Times New Roman" w:hAnsi="Times New Roman"/>
                <w:b/>
                <w:color w:val="000000" w:themeColor="text1"/>
                <w:sz w:val="28"/>
                <w:u w:val="single"/>
                <w:lang w:eastAsia="zh-CN"/>
              </w:rPr>
              <w:t>Device Warranty Management Requirements</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SRD-405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store the device maintenance expiration date, if available for a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50RealDeviceValidationTestProcedure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5B6A8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This has been validated in Database Validation Plan. Refer to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_Ref413670824 \r \h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5B6A86" w:rsidRPr="00774742">
              <w:rPr>
                <w:rFonts w:ascii="Times New Roman" w:hAnsi="Times New Roman"/>
                <w:color w:val="000000" w:themeColor="text1"/>
                <w:lang w:eastAsia="zh-CN"/>
              </w:rPr>
              <w:t>[9</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SRD-406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display the device maintenance expiration date, if available for a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50RealDeviceValidationTestProcedure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5B6A8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This has been validated in Database Validation Plan. Refer to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_Ref413670824 \r \h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5B6A86" w:rsidRPr="00774742">
              <w:rPr>
                <w:rFonts w:ascii="Times New Roman" w:hAnsi="Times New Roman"/>
                <w:color w:val="000000" w:themeColor="text1"/>
                <w:lang w:eastAsia="zh-CN"/>
              </w:rPr>
              <w:t>[9</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F22F0B" w:rsidTr="005A0C87">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5A0C87" w:rsidRPr="00F22F0B" w:rsidRDefault="005A0C87" w:rsidP="005A0C87">
            <w:pPr>
              <w:rPr>
                <w:rFonts w:ascii="Times New Roman" w:hAnsi="Times New Roman"/>
                <w:b/>
                <w:color w:val="000000" w:themeColor="text1"/>
                <w:sz w:val="28"/>
                <w:u w:val="single"/>
                <w:lang w:eastAsia="zh-CN"/>
              </w:rPr>
            </w:pPr>
            <w:r w:rsidRPr="00F22F0B">
              <w:rPr>
                <w:rFonts w:ascii="Times New Roman" w:hAnsi="Times New Roman"/>
                <w:b/>
                <w:color w:val="000000" w:themeColor="text1"/>
                <w:sz w:val="28"/>
                <w:u w:val="single"/>
                <w:lang w:eastAsia="zh-CN"/>
              </w:rPr>
              <w:t>3.1.14       Device Warranty Management Requirements</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SRD-599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Gateway Agent shall accept a list of device types from the client to limit the packages the Agent will download.</w:t>
            </w:r>
            <w:r w:rsidRPr="00774742">
              <w:rPr>
                <w:rFonts w:ascii="Times New Roman" w:hAnsi="Times New Roman"/>
                <w:color w:val="000000" w:themeColor="text1"/>
              </w:rPr>
              <w:br/>
              <w:t xml:space="preserve">NOTE: This is for prep step.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A28CC"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SRD-618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If there is no active user session or all active user sessions have completed their package downloads, then Agent shall restart the download for any pending files.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A28CC" w:rsidRPr="00774742" w:rsidRDefault="002A28CC" w:rsidP="00A85DC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w:t>
            </w:r>
            <w:r w:rsidR="00A85DCA">
              <w:rPr>
                <w:rFonts w:ascii="Times New Roman" w:hAnsi="Times New Roman" w:hint="eastAsia"/>
                <w:color w:val="000000" w:themeColor="text1"/>
                <w:lang w:eastAsia="zh-CN"/>
              </w:rPr>
              <w:t>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SRD-619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When a user logs into the Client, the Agent shall suspend any package download activity unrelated to devices managed by the Client and for which the user has device permission.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A3CF8"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SRD-620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Agent shall report remaining download time by device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D418A" w:rsidRPr="00774742" w:rsidRDefault="000D418A" w:rsidP="00795809">
            <w:pPr>
              <w:rPr>
                <w:rFonts w:ascii="Times New Roman" w:hAnsi="Times New Roman"/>
                <w:color w:val="000000" w:themeColor="text1"/>
                <w:lang w:eastAsia="zh-CN"/>
              </w:rPr>
            </w:pPr>
          </w:p>
          <w:p w:rsidR="000D418A" w:rsidRPr="00774742" w:rsidRDefault="000D418A" w:rsidP="00795809">
            <w:pPr>
              <w:rPr>
                <w:rFonts w:ascii="Times New Roman" w:hAnsi="Times New Roman"/>
                <w:color w:val="000000" w:themeColor="text1"/>
                <w:lang w:eastAsia="zh-CN"/>
              </w:rPr>
            </w:pPr>
            <w:r w:rsidRPr="00774742">
              <w:rPr>
                <w:rFonts w:ascii="Times New Roman" w:hAnsi="Times New Roman"/>
                <w:color w:val="000000" w:themeColor="text1"/>
              </w:rPr>
              <w:t>TC_Agent_022.1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SRD-621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Agent shall provide a means for the Client to identify itself via the Client’s GUID.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_UserMgt_009</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SRD-622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Upon receiving a Prep Step message from the Client, the Agent shall suspend downloading activity for all devices not specified in the Prep Step message.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_DeviceManage_001</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SRD-651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Upon receiving a Prep Step message from the Client, as appropriate, the Agent shall start, continue or resume, downloading activity for all devices specified in the Prep Step message.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_DeviceManage_001</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tabs>
                <w:tab w:val="left" w:pos="0"/>
              </w:tabs>
              <w:rPr>
                <w:rFonts w:ascii="Times New Roman" w:hAnsi="Times New Roman"/>
                <w:color w:val="000000" w:themeColor="text1"/>
              </w:rPr>
            </w:pPr>
            <w:r w:rsidRPr="00774742">
              <w:rPr>
                <w:rFonts w:ascii="Times New Roman" w:hAnsi="Times New Roman"/>
                <w:color w:val="000000" w:themeColor="text1"/>
              </w:rPr>
              <w:t>Packages which are downloaded by the Agent shall be cached according to CoT and device type.</w:t>
            </w:r>
            <w:r w:rsidRPr="00774742">
              <w:rPr>
                <w:rFonts w:ascii="Times New Roman" w:hAnsi="Times New Roman"/>
                <w:color w:val="000000" w:themeColor="text1"/>
              </w:rPr>
              <w:br/>
              <w:t>NOTE: Cache</w:t>
            </w:r>
            <w:r w:rsidRPr="00774742">
              <w:rPr>
                <w:rFonts w:ascii="Times New Roman" w:hAnsi="Times New Roman"/>
                <w:color w:val="000000" w:themeColor="text1"/>
              </w:rPr>
              <w:br/>
              <w:t>VENTILATION</w:t>
            </w:r>
            <w:r w:rsidRPr="00774742">
              <w:rPr>
                <w:rFonts w:ascii="Times New Roman" w:hAnsi="Times New Roman"/>
                <w:color w:val="000000" w:themeColor="text1"/>
              </w:rPr>
              <w:br/>
              <w:t xml:space="preserve"> PB980</w:t>
            </w:r>
            <w:r w:rsidRPr="00774742">
              <w:rPr>
                <w:rFonts w:ascii="Times New Roman" w:hAnsi="Times New Roman"/>
                <w:color w:val="000000" w:themeColor="text1"/>
              </w:rPr>
              <w:br/>
              <w:t>VESSEL_SEALING</w:t>
            </w:r>
            <w:r w:rsidRPr="00774742">
              <w:rPr>
                <w:rFonts w:ascii="Times New Roman" w:hAnsi="Times New Roman"/>
                <w:color w:val="000000" w:themeColor="text1"/>
              </w:rPr>
              <w:br/>
              <w:t xml:space="preserve"> VLLS10</w:t>
            </w:r>
            <w:r w:rsidRPr="00774742">
              <w:rPr>
                <w:rFonts w:ascii="Times New Roman" w:hAnsi="Times New Roman"/>
                <w:color w:val="000000" w:themeColor="text1"/>
                <w:lang w:eastAsia="zh-CN"/>
              </w:rPr>
              <w:t>V</w:t>
            </w:r>
            <w:r w:rsidRPr="00774742">
              <w:rPr>
                <w:rFonts w:ascii="Times New Roman" w:hAnsi="Times New Roman"/>
                <w:color w:val="000000" w:themeColor="text1"/>
              </w:rPr>
              <w:t>LFT10</w:t>
            </w:r>
          </w:p>
          <w:p w:rsidR="00F878F2" w:rsidRPr="00774742" w:rsidRDefault="00F878F2" w:rsidP="00795809">
            <w:pPr>
              <w:tabs>
                <w:tab w:val="left" w:pos="0"/>
              </w:tabs>
              <w:rPr>
                <w:rFonts w:ascii="Times New Roman" w:hAnsi="Times New Roman"/>
                <w:color w:val="000000" w:themeColor="text1"/>
              </w:rPr>
            </w:pPr>
            <w:r w:rsidRPr="00774742">
              <w:rPr>
                <w:rFonts w:ascii="Times New Roman" w:hAnsi="Times New Roman"/>
                <w:color w:val="000000" w:themeColor="text1"/>
              </w:rPr>
              <w:t>ABLATION</w:t>
            </w:r>
          </w:p>
          <w:p w:rsidR="00F878F2" w:rsidRPr="00774742" w:rsidRDefault="00F878F2" w:rsidP="00795809">
            <w:pPr>
              <w:tabs>
                <w:tab w:val="left" w:pos="0"/>
              </w:tabs>
              <w:rPr>
                <w:rFonts w:ascii="Times New Roman" w:hAnsi="Times New Roman"/>
                <w:color w:val="000000" w:themeColor="text1"/>
              </w:rPr>
            </w:pPr>
            <w:r w:rsidRPr="00774742">
              <w:rPr>
                <w:rFonts w:ascii="Times New Roman" w:hAnsi="Times New Roman"/>
                <w:color w:val="000000" w:themeColor="text1"/>
              </w:rPr>
              <w:t>Emprint Planning Software</w:t>
            </w:r>
          </w:p>
          <w:p w:rsidR="00F878F2" w:rsidRPr="00774742" w:rsidRDefault="00F878F2" w:rsidP="00795809">
            <w:pPr>
              <w:tabs>
                <w:tab w:val="left" w:pos="0"/>
              </w:tabs>
              <w:rPr>
                <w:rFonts w:ascii="Times New Roman" w:hAnsi="Times New Roman"/>
                <w:color w:val="000000" w:themeColor="text1"/>
              </w:rPr>
            </w:pPr>
            <w:r w:rsidRPr="00774742">
              <w:rPr>
                <w:rFonts w:ascii="Times New Roman" w:hAnsi="Times New Roman"/>
                <w:color w:val="000000" w:themeColor="text1"/>
              </w:rPr>
              <w:t>COMPRESSION</w:t>
            </w:r>
          </w:p>
          <w:p w:rsidR="00F878F2" w:rsidRPr="00774742" w:rsidRDefault="00F878F2" w:rsidP="00795809">
            <w:pPr>
              <w:tabs>
                <w:tab w:val="left" w:pos="0"/>
              </w:tabs>
              <w:rPr>
                <w:rFonts w:ascii="Times New Roman" w:hAnsi="Times New Roman"/>
                <w:b/>
                <w:color w:val="000000" w:themeColor="text1"/>
              </w:rPr>
            </w:pPr>
            <w:r w:rsidRPr="00774742">
              <w:rPr>
                <w:rFonts w:ascii="Times New Roman" w:hAnsi="Times New Roman"/>
                <w:color w:val="000000" w:themeColor="text1"/>
              </w:rPr>
              <w:t>SCD700</w:t>
            </w:r>
            <w:r w:rsidRPr="00774742">
              <w:rPr>
                <w:rFonts w:ascii="Times New Roman" w:hAnsi="Times New Roman"/>
                <w:b/>
                <w:color w:val="000000" w:themeColor="text1"/>
              </w:rPr>
              <w:t xml:space="preserve"> </w:t>
            </w:r>
          </w:p>
          <w:p w:rsidR="00F878F2" w:rsidRPr="00774742" w:rsidRDefault="00F878F2" w:rsidP="00795809">
            <w:pPr>
              <w:tabs>
                <w:tab w:val="left" w:pos="0"/>
              </w:tabs>
              <w:rPr>
                <w:rFonts w:ascii="Times New Roman" w:hAnsi="Times New Roman"/>
                <w:b/>
                <w:color w:val="000000" w:themeColor="text1"/>
              </w:rPr>
            </w:pPr>
            <w:r w:rsidRPr="00774742">
              <w:rPr>
                <w:rFonts w:ascii="Times New Roman" w:hAnsi="Times New Roman"/>
                <w:b/>
                <w:color w:val="000000" w:themeColor="text1"/>
              </w:rPr>
              <w:t>STAPLING</w:t>
            </w:r>
          </w:p>
          <w:p w:rsidR="00F878F2" w:rsidRPr="00774742" w:rsidRDefault="00F878F2" w:rsidP="00795809">
            <w:pPr>
              <w:tabs>
                <w:tab w:val="left" w:pos="0"/>
              </w:tabs>
              <w:rPr>
                <w:rFonts w:ascii="Times New Roman" w:hAnsi="Times New Roman"/>
                <w:b/>
                <w:color w:val="000000" w:themeColor="text1"/>
              </w:rPr>
            </w:pPr>
            <w:r w:rsidRPr="00774742">
              <w:rPr>
                <w:rFonts w:ascii="Times New Roman" w:hAnsi="Times New Roman"/>
                <w:b/>
                <w:color w:val="000000" w:themeColor="text1"/>
              </w:rPr>
              <w:t>Signia Stapler</w:t>
            </w:r>
          </w:p>
          <w:p w:rsidR="00F878F2" w:rsidRPr="00774742" w:rsidRDefault="00F878F2" w:rsidP="00795809">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w:t>
            </w:r>
            <w:r w:rsidR="00F878F2" w:rsidRPr="00774742">
              <w:rPr>
                <w:rFonts w:ascii="Times New Roman" w:hAnsi="Times New Roman"/>
                <w:color w:val="000000" w:themeColor="text1"/>
                <w:lang w:eastAsia="zh-CN"/>
              </w:rPr>
              <w:t>_DeviceManage_001</w:t>
            </w:r>
            <w:r w:rsidRPr="00774742">
              <w:rPr>
                <w:rFonts w:ascii="Times New Roman" w:hAnsi="Times New Roman"/>
                <w:color w:val="000000" w:themeColor="text1"/>
                <w:lang w:eastAsia="zh-CN"/>
              </w:rPr>
              <w:t>.6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For each CoT, the Agent shall report the cumulative size on disk for all packages per device type per CoT.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D226B">
            <w:pPr>
              <w:rPr>
                <w:rFonts w:ascii="Times New Roman" w:hAnsi="Times New Roman"/>
                <w:color w:val="000000" w:themeColor="text1"/>
                <w:lang w:eastAsia="zh-CN"/>
              </w:rPr>
            </w:pPr>
            <w:r w:rsidRPr="00774742">
              <w:rPr>
                <w:rFonts w:ascii="Times New Roman" w:hAnsi="Times New Roman"/>
                <w:color w:val="000000" w:themeColor="text1"/>
              </w:rPr>
              <w:t>T</w:t>
            </w:r>
            <w:r w:rsidR="007D226B" w:rsidRPr="00774742">
              <w:rPr>
                <w:rFonts w:ascii="Times New Roman" w:hAnsi="Times New Roman"/>
                <w:color w:val="000000" w:themeColor="text1"/>
                <w:lang w:eastAsia="zh-CN"/>
              </w:rPr>
              <w:t>C_Agent_010.4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Agent shall read in an Agent-specific business rule file for associating CoT and Device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5A0C87">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SRD-626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Agent shall check the Server for new versions of the CoT/Device Business Rule File and download it as appropriate.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D226B"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_DeviceManage_001</w:t>
            </w:r>
            <w:r w:rsidRPr="00774742">
              <w:rPr>
                <w:rFonts w:ascii="Times New Roman" w:hAnsi="Times New Roman"/>
                <w:color w:val="000000" w:themeColor="text1"/>
                <w:lang w:eastAsia="zh-CN"/>
              </w:rPr>
              <w:t>.1</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795809" w:rsidRPr="00F22F0B" w:rsidRDefault="00795809">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15       </w:t>
            </w:r>
            <w:r w:rsidRPr="00F22F0B">
              <w:rPr>
                <w:rFonts w:ascii="Times New Roman" w:hAnsi="Times New Roman"/>
                <w:b/>
                <w:color w:val="000000" w:themeColor="text1"/>
                <w:sz w:val="28"/>
                <w:u w:val="single"/>
                <w:lang w:eastAsia="zh-CN"/>
              </w:rPr>
              <w:t xml:space="preserve">Device Software Upgrade Related Requirements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manage the download of software from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.1</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.4</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br/>
            </w:r>
            <w:r w:rsidR="00D35910" w:rsidRPr="00774742">
              <w:rPr>
                <w:rFonts w:ascii="Times New Roman" w:hAnsi="Times New Roman"/>
                <w:color w:val="000000" w:themeColor="text1"/>
              </w:rPr>
              <w:t>T</w:t>
            </w:r>
            <w:r w:rsidR="00D35910"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00D35910" w:rsidRPr="00774742">
              <w:rPr>
                <w:rFonts w:ascii="Times New Roman" w:hAnsi="Times New Roman"/>
                <w:color w:val="000000" w:themeColor="text1"/>
                <w:lang w:eastAsia="zh-CN"/>
              </w:rPr>
              <w:t>.1</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.2</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.6</w:t>
            </w:r>
          </w:p>
          <w:p w:rsidR="00D35910" w:rsidRPr="00774742" w:rsidRDefault="00D35910"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notify the client application of completed software download via message exchange.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53C85" w:rsidRPr="00774742" w:rsidRDefault="00753C85" w:rsidP="00753C85">
            <w:pPr>
              <w:rPr>
                <w:rFonts w:ascii="Times New Roman" w:hAnsi="Times New Roman"/>
                <w:color w:val="000000" w:themeColor="text1"/>
                <w:lang w:eastAsia="zh-CN"/>
              </w:rPr>
            </w:pPr>
          </w:p>
          <w:p w:rsidR="009F1163" w:rsidRPr="00774742" w:rsidRDefault="009F1163" w:rsidP="00753C85">
            <w:pPr>
              <w:rPr>
                <w:rFonts w:ascii="Times New Roman" w:hAnsi="Times New Roman"/>
                <w:color w:val="000000" w:themeColor="text1"/>
                <w:lang w:eastAsia="zh-CN"/>
              </w:rPr>
            </w:pPr>
            <w:r w:rsidRPr="00774742">
              <w:rPr>
                <w:rFonts w:ascii="Times New Roman" w:hAnsi="Times New Roman"/>
                <w:color w:val="000000" w:themeColor="text1"/>
              </w:rPr>
              <w:t>TC_Agent_022.1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cache the software package locally.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41170" w:rsidRPr="00774742" w:rsidRDefault="00841170" w:rsidP="0084117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.6</w:t>
            </w:r>
          </w:p>
          <w:p w:rsidR="00F878F2" w:rsidRPr="00774742" w:rsidRDefault="00986B4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.1</w:t>
            </w:r>
          </w:p>
          <w:p w:rsidR="00986B4E" w:rsidRPr="00774742" w:rsidRDefault="00986B4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_RolePermission_006</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check the package cache before downloading software packages to avoid duplication.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D7C52">
            <w:pPr>
              <w:rPr>
                <w:rFonts w:ascii="Times New Roman" w:hAnsi="Times New Roman"/>
                <w:color w:val="000000" w:themeColor="text1"/>
                <w:lang w:eastAsia="zh-CN"/>
              </w:rPr>
            </w:pPr>
          </w:p>
          <w:p w:rsidR="00011418" w:rsidRPr="00774742" w:rsidRDefault="00011418" w:rsidP="007D7C52">
            <w:pPr>
              <w:rPr>
                <w:rFonts w:ascii="Times New Roman" w:hAnsi="Times New Roman"/>
                <w:color w:val="000000" w:themeColor="text1"/>
                <w:lang w:eastAsia="zh-CN"/>
              </w:rPr>
            </w:pPr>
            <w:r w:rsidRPr="00774742">
              <w:rPr>
                <w:rFonts w:ascii="Times New Roman" w:hAnsi="Times New Roman"/>
                <w:color w:val="000000" w:themeColor="text1"/>
              </w:rPr>
              <w:t>TC_DeviceManage_001.9</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SRD-356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identify all device-type software versions in its cache that are available for installation on edge devices.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D7C52">
            <w:pPr>
              <w:rPr>
                <w:rFonts w:ascii="Times New Roman" w:hAnsi="Times New Roman"/>
                <w:color w:val="000000" w:themeColor="text1"/>
                <w:lang w:eastAsia="zh-CN"/>
              </w:rPr>
            </w:pPr>
          </w:p>
          <w:p w:rsidR="00F60C28" w:rsidRPr="00774742" w:rsidRDefault="00F60C28" w:rsidP="007D7C52">
            <w:pPr>
              <w:rPr>
                <w:rFonts w:ascii="Times New Roman" w:hAnsi="Times New Roman"/>
                <w:color w:val="000000" w:themeColor="text1"/>
                <w:lang w:eastAsia="zh-CN"/>
              </w:rPr>
            </w:pPr>
            <w:r w:rsidRPr="00774742">
              <w:rPr>
                <w:rFonts w:ascii="Times New Roman" w:hAnsi="Times New Roman"/>
                <w:color w:val="000000" w:themeColor="text1"/>
              </w:rPr>
              <w:t>TC_Agent_022.2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SRD-357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Upon connecting to the server, the gateway agent shall send a message to the server requesting all software versions for a specific device type that are available on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90403">
            <w:pPr>
              <w:rPr>
                <w:rFonts w:ascii="Times New Roman" w:hAnsi="Times New Roman"/>
                <w:color w:val="000000" w:themeColor="text1"/>
                <w:lang w:eastAsia="zh-CN"/>
              </w:rPr>
            </w:pPr>
          </w:p>
          <w:p w:rsidR="00430286" w:rsidRPr="00774742" w:rsidRDefault="00430286" w:rsidP="0029040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SRD-358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"software request" message sent by the gateway agent upon connection to the server shall retrieve a list of all the software versions for a specific device type the server currently has available.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290403">
            <w:pPr>
              <w:rPr>
                <w:rFonts w:ascii="Times New Roman" w:hAnsi="Times New Roman"/>
                <w:color w:val="000000" w:themeColor="text1"/>
                <w:lang w:eastAsia="zh-CN"/>
              </w:rPr>
            </w:pPr>
          </w:p>
          <w:p w:rsidR="00430286" w:rsidRPr="00774742" w:rsidRDefault="00430286" w:rsidP="00290403">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SRD-359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determine which device type software is missing from the gateway agent's software list.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90403" w:rsidRPr="00774742" w:rsidRDefault="00290403" w:rsidP="0029040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290403" w:rsidRPr="00774742" w:rsidRDefault="00290403" w:rsidP="0029040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p w:rsidR="00290403" w:rsidRPr="00774742" w:rsidRDefault="00290403" w:rsidP="0029040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.6</w:t>
            </w:r>
          </w:p>
          <w:p w:rsidR="00F878F2" w:rsidRPr="00774742" w:rsidRDefault="00290403" w:rsidP="0029040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determine the software needed based on the difference between software in its cache and the available software listed by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.6</w:t>
            </w:r>
          </w:p>
          <w:p w:rsidR="00F878F2"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SRD-414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gateway agent shall download all missing software based on the users authorized device type(s).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.3</w:t>
            </w:r>
          </w:p>
          <w:p w:rsidR="00735F5B" w:rsidRPr="00774742" w:rsidRDefault="00735F5B" w:rsidP="00735F5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F878F2" w:rsidRPr="00774742" w:rsidRDefault="00735F5B"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SRD-361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gateway agent shall download all missing software based on the missing software message from the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.4</w:t>
            </w:r>
          </w:p>
          <w:p w:rsidR="00F878F2"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_DeviceManage_001</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SRD-158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support software package status.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563C9" w:rsidP="00D50A6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_HWSW_006</w:t>
            </w:r>
            <w:r w:rsidRPr="00774742">
              <w:rPr>
                <w:rFonts w:ascii="Times New Roman" w:hAnsi="Times New Roman"/>
                <w:color w:val="000000" w:themeColor="text1"/>
                <w:lang w:eastAsia="zh-CN"/>
              </w:rPr>
              <w:t>.1</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.2</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.3</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.4</w:t>
            </w:r>
          </w:p>
          <w:p w:rsidR="00B563C9" w:rsidRPr="00774742" w:rsidRDefault="00B563C9" w:rsidP="00D50A6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SRD-159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software package status shall include:</w:t>
            </w:r>
            <w:r w:rsidRPr="00774742">
              <w:rPr>
                <w:rFonts w:ascii="Times New Roman" w:hAnsi="Times New Roman"/>
                <w:color w:val="000000" w:themeColor="text1"/>
              </w:rPr>
              <w:br/>
              <w:t>Limited Release</w:t>
            </w:r>
            <w:r w:rsidRPr="00774742">
              <w:rPr>
                <w:rFonts w:ascii="Times New Roman" w:hAnsi="Times New Roman"/>
                <w:color w:val="000000" w:themeColor="text1"/>
              </w:rPr>
              <w:br/>
              <w:t>In Production</w:t>
            </w:r>
            <w:r w:rsidRPr="00774742">
              <w:rPr>
                <w:rFonts w:ascii="Times New Roman" w:hAnsi="Times New Roman"/>
                <w:color w:val="000000" w:themeColor="text1"/>
              </w:rPr>
              <w:br/>
              <w:t>Archived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.2</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.3</w:t>
            </w:r>
          </w:p>
          <w:p w:rsidR="00B563C9"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.4</w:t>
            </w:r>
          </w:p>
          <w:p w:rsidR="00F878F2" w:rsidRPr="00774742" w:rsidRDefault="00B563C9" w:rsidP="00B563C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CF5040"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SRD-160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agent shall present a list of all available software packages to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B563C9"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TS_DeviceManage_001.4</w:t>
            </w:r>
          </w:p>
          <w:p w:rsidR="00F878F2" w:rsidRPr="00774742" w:rsidRDefault="00F878F2"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DeviceManageForVLLS10TestProcedure</w:t>
            </w:r>
          </w:p>
          <w:p w:rsidR="00F878F2" w:rsidRPr="00774742" w:rsidRDefault="00F878F2"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DeviceManageDisconnectModeForVLLS10TestProcedure</w:t>
            </w:r>
          </w:p>
          <w:p w:rsidR="00F878F2" w:rsidRPr="00774742" w:rsidRDefault="00F878F2"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DeviceManageForVLFT10TestProcedure</w:t>
            </w:r>
          </w:p>
          <w:p w:rsidR="00F878F2" w:rsidRPr="00774742" w:rsidRDefault="00F878F2"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DeviceManageDisconnectModeForVLFT10TestProcedure</w:t>
            </w:r>
          </w:p>
          <w:p w:rsidR="00EE6634" w:rsidRPr="00774742" w:rsidRDefault="00EE6634" w:rsidP="00EE6634">
            <w:pPr>
              <w:rPr>
                <w:rFonts w:ascii="Times New Roman" w:hAnsi="Times New Roman"/>
                <w:color w:val="000000" w:themeColor="text1"/>
                <w:lang w:eastAsia="zh-CN"/>
              </w:rPr>
            </w:pPr>
            <w:r w:rsidRPr="00774742">
              <w:rPr>
                <w:rFonts w:ascii="Times New Roman" w:hAnsi="Times New Roman"/>
                <w:color w:val="000000" w:themeColor="text1"/>
                <w:lang w:eastAsia="zh-CN"/>
              </w:rPr>
              <w:t>DeviceManageTestProcedureForVentilator</w:t>
            </w:r>
          </w:p>
          <w:p w:rsidR="006D0EFE" w:rsidRPr="00774742" w:rsidRDefault="006D0EFE" w:rsidP="00EE6634">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DeviceManageDisconnectModeTestProcedureForVentilator</w:t>
            </w:r>
          </w:p>
          <w:p w:rsidR="006C4AB1" w:rsidRPr="00774742" w:rsidRDefault="006C4AB1" w:rsidP="006C4AB1">
            <w:pPr>
              <w:rPr>
                <w:rFonts w:ascii="Times New Roman" w:hAnsi="Times New Roman"/>
                <w:color w:val="000000" w:themeColor="text1"/>
                <w:lang w:eastAsia="zh-CN"/>
              </w:rPr>
            </w:pPr>
            <w:r w:rsidRPr="00774742">
              <w:rPr>
                <w:rFonts w:ascii="Times New Roman" w:hAnsi="Times New Roman"/>
                <w:color w:val="000000" w:themeColor="text1"/>
                <w:lang w:eastAsia="zh-CN"/>
              </w:rPr>
              <w:t>DeviceManageTestProcedureForSCD700</w:t>
            </w:r>
          </w:p>
          <w:p w:rsidR="00EE6634" w:rsidRPr="00774742" w:rsidRDefault="003A0504"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DeviceManageFor_Emprint_Procedure_Planning_Application_TestProcedure</w:t>
            </w:r>
          </w:p>
          <w:p w:rsidR="00DB5993" w:rsidRPr="00774742" w:rsidRDefault="00DB5993" w:rsidP="00795809">
            <w:pPr>
              <w:rPr>
                <w:rFonts w:ascii="Times New Roman" w:hAnsi="Times New Roman"/>
                <w:color w:val="000000" w:themeColor="text1"/>
                <w:lang w:eastAsia="zh-CN"/>
              </w:rPr>
            </w:pPr>
            <w:r w:rsidRPr="00774742">
              <w:rPr>
                <w:rFonts w:ascii="Times New Roman" w:eastAsia="Times New Roman" w:hAnsi="Times New Roman"/>
                <w:color w:val="000000" w:themeColor="text1"/>
              </w:rPr>
              <w:t>DeviceManageDisconnectModeFor_Emprint_Procedure_Planning_Application_TestProcedure</w:t>
            </w:r>
          </w:p>
          <w:p w:rsidR="003A0504" w:rsidRPr="00774742" w:rsidRDefault="002973BC" w:rsidP="00795809">
            <w:pPr>
              <w:rPr>
                <w:rFonts w:ascii="Times New Roman" w:hAnsi="Times New Roman"/>
                <w:color w:val="000000" w:themeColor="text1"/>
                <w:lang w:val="de-DE" w:eastAsia="zh-CN"/>
              </w:rPr>
            </w:pPr>
            <w:r w:rsidRPr="00774742">
              <w:rPr>
                <w:rFonts w:ascii="Times New Roman" w:eastAsia="Times New Roman" w:hAnsi="Times New Roman"/>
                <w:color w:val="000000" w:themeColor="text1"/>
                <w:lang w:val="de-DE" w:eastAsia="zh-CN"/>
              </w:rPr>
              <w:t>E2E_SoftwareUpdate_online</w:t>
            </w:r>
          </w:p>
          <w:p w:rsidR="00DB5993" w:rsidRPr="00774742" w:rsidRDefault="00DB5993" w:rsidP="00795809">
            <w:pPr>
              <w:rPr>
                <w:rFonts w:ascii="Times New Roman" w:hAnsi="Times New Roman"/>
                <w:color w:val="000000" w:themeColor="text1"/>
                <w:lang w:val="de-DE" w:eastAsia="zh-CN"/>
              </w:rPr>
            </w:pPr>
            <w:r w:rsidRPr="00774742">
              <w:rPr>
                <w:rFonts w:ascii="Times New Roman" w:eastAsia="Times New Roman" w:hAnsi="Times New Roman"/>
                <w:color w:val="000000" w:themeColor="text1"/>
                <w:lang w:val="de-DE" w:eastAsia="zh-CN"/>
              </w:rPr>
              <w:t>E2E_SoftwareUpdate_offline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val="de-DE"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SRD-161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100D5">
            <w:pPr>
              <w:rPr>
                <w:rFonts w:ascii="Times New Roman" w:hAnsi="Times New Roman"/>
                <w:color w:val="000000" w:themeColor="text1"/>
                <w:lang w:eastAsia="zh-CN"/>
              </w:rPr>
            </w:pPr>
            <w:r w:rsidRPr="00774742">
              <w:rPr>
                <w:rFonts w:ascii="Times New Roman" w:hAnsi="Times New Roman"/>
                <w:color w:val="000000" w:themeColor="text1"/>
              </w:rPr>
              <w:t>The software package at the agent shall have an expiration time.</w:t>
            </w:r>
            <w:r w:rsidRPr="00774742">
              <w:rPr>
                <w:rFonts w:ascii="Times New Roman" w:hAnsi="Times New Roman"/>
                <w:color w:val="000000" w:themeColor="text1"/>
                <w:lang w:eastAsia="zh-CN"/>
              </w:rPr>
              <w:t xml:space="preserve">(default </w:t>
            </w:r>
            <w:r w:rsidR="00B100D5" w:rsidRPr="00774742">
              <w:rPr>
                <w:rFonts w:ascii="Times New Roman" w:hAnsi="Times New Roman"/>
                <w:color w:val="000000" w:themeColor="text1"/>
                <w:lang w:eastAsia="zh-CN"/>
              </w:rPr>
              <w:t xml:space="preserve">90 </w:t>
            </w:r>
            <w:r w:rsidRPr="00774742">
              <w:rPr>
                <w:rFonts w:ascii="Times New Roman" w:hAnsi="Times New Roman"/>
                <w:color w:val="000000" w:themeColor="text1"/>
                <w:lang w:eastAsia="zh-CN"/>
              </w:rPr>
              <w:t>days, SCD700:3700 days)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F22B8"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_Security_002</w:t>
            </w:r>
            <w:r w:rsidRPr="00774742">
              <w:rPr>
                <w:rFonts w:ascii="Times New Roman" w:hAnsi="Times New Roman"/>
                <w:color w:val="000000" w:themeColor="text1"/>
                <w:lang w:eastAsia="zh-CN"/>
              </w:rPr>
              <w:t>.1</w:t>
            </w:r>
          </w:p>
          <w:p w:rsidR="005F22B8" w:rsidRPr="00774742" w:rsidRDefault="005F22B8"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.2</w:t>
            </w:r>
          </w:p>
          <w:p w:rsidR="005F22B8" w:rsidRPr="00774742" w:rsidRDefault="005F22B8"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.3</w:t>
            </w:r>
          </w:p>
          <w:p w:rsidR="005F22B8" w:rsidRPr="00774742" w:rsidRDefault="005F22B8"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_Security_002</w:t>
            </w:r>
            <w:r w:rsidRPr="00774742">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device software installation shall be done by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F22B8" w:rsidP="0061798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_Agent_003</w:t>
            </w:r>
            <w:r w:rsidRPr="00774742">
              <w:rPr>
                <w:rFonts w:ascii="Times New Roman" w:hAnsi="Times New Roman"/>
                <w:color w:val="000000" w:themeColor="text1"/>
                <w:lang w:eastAsia="zh-CN"/>
              </w:rPr>
              <w:t>.1-TC_Agent_003.4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4.1-TC_Agent_004.4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5.1-TC_Agent_005.4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6.1-TC_Agent_006.4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7.1-TC_Agent_007.4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8.1-TC_Agent_008.4</w:t>
            </w:r>
          </w:p>
          <w:p w:rsidR="005F22B8" w:rsidRPr="00774742" w:rsidRDefault="005F22B8" w:rsidP="005F22B8">
            <w:pPr>
              <w:rPr>
                <w:rFonts w:ascii="Times New Roman" w:hAnsi="Times New Roman"/>
                <w:color w:val="000000" w:themeColor="text1"/>
                <w:lang w:eastAsia="zh-CN"/>
              </w:rPr>
            </w:pPr>
          </w:p>
          <w:p w:rsidR="00F878F2" w:rsidRPr="00774742" w:rsidRDefault="00F878F2" w:rsidP="005F22B8">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confirm successful updates of device software.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_Agent_003</w:t>
            </w:r>
            <w:r w:rsidRPr="00774742">
              <w:rPr>
                <w:rFonts w:ascii="Times New Roman" w:hAnsi="Times New Roman"/>
                <w:color w:val="000000" w:themeColor="text1"/>
                <w:lang w:eastAsia="zh-CN"/>
              </w:rPr>
              <w:t>.1-TC_Agent_003.4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4.1-TC_Agent_004.4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5.1-TC_Agent_005.4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6.1-TC_Agent_006.4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7.1-TC_Agent_007.4</w:t>
            </w:r>
          </w:p>
          <w:p w:rsidR="005F22B8" w:rsidRPr="00774742" w:rsidRDefault="005F22B8" w:rsidP="005F22B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8.1-TC_Agent_008.4</w:t>
            </w:r>
          </w:p>
          <w:p w:rsidR="00F878F2" w:rsidRPr="00774742" w:rsidRDefault="00F878F2" w:rsidP="00AF75BB">
            <w:pPr>
              <w:rPr>
                <w:rFonts w:ascii="Times New Roman" w:hAnsi="Times New Roman"/>
                <w:color w:val="000000" w:themeColor="text1"/>
                <w:lang w:eastAsia="zh-CN"/>
              </w:rPr>
            </w:pPr>
            <w:r w:rsidRPr="00774742">
              <w:rPr>
                <w:rFonts w:ascii="Times New Roman" w:hAnsi="Times New Roman"/>
                <w:color w:val="000000" w:themeColor="text1"/>
                <w:lang w:eastAsia="zh-CN"/>
              </w:rPr>
              <w:br/>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SRD-178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prevent download of any package with ‘Limited Release’ status by users with insufficient privileges.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F22B8"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TC_RolePermission_006.2</w:t>
            </w:r>
          </w:p>
          <w:p w:rsidR="00AF75BB" w:rsidRPr="00774742" w:rsidRDefault="00AF75BB" w:rsidP="00AF75BB">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provide a user interface to allow administrative users to upload software packages to the system.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76A5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p w:rsidR="00876A5A" w:rsidRPr="00774742" w:rsidRDefault="00876A5A" w:rsidP="00876A5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.2</w:t>
            </w:r>
          </w:p>
          <w:p w:rsidR="00700E81" w:rsidRPr="00774742" w:rsidRDefault="00700E81" w:rsidP="00876A5A">
            <w:pPr>
              <w:rPr>
                <w:rFonts w:ascii="Times New Roman" w:hAnsi="Times New Roman"/>
                <w:color w:val="000000" w:themeColor="text1"/>
                <w:lang w:eastAsia="zh-CN"/>
              </w:rPr>
            </w:pPr>
          </w:p>
          <w:p w:rsidR="00876A5A" w:rsidRPr="00774742" w:rsidRDefault="00700E81"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F878F2" w:rsidRPr="00774742" w:rsidRDefault="00F878F2" w:rsidP="00795809">
            <w:pPr>
              <w:rPr>
                <w:rFonts w:ascii="Times New Roman" w:hAnsi="Times New Roman"/>
                <w:color w:val="000000" w:themeColor="text1"/>
                <w:lang w:eastAsia="zh-CN"/>
              </w:rPr>
            </w:pPr>
          </w:p>
          <w:p w:rsidR="00185A1B" w:rsidRPr="00774742" w:rsidRDefault="00185A1B" w:rsidP="00795809">
            <w:pPr>
              <w:rPr>
                <w:rFonts w:ascii="Times New Roman" w:hAnsi="Times New Roman"/>
                <w:color w:val="000000" w:themeColor="text1"/>
                <w:lang w:eastAsia="zh-CN"/>
              </w:rPr>
            </w:pPr>
            <w:r w:rsidRPr="00774742">
              <w:rPr>
                <w:rFonts w:ascii="Times New Roman" w:hAnsi="Times New Roman"/>
                <w:color w:val="000000" w:themeColor="text1"/>
              </w:rPr>
              <w:t>TC_HWSW_006.6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SRD-180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default to setting the status of new software packages to ‘Limited Release’.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76A5A" w:rsidRPr="00774742" w:rsidRDefault="00876A5A" w:rsidP="00876A5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p w:rsidR="00F878F2" w:rsidRPr="00774742" w:rsidRDefault="00876A5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SRD-181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allow the administrator to set the software package status of a software package.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C74A0" w:rsidRPr="00774742" w:rsidRDefault="00876A5A" w:rsidP="00876A5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.1-</w:t>
            </w:r>
            <w:r w:rsidR="007C74A0" w:rsidRPr="00774742">
              <w:rPr>
                <w:rFonts w:ascii="Times New Roman" w:hAnsi="Times New Roman"/>
                <w:color w:val="000000" w:themeColor="text1"/>
              </w:rPr>
              <w:t xml:space="preserve"> T</w:t>
            </w:r>
            <w:r w:rsidR="007C74A0" w:rsidRPr="00774742">
              <w:rPr>
                <w:rFonts w:ascii="Times New Roman" w:hAnsi="Times New Roman"/>
                <w:color w:val="000000" w:themeColor="text1"/>
                <w:lang w:eastAsia="zh-CN"/>
              </w:rPr>
              <w:t>C</w:t>
            </w:r>
            <w:r w:rsidR="007C74A0" w:rsidRPr="00774742">
              <w:rPr>
                <w:rFonts w:ascii="Times New Roman" w:hAnsi="Times New Roman"/>
                <w:color w:val="000000" w:themeColor="text1"/>
              </w:rPr>
              <w:t>_HWSW_005</w:t>
            </w:r>
            <w:r w:rsidR="007C74A0" w:rsidRPr="00774742">
              <w:rPr>
                <w:rFonts w:ascii="Times New Roman" w:hAnsi="Times New Roman"/>
                <w:color w:val="000000" w:themeColor="text1"/>
                <w:lang w:eastAsia="zh-CN"/>
              </w:rPr>
              <w:t>.2</w:t>
            </w:r>
          </w:p>
          <w:p w:rsidR="00876A5A" w:rsidRPr="00774742" w:rsidRDefault="00876A5A" w:rsidP="00876A5A">
            <w:pPr>
              <w:rPr>
                <w:rFonts w:ascii="Times New Roman" w:hAnsi="Times New Roman"/>
                <w:color w:val="000000" w:themeColor="text1"/>
                <w:lang w:eastAsia="zh-CN"/>
              </w:rPr>
            </w:pPr>
          </w:p>
          <w:p w:rsidR="00700E81" w:rsidRPr="00774742" w:rsidRDefault="00700E81" w:rsidP="00876A5A">
            <w:pPr>
              <w:rPr>
                <w:rFonts w:ascii="Times New Roman" w:hAnsi="Times New Roman"/>
                <w:color w:val="000000" w:themeColor="text1"/>
                <w:lang w:eastAsia="zh-CN"/>
              </w:rPr>
            </w:pPr>
            <w:r w:rsidRPr="00774742">
              <w:rPr>
                <w:rFonts w:ascii="Times New Roman" w:hAnsi="Times New Roman"/>
                <w:color w:val="000000" w:themeColor="text1"/>
                <w:lang w:eastAsia="zh-CN"/>
              </w:rPr>
              <w:t>TC_HWSW_015.1</w:t>
            </w:r>
          </w:p>
          <w:p w:rsidR="00876A5A" w:rsidRPr="00774742" w:rsidRDefault="00876A5A" w:rsidP="00876A5A">
            <w:pPr>
              <w:rPr>
                <w:rFonts w:ascii="Times New Roman" w:hAnsi="Times New Roman"/>
                <w:color w:val="000000" w:themeColor="text1"/>
                <w:lang w:eastAsia="zh-CN"/>
              </w:rPr>
            </w:pPr>
          </w:p>
          <w:p w:rsidR="00F878F2" w:rsidRPr="00774742" w:rsidRDefault="00876A5A" w:rsidP="000300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w:t>
            </w:r>
            <w:r w:rsidR="000300D4" w:rsidRPr="00774742">
              <w:rPr>
                <w:rFonts w:ascii="Times New Roman" w:hAnsi="Times New Roman"/>
                <w:color w:val="000000" w:themeColor="text1"/>
                <w:lang w:eastAsia="zh-CN"/>
              </w:rPr>
              <w:t>3</w:t>
            </w:r>
            <w:r w:rsidRPr="00774742">
              <w:rPr>
                <w:rFonts w:ascii="Times New Roman" w:hAnsi="Times New Roman"/>
                <w:color w:val="000000" w:themeColor="text1"/>
                <w:lang w:eastAsia="zh-CN"/>
              </w:rPr>
              <w:t>-TC_HWSW_006.5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SRD-530 (Gateway 1503)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provide a means by which a user with appropriate privileges to set the release order precedence of the Software packages.</w:t>
            </w:r>
            <w:r w:rsidRPr="00774742">
              <w:rPr>
                <w:rFonts w:ascii="Times New Roman" w:hAnsi="Times New Roman"/>
                <w:color w:val="000000" w:themeColor="text1"/>
              </w:rPr>
              <w:br/>
              <w:t xml:space="preserve">NOTE: The appropriate permissions are defined in SRD-478, use SW Catalog Catalog permission for this req.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76A5A" w:rsidRPr="00774742" w:rsidRDefault="00876A5A" w:rsidP="00876A5A">
            <w:pPr>
              <w:rPr>
                <w:rFonts w:ascii="Times New Roman" w:hAnsi="Times New Roman"/>
                <w:color w:val="000000" w:themeColor="text1"/>
                <w:lang w:eastAsia="zh-CN"/>
              </w:rPr>
            </w:pPr>
          </w:p>
          <w:p w:rsidR="00106597" w:rsidRPr="00774742" w:rsidRDefault="00303D87" w:rsidP="00876A5A">
            <w:pPr>
              <w:rPr>
                <w:rFonts w:ascii="Times New Roman" w:hAnsi="Times New Roman"/>
                <w:color w:val="000000" w:themeColor="text1"/>
                <w:lang w:eastAsia="zh-CN"/>
              </w:rPr>
            </w:pPr>
            <w:r w:rsidRPr="00774742">
              <w:rPr>
                <w:rFonts w:ascii="Times New Roman" w:hAnsi="Times New Roman"/>
                <w:color w:val="000000" w:themeColor="text1"/>
              </w:rPr>
              <w:t>TC_HWSW_005.5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1295"/>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SRD-531 (Gateway 1503)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The system shall use the pre specified release order precedence to download latest software.</w:t>
            </w:r>
            <w:r w:rsidRPr="00774742">
              <w:rPr>
                <w:rFonts w:ascii="Times New Roman" w:hAnsi="Times New Roman"/>
                <w:color w:val="000000" w:themeColor="text1"/>
              </w:rPr>
              <w:br/>
              <w:t xml:space="preserve">NOTE: This should operate in both connected and disconnected mode.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570E8A">
            <w:pPr>
              <w:rPr>
                <w:rFonts w:ascii="Times New Roman" w:hAnsi="Times New Roman"/>
                <w:color w:val="000000" w:themeColor="text1"/>
                <w:lang w:eastAsia="zh-CN"/>
              </w:rPr>
            </w:pPr>
          </w:p>
          <w:p w:rsidR="002D4B37" w:rsidRPr="00774742" w:rsidRDefault="00303D87" w:rsidP="00570E8A">
            <w:pPr>
              <w:rPr>
                <w:rFonts w:ascii="Times New Roman" w:hAnsi="Times New Roman"/>
                <w:color w:val="000000" w:themeColor="text1"/>
                <w:lang w:eastAsia="zh-CN"/>
              </w:rPr>
            </w:pPr>
            <w:r w:rsidRPr="00774742">
              <w:rPr>
                <w:rFonts w:ascii="Times New Roman" w:hAnsi="Times New Roman"/>
                <w:color w:val="000000" w:themeColor="text1"/>
              </w:rPr>
              <w:t>TC_HWSW_005.5</w:t>
            </w:r>
          </w:p>
          <w:p w:rsidR="002D4B37" w:rsidRPr="00774742" w:rsidRDefault="00773A50" w:rsidP="00570E8A">
            <w:pPr>
              <w:rPr>
                <w:rFonts w:ascii="Times New Roman" w:hAnsi="Times New Roman"/>
                <w:color w:val="000000" w:themeColor="text1"/>
                <w:lang w:eastAsia="zh-CN"/>
              </w:rPr>
            </w:pPr>
            <w:r w:rsidRPr="00774742">
              <w:rPr>
                <w:rFonts w:ascii="Times New Roman" w:hAnsi="Times New Roman"/>
                <w:color w:val="000000" w:themeColor="text1"/>
              </w:rPr>
              <w:t>TC_HWSW_018.1</w:t>
            </w:r>
          </w:p>
          <w:p w:rsidR="00003385" w:rsidRPr="00774742" w:rsidRDefault="00773A50" w:rsidP="00773A50">
            <w:pPr>
              <w:rPr>
                <w:rFonts w:ascii="Times New Roman" w:hAnsi="Times New Roman"/>
                <w:color w:val="000000" w:themeColor="text1"/>
                <w:lang w:eastAsia="zh-CN"/>
              </w:rPr>
            </w:pPr>
            <w:r w:rsidRPr="00774742">
              <w:rPr>
                <w:rFonts w:ascii="Times New Roman" w:hAnsi="Times New Roman"/>
                <w:color w:val="000000" w:themeColor="text1"/>
              </w:rPr>
              <w:t>TC_HWSW_018.</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SRD-662 (Gateway 2224)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inform the Client application of the pre-specified order precedence of the downloaded software.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D4B37" w:rsidRPr="00774742" w:rsidRDefault="00303D87" w:rsidP="002D4B37">
            <w:pPr>
              <w:rPr>
                <w:rFonts w:ascii="Times New Roman" w:hAnsi="Times New Roman"/>
                <w:color w:val="000000" w:themeColor="text1"/>
                <w:lang w:eastAsia="zh-CN"/>
              </w:rPr>
            </w:pPr>
            <w:r w:rsidRPr="00774742">
              <w:rPr>
                <w:rFonts w:ascii="Times New Roman" w:hAnsi="Times New Roman"/>
                <w:color w:val="000000" w:themeColor="text1"/>
              </w:rPr>
              <w:t>TC_HWSW_005.5</w:t>
            </w:r>
          </w:p>
          <w:p w:rsidR="00773A50" w:rsidRPr="00774742" w:rsidRDefault="00773A50" w:rsidP="00773A50">
            <w:pPr>
              <w:rPr>
                <w:rFonts w:ascii="Times New Roman" w:hAnsi="Times New Roman"/>
                <w:color w:val="000000" w:themeColor="text1"/>
                <w:lang w:eastAsia="zh-CN"/>
              </w:rPr>
            </w:pPr>
            <w:r w:rsidRPr="00774742">
              <w:rPr>
                <w:rFonts w:ascii="Times New Roman" w:hAnsi="Times New Roman"/>
                <w:color w:val="000000" w:themeColor="text1"/>
              </w:rPr>
              <w:t>TC_HWSW_018.1</w:t>
            </w:r>
          </w:p>
          <w:p w:rsidR="00003385" w:rsidRPr="00774742" w:rsidRDefault="00773A50" w:rsidP="00773A50">
            <w:pPr>
              <w:rPr>
                <w:rFonts w:ascii="Times New Roman" w:hAnsi="Times New Roman"/>
                <w:color w:val="000000" w:themeColor="text1"/>
                <w:lang w:eastAsia="zh-CN"/>
              </w:rPr>
            </w:pPr>
            <w:r w:rsidRPr="00774742">
              <w:rPr>
                <w:rFonts w:ascii="Times New Roman" w:hAnsi="Times New Roman"/>
                <w:color w:val="000000" w:themeColor="text1"/>
              </w:rPr>
              <w:t>TC_HWSW_018.</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SRD-661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rPr>
              <w:t xml:space="preserve">The system shall allow devices that have a running configuration which corresponds to an </w:t>
            </w:r>
            <w:r w:rsidRPr="00774742">
              <w:rPr>
                <w:rFonts w:ascii="Times New Roman" w:hAnsi="Times New Roman"/>
                <w:color w:val="000000" w:themeColor="text1"/>
                <w:lang w:eastAsia="zh-CN"/>
              </w:rPr>
              <w:t>archive</w:t>
            </w:r>
            <w:r w:rsidRPr="00774742">
              <w:rPr>
                <w:rFonts w:ascii="Times New Roman" w:hAnsi="Times New Roman"/>
                <w:color w:val="000000" w:themeColor="text1"/>
              </w:rPr>
              <w:t>d named system configuration to upgrade to newer named system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0E8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TC_Agent_012.1</w:t>
            </w:r>
          </w:p>
          <w:p w:rsidR="00570E8A" w:rsidRPr="00774742" w:rsidRDefault="00570E8A"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TC_Agent_012.2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SRD-706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Software package contains subtypes including:</w:t>
            </w:r>
          </w:p>
          <w:p w:rsidR="00F878F2" w:rsidRPr="00774742" w:rsidRDefault="00F878F2" w:rsidP="00795809">
            <w:pPr>
              <w:pStyle w:val="ListParagraph"/>
              <w:numPr>
                <w:ilvl w:val="0"/>
                <w:numId w:val="44"/>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lang w:eastAsia="zh-CN"/>
              </w:rPr>
              <w:t>Firmware</w:t>
            </w:r>
          </w:p>
          <w:p w:rsidR="00F878F2" w:rsidRPr="00774742" w:rsidRDefault="00F878F2" w:rsidP="00795809">
            <w:pPr>
              <w:pStyle w:val="ListParagraph"/>
              <w:numPr>
                <w:ilvl w:val="0"/>
                <w:numId w:val="44"/>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lang w:eastAsia="zh-CN"/>
              </w:rPr>
              <w:t>BootCode</w:t>
            </w:r>
          </w:p>
          <w:p w:rsidR="00F878F2" w:rsidRPr="00774742" w:rsidRDefault="00F878F2" w:rsidP="00795809">
            <w:pPr>
              <w:pStyle w:val="ListParagraph"/>
              <w:numPr>
                <w:ilvl w:val="0"/>
                <w:numId w:val="44"/>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lang w:eastAsia="zh-CN"/>
              </w:rPr>
              <w:t>Software Bundle</w:t>
            </w:r>
          </w:p>
          <w:p w:rsidR="00F878F2" w:rsidRPr="00774742" w:rsidRDefault="00F878F2" w:rsidP="00795809">
            <w:pPr>
              <w:pStyle w:val="ListParagraph"/>
              <w:numPr>
                <w:ilvl w:val="0"/>
                <w:numId w:val="44"/>
              </w:numPr>
              <w:spacing w:after="0" w:line="240" w:lineRule="auto"/>
              <w:contextualSpacing w:val="0"/>
              <w:rPr>
                <w:rFonts w:ascii="Times New Roman" w:hAnsi="Times New Roman"/>
                <w:color w:val="000000" w:themeColor="text1"/>
                <w:sz w:val="20"/>
                <w:szCs w:val="20"/>
                <w:lang w:eastAsia="zh-CN"/>
              </w:rPr>
            </w:pPr>
            <w:r w:rsidRPr="00774742">
              <w:rPr>
                <w:rFonts w:ascii="Times New Roman" w:hAnsi="Times New Roman"/>
                <w:color w:val="000000" w:themeColor="text1"/>
                <w:sz w:val="20"/>
                <w:szCs w:val="20"/>
                <w:lang w:eastAsia="zh-CN"/>
              </w:rPr>
              <w:t>Business Rule</w:t>
            </w:r>
          </w:p>
          <w:p w:rsidR="00F878F2" w:rsidRPr="00774742" w:rsidRDefault="00F878F2" w:rsidP="00DB582C">
            <w:pPr>
              <w:pStyle w:val="ListParagraph"/>
              <w:numPr>
                <w:ilvl w:val="0"/>
                <w:numId w:val="44"/>
              </w:numPr>
              <w:spacing w:after="0" w:line="240" w:lineRule="auto"/>
              <w:contextualSpacing w:val="0"/>
              <w:rPr>
                <w:rFonts w:ascii="Times New Roman" w:hAnsi="Times New Roman"/>
                <w:color w:val="000000" w:themeColor="text1"/>
                <w:sz w:val="20"/>
                <w:szCs w:val="20"/>
              </w:rPr>
            </w:pPr>
            <w:r w:rsidRPr="00774742">
              <w:rPr>
                <w:rFonts w:ascii="Times New Roman" w:hAnsi="Times New Roman"/>
                <w:color w:val="000000" w:themeColor="text1"/>
                <w:sz w:val="20"/>
                <w:szCs w:val="20"/>
                <w:lang w:eastAsia="zh-CN"/>
              </w:rPr>
              <w:t xml:space="preserve">Software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70E8A"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p w:rsidR="00570E8A" w:rsidRPr="00774742" w:rsidRDefault="00570E8A" w:rsidP="00570E8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.2</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SRD-707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When a user archives a software</w:t>
            </w:r>
            <w:r w:rsidRPr="00774742">
              <w:rPr>
                <w:rFonts w:ascii="Times New Roman" w:hAnsi="Times New Roman"/>
                <w:color w:val="000000" w:themeColor="text1"/>
                <w:lang w:eastAsia="zh-CN"/>
              </w:rPr>
              <w:t>/hardware</w:t>
            </w:r>
            <w:r w:rsidRPr="00774742">
              <w:rPr>
                <w:rFonts w:ascii="Times New Roman" w:hAnsi="Times New Roman"/>
                <w:color w:val="000000" w:themeColor="text1"/>
              </w:rPr>
              <w:t xml:space="preserve"> package which is contained within named configuration</w:t>
            </w:r>
            <w:r w:rsidRPr="00774742">
              <w:rPr>
                <w:rFonts w:ascii="Times New Roman" w:hAnsi="Times New Roman"/>
                <w:color w:val="000000" w:themeColor="text1"/>
                <w:lang w:eastAsia="zh-CN"/>
              </w:rPr>
              <w:t>s</w:t>
            </w:r>
            <w:r w:rsidRPr="00774742">
              <w:rPr>
                <w:rFonts w:ascii="Times New Roman" w:hAnsi="Times New Roman"/>
                <w:color w:val="000000" w:themeColor="text1"/>
              </w:rPr>
              <w:t>, they should get a popup telling them that by archiving the software</w:t>
            </w:r>
            <w:r w:rsidRPr="00774742">
              <w:rPr>
                <w:rFonts w:ascii="Times New Roman" w:hAnsi="Times New Roman"/>
                <w:color w:val="000000" w:themeColor="text1"/>
                <w:lang w:eastAsia="zh-CN"/>
              </w:rPr>
              <w:t>/hardware</w:t>
            </w:r>
            <w:r w:rsidRPr="00774742">
              <w:rPr>
                <w:rFonts w:ascii="Times New Roman" w:hAnsi="Times New Roman"/>
                <w:color w:val="000000" w:themeColor="text1"/>
              </w:rPr>
              <w:t xml:space="preserve"> all configurations containing the software</w:t>
            </w:r>
            <w:r w:rsidRPr="00774742">
              <w:rPr>
                <w:rFonts w:ascii="Times New Roman" w:hAnsi="Times New Roman"/>
                <w:color w:val="000000" w:themeColor="text1"/>
                <w:lang w:eastAsia="zh-CN"/>
              </w:rPr>
              <w:t>/hardware</w:t>
            </w:r>
            <w:r w:rsidRPr="00774742">
              <w:rPr>
                <w:rFonts w:ascii="Times New Roman" w:hAnsi="Times New Roman"/>
                <w:color w:val="000000" w:themeColor="text1"/>
              </w:rPr>
              <w:t xml:space="preserve"> will also be archived</w:t>
            </w:r>
            <w:r w:rsidRPr="00774742">
              <w:rPr>
                <w:rFonts w:ascii="Times New Roman" w:hAnsi="Times New Roman"/>
                <w:color w:val="000000" w:themeColor="text1"/>
                <w:lang w:eastAsia="zh-CN"/>
              </w:rPr>
              <w:t xml:space="preserve"> and let user select whether to continue</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Note: see GW-2928, GW-2934</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07835"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_HWSW_002</w:t>
            </w:r>
            <w:r w:rsidRPr="00774742">
              <w:rPr>
                <w:rFonts w:ascii="Times New Roman" w:hAnsi="Times New Roman"/>
                <w:color w:val="000000" w:themeColor="text1"/>
                <w:lang w:eastAsia="zh-CN"/>
              </w:rPr>
              <w:t>.1-TC_HWSW_002.4</w:t>
            </w:r>
          </w:p>
          <w:p w:rsidR="00F878F2" w:rsidRPr="00774742" w:rsidRDefault="00F878F2" w:rsidP="00C07835">
            <w:pPr>
              <w:rPr>
                <w:rFonts w:ascii="Times New Roman" w:hAnsi="Times New Roman"/>
                <w:color w:val="000000" w:themeColor="text1"/>
                <w:lang w:eastAsia="zh-CN"/>
              </w:rPr>
            </w:pPr>
            <w:r w:rsidRPr="00774742">
              <w:rPr>
                <w:rFonts w:ascii="Times New Roman" w:hAnsi="Times New Roman"/>
                <w:color w:val="000000" w:themeColor="text1"/>
              </w:rPr>
              <w:t>T</w:t>
            </w:r>
            <w:r w:rsidR="00C07835"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00C07835" w:rsidRPr="00774742">
              <w:rPr>
                <w:rFonts w:ascii="Times New Roman" w:hAnsi="Times New Roman"/>
                <w:color w:val="000000" w:themeColor="text1"/>
                <w:lang w:eastAsia="zh-CN"/>
              </w:rPr>
              <w:t>.1-TC_HWSW_006.5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SRD-708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automatically create s</w:t>
            </w:r>
            <w:r w:rsidRPr="00774742">
              <w:rPr>
                <w:rFonts w:ascii="Times New Roman" w:hAnsi="Times New Roman"/>
                <w:color w:val="000000" w:themeColor="text1"/>
              </w:rPr>
              <w:t xml:space="preserve">oftware </w:t>
            </w:r>
            <w:r w:rsidRPr="00774742">
              <w:rPr>
                <w:rFonts w:ascii="Times New Roman" w:hAnsi="Times New Roman"/>
                <w:color w:val="000000" w:themeColor="text1"/>
                <w:lang w:eastAsia="zh-CN"/>
              </w:rPr>
              <w:t xml:space="preserve">items </w:t>
            </w:r>
            <w:r w:rsidRPr="00774742">
              <w:rPr>
                <w:rFonts w:ascii="Times New Roman" w:hAnsi="Times New Roman"/>
                <w:color w:val="000000" w:themeColor="text1"/>
              </w:rPr>
              <w:t>which do not exist in the SW Catalog when the system discovers them in a device's running configuration. And these software</w:t>
            </w:r>
            <w:r w:rsidRPr="00774742">
              <w:rPr>
                <w:rFonts w:ascii="Times New Roman" w:hAnsi="Times New Roman"/>
                <w:color w:val="000000" w:themeColor="text1"/>
                <w:lang w:eastAsia="zh-CN"/>
              </w:rPr>
              <w:t xml:space="preserve"> items </w:t>
            </w:r>
            <w:r w:rsidRPr="00774742">
              <w:rPr>
                <w:rFonts w:ascii="Times New Roman" w:hAnsi="Times New Roman"/>
                <w:color w:val="000000" w:themeColor="text1"/>
              </w:rPr>
              <w:t xml:space="preserve">shall be assigned with </w:t>
            </w:r>
            <w:r w:rsidRPr="00774742">
              <w:rPr>
                <w:rFonts w:ascii="Times New Roman" w:hAnsi="Times New Roman"/>
                <w:color w:val="000000" w:themeColor="text1"/>
                <w:lang w:eastAsia="zh-CN"/>
              </w:rPr>
              <w:t xml:space="preserve">software bundle </w:t>
            </w:r>
            <w:r w:rsidRPr="00774742">
              <w:rPr>
                <w:rFonts w:ascii="Times New Roman" w:hAnsi="Times New Roman"/>
                <w:color w:val="000000" w:themeColor="text1"/>
              </w:rPr>
              <w:t xml:space="preserve">as software </w:t>
            </w:r>
            <w:r w:rsidRPr="00774742">
              <w:rPr>
                <w:rFonts w:ascii="Times New Roman" w:hAnsi="Times New Roman"/>
                <w:color w:val="000000" w:themeColor="text1"/>
                <w:lang w:eastAsia="zh-CN"/>
              </w:rPr>
              <w:t>sub</w:t>
            </w:r>
            <w:r w:rsidRPr="00774742">
              <w:rPr>
                <w:rFonts w:ascii="Times New Roman" w:hAnsi="Times New Roman"/>
                <w:color w:val="000000" w:themeColor="text1"/>
              </w:rPr>
              <w:t>type</w:t>
            </w:r>
            <w:r w:rsidRPr="00774742">
              <w:rPr>
                <w:rFonts w:ascii="Times New Roman" w:hAnsi="Times New Roman"/>
                <w:color w:val="000000" w:themeColor="text1"/>
                <w:lang w:eastAsia="zh-CN"/>
              </w:rPr>
              <w:t xml:space="preserve"> by default.</w:t>
            </w:r>
          </w:p>
          <w:p w:rsidR="00F878F2" w:rsidRPr="00774742" w:rsidRDefault="00F878F2" w:rsidP="00795809">
            <w:pPr>
              <w:rPr>
                <w:rFonts w:ascii="Times New Roman" w:hAnsi="Times New Roman"/>
                <w:color w:val="000000" w:themeColor="text1"/>
                <w:lang w:eastAsia="zh-CN"/>
              </w:rPr>
            </w:pP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Note: See GW-3051</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.1-TC_DeviceManage_004.3</w:t>
            </w:r>
          </w:p>
          <w:p w:rsidR="00F878F2" w:rsidRPr="00774742" w:rsidRDefault="008A12AE" w:rsidP="00377A0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5.1-TC_DeviceManage_005.3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SRD-709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user to </w:t>
            </w:r>
            <w:r w:rsidRPr="00774742">
              <w:rPr>
                <w:rFonts w:ascii="Times New Roman" w:hAnsi="Times New Roman"/>
                <w:color w:val="000000" w:themeColor="text1"/>
              </w:rPr>
              <w:t>search software</w:t>
            </w:r>
            <w:r w:rsidRPr="00774742">
              <w:rPr>
                <w:rFonts w:ascii="Times New Roman" w:hAnsi="Times New Roman"/>
                <w:color w:val="000000" w:themeColor="text1"/>
                <w:lang w:eastAsia="zh-CN"/>
              </w:rPr>
              <w:t xml:space="preserve"> items</w:t>
            </w:r>
            <w:r w:rsidRPr="00774742">
              <w:rPr>
                <w:rFonts w:ascii="Times New Roman" w:hAnsi="Times New Roman"/>
                <w:color w:val="000000" w:themeColor="text1"/>
              </w:rPr>
              <w:t xml:space="preserve"> by software name, or device type, or software type</w:t>
            </w:r>
            <w:r w:rsidRPr="00774742">
              <w:rPr>
                <w:rFonts w:ascii="Times New Roman" w:hAnsi="Times New Roman"/>
                <w:color w:val="000000" w:themeColor="text1"/>
                <w:lang w:eastAsia="zh-CN"/>
              </w:rPr>
              <w:t xml:space="preserve"> per CoT under Software Catalog</w:t>
            </w:r>
            <w:r w:rsidRPr="00774742">
              <w:rPr>
                <w:rFonts w:ascii="Times New Roman" w:hAnsi="Times New Roman"/>
                <w:color w:val="000000" w:themeColor="text1"/>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A12AE"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_HWSW_008</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CoT Admin to </w:t>
            </w:r>
            <w:r w:rsidRPr="00774742">
              <w:rPr>
                <w:rFonts w:ascii="Times New Roman" w:hAnsi="Times New Roman"/>
                <w:color w:val="000000" w:themeColor="text1"/>
              </w:rPr>
              <w:t>associate the documents with software, in order to provide instructions or information to the end users.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A12AE"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_HWSW_005</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rPr>
            </w:pPr>
            <w:r w:rsidRPr="00774742">
              <w:rPr>
                <w:rFonts w:ascii="Times New Roman" w:hAnsi="Times New Roman"/>
                <w:color w:val="000000" w:themeColor="text1"/>
                <w:lang w:eastAsia="zh-CN"/>
              </w:rPr>
              <w:t xml:space="preserve">The system shall allow user to </w:t>
            </w:r>
            <w:r w:rsidRPr="00774742">
              <w:rPr>
                <w:rFonts w:ascii="Times New Roman" w:hAnsi="Times New Roman"/>
                <w:color w:val="000000" w:themeColor="text1"/>
              </w:rPr>
              <w:t>view the named system or software configurations that are associated with particular software.</w:t>
            </w:r>
          </w:p>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 xml:space="preserve">Note: This requirement applies to </w:t>
            </w:r>
            <w:r w:rsidRPr="00774742">
              <w:rPr>
                <w:rFonts w:ascii="Times New Roman" w:hAnsi="Times New Roman"/>
                <w:color w:val="000000" w:themeColor="text1"/>
                <w:lang w:eastAsia="zh-CN"/>
              </w:rPr>
              <w:t>N</w:t>
            </w:r>
            <w:r w:rsidRPr="00774742">
              <w:rPr>
                <w:rFonts w:ascii="Times New Roman" w:hAnsi="Times New Roman"/>
                <w:color w:val="000000" w:themeColor="text1"/>
              </w:rPr>
              <w:t>ame</w:t>
            </w:r>
            <w:r w:rsidRPr="00774742">
              <w:rPr>
                <w:rFonts w:ascii="Times New Roman" w:hAnsi="Times New Roman"/>
                <w:color w:val="000000" w:themeColor="text1"/>
                <w:lang w:eastAsia="zh-CN"/>
              </w:rPr>
              <w:t>d</w:t>
            </w:r>
            <w:r w:rsidRPr="00774742">
              <w:rPr>
                <w:rFonts w:ascii="Times New Roman" w:hAnsi="Times New Roman"/>
                <w:color w:val="000000" w:themeColor="text1"/>
              </w:rPr>
              <w:t xml:space="preserve"> Configurations devices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A12AE" w:rsidRPr="00774742" w:rsidRDefault="008A12AE" w:rsidP="00795809">
            <w:pPr>
              <w:rPr>
                <w:rFonts w:ascii="Times New Roman" w:hAnsi="Times New Roman"/>
                <w:color w:val="000000" w:themeColor="text1"/>
                <w:lang w:eastAsia="zh-CN"/>
              </w:rPr>
            </w:pPr>
          </w:p>
          <w:p w:rsidR="0022495D" w:rsidRPr="00774742" w:rsidRDefault="0022495D" w:rsidP="00795809">
            <w:pPr>
              <w:rPr>
                <w:rFonts w:ascii="Times New Roman" w:hAnsi="Times New Roman"/>
                <w:color w:val="000000" w:themeColor="text1"/>
                <w:lang w:eastAsia="zh-CN"/>
              </w:rPr>
            </w:pPr>
            <w:r w:rsidRPr="00774742">
              <w:rPr>
                <w:rFonts w:ascii="Times New Roman" w:hAnsi="Times New Roman"/>
                <w:color w:val="000000" w:themeColor="text1"/>
              </w:rPr>
              <w:t>TC_HWSW_008.1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998"/>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w:t>
            </w:r>
            <w:r w:rsidRPr="00774742">
              <w:rPr>
                <w:rFonts w:ascii="Times New Roman" w:hAnsi="Times New Roman"/>
                <w:color w:val="000000" w:themeColor="text1"/>
              </w:rPr>
              <w:t xml:space="preserve">ystem </w:t>
            </w:r>
            <w:r w:rsidRPr="00774742">
              <w:rPr>
                <w:rFonts w:ascii="Times New Roman" w:hAnsi="Times New Roman"/>
                <w:color w:val="000000" w:themeColor="text1"/>
                <w:lang w:eastAsia="zh-CN"/>
              </w:rPr>
              <w:t>shall</w:t>
            </w:r>
            <w:r w:rsidRPr="00774742">
              <w:rPr>
                <w:rFonts w:ascii="Times New Roman" w:hAnsi="Times New Roman"/>
                <w:color w:val="000000" w:themeColor="text1"/>
              </w:rPr>
              <w:t xml:space="preserve"> allow</w:t>
            </w:r>
            <w:r w:rsidRPr="00774742">
              <w:rPr>
                <w:rFonts w:ascii="Times New Roman" w:hAnsi="Times New Roman"/>
                <w:color w:val="000000" w:themeColor="text1"/>
                <w:lang w:eastAsia="zh-CN"/>
              </w:rPr>
              <w:t xml:space="preserve"> CoT Admin</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 xml:space="preserve">administrator user </w:t>
            </w:r>
            <w:r w:rsidRPr="00774742">
              <w:rPr>
                <w:rFonts w:ascii="Times New Roman" w:hAnsi="Times New Roman"/>
                <w:color w:val="000000" w:themeColor="text1"/>
              </w:rPr>
              <w:t>to clone existing software configuration(s) in order to create new software configuration(s)</w:t>
            </w:r>
            <w:r w:rsidRPr="00774742">
              <w:rPr>
                <w:rFonts w:ascii="Times New Roman" w:hAnsi="Times New Roman"/>
                <w:color w:val="000000" w:themeColor="text1"/>
                <w:lang w:eastAsia="zh-CN"/>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_NamedConf_009</w:t>
            </w:r>
            <w:r w:rsidRPr="00774742">
              <w:rPr>
                <w:rFonts w:ascii="Times New Roman" w:hAnsi="Times New Roman"/>
                <w:color w:val="000000" w:themeColor="text1"/>
                <w:lang w:eastAsia="zh-CN"/>
              </w:rPr>
              <w:t>.1</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_NamedConf_009</w:t>
            </w:r>
            <w:r w:rsidRPr="00774742">
              <w:rPr>
                <w:rFonts w:ascii="Times New Roman" w:hAnsi="Times New Roman"/>
                <w:color w:val="000000" w:themeColor="text1"/>
                <w:lang w:eastAsia="zh-CN"/>
              </w:rPr>
              <w:t>.2</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_NamedConf_009</w:t>
            </w:r>
            <w:r w:rsidRPr="00774742">
              <w:rPr>
                <w:rFonts w:ascii="Times New Roman" w:hAnsi="Times New Roman"/>
                <w:color w:val="000000" w:themeColor="text1"/>
                <w:lang w:eastAsia="zh-CN"/>
              </w:rPr>
              <w:t>.3</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_NamedConf_009</w:t>
            </w:r>
            <w:r w:rsidRPr="00774742">
              <w:rPr>
                <w:rFonts w:ascii="Times New Roman" w:hAnsi="Times New Roman"/>
                <w:color w:val="000000" w:themeColor="text1"/>
                <w:lang w:eastAsia="zh-CN"/>
              </w:rPr>
              <w:t>.4</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_NamedConf_009</w:t>
            </w:r>
            <w:r w:rsidRPr="00774742">
              <w:rPr>
                <w:rFonts w:ascii="Times New Roman" w:hAnsi="Times New Roman"/>
                <w:color w:val="000000" w:themeColor="text1"/>
                <w:lang w:eastAsia="zh-CN"/>
              </w:rPr>
              <w:t>.5</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_NamedConf_009</w:t>
            </w:r>
            <w:r w:rsidRPr="00774742">
              <w:rPr>
                <w:rFonts w:ascii="Times New Roman" w:hAnsi="Times New Roman"/>
                <w:color w:val="000000" w:themeColor="text1"/>
                <w:lang w:eastAsia="zh-CN"/>
              </w:rPr>
              <w:t>.6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98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user to </w:t>
            </w:r>
            <w:r w:rsidRPr="00774742">
              <w:rPr>
                <w:rFonts w:ascii="Times New Roman" w:hAnsi="Times New Roman"/>
                <w:color w:val="000000" w:themeColor="text1"/>
              </w:rPr>
              <w:t>see the clone map of a software configuration, such as parent, siblings, and children.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.1</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.2</w:t>
            </w:r>
          </w:p>
          <w:p w:rsidR="008A12AE" w:rsidRPr="00774742" w:rsidRDefault="008A12AE" w:rsidP="008A12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.3</w:t>
            </w:r>
          </w:p>
          <w:p w:rsidR="00F878F2" w:rsidRPr="00774742" w:rsidRDefault="00F878F2" w:rsidP="007958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SRD-716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The s</w:t>
            </w:r>
            <w:r w:rsidRPr="00774742">
              <w:rPr>
                <w:rFonts w:ascii="Times New Roman" w:hAnsi="Times New Roman"/>
                <w:color w:val="000000" w:themeColor="text1"/>
              </w:rPr>
              <w:t xml:space="preserve">ystem </w:t>
            </w:r>
            <w:r w:rsidRPr="00774742">
              <w:rPr>
                <w:rFonts w:ascii="Times New Roman" w:hAnsi="Times New Roman"/>
                <w:color w:val="000000" w:themeColor="text1"/>
                <w:lang w:eastAsia="zh-CN"/>
              </w:rPr>
              <w:t>shall</w:t>
            </w:r>
            <w:r w:rsidRPr="00774742">
              <w:rPr>
                <w:rFonts w:ascii="Times New Roman" w:hAnsi="Times New Roman"/>
                <w:color w:val="000000" w:themeColor="text1"/>
              </w:rPr>
              <w:t xml:space="preserve"> allow</w:t>
            </w:r>
            <w:r w:rsidRPr="00774742">
              <w:rPr>
                <w:rFonts w:ascii="Times New Roman" w:hAnsi="Times New Roman"/>
                <w:color w:val="000000" w:themeColor="text1"/>
                <w:lang w:eastAsia="zh-CN"/>
              </w:rPr>
              <w:t xml:space="preserve"> CoT Admin</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 xml:space="preserve">to </w:t>
            </w:r>
            <w:r w:rsidRPr="00774742">
              <w:rPr>
                <w:rFonts w:ascii="Times New Roman" w:hAnsi="Times New Roman"/>
                <w:color w:val="000000" w:themeColor="text1"/>
              </w:rPr>
              <w:t>add one or more country exclusion and associate it with a software item.</w:t>
            </w:r>
            <w:r w:rsidRPr="00774742">
              <w:rPr>
                <w:rFonts w:ascii="Times New Roman" w:hAnsi="Times New Roman"/>
                <w:color w:val="000000" w:themeColor="text1"/>
                <w:lang w:eastAsia="zh-CN"/>
              </w:rPr>
              <w:t xml:space="preserve"> If a software configuration or system configuration contains a software item that has country exclusion, then that configuration inherits the country exclusion from the item.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r w:rsidRPr="00774742">
              <w:rPr>
                <w:rFonts w:ascii="Times New Roman" w:hAnsi="Times New Roman"/>
                <w:color w:val="000000" w:themeColor="text1"/>
              </w:rPr>
              <w:t>T</w:t>
            </w:r>
            <w:r w:rsidR="008A12AE" w:rsidRPr="00774742">
              <w:rPr>
                <w:rFonts w:ascii="Times New Roman" w:hAnsi="Times New Roman"/>
                <w:color w:val="000000" w:themeColor="text1"/>
                <w:lang w:eastAsia="zh-CN"/>
              </w:rPr>
              <w:t>C</w:t>
            </w:r>
            <w:r w:rsidRPr="00774742">
              <w:rPr>
                <w:rFonts w:ascii="Times New Roman" w:hAnsi="Times New Roman"/>
                <w:color w:val="000000" w:themeColor="text1"/>
              </w:rPr>
              <w:t>_HWSW_009</w:t>
            </w:r>
            <w:r w:rsidR="008A12AE" w:rsidRPr="00774742">
              <w:rPr>
                <w:rFonts w:ascii="Times New Roman" w:hAnsi="Times New Roman"/>
                <w:color w:val="000000" w:themeColor="text1"/>
                <w:lang w:eastAsia="zh-CN"/>
              </w:rPr>
              <w:t>.1</w:t>
            </w:r>
          </w:p>
          <w:p w:rsidR="008A12AE" w:rsidRPr="00774742" w:rsidRDefault="00DF4C5C"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TC_HWSW_009.2</w:t>
            </w:r>
          </w:p>
          <w:p w:rsidR="00F878F2"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.2</w:t>
            </w:r>
          </w:p>
          <w:p w:rsidR="008A12AE" w:rsidRPr="00774742" w:rsidRDefault="008A12AE" w:rsidP="00795809">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95809">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SRD-1007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CE088B" w:rsidRPr="00774742" w:rsidRDefault="00CE088B" w:rsidP="00CE088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administrator user to transit status of software item as:</w:t>
            </w:r>
          </w:p>
          <w:p w:rsidR="00CE088B" w:rsidRPr="00774742" w:rsidRDefault="00CE088B" w:rsidP="00CE088B">
            <w:pPr>
              <w:rPr>
                <w:rFonts w:ascii="Times New Roman" w:hAnsi="Times New Roman"/>
                <w:color w:val="000000" w:themeColor="text1"/>
                <w:lang w:eastAsia="zh-CN"/>
              </w:rPr>
            </w:pPr>
          </w:p>
          <w:p w:rsidR="00CE088B" w:rsidRPr="00774742" w:rsidRDefault="00CE088B" w:rsidP="00CE088B">
            <w:pPr>
              <w:rPr>
                <w:rFonts w:ascii="Times New Roman" w:hAnsi="Times New Roman"/>
                <w:color w:val="000000" w:themeColor="text1"/>
                <w:lang w:eastAsia="zh-CN"/>
              </w:rPr>
            </w:pPr>
            <w:r w:rsidRPr="00774742">
              <w:rPr>
                <w:rFonts w:ascii="Times New Roman" w:hAnsi="Times New Roman"/>
                <w:color w:val="000000" w:themeColor="text1"/>
                <w:lang w:eastAsia="zh-CN"/>
              </w:rPr>
              <w:t>Unknown-&gt;Limited Release, In Production.</w:t>
            </w:r>
          </w:p>
          <w:p w:rsidR="00CE088B" w:rsidRPr="00774742" w:rsidRDefault="00CE088B" w:rsidP="00CE088B">
            <w:pPr>
              <w:rPr>
                <w:rFonts w:ascii="Times New Roman" w:hAnsi="Times New Roman"/>
                <w:color w:val="000000" w:themeColor="text1"/>
                <w:lang w:eastAsia="zh-CN"/>
              </w:rPr>
            </w:pPr>
            <w:r w:rsidRPr="00774742">
              <w:rPr>
                <w:rFonts w:ascii="Times New Roman" w:hAnsi="Times New Roman"/>
                <w:color w:val="000000" w:themeColor="text1"/>
                <w:lang w:eastAsia="zh-CN"/>
              </w:rPr>
              <w:t>Limited Release -&gt; In Production, Archived</w:t>
            </w:r>
          </w:p>
          <w:p w:rsidR="00CE088B" w:rsidRPr="00774742" w:rsidRDefault="00CE088B" w:rsidP="00CE088B">
            <w:pPr>
              <w:rPr>
                <w:rFonts w:ascii="Times New Roman" w:hAnsi="Times New Roman"/>
                <w:color w:val="000000" w:themeColor="text1"/>
                <w:lang w:eastAsia="zh-CN"/>
              </w:rPr>
            </w:pPr>
            <w:r w:rsidRPr="00774742">
              <w:rPr>
                <w:rFonts w:ascii="Times New Roman" w:hAnsi="Times New Roman"/>
                <w:color w:val="000000" w:themeColor="text1"/>
                <w:lang w:eastAsia="zh-CN"/>
              </w:rPr>
              <w:t>In Production -&gt; Archived, Limited Release</w:t>
            </w:r>
          </w:p>
          <w:p w:rsidR="00CE088B" w:rsidRPr="00774742" w:rsidRDefault="00CE088B" w:rsidP="00CE088B">
            <w:pPr>
              <w:rPr>
                <w:rFonts w:ascii="Times New Roman" w:hAnsi="Times New Roman"/>
                <w:color w:val="000000" w:themeColor="text1"/>
                <w:lang w:eastAsia="zh-CN"/>
              </w:rPr>
            </w:pPr>
            <w:r w:rsidRPr="00774742">
              <w:rPr>
                <w:rFonts w:ascii="Times New Roman" w:hAnsi="Times New Roman"/>
                <w:color w:val="000000" w:themeColor="text1"/>
                <w:lang w:eastAsia="zh-CN"/>
              </w:rPr>
              <w:t>Archived -&gt; Limited Release, In Production</w:t>
            </w:r>
          </w:p>
          <w:p w:rsidR="00CE088B" w:rsidRPr="00774742" w:rsidRDefault="00CE088B" w:rsidP="00CE088B">
            <w:pPr>
              <w:rPr>
                <w:rFonts w:ascii="Times New Roman" w:hAnsi="Times New Roman"/>
                <w:color w:val="000000" w:themeColor="text1"/>
                <w:lang w:eastAsia="zh-CN"/>
              </w:rPr>
            </w:pPr>
          </w:p>
          <w:p w:rsidR="00F878F2" w:rsidRPr="00774742" w:rsidRDefault="00F878F2" w:rsidP="00CE088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.5</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.6</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.7</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.8</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.9</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.10</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.11</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.12</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.13</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.14</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.15</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.16</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.17</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.18</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.19</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_HWSW_006</w:t>
            </w:r>
            <w:r w:rsidRPr="00774742">
              <w:rPr>
                <w:rFonts w:ascii="Times New Roman" w:hAnsi="Times New Roman"/>
                <w:color w:val="000000" w:themeColor="text1"/>
                <w:lang w:eastAsia="zh-CN"/>
              </w:rPr>
              <w:t>.20</w:t>
            </w:r>
          </w:p>
          <w:p w:rsidR="008A12AE" w:rsidRPr="00774742" w:rsidRDefault="008A12AE"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13432" w:rsidRPr="00774742" w:rsidRDefault="00213432">
            <w:pPr>
              <w:rPr>
                <w:rFonts w:ascii="Times New Roman" w:hAnsi="Times New Roman"/>
                <w:color w:val="000000" w:themeColor="text1"/>
                <w:lang w:eastAsia="zh-CN"/>
              </w:rPr>
            </w:pPr>
            <w:r w:rsidRPr="00774742">
              <w:rPr>
                <w:rFonts w:ascii="Times New Roman" w:hAnsi="Times New Roman"/>
                <w:color w:val="000000" w:themeColor="text1"/>
                <w:lang w:eastAsia="zh-CN"/>
              </w:rPr>
              <w:t>SRD-1028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13432" w:rsidRPr="00774742" w:rsidDel="00CE088B" w:rsidRDefault="00213432" w:rsidP="003C199B">
            <w:pPr>
              <w:rPr>
                <w:rFonts w:ascii="Times New Roman" w:hAnsi="Times New Roman"/>
                <w:color w:val="000000" w:themeColor="text1"/>
                <w:lang w:eastAsia="zh-CN"/>
              </w:rPr>
            </w:pPr>
            <w:r w:rsidRPr="00774742">
              <w:rPr>
                <w:rFonts w:ascii="Times New Roman" w:hAnsi="Times New Roman"/>
                <w:color w:val="000000" w:themeColor="text1"/>
              </w:rPr>
              <w:t>User with appropriate permission can edit existing SW item based on below rules: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13432" w:rsidRPr="00774742" w:rsidRDefault="00213432" w:rsidP="000E7F52">
            <w:pPr>
              <w:rPr>
                <w:rFonts w:ascii="Times New Roman" w:hAnsi="Times New Roman"/>
                <w:color w:val="000000" w:themeColor="text1"/>
                <w:lang w:eastAsia="zh-CN"/>
              </w:rPr>
            </w:pPr>
            <w:r w:rsidRPr="00774742">
              <w:rPr>
                <w:rFonts w:ascii="Times New Roman" w:hAnsi="Times New Roman"/>
                <w:color w:val="000000" w:themeColor="text1"/>
                <w:lang w:eastAsia="zh-CN"/>
              </w:rPr>
              <w:t>TC_HWSW_006.1</w:t>
            </w:r>
          </w:p>
          <w:p w:rsidR="00213432" w:rsidRPr="00774742" w:rsidRDefault="00213432" w:rsidP="00213432">
            <w:pPr>
              <w:rPr>
                <w:rFonts w:ascii="Times New Roman" w:hAnsi="Times New Roman"/>
                <w:color w:val="000000" w:themeColor="text1"/>
                <w:lang w:eastAsia="zh-CN"/>
              </w:rPr>
            </w:pPr>
            <w:r w:rsidRPr="00774742">
              <w:rPr>
                <w:rFonts w:ascii="Times New Roman" w:hAnsi="Times New Roman"/>
                <w:color w:val="000000" w:themeColor="text1"/>
                <w:lang w:eastAsia="zh-CN"/>
              </w:rPr>
              <w:t>TC_HWSW_006.2</w:t>
            </w:r>
          </w:p>
          <w:p w:rsidR="00213432" w:rsidRPr="00774742" w:rsidRDefault="00213432" w:rsidP="00213432">
            <w:pPr>
              <w:rPr>
                <w:rFonts w:ascii="Times New Roman" w:hAnsi="Times New Roman"/>
                <w:color w:val="000000" w:themeColor="text1"/>
                <w:lang w:eastAsia="zh-CN"/>
              </w:rPr>
            </w:pPr>
            <w:r w:rsidRPr="00774742">
              <w:rPr>
                <w:rFonts w:ascii="Times New Roman" w:hAnsi="Times New Roman"/>
                <w:color w:val="000000" w:themeColor="text1"/>
                <w:lang w:eastAsia="zh-CN"/>
              </w:rPr>
              <w:t>TC_HWSW_006.3</w:t>
            </w:r>
          </w:p>
          <w:p w:rsidR="00213432" w:rsidRPr="00774742" w:rsidRDefault="00213432" w:rsidP="00213432">
            <w:pPr>
              <w:rPr>
                <w:rFonts w:ascii="Times New Roman" w:hAnsi="Times New Roman"/>
                <w:color w:val="000000" w:themeColor="text1"/>
                <w:lang w:eastAsia="zh-CN"/>
              </w:rPr>
            </w:pPr>
            <w:r w:rsidRPr="00774742">
              <w:rPr>
                <w:rFonts w:ascii="Times New Roman" w:hAnsi="Times New Roman"/>
                <w:color w:val="000000" w:themeColor="text1"/>
                <w:lang w:eastAsia="zh-CN"/>
              </w:rPr>
              <w:t>TC_HWSW_006.4</w:t>
            </w:r>
          </w:p>
          <w:p w:rsidR="00213432" w:rsidRPr="00774742" w:rsidDel="00213432" w:rsidRDefault="00213432" w:rsidP="000E7F5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13432" w:rsidRPr="00774742" w:rsidRDefault="00213432" w:rsidP="003C199B">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3C199B" w:rsidRPr="00F22F0B" w:rsidRDefault="003C199B">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16       </w:t>
            </w:r>
            <w:r w:rsidRPr="00F22F0B">
              <w:rPr>
                <w:rFonts w:ascii="Times New Roman" w:hAnsi="Times New Roman"/>
                <w:b/>
                <w:color w:val="000000" w:themeColor="text1"/>
                <w:sz w:val="28"/>
                <w:u w:val="single"/>
                <w:lang w:eastAsia="zh-CN"/>
              </w:rPr>
              <w:t>Device Log Handling</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accept logs if the client application provides them.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46F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If a device type provides log files, then the system shall </w:t>
            </w:r>
            <w:r w:rsidRPr="00774742">
              <w:rPr>
                <w:rFonts w:ascii="Times New Roman" w:hAnsi="Times New Roman"/>
                <w:color w:val="000000" w:themeColor="text1"/>
                <w:lang w:eastAsia="zh-CN"/>
              </w:rPr>
              <w:t>accept</w:t>
            </w:r>
            <w:r w:rsidRPr="00774742">
              <w:rPr>
                <w:rFonts w:ascii="Times New Roman" w:hAnsi="Times New Roman"/>
                <w:color w:val="000000" w:themeColor="text1"/>
              </w:rPr>
              <w:t xml:space="preserve"> log files from the device before updating the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46F5" w:rsidP="00755E9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SRD-165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device type provides log files, then the system shall store the device logs on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46F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SRD-168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If a device type provides log files, then the system shall associate the logs for each device with that particular device serial number.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46F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SRD-173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device type provides log files, then the system shall allow the retrieval of all logs from the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46F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SRD-169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capture service type with uploaded service information.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15FD4"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_DeviceManage_017</w:t>
            </w:r>
            <w:r w:rsidRPr="00774742">
              <w:rPr>
                <w:rFonts w:ascii="Times New Roman" w:hAnsi="Times New Roman"/>
                <w:color w:val="000000" w:themeColor="text1"/>
                <w:lang w:eastAsia="zh-CN"/>
              </w:rPr>
              <w:t>.1</w:t>
            </w:r>
          </w:p>
          <w:p w:rsidR="00F878F2" w:rsidRPr="00774742" w:rsidRDefault="00815FD4"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_Report_012</w:t>
            </w:r>
            <w:r w:rsidRPr="00774742">
              <w:rPr>
                <w:rFonts w:ascii="Times New Roman" w:hAnsi="Times New Roman"/>
                <w:color w:val="000000" w:themeColor="text1"/>
                <w:lang w:eastAsia="zh-CN"/>
              </w:rPr>
              <w:t>.1-TC_Report_012.</w:t>
            </w:r>
            <w:r w:rsidR="004F4459">
              <w:rPr>
                <w:rFonts w:ascii="Times New Roman" w:hAnsi="Times New Roman" w:hint="eastAsia"/>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SRD-170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446C2">
            <w:pPr>
              <w:rPr>
                <w:rFonts w:ascii="Times New Roman" w:hAnsi="Times New Roman"/>
                <w:color w:val="000000" w:themeColor="text1"/>
              </w:rPr>
            </w:pPr>
            <w:bookmarkStart w:id="29" w:name="OLE_LINK21"/>
            <w:r w:rsidRPr="00774742">
              <w:rPr>
                <w:rFonts w:ascii="Times New Roman" w:hAnsi="Times New Roman"/>
                <w:color w:val="000000" w:themeColor="text1"/>
              </w:rPr>
              <w:t>The service type enumeration shall include: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Log Retrieval, if applicable for the device type (Log upload from the device)</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Upgrade – Pass/Fail/Not-Attempted (Receipt of acknowledgement message from the Client Application/ Receipt of failed software update message from the Client Application/ User logs out without installing software after extraction, resulting in Not Attempted message)</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Discovery (Device record created in database as a result of device connecting to the Client Application/Agent)</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Registration (Device record created in database as a result of receiving the S/N from Medtronic Enterprise Database)</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Connection (Device docked and sends a pre-defined message)</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Configuration Update (New component detected in Device Information message)</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Device Country Update (device country changed by Client)</w:t>
            </w:r>
          </w:p>
          <w:p w:rsidR="00F878F2" w:rsidRPr="00774742" w:rsidRDefault="00F878F2" w:rsidP="00DB582C">
            <w:pPr>
              <w:rPr>
                <w:rFonts w:ascii="Times New Roman" w:hAnsi="Times New Roman"/>
                <w:color w:val="000000" w:themeColor="text1"/>
              </w:rPr>
            </w:pP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Customer Information Changed (Customer name and/or address was changed in the device record).</w:t>
            </w:r>
          </w:p>
          <w:bookmarkEnd w:id="29"/>
          <w:p w:rsidR="00F878F2" w:rsidRPr="00774742" w:rsidRDefault="00F878F2" w:rsidP="003C199B">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85F8D">
            <w:pPr>
              <w:rPr>
                <w:rFonts w:ascii="Times New Roman" w:hAnsi="Times New Roman"/>
                <w:color w:val="000000" w:themeColor="text1"/>
                <w:lang w:eastAsia="zh-CN"/>
              </w:rPr>
            </w:pPr>
            <w:r w:rsidRPr="00774742">
              <w:rPr>
                <w:rFonts w:ascii="Times New Roman" w:hAnsi="Times New Roman"/>
                <w:color w:val="000000" w:themeColor="text1"/>
              </w:rPr>
              <w:t>T</w:t>
            </w:r>
            <w:r w:rsidR="00815FD4"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00815FD4" w:rsidRPr="00774742">
              <w:rPr>
                <w:rFonts w:ascii="Times New Roman" w:hAnsi="Times New Roman"/>
                <w:color w:val="000000" w:themeColor="text1"/>
                <w:lang w:eastAsia="zh-CN"/>
              </w:rPr>
              <w:t>.1-TC_Agent_001.12</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_Agent_003</w:t>
            </w:r>
            <w:r w:rsidRPr="00774742">
              <w:rPr>
                <w:rFonts w:ascii="Times New Roman" w:hAnsi="Times New Roman"/>
                <w:color w:val="000000" w:themeColor="text1"/>
                <w:lang w:eastAsia="zh-CN"/>
              </w:rPr>
              <w:t>.1-TC_Agent_001.4</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_Agent_004</w:t>
            </w:r>
            <w:r w:rsidRPr="00774742">
              <w:rPr>
                <w:rFonts w:ascii="Times New Roman" w:hAnsi="Times New Roman"/>
                <w:color w:val="000000" w:themeColor="text1"/>
                <w:lang w:eastAsia="zh-CN"/>
              </w:rPr>
              <w:t>.1-TC_Agent_001.4</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_Agent_005</w:t>
            </w:r>
            <w:r w:rsidRPr="00774742">
              <w:rPr>
                <w:rFonts w:ascii="Times New Roman" w:hAnsi="Times New Roman"/>
                <w:color w:val="000000" w:themeColor="text1"/>
                <w:lang w:eastAsia="zh-CN"/>
              </w:rPr>
              <w:t>.1-TC_Agent_001.4</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_Agent_006</w:t>
            </w:r>
            <w:r w:rsidRPr="00774742">
              <w:rPr>
                <w:rFonts w:ascii="Times New Roman" w:hAnsi="Times New Roman"/>
                <w:color w:val="000000" w:themeColor="text1"/>
                <w:lang w:eastAsia="zh-CN"/>
              </w:rPr>
              <w:t>.1-TC_Agent_001.4</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_Agent_007</w:t>
            </w:r>
            <w:r w:rsidRPr="00774742">
              <w:rPr>
                <w:rFonts w:ascii="Times New Roman" w:hAnsi="Times New Roman"/>
                <w:color w:val="000000" w:themeColor="text1"/>
                <w:lang w:eastAsia="zh-CN"/>
              </w:rPr>
              <w:t>.1-TC_Agent_001.4</w:t>
            </w:r>
          </w:p>
          <w:p w:rsidR="00815FD4"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_Agent_008</w:t>
            </w:r>
            <w:r w:rsidRPr="00774742">
              <w:rPr>
                <w:rFonts w:ascii="Times New Roman" w:hAnsi="Times New Roman"/>
                <w:color w:val="000000" w:themeColor="text1"/>
                <w:lang w:eastAsia="zh-CN"/>
              </w:rPr>
              <w:t>.1-TC_Agent_001.4</w:t>
            </w:r>
          </w:p>
          <w:p w:rsidR="00F878F2" w:rsidRPr="00774742" w:rsidRDefault="00815FD4" w:rsidP="00085F8D">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r w:rsidR="00F878F2" w:rsidRPr="00774742">
              <w:rPr>
                <w:rFonts w:ascii="Times New Roman" w:hAnsi="Times New Roman"/>
                <w:color w:val="000000" w:themeColor="text1"/>
                <w:lang w:eastAsia="zh-CN"/>
              </w:rPr>
              <w:br/>
            </w:r>
            <w:r w:rsidR="00F878F2" w:rsidRPr="00774742">
              <w:rPr>
                <w:rFonts w:ascii="Times New Roman" w:hAnsi="Times New Roman"/>
                <w:color w:val="000000" w:themeColor="text1"/>
              </w:rPr>
              <w:t>TS_DeviceManage_017</w:t>
            </w:r>
            <w:r w:rsidRPr="00774742">
              <w:rPr>
                <w:rFonts w:ascii="Times New Roman" w:hAnsi="Times New Roman"/>
                <w:color w:val="000000" w:themeColor="text1"/>
                <w:lang w:eastAsia="zh-CN"/>
              </w:rPr>
              <w:t>.1</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store the service records for each device on the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Pr="00774742">
              <w:rPr>
                <w:rFonts w:ascii="Times New Roman" w:hAnsi="Times New Roman"/>
                <w:color w:val="000000" w:themeColor="text1"/>
                <w:lang w:eastAsia="zh-CN"/>
              </w:rPr>
              <w:t>.1-TC_Agent_001.12</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_Agent_003</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_Agent_004</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_Agent_005</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_Agent_006</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_Agent_007</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_Agent_008</w:t>
            </w:r>
            <w:r w:rsidRPr="00774742">
              <w:rPr>
                <w:rFonts w:ascii="Times New Roman" w:hAnsi="Times New Roman"/>
                <w:color w:val="000000" w:themeColor="text1"/>
                <w:lang w:eastAsia="zh-CN"/>
              </w:rPr>
              <w:t>.1-TC_Agent_001.4</w:t>
            </w:r>
          </w:p>
          <w:p w:rsidR="00815FD4" w:rsidRPr="00774742" w:rsidRDefault="00815FD4" w:rsidP="00815FD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_DeviceManage_008</w:t>
            </w:r>
            <w:r w:rsidRPr="00774742">
              <w:rPr>
                <w:rFonts w:ascii="Times New Roman" w:hAnsi="Times New Roman"/>
                <w:color w:val="000000" w:themeColor="text1"/>
                <w:lang w:eastAsia="zh-CN"/>
              </w:rPr>
              <w:t>.1-TC_DeviceManage_008.15</w:t>
            </w:r>
            <w:r w:rsidRPr="00774742">
              <w:rPr>
                <w:rFonts w:ascii="Times New Roman" w:hAnsi="Times New Roman"/>
                <w:color w:val="000000" w:themeColor="text1"/>
                <w:lang w:eastAsia="zh-CN"/>
              </w:rPr>
              <w:br/>
            </w: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_DeviceManage_017</w:t>
            </w:r>
            <w:r w:rsidRPr="00774742">
              <w:rPr>
                <w:rFonts w:ascii="Times New Roman" w:hAnsi="Times New Roman"/>
                <w:color w:val="000000" w:themeColor="text1"/>
                <w:lang w:eastAsia="zh-CN"/>
              </w:rPr>
              <w:t>.1</w:t>
            </w:r>
          </w:p>
          <w:p w:rsidR="00F878F2" w:rsidRPr="00774742" w:rsidRDefault="00815FD4"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TC_Report_012.1-TC_Report_012.</w:t>
            </w:r>
            <w:r w:rsidR="004F4459">
              <w:rPr>
                <w:rFonts w:ascii="Times New Roman" w:hAnsi="Times New Roman" w:hint="eastAsia"/>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default to reverse chronological order for the display of device service information.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_DeviceManage_017</w:t>
            </w:r>
            <w:r w:rsidRPr="00774742">
              <w:rPr>
                <w:rFonts w:ascii="Times New Roman" w:hAnsi="Times New Roman"/>
                <w:color w:val="000000" w:themeColor="text1"/>
                <w:lang w:eastAsia="zh-CN"/>
              </w:rPr>
              <w:t>.1</w:t>
            </w:r>
          </w:p>
          <w:p w:rsidR="00287CAE"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_DeviceManage_017</w:t>
            </w:r>
            <w:r w:rsidRPr="00774742">
              <w:rPr>
                <w:rFonts w:ascii="Times New Roman" w:hAnsi="Times New Roman"/>
                <w:color w:val="000000" w:themeColor="text1"/>
                <w:lang w:eastAsia="zh-CN"/>
              </w:rPr>
              <w:t>.2</w:t>
            </w:r>
          </w:p>
          <w:p w:rsidR="00287CAE" w:rsidRPr="00774742" w:rsidRDefault="00287CAE"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user Interface to review service records.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_DeviceManage_017</w:t>
            </w:r>
            <w:r w:rsidRPr="00774742">
              <w:rPr>
                <w:rFonts w:ascii="Times New Roman" w:hAnsi="Times New Roman"/>
                <w:color w:val="000000" w:themeColor="text1"/>
                <w:lang w:eastAsia="zh-CN"/>
              </w:rPr>
              <w:t>.1</w:t>
            </w:r>
          </w:p>
          <w:p w:rsidR="00287CAE"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_DeviceManage_017</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SRD-542 (Gateway 1645)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For all service events, the system shall include in all relevant screens and reports, the timestamp at which the event occurred, as well as the timestamp at which the server was notified of the event having occurred.</w:t>
            </w:r>
            <w:r w:rsidRPr="00774742">
              <w:rPr>
                <w:rFonts w:ascii="Times New Roman" w:hAnsi="Times New Roman"/>
                <w:color w:val="000000" w:themeColor="text1"/>
              </w:rPr>
              <w:br/>
              <w:t>NOTE: Service events include software upgrades, log file uploads, device discoveries, device configuration uploads, etc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0B01D9">
            <w:pPr>
              <w:rPr>
                <w:rFonts w:ascii="Times New Roman" w:hAnsi="Times New Roman"/>
                <w:color w:val="000000" w:themeColor="text1"/>
                <w:lang w:eastAsia="zh-CN"/>
              </w:rPr>
            </w:pPr>
            <w:r w:rsidRPr="00774742">
              <w:rPr>
                <w:rFonts w:ascii="Times New Roman" w:hAnsi="Times New Roman"/>
                <w:color w:val="000000" w:themeColor="text1"/>
                <w:lang w:eastAsia="zh-CN"/>
              </w:rPr>
              <w:t>TC_Report_012.1-TC_Report_012.</w:t>
            </w:r>
            <w:r w:rsidR="004F4459">
              <w:rPr>
                <w:rFonts w:ascii="Times New Roman" w:hAnsi="Times New Roman" w:hint="eastAsia"/>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SRD-120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gateway agent shall keep cached log files for 24 hours after receipt of a successful upload of the log files. </w:t>
            </w:r>
            <w:r w:rsidRPr="00774742">
              <w:rPr>
                <w:rFonts w:ascii="Times New Roman" w:hAnsi="Times New Roman"/>
                <w:color w:val="000000" w:themeColor="text1"/>
              </w:rPr>
              <w:br/>
              <w:t xml:space="preserve">Note: This is a Disaster Recovery (DR) provision to help protect the system from data loss.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_Security_008</w:t>
            </w:r>
            <w:r w:rsidRPr="00774742">
              <w:rPr>
                <w:rFonts w:ascii="Times New Roman" w:hAnsi="Times New Roman"/>
                <w:color w:val="000000" w:themeColor="text1"/>
                <w:lang w:eastAsia="zh-CN"/>
              </w:rPr>
              <w:t>.1</w:t>
            </w:r>
          </w:p>
          <w:p w:rsidR="00287CAE"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_Security_008</w:t>
            </w:r>
            <w:r w:rsidRPr="00774742">
              <w:rPr>
                <w:rFonts w:ascii="Times New Roman" w:hAnsi="Times New Roman"/>
                <w:color w:val="000000" w:themeColor="text1"/>
                <w:lang w:eastAsia="zh-CN"/>
              </w:rPr>
              <w:t>.2</w:t>
            </w:r>
          </w:p>
          <w:p w:rsidR="00287CAE" w:rsidRPr="00774742" w:rsidRDefault="00287CAE"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user interface to users to view device information on the server.  The device information includes device logs and service records.  (Gateway 1151 update)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_DeviceManage_017</w:t>
            </w:r>
            <w:r w:rsidRPr="00774742">
              <w:rPr>
                <w:rFonts w:ascii="Times New Roman" w:hAnsi="Times New Roman"/>
                <w:color w:val="000000" w:themeColor="text1"/>
                <w:lang w:eastAsia="zh-CN"/>
              </w:rPr>
              <w:t>.1</w:t>
            </w:r>
          </w:p>
          <w:p w:rsidR="00287CAE" w:rsidRPr="00774742" w:rsidRDefault="00287CAE"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SRD-467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control access to view device records through the Web UI based on role, device access permissions, CoT, and user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lang w:eastAsia="zh-CN"/>
              </w:rPr>
              <w:t>TC_Report_012.1-TC_Report_012.</w:t>
            </w:r>
            <w:r w:rsidR="004F4459">
              <w:rPr>
                <w:rFonts w:ascii="Times New Roman" w:hAnsi="Times New Roman" w:hint="eastAsia"/>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SRD-468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a user with appropriate permissions to view device records  through the Web UI that belong to the Classes of Trade with which the user is associated.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F4459" w:rsidP="007278E3">
            <w:pPr>
              <w:rPr>
                <w:rFonts w:ascii="Times New Roman" w:hAnsi="Times New Roman"/>
                <w:color w:val="000000" w:themeColor="text1"/>
                <w:lang w:eastAsia="zh-CN"/>
              </w:rPr>
            </w:pPr>
            <w:r>
              <w:rPr>
                <w:rFonts w:ascii="Times New Roman" w:hAnsi="Times New Roman"/>
                <w:color w:val="000000" w:themeColor="text1"/>
                <w:lang w:eastAsia="zh-CN"/>
              </w:rPr>
              <w:t>TC_Report_012.1-TC_Report_012.</w:t>
            </w:r>
            <w:r>
              <w:rPr>
                <w:rFonts w:ascii="Times New Roman" w:hAnsi="Times New Roman" w:hint="eastAsia"/>
                <w:color w:val="000000" w:themeColor="text1"/>
                <w:lang w:eastAsia="zh-CN"/>
              </w:rPr>
              <w:t>5</w:t>
            </w:r>
            <w:r w:rsidR="00F878F2" w:rsidRPr="00774742">
              <w:rPr>
                <w:rFonts w:ascii="Times New Roman" w:hAnsi="Times New Roman"/>
                <w:color w:val="000000" w:themeColor="text1"/>
                <w:lang w:eastAsia="zh-CN"/>
              </w:rPr>
              <w:br/>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SRD-721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lang w:eastAsia="zh-CN"/>
              </w:rPr>
              <w:t xml:space="preserve">The system shall allow </w:t>
            </w:r>
            <w:r w:rsidRPr="00774742">
              <w:rPr>
                <w:rFonts w:ascii="Times New Roman" w:hAnsi="Times New Roman"/>
                <w:color w:val="000000" w:themeColor="text1"/>
              </w:rPr>
              <w:t>a user to download a decrypted log file to his computer through the log-viewer.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87CAE"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w:t>
            </w:r>
            <w:r w:rsidRPr="00774742">
              <w:rPr>
                <w:rFonts w:ascii="Times New Roman" w:hAnsi="Times New Roman"/>
                <w:color w:val="000000" w:themeColor="text1"/>
                <w:lang w:eastAsia="zh-CN"/>
              </w:rPr>
              <w:t>08.5</w:t>
            </w:r>
          </w:p>
          <w:p w:rsidR="00287CAE"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w:t>
            </w:r>
            <w:r w:rsidRPr="00774742">
              <w:rPr>
                <w:rFonts w:ascii="Times New Roman" w:hAnsi="Times New Roman"/>
                <w:color w:val="000000" w:themeColor="text1"/>
                <w:lang w:eastAsia="zh-CN"/>
              </w:rPr>
              <w:t>08.11</w:t>
            </w:r>
          </w:p>
          <w:p w:rsidR="00287CAE"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w:t>
            </w:r>
            <w:r w:rsidRPr="00774742">
              <w:rPr>
                <w:rFonts w:ascii="Times New Roman" w:hAnsi="Times New Roman"/>
                <w:color w:val="000000" w:themeColor="text1"/>
                <w:lang w:eastAsia="zh-CN"/>
              </w:rPr>
              <w:t>08.13</w:t>
            </w:r>
          </w:p>
          <w:p w:rsidR="00287CAE" w:rsidRPr="00774742" w:rsidRDefault="00287CAE" w:rsidP="00287CA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w:t>
            </w:r>
            <w:r w:rsidRPr="00774742">
              <w:rPr>
                <w:rFonts w:ascii="Times New Roman" w:hAnsi="Times New Roman"/>
                <w:color w:val="000000" w:themeColor="text1"/>
                <w:lang w:eastAsia="zh-CN"/>
              </w:rPr>
              <w:t>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3C199B" w:rsidRPr="00F22F0B" w:rsidRDefault="003C199B">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17       </w:t>
            </w:r>
            <w:r w:rsidRPr="00F22F0B">
              <w:rPr>
                <w:rFonts w:ascii="Times New Roman" w:hAnsi="Times New Roman"/>
                <w:b/>
                <w:color w:val="000000" w:themeColor="text1"/>
                <w:sz w:val="28"/>
                <w:u w:val="single"/>
                <w:lang w:eastAsia="zh-CN"/>
              </w:rPr>
              <w:t xml:space="preserve">Document Handling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allow the upload of documents for distribution by </w:t>
            </w:r>
            <w:r w:rsidRPr="00774742">
              <w:rPr>
                <w:rFonts w:ascii="Times New Roman" w:hAnsi="Times New Roman"/>
                <w:color w:val="000000" w:themeColor="text1"/>
                <w:lang w:eastAsia="zh-CN"/>
              </w:rPr>
              <w:t>CoT admin users</w:t>
            </w:r>
            <w:r w:rsidRPr="00774742">
              <w:rPr>
                <w:rFonts w:ascii="Times New Roman" w:hAnsi="Times New Roman"/>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26B6E" w:rsidP="00D76E3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_Doc_001</w:t>
            </w:r>
            <w:r w:rsidRPr="00774742">
              <w:rPr>
                <w:rFonts w:ascii="Times New Roman" w:hAnsi="Times New Roman"/>
                <w:color w:val="000000" w:themeColor="text1"/>
                <w:lang w:eastAsia="zh-CN"/>
              </w:rPr>
              <w:t>.1-TC_Doc_001.8</w:t>
            </w:r>
          </w:p>
          <w:p w:rsidR="00F878F2" w:rsidRPr="00774742" w:rsidRDefault="00426B6E" w:rsidP="00426B6E">
            <w:pPr>
              <w:rPr>
                <w:rFonts w:ascii="Times New Roman" w:hAnsi="Times New Roman"/>
                <w:color w:val="000000" w:themeColor="text1"/>
                <w:lang w:eastAsia="zh-CN"/>
              </w:rPr>
            </w:pPr>
            <w:r w:rsidRPr="00774742">
              <w:rPr>
                <w:rFonts w:ascii="Times New Roman" w:hAnsi="Times New Roman"/>
                <w:color w:val="000000" w:themeColor="text1"/>
                <w:lang w:eastAsia="zh-CN"/>
              </w:rPr>
              <w:t>TC_Doc_002.1-TC_Doc_002.9</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the option of associating a document with a SW/HW</w:t>
            </w:r>
            <w:r w:rsidRPr="00774742">
              <w:rPr>
                <w:rFonts w:ascii="Times New Roman" w:hAnsi="Times New Roman"/>
                <w:color w:val="000000" w:themeColor="text1"/>
                <w:lang w:eastAsia="zh-CN"/>
              </w:rPr>
              <w:t>/Feature</w:t>
            </w:r>
            <w:r w:rsidRPr="00774742">
              <w:rPr>
                <w:rFonts w:ascii="Times New Roman" w:hAnsi="Times New Roman"/>
                <w:color w:val="000000" w:themeColor="text1"/>
              </w:rPr>
              <w:t xml:space="preserve"> catalog item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26B6E" w:rsidRPr="00774742" w:rsidRDefault="00426B6E" w:rsidP="00426B6E">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_Doc_001</w:t>
            </w:r>
            <w:r w:rsidRPr="00774742">
              <w:rPr>
                <w:rFonts w:ascii="Times New Roman" w:hAnsi="Times New Roman"/>
                <w:color w:val="000000" w:themeColor="text1"/>
                <w:lang w:eastAsia="zh-CN"/>
              </w:rPr>
              <w:t>.1-TC_Doc_001.8</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the independent download of documents based on role and access policy.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FE5584">
            <w:pPr>
              <w:rPr>
                <w:rFonts w:ascii="Times New Roman" w:hAnsi="Times New Roman"/>
                <w:color w:val="000000" w:themeColor="text1"/>
                <w:lang w:eastAsia="zh-CN"/>
              </w:rPr>
            </w:pPr>
            <w:r w:rsidRPr="00774742">
              <w:rPr>
                <w:rFonts w:ascii="Times New Roman" w:hAnsi="Times New Roman"/>
                <w:color w:val="000000" w:themeColor="text1"/>
              </w:rPr>
              <w:t>T</w:t>
            </w:r>
            <w:r w:rsidR="00FE5584" w:rsidRPr="00774742">
              <w:rPr>
                <w:rFonts w:ascii="Times New Roman" w:hAnsi="Times New Roman"/>
                <w:color w:val="000000" w:themeColor="text1"/>
                <w:lang w:eastAsia="zh-CN"/>
              </w:rPr>
              <w:t>C_RolePermission_006.1</w:t>
            </w:r>
          </w:p>
          <w:p w:rsidR="00FE5584" w:rsidRPr="00774742" w:rsidRDefault="00FE5584" w:rsidP="00FE5584">
            <w:pPr>
              <w:rPr>
                <w:rFonts w:ascii="Times New Roman" w:hAnsi="Times New Roman"/>
                <w:color w:val="000000" w:themeColor="text1"/>
                <w:lang w:eastAsia="zh-CN"/>
              </w:rPr>
            </w:pPr>
            <w:r w:rsidRPr="00774742">
              <w:rPr>
                <w:rFonts w:ascii="Times New Roman" w:hAnsi="Times New Roman"/>
                <w:color w:val="000000" w:themeColor="text1"/>
                <w:lang w:eastAsia="zh-CN"/>
              </w:rPr>
              <w:t>TC_RolePermission_006.2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classify uploaded documents by document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E5584" w:rsidRPr="00774742" w:rsidRDefault="00FE5584" w:rsidP="00FE558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_Doc_001</w:t>
            </w:r>
            <w:r w:rsidRPr="00774742">
              <w:rPr>
                <w:rFonts w:ascii="Times New Roman" w:hAnsi="Times New Roman"/>
                <w:color w:val="000000" w:themeColor="text1"/>
                <w:lang w:eastAsia="zh-CN"/>
              </w:rPr>
              <w:t>.1-TC_Doc_001.8</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SRD-157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document type enumeration shall include:</w:t>
            </w:r>
            <w:r w:rsidRPr="00774742">
              <w:rPr>
                <w:rFonts w:ascii="Times New Roman" w:hAnsi="Times New Roman"/>
                <w:color w:val="000000" w:themeColor="text1"/>
              </w:rPr>
              <w:br/>
              <w:t>Release Notes</w:t>
            </w:r>
            <w:r w:rsidRPr="00774742">
              <w:rPr>
                <w:rFonts w:ascii="Times New Roman" w:hAnsi="Times New Roman"/>
                <w:color w:val="000000" w:themeColor="text1"/>
              </w:rPr>
              <w:br/>
              <w:t>User Guides</w:t>
            </w:r>
            <w:r w:rsidRPr="00774742">
              <w:rPr>
                <w:rFonts w:ascii="Times New Roman" w:hAnsi="Times New Roman"/>
                <w:color w:val="000000" w:themeColor="text1"/>
              </w:rPr>
              <w:br/>
              <w:t>Service Manual</w:t>
            </w:r>
            <w:r w:rsidRPr="00774742">
              <w:rPr>
                <w:rFonts w:ascii="Times New Roman" w:hAnsi="Times New Roman"/>
                <w:color w:val="000000" w:themeColor="text1"/>
              </w:rPr>
              <w:br/>
              <w:t xml:space="preserve">Other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E5584" w:rsidRPr="00774742" w:rsidRDefault="00FE5584" w:rsidP="00FE558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_Doc_001</w:t>
            </w:r>
            <w:r w:rsidRPr="00774742">
              <w:rPr>
                <w:rFonts w:ascii="Times New Roman" w:hAnsi="Times New Roman"/>
                <w:color w:val="000000" w:themeColor="text1"/>
                <w:lang w:eastAsia="zh-CN"/>
              </w:rPr>
              <w:t>.1-TC_Doc_001.8</w:t>
            </w:r>
          </w:p>
          <w:p w:rsidR="00F878F2" w:rsidRPr="00774742" w:rsidRDefault="00F878F2" w:rsidP="002B26D7">
            <w:pPr>
              <w:rPr>
                <w:rFonts w:ascii="Times New Roman" w:hAnsi="Times New Roman"/>
                <w:color w:val="000000" w:themeColor="text1"/>
              </w:rPr>
            </w:pPr>
            <w:r w:rsidRPr="00774742">
              <w:rPr>
                <w:rFonts w:ascii="Times New Roman" w:hAnsi="Times New Roman"/>
                <w:color w:val="000000" w:themeColor="text1"/>
                <w:lang w:eastAsia="zh-CN"/>
              </w:rPr>
              <w:br/>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SRD-382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986E75">
            <w:pPr>
              <w:rPr>
                <w:rFonts w:ascii="Times New Roman" w:hAnsi="Times New Roman"/>
                <w:color w:val="000000" w:themeColor="text1"/>
              </w:rPr>
            </w:pPr>
            <w:r w:rsidRPr="00774742">
              <w:rPr>
                <w:rFonts w:ascii="Times New Roman" w:hAnsi="Times New Roman"/>
                <w:color w:val="000000" w:themeColor="text1"/>
              </w:rPr>
              <w:t xml:space="preserve">The UI shall support a PDF Viewer that only supports viewing of PDF documents. </w:t>
            </w:r>
            <w:r w:rsidRPr="00774742">
              <w:rPr>
                <w:rFonts w:ascii="Times New Roman" w:hAnsi="Times New Roman"/>
                <w:color w:val="000000" w:themeColor="text1"/>
              </w:rPr>
              <w:br/>
              <w:t xml:space="preserve">NOTE: Do not allow other functions such as printing, saving,etc </w:t>
            </w:r>
            <w:r w:rsidRPr="00774742">
              <w:rPr>
                <w:rFonts w:ascii="Times New Roman" w:hAnsi="Times New Roman"/>
                <w:color w:val="000000" w:themeColor="text1"/>
              </w:rPr>
              <w:br/>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DeviceManageTestProcedureForSCD700 </w:t>
            </w:r>
          </w:p>
          <w:p w:rsidR="00F878F2" w:rsidRPr="00774742" w:rsidRDefault="00F878F2" w:rsidP="003C199B">
            <w:pPr>
              <w:rPr>
                <w:rFonts w:ascii="Times New Roman" w:hAnsi="Times New Roman"/>
                <w:color w:val="000000" w:themeColor="text1"/>
                <w:lang w:eastAsia="zh-CN"/>
              </w:rPr>
            </w:pPr>
          </w:p>
          <w:p w:rsidR="00F878F2" w:rsidRPr="00774742" w:rsidRDefault="00F878F2" w:rsidP="00FE5584">
            <w:pPr>
              <w:rPr>
                <w:rFonts w:ascii="Times New Roman" w:hAnsi="Times New Roman"/>
                <w:color w:val="000000" w:themeColor="text1"/>
                <w:lang w:eastAsia="zh-CN"/>
              </w:rPr>
            </w:pPr>
            <w:r w:rsidRPr="00774742">
              <w:rPr>
                <w:rFonts w:ascii="Times New Roman" w:hAnsi="Times New Roman"/>
                <w:color w:val="000000" w:themeColor="text1"/>
              </w:rPr>
              <w:t>T</w:t>
            </w:r>
            <w:r w:rsidR="00FE5584" w:rsidRPr="00774742">
              <w:rPr>
                <w:rFonts w:ascii="Times New Roman" w:hAnsi="Times New Roman"/>
                <w:color w:val="000000" w:themeColor="text1"/>
                <w:lang w:eastAsia="zh-CN"/>
              </w:rPr>
              <w:t>C</w:t>
            </w:r>
            <w:r w:rsidRPr="00774742">
              <w:rPr>
                <w:rFonts w:ascii="Times New Roman" w:hAnsi="Times New Roman"/>
                <w:color w:val="000000" w:themeColor="text1"/>
              </w:rPr>
              <w:t>_Doc_004</w:t>
            </w:r>
            <w:r w:rsidR="00FE5584" w:rsidRPr="00774742">
              <w:rPr>
                <w:rFonts w:ascii="Times New Roman" w:hAnsi="Times New Roman"/>
                <w:color w:val="000000" w:themeColor="text1"/>
                <w:lang w:eastAsia="zh-CN"/>
              </w:rPr>
              <w:t>.1</w:t>
            </w:r>
          </w:p>
          <w:p w:rsidR="00FE5584" w:rsidRPr="00774742" w:rsidRDefault="00FE5584" w:rsidP="00FE558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_Doc_004</w:t>
            </w:r>
            <w:r w:rsidRPr="00774742">
              <w:rPr>
                <w:rFonts w:ascii="Times New Roman" w:hAnsi="Times New Roman"/>
                <w:color w:val="000000" w:themeColor="text1"/>
                <w:lang w:eastAsia="zh-CN"/>
              </w:rPr>
              <w:t>.2</w:t>
            </w:r>
          </w:p>
          <w:p w:rsidR="00FE5584" w:rsidRPr="00774742" w:rsidRDefault="00FE5584" w:rsidP="00FE558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_Doc_004</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50A67">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SRD-736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749CA" w:rsidRPr="00774742" w:rsidRDefault="00A749CA" w:rsidP="00A749CA">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CoT Admin administrator user to edit an existing document item based on below rules:</w:t>
            </w:r>
          </w:p>
          <w:p w:rsidR="00F878F2" w:rsidRPr="00774742" w:rsidRDefault="00F878F2" w:rsidP="003C199B">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21B43" w:rsidP="00A749C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_Doc_002</w:t>
            </w:r>
            <w:r w:rsidRPr="00774742">
              <w:rPr>
                <w:rFonts w:ascii="Times New Roman" w:hAnsi="Times New Roman"/>
                <w:color w:val="000000" w:themeColor="text1"/>
                <w:lang w:eastAsia="zh-CN"/>
              </w:rPr>
              <w:t>.1-TC_Doc_002.</w:t>
            </w:r>
            <w:r w:rsidR="00A749CA"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SRD-737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CoTadmin to archive existing documents.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21B43"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_Doc_002</w:t>
            </w:r>
            <w:r w:rsidRPr="00774742">
              <w:rPr>
                <w:rFonts w:ascii="Times New Roman" w:hAnsi="Times New Roman"/>
                <w:color w:val="000000" w:themeColor="text1"/>
                <w:lang w:eastAsia="zh-CN"/>
              </w:rPr>
              <w:t>.5</w:t>
            </w:r>
          </w:p>
          <w:p w:rsidR="00521B43" w:rsidRPr="00774742" w:rsidRDefault="00521B43"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TC_Doc_002.7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administrator user to transit status of document as:</w:t>
            </w:r>
          </w:p>
          <w:p w:rsidR="00F878F2" w:rsidRPr="00774742" w:rsidRDefault="00F878F2" w:rsidP="003C199B">
            <w:pPr>
              <w:rPr>
                <w:rFonts w:ascii="Times New Roman" w:hAnsi="Times New Roman"/>
                <w:color w:val="000000" w:themeColor="text1"/>
                <w:lang w:eastAsia="zh-CN"/>
              </w:rPr>
            </w:pPr>
          </w:p>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Limited Release -&gt; In Production, Archived</w:t>
            </w:r>
          </w:p>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In Production -&gt; Archived, Limited Release</w:t>
            </w:r>
          </w:p>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Archived -&gt; Limited Release, In Production</w:t>
            </w:r>
          </w:p>
          <w:p w:rsidR="00F878F2" w:rsidRPr="00774742" w:rsidRDefault="00F878F2" w:rsidP="003C199B">
            <w:pPr>
              <w:rPr>
                <w:rFonts w:ascii="Times New Roman" w:hAnsi="Times New Roman"/>
                <w:color w:val="000000" w:themeColor="text1"/>
                <w:lang w:eastAsia="zh-CN"/>
              </w:rPr>
            </w:pPr>
          </w:p>
          <w:p w:rsidR="00F878F2" w:rsidRPr="00774742" w:rsidRDefault="00F878F2">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6EE7"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.4</w:t>
            </w:r>
          </w:p>
          <w:p w:rsidR="003B6EE7"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.5</w:t>
            </w:r>
          </w:p>
          <w:p w:rsidR="003B6EE7"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.6</w:t>
            </w:r>
          </w:p>
          <w:p w:rsidR="003B6EE7"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.7</w:t>
            </w:r>
          </w:p>
          <w:p w:rsidR="003B6EE7"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.8</w:t>
            </w:r>
          </w:p>
          <w:p w:rsidR="00F878F2" w:rsidRPr="00774742" w:rsidRDefault="003B6EE7" w:rsidP="003B6EE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w:t>
            </w:r>
            <w:r w:rsidRPr="00774742">
              <w:rPr>
                <w:rFonts w:ascii="Times New Roman" w:hAnsi="Times New Roman"/>
                <w:color w:val="000000" w:themeColor="text1"/>
                <w:lang w:eastAsia="zh-CN"/>
              </w:rPr>
              <w:t xml:space="preserve"> Doc</w:t>
            </w:r>
            <w:r w:rsidRPr="00774742">
              <w:rPr>
                <w:rFonts w:ascii="Times New Roman" w:hAnsi="Times New Roman"/>
                <w:color w:val="000000" w:themeColor="text1"/>
              </w:rPr>
              <w:t xml:space="preserve"> _002</w:t>
            </w:r>
            <w:r w:rsidRPr="00774742">
              <w:rPr>
                <w:rFonts w:ascii="Times New Roman" w:hAnsi="Times New Roman"/>
                <w:color w:val="000000" w:themeColor="text1"/>
                <w:lang w:eastAsia="zh-CN"/>
              </w:rPr>
              <w:t>.9</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SRD-739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user to search documents by document name, or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3242C"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_Doc_004</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 CoT Admin user to clone existing document items in order to easily create new document item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3242C"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_Doc_005</w:t>
            </w:r>
            <w:r w:rsidRPr="00774742">
              <w:rPr>
                <w:rFonts w:ascii="Times New Roman" w:hAnsi="Times New Roman"/>
                <w:color w:val="000000" w:themeColor="text1"/>
                <w:lang w:eastAsia="zh-CN"/>
              </w:rPr>
              <w:t>.1</w:t>
            </w:r>
          </w:p>
          <w:p w:rsidR="00E3242C" w:rsidRPr="00774742" w:rsidRDefault="00E3242C" w:rsidP="00E3242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_Doc_005</w:t>
            </w:r>
            <w:r w:rsidRPr="00774742">
              <w:rPr>
                <w:rFonts w:ascii="Times New Roman" w:hAnsi="Times New Roman"/>
                <w:color w:val="000000" w:themeColor="text1"/>
                <w:lang w:eastAsia="zh-CN"/>
              </w:rPr>
              <w:t>.2</w:t>
            </w:r>
          </w:p>
          <w:p w:rsidR="00E3242C" w:rsidRPr="00774742" w:rsidRDefault="00E3242C"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user to see the clone map of document, such as parent, siblings, and children.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3242C"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_Doc_004</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SRD-1002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CoT admin  to choose  whether the document can be seen by</w:t>
            </w:r>
            <w:r w:rsidR="00CB04A1" w:rsidRPr="00774742">
              <w:rPr>
                <w:rFonts w:ascii="Times New Roman" w:hAnsi="Times New Roman"/>
                <w:color w:val="000000" w:themeColor="text1"/>
                <w:lang w:eastAsia="zh-CN"/>
              </w:rPr>
              <w:t xml:space="preserve"> </w:t>
            </w:r>
            <w:r w:rsidRPr="00774742">
              <w:rPr>
                <w:rFonts w:ascii="Times New Roman" w:hAnsi="Times New Roman"/>
                <w:color w:val="000000" w:themeColor="text1"/>
                <w:lang w:eastAsia="zh-CN"/>
              </w:rPr>
              <w:t>non-covidien user when he adds a document.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B04A1"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_Doc_001</w:t>
            </w:r>
            <w:r w:rsidRPr="00774742">
              <w:rPr>
                <w:rFonts w:ascii="Times New Roman" w:hAnsi="Times New Roman"/>
                <w:color w:val="000000" w:themeColor="text1"/>
                <w:lang w:eastAsia="zh-CN"/>
              </w:rPr>
              <w:t>.7</w:t>
            </w:r>
          </w:p>
          <w:p w:rsidR="00CB04A1" w:rsidRPr="00774742" w:rsidRDefault="00CB04A1"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TC_Doc_001.8</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3C199B" w:rsidRPr="00F22F0B" w:rsidRDefault="003C199B">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18       </w:t>
            </w:r>
            <w:r w:rsidRPr="00F22F0B">
              <w:rPr>
                <w:rFonts w:ascii="Times New Roman" w:hAnsi="Times New Roman"/>
                <w:b/>
                <w:color w:val="000000" w:themeColor="text1"/>
                <w:sz w:val="28"/>
                <w:u w:val="single"/>
                <w:lang w:eastAsia="zh-CN"/>
              </w:rPr>
              <w:t xml:space="preserve">Regulatory and Trade Embargo Requirements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SRD-166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device type provides log files, then the system shall retain the log files for a minimum of seven (7) years.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r w:rsidR="00D50A67" w:rsidRPr="00774742">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Cannot be traced to test case. This requirement can be covered by Gateway Backup Strategy and Procedure document which is listed in section 1.3 reference </w:t>
            </w:r>
            <w:r w:rsidRPr="00774742">
              <w:rPr>
                <w:rFonts w:ascii="Times New Roman" w:hAnsi="Times New Roman"/>
                <w:color w:val="000000" w:themeColor="text1"/>
                <w:lang w:eastAsia="zh-CN"/>
              </w:rPr>
              <w:fldChar w:fldCharType="begin"/>
            </w:r>
            <w:r w:rsidRPr="00774742">
              <w:rPr>
                <w:rFonts w:ascii="Times New Roman" w:hAnsi="Times New Roman"/>
                <w:color w:val="000000" w:themeColor="text1"/>
                <w:lang w:eastAsia="zh-CN"/>
              </w:rPr>
              <w:instrText xml:space="preserve"> REF _Ref380677394 \r \h </w:instrText>
            </w:r>
            <w:r w:rsidR="00A13E61" w:rsidRPr="00774742">
              <w:rPr>
                <w:rFonts w:ascii="Times New Roman" w:hAnsi="Times New Roman"/>
                <w:color w:val="000000" w:themeColor="text1"/>
                <w:lang w:eastAsia="zh-CN"/>
              </w:rPr>
              <w:instrText xml:space="preserve"> \* MERGEFORMAT </w:instrText>
            </w:r>
            <w:r w:rsidRPr="00774742">
              <w:rPr>
                <w:rFonts w:ascii="Times New Roman" w:hAnsi="Times New Roman"/>
                <w:color w:val="000000" w:themeColor="text1"/>
                <w:lang w:eastAsia="zh-CN"/>
              </w:rPr>
            </w:r>
            <w:r w:rsidRPr="00774742">
              <w:rPr>
                <w:rFonts w:ascii="Times New Roman" w:hAnsi="Times New Roman"/>
                <w:color w:val="000000" w:themeColor="text1"/>
                <w:lang w:eastAsia="zh-CN"/>
              </w:rPr>
              <w:fldChar w:fldCharType="separate"/>
            </w:r>
            <w:r w:rsidR="0027359A" w:rsidRPr="00774742">
              <w:rPr>
                <w:rFonts w:ascii="Times New Roman" w:hAnsi="Times New Roman"/>
                <w:color w:val="000000" w:themeColor="text1"/>
                <w:lang w:eastAsia="zh-CN"/>
              </w:rPr>
              <w:t>[3</w:t>
            </w:r>
            <w:r w:rsidRPr="00774742">
              <w:rPr>
                <w:rFonts w:ascii="Times New Roman" w:hAnsi="Times New Roman"/>
                <w:color w:val="000000" w:themeColor="text1"/>
                <w:lang w:eastAsia="zh-CN"/>
              </w:rPr>
              <w:t>]</w:t>
            </w:r>
            <w:r w:rsidRPr="00774742">
              <w:rPr>
                <w:rFonts w:ascii="Times New Roman" w:hAnsi="Times New Roman"/>
                <w:color w:val="000000" w:themeColor="text1"/>
                <w:lang w:eastAsia="zh-CN"/>
              </w:rPr>
              <w:fldChar w:fldCharType="end"/>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not provide software to devices in countries that are denied regulatory approval.</w:t>
            </w:r>
            <w:r w:rsidRPr="00774742">
              <w:rPr>
                <w:rFonts w:ascii="Times New Roman" w:hAnsi="Times New Roman"/>
                <w:color w:val="000000" w:themeColor="text1"/>
              </w:rPr>
              <w:br/>
              <w:t>NOTE: Refer to Section 7.2.1.4, Device Regulatory Permission.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475C0" w:rsidRPr="00774742" w:rsidRDefault="000475C0" w:rsidP="008B61A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_HWSW_009</w:t>
            </w:r>
            <w:r w:rsidRPr="00774742">
              <w:rPr>
                <w:rFonts w:ascii="Times New Roman" w:hAnsi="Times New Roman"/>
                <w:color w:val="000000" w:themeColor="text1"/>
                <w:lang w:eastAsia="zh-CN"/>
              </w:rPr>
              <w:t>.1</w:t>
            </w:r>
          </w:p>
          <w:p w:rsidR="00F878F2" w:rsidRPr="00774742" w:rsidRDefault="00DF4C5C" w:rsidP="000475C0">
            <w:pPr>
              <w:rPr>
                <w:rFonts w:ascii="Times New Roman" w:hAnsi="Times New Roman"/>
                <w:color w:val="000000" w:themeColor="text1"/>
                <w:lang w:eastAsia="zh-CN"/>
              </w:rPr>
            </w:pPr>
            <w:r w:rsidRPr="00774742">
              <w:rPr>
                <w:rFonts w:ascii="Times New Roman" w:hAnsi="Times New Roman"/>
                <w:color w:val="000000" w:themeColor="text1"/>
              </w:rPr>
              <w:t>TC_HWSW_009.2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means to track countries where regulatory approval has not been gained.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475C0" w:rsidRPr="00774742" w:rsidRDefault="000475C0" w:rsidP="000475C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_HWSW_009</w:t>
            </w:r>
            <w:r w:rsidRPr="00774742">
              <w:rPr>
                <w:rFonts w:ascii="Times New Roman" w:hAnsi="Times New Roman"/>
                <w:color w:val="000000" w:themeColor="text1"/>
                <w:lang w:eastAsia="zh-CN"/>
              </w:rPr>
              <w:t>.1</w:t>
            </w:r>
          </w:p>
          <w:p w:rsidR="00F878F2" w:rsidRPr="00774742" w:rsidRDefault="00DF4C5C" w:rsidP="000475C0">
            <w:pPr>
              <w:rPr>
                <w:rFonts w:ascii="Times New Roman" w:hAnsi="Times New Roman"/>
                <w:color w:val="000000" w:themeColor="text1"/>
                <w:lang w:eastAsia="zh-CN"/>
              </w:rPr>
            </w:pPr>
            <w:r w:rsidRPr="00774742">
              <w:rPr>
                <w:rFonts w:ascii="Times New Roman" w:hAnsi="Times New Roman"/>
                <w:color w:val="000000" w:themeColor="text1"/>
              </w:rPr>
              <w:t>TC_HWSW_009.2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associate a country with the user.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rPr>
              <w:t>T</w:t>
            </w:r>
            <w:r w:rsidR="000475C0" w:rsidRPr="00774742">
              <w:rPr>
                <w:rFonts w:ascii="Times New Roman" w:hAnsi="Times New Roman"/>
                <w:color w:val="000000" w:themeColor="text1"/>
                <w:lang w:eastAsia="zh-CN"/>
              </w:rPr>
              <w:t>C</w:t>
            </w:r>
            <w:r w:rsidRPr="00774742">
              <w:rPr>
                <w:rFonts w:ascii="Times New Roman" w:hAnsi="Times New Roman"/>
                <w:color w:val="000000" w:themeColor="text1"/>
              </w:rPr>
              <w:t>_UserMgt_001</w:t>
            </w:r>
            <w:r w:rsidR="000475C0" w:rsidRPr="00774742">
              <w:rPr>
                <w:rFonts w:ascii="Times New Roman" w:hAnsi="Times New Roman"/>
                <w:color w:val="000000" w:themeColor="text1"/>
                <w:lang w:eastAsia="zh-CN"/>
              </w:rPr>
              <w:t>.1-TC_UserMgt_001.4</w:t>
            </w:r>
          </w:p>
          <w:p w:rsidR="00F878F2" w:rsidRPr="00774742" w:rsidRDefault="000475C0"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_UserMgt_002</w:t>
            </w:r>
            <w:r w:rsidRPr="00774742">
              <w:rPr>
                <w:rFonts w:ascii="Times New Roman" w:hAnsi="Times New Roman"/>
                <w:color w:val="000000" w:themeColor="text1"/>
                <w:lang w:eastAsia="zh-CN"/>
              </w:rPr>
              <w:t>.1-TC_UserMgt_001.4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UI shall allow the selection of a country as part of the user profile screen.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33427" w:rsidRPr="00774742" w:rsidRDefault="00E33427" w:rsidP="00E3342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_UserMgt_001</w:t>
            </w:r>
            <w:r w:rsidRPr="00774742">
              <w:rPr>
                <w:rFonts w:ascii="Times New Roman" w:hAnsi="Times New Roman"/>
                <w:color w:val="000000" w:themeColor="text1"/>
                <w:lang w:eastAsia="zh-CN"/>
              </w:rPr>
              <w:t>.1-TC_UserMgt_001.4</w:t>
            </w:r>
          </w:p>
          <w:p w:rsidR="00F878F2" w:rsidRPr="00774742" w:rsidRDefault="00E33427" w:rsidP="00E3342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_UserMgt_002</w:t>
            </w:r>
            <w:r w:rsidRPr="00774742">
              <w:rPr>
                <w:rFonts w:ascii="Times New Roman" w:hAnsi="Times New Roman"/>
                <w:color w:val="000000" w:themeColor="text1"/>
                <w:lang w:eastAsia="zh-CN"/>
              </w:rPr>
              <w:t>.1-TC_UserMgt_001.4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provide the country associated with the user to client applications for use as the default country for installation.</w:t>
            </w:r>
            <w:r w:rsidRPr="00774742">
              <w:rPr>
                <w:rFonts w:ascii="Times New Roman" w:hAnsi="Times New Roman"/>
                <w:color w:val="000000" w:themeColor="text1"/>
              </w:rPr>
              <w:br/>
              <w:t>Note:  Default will be provided when there is no country information in device info message.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33427" w:rsidRPr="00774742" w:rsidRDefault="00E33427" w:rsidP="00E33427">
            <w:pPr>
              <w:rPr>
                <w:rFonts w:ascii="Times New Roman" w:hAnsi="Times New Roman"/>
                <w:color w:val="000000" w:themeColor="text1"/>
                <w:lang w:eastAsia="zh-CN"/>
              </w:rPr>
            </w:pPr>
          </w:p>
          <w:p w:rsidR="00826AAD" w:rsidRPr="00774742" w:rsidRDefault="004C45AC"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SRD-337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client provides a country code to the gateway agent, the system shall use this as the device</w:t>
            </w:r>
            <w:r w:rsidRPr="00774742">
              <w:rPr>
                <w:rFonts w:ascii="Times New Roman" w:hAnsi="Times New Roman"/>
                <w:color w:val="000000" w:themeColor="text1"/>
                <w:lang w:eastAsia="zh-CN"/>
              </w:rPr>
              <w:t>’</w:t>
            </w:r>
            <w:r w:rsidRPr="00774742">
              <w:rPr>
                <w:rFonts w:ascii="Times New Roman" w:hAnsi="Times New Roman"/>
                <w:color w:val="000000" w:themeColor="text1"/>
              </w:rPr>
              <w:t>s country for software installation.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E33427">
            <w:pPr>
              <w:rPr>
                <w:rFonts w:ascii="Times New Roman" w:hAnsi="Times New Roman"/>
                <w:color w:val="000000" w:themeColor="text1"/>
                <w:lang w:eastAsia="zh-CN"/>
              </w:rPr>
            </w:pPr>
          </w:p>
          <w:p w:rsidR="00826AAD" w:rsidRPr="00774742" w:rsidRDefault="003D1D71"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TC_DeviceManage_006.1</w:t>
            </w:r>
          </w:p>
          <w:p w:rsidR="003D1D71" w:rsidRPr="00774742" w:rsidRDefault="003D1D71"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2</w:t>
            </w:r>
          </w:p>
          <w:p w:rsidR="0001668D" w:rsidRPr="00774742" w:rsidRDefault="0001668D"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3</w:t>
            </w:r>
          </w:p>
          <w:p w:rsidR="0001668D" w:rsidRPr="00774742" w:rsidRDefault="0001668D"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4</w:t>
            </w:r>
          </w:p>
          <w:p w:rsidR="0001668D" w:rsidRPr="00774742" w:rsidRDefault="0001668D" w:rsidP="00E33427">
            <w:pPr>
              <w:rPr>
                <w:rFonts w:ascii="Times New Roman" w:hAnsi="Times New Roman"/>
                <w:color w:val="000000" w:themeColor="text1"/>
                <w:lang w:eastAsia="zh-CN"/>
              </w:rPr>
            </w:pPr>
            <w:r w:rsidRPr="00774742">
              <w:rPr>
                <w:rFonts w:ascii="Times New Roman" w:hAnsi="Times New Roman"/>
                <w:color w:val="000000" w:themeColor="text1"/>
              </w:rPr>
              <w:t>TC_DeviceManage_006.</w:t>
            </w:r>
            <w:r w:rsidRPr="00774742">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SRD-473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client does not provide a country code to the gateway agent, the system shall use the country associated with the user as the device’s country for software installation.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7163C5">
            <w:pPr>
              <w:rPr>
                <w:rFonts w:ascii="Times New Roman" w:hAnsi="Times New Roman"/>
                <w:color w:val="000000" w:themeColor="text1"/>
                <w:lang w:eastAsia="zh-CN"/>
              </w:rPr>
            </w:pPr>
          </w:p>
          <w:p w:rsidR="00826AAD" w:rsidRPr="00774742" w:rsidRDefault="004C45AC" w:rsidP="007163C5">
            <w:pPr>
              <w:rPr>
                <w:rFonts w:ascii="Times New Roman" w:hAnsi="Times New Roman"/>
                <w:color w:val="000000" w:themeColor="text1"/>
                <w:lang w:eastAsia="zh-CN"/>
              </w:rPr>
            </w:pPr>
            <w:r w:rsidRPr="00774742">
              <w:rPr>
                <w:rFonts w:ascii="Times New Roman" w:hAnsi="Times New Roman"/>
                <w:color w:val="000000" w:themeColor="text1"/>
              </w:rPr>
              <w:t>TC_DeviceManage_002.1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SRD-454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provide a means for the Client Application to send user-entered customer information to be stored on the server.</w:t>
            </w:r>
            <w:r w:rsidRPr="00774742">
              <w:rPr>
                <w:rFonts w:ascii="Times New Roman" w:hAnsi="Times New Roman"/>
                <w:color w:val="000000" w:themeColor="text1"/>
              </w:rPr>
              <w:br/>
              <w:t>Note: This does not replace the data obtained from public schema.</w:t>
            </w:r>
            <w:r w:rsidRPr="00774742">
              <w:rPr>
                <w:rFonts w:ascii="Times New Roman" w:hAnsi="Times New Roman"/>
                <w:color w:val="000000" w:themeColor="text1"/>
              </w:rPr>
              <w:br/>
              <w:t>Note: This address is entered as free form text and does not follow any particular rules. This should be able to be pulled into a report.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22F0B" w:rsidP="007163C5">
            <w:pPr>
              <w:rPr>
                <w:rFonts w:ascii="Times New Roman" w:hAnsi="Times New Roman"/>
                <w:color w:val="000000" w:themeColor="text1"/>
                <w:lang w:eastAsia="zh-CN"/>
              </w:rPr>
            </w:pPr>
            <w:r w:rsidRPr="00774742">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22F0B"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2D50D9" w:rsidRPr="00774742">
              <w:rPr>
                <w:rFonts w:ascii="Times New Roman" w:hAnsi="Times New Roman"/>
                <w:color w:val="000000" w:themeColor="text1"/>
              </w:rPr>
              <w:t>his requirement is not tested because it is not used by any clients</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3C199B" w:rsidRPr="00F22F0B" w:rsidRDefault="003C199B">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19      </w:t>
            </w:r>
            <w:r w:rsidRPr="00F22F0B">
              <w:rPr>
                <w:rFonts w:ascii="Times New Roman" w:hAnsi="Times New Roman"/>
                <w:b/>
                <w:color w:val="000000" w:themeColor="text1"/>
                <w:sz w:val="28"/>
                <w:u w:val="single"/>
                <w:lang w:eastAsia="zh-CN"/>
              </w:rPr>
              <w:t>Device Configuration Management</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SRD-456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configuration management, including hardware, software</w:t>
            </w:r>
            <w:r w:rsidRPr="00774742">
              <w:rPr>
                <w:rFonts w:ascii="Times New Roman" w:hAnsi="Times New Roman"/>
                <w:color w:val="000000" w:themeColor="text1"/>
                <w:lang w:eastAsia="zh-CN"/>
              </w:rPr>
              <w:t>, feature and system</w:t>
            </w:r>
            <w:r w:rsidRPr="00774742">
              <w:rPr>
                <w:rFonts w:ascii="Times New Roman" w:hAnsi="Times New Roman"/>
                <w:color w:val="000000" w:themeColor="text1"/>
              </w:rPr>
              <w:t xml:space="preserve"> configuration through the web UI.</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757AA"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.1</w:t>
            </w:r>
          </w:p>
          <w:p w:rsidR="00F757AA"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_NamedConf_001</w:t>
            </w:r>
            <w:r w:rsidRPr="00774742">
              <w:rPr>
                <w:rFonts w:ascii="Times New Roman" w:hAnsi="Times New Roman"/>
                <w:color w:val="000000" w:themeColor="text1"/>
                <w:lang w:eastAsia="zh-CN"/>
              </w:rPr>
              <w:t>.2</w:t>
            </w:r>
          </w:p>
          <w:p w:rsidR="00F757AA"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_NamedConf_001</w:t>
            </w:r>
            <w:r w:rsidRPr="00774742">
              <w:rPr>
                <w:rFonts w:ascii="Times New Roman" w:hAnsi="Times New Roman"/>
                <w:color w:val="000000" w:themeColor="text1"/>
                <w:lang w:eastAsia="zh-CN"/>
              </w:rPr>
              <w:t>.3</w:t>
            </w:r>
          </w:p>
          <w:p w:rsidR="00F757AA"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_NamedConf_001</w:t>
            </w:r>
            <w:r w:rsidRPr="00774742">
              <w:rPr>
                <w:rFonts w:ascii="Times New Roman" w:hAnsi="Times New Roman"/>
                <w:color w:val="000000" w:themeColor="text1"/>
                <w:lang w:eastAsia="zh-CN"/>
              </w:rPr>
              <w:t>.4</w:t>
            </w:r>
          </w:p>
          <w:p w:rsidR="00F757AA"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lang w:eastAsia="zh-CN"/>
              </w:rPr>
              <w:t>TC_FeatureLicense_006.1</w:t>
            </w:r>
          </w:p>
          <w:p w:rsidR="00F878F2" w:rsidRPr="00774742" w:rsidRDefault="00F757AA" w:rsidP="00F757AA">
            <w:pPr>
              <w:rPr>
                <w:rFonts w:ascii="Times New Roman" w:hAnsi="Times New Roman"/>
                <w:color w:val="000000" w:themeColor="text1"/>
                <w:lang w:eastAsia="zh-CN"/>
              </w:rPr>
            </w:pPr>
            <w:r w:rsidRPr="00774742">
              <w:rPr>
                <w:rFonts w:ascii="Times New Roman" w:hAnsi="Times New Roman"/>
                <w:color w:val="000000" w:themeColor="text1"/>
                <w:lang w:eastAsia="zh-CN"/>
              </w:rPr>
              <w:t>TC_FeatureLicense_006.2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verify that device information sent from the gateway agent matches server database</w:t>
            </w:r>
            <w:r w:rsidRPr="00774742">
              <w:rPr>
                <w:rFonts w:ascii="Times New Roman" w:hAnsi="Times New Roman"/>
                <w:color w:val="000000" w:themeColor="text1"/>
                <w:lang w:eastAsia="zh-CN"/>
              </w:rPr>
              <w:t xml:space="preserve"> configuration</w:t>
            </w:r>
            <w:r w:rsidRPr="00774742">
              <w:rPr>
                <w:rFonts w:ascii="Times New Roman" w:hAnsi="Times New Roman"/>
                <w:color w:val="000000" w:themeColor="text1"/>
              </w:rPr>
              <w:t xml:space="preserve"> records for the device. </w:t>
            </w:r>
            <w:r w:rsidRPr="00774742">
              <w:rPr>
                <w:rFonts w:ascii="Times New Roman" w:hAnsi="Times New Roman"/>
                <w:color w:val="000000" w:themeColor="text1"/>
              </w:rPr>
              <w:br/>
              <w:t xml:space="preserve">Note: The comparison data comes from configurations that are created by the CoT Admin on the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DF038F"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SoftwareDiscrepancyCheckTestProcedureForVentilator</w:t>
            </w:r>
          </w:p>
          <w:p w:rsidR="00DF038F" w:rsidRPr="00774742" w:rsidRDefault="00DF038F"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CheckSoftwareDiscrepancyForVLLS10TestProcedure</w:t>
            </w:r>
          </w:p>
          <w:p w:rsidR="00DF038F" w:rsidRPr="00774742" w:rsidRDefault="00DF038F"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CheckSoftwareDiscrepancyForVLFT10TestProcedure</w:t>
            </w:r>
          </w:p>
          <w:p w:rsidR="00DF038F" w:rsidRPr="00774742" w:rsidRDefault="00DF038F" w:rsidP="003C199B">
            <w:pPr>
              <w:rPr>
                <w:rFonts w:ascii="Times New Roman" w:hAnsi="Times New Roman"/>
                <w:color w:val="000000" w:themeColor="text1"/>
                <w:lang w:eastAsia="zh-CN"/>
              </w:rPr>
            </w:pPr>
            <w:r w:rsidRPr="00774742">
              <w:rPr>
                <w:rFonts w:ascii="Times New Roman" w:hAnsi="Times New Roman"/>
                <w:color w:val="000000" w:themeColor="text1"/>
              </w:rPr>
              <w:t>SoftwareDiscrepancyCheckTestProcedureForSCD700</w:t>
            </w:r>
          </w:p>
          <w:p w:rsidR="00DF038F" w:rsidRPr="00774742" w:rsidRDefault="00DF038F" w:rsidP="00DF038F">
            <w:pPr>
              <w:rPr>
                <w:rFonts w:ascii="Times New Roman" w:hAnsi="Times New Roman"/>
                <w:color w:val="000000" w:themeColor="text1"/>
                <w:lang w:eastAsia="zh-CN"/>
              </w:rPr>
            </w:pPr>
            <w:r w:rsidRPr="00774742">
              <w:rPr>
                <w:rFonts w:ascii="Times New Roman" w:hAnsi="Times New Roman"/>
                <w:color w:val="000000" w:themeColor="text1"/>
              </w:rPr>
              <w:t>CheckSoftwareDiscrepancyFor_Emprint Procedure Planning Application_TestProcedure</w:t>
            </w:r>
          </w:p>
          <w:p w:rsidR="00DF038F" w:rsidRPr="00774742" w:rsidRDefault="00DF038F" w:rsidP="00DF038F">
            <w:pPr>
              <w:rPr>
                <w:rFonts w:ascii="Times New Roman" w:hAnsi="Times New Roman"/>
                <w:color w:val="000000" w:themeColor="text1"/>
                <w:lang w:eastAsia="zh-CN"/>
              </w:rPr>
            </w:pPr>
            <w:r w:rsidRPr="00774742">
              <w:rPr>
                <w:rFonts w:ascii="Times New Roman" w:eastAsia="Times New Roman" w:hAnsi="Times New Roman"/>
                <w:color w:val="000000" w:themeColor="text1"/>
                <w:lang w:eastAsia="zh-CN"/>
              </w:rPr>
              <w:t>E2E_Discrepancy_Software_offlin</w:t>
            </w:r>
            <w:r w:rsidRPr="00774742">
              <w:rPr>
                <w:rFonts w:ascii="Times New Roman" w:hAnsi="Times New Roman"/>
                <w:color w:val="000000" w:themeColor="text1"/>
                <w:lang w:eastAsia="zh-CN"/>
              </w:rPr>
              <w:t>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044EA8">
            <w:pPr>
              <w:rPr>
                <w:rFonts w:ascii="Times New Roman" w:hAnsi="Times New Roman"/>
                <w:color w:val="000000" w:themeColor="text1"/>
              </w:rPr>
            </w:pPr>
            <w:r w:rsidRPr="00774742">
              <w:rPr>
                <w:rFonts w:ascii="Times New Roman" w:hAnsi="Times New Roman"/>
                <w:color w:val="000000" w:themeColor="text1"/>
              </w:rPr>
              <w:t xml:space="preserve">The system shall determine most current software for the device based on the device’s running configuration information. </w:t>
            </w:r>
          </w:p>
          <w:p w:rsidR="00F878F2" w:rsidRPr="00774742" w:rsidRDefault="00F878F2" w:rsidP="00044EA8">
            <w:pPr>
              <w:tabs>
                <w:tab w:val="left" w:pos="0"/>
                <w:tab w:val="left" w:pos="900"/>
              </w:tabs>
              <w:rPr>
                <w:rFonts w:ascii="Times New Roman" w:hAnsi="Times New Roman"/>
                <w:color w:val="000000" w:themeColor="text1"/>
              </w:rPr>
            </w:pPr>
          </w:p>
          <w:p w:rsidR="00F878F2" w:rsidRPr="00774742" w:rsidRDefault="00F878F2" w:rsidP="00044EA8">
            <w:pPr>
              <w:tabs>
                <w:tab w:val="left" w:pos="0"/>
                <w:tab w:val="left" w:pos="900"/>
              </w:tabs>
              <w:rPr>
                <w:rFonts w:ascii="Times New Roman" w:hAnsi="Times New Roman"/>
                <w:color w:val="000000" w:themeColor="text1"/>
              </w:rPr>
            </w:pPr>
            <w:r w:rsidRPr="00774742">
              <w:rPr>
                <w:rFonts w:ascii="Times New Roman" w:hAnsi="Times New Roman"/>
                <w:color w:val="000000" w:themeColor="text1"/>
              </w:rPr>
              <w:t>Note:  Criteria for Update: Configuration and Country of Device. (Warranty status is not a criteria for eligibility for update of Surgical Solutions devices).</w:t>
            </w:r>
          </w:p>
          <w:p w:rsidR="00F878F2" w:rsidRPr="00774742" w:rsidRDefault="00F878F2" w:rsidP="003C199B">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992D46" w:rsidP="00FF58C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_Agent_003</w:t>
            </w:r>
            <w:r w:rsidRPr="00774742">
              <w:rPr>
                <w:rFonts w:ascii="Times New Roman" w:hAnsi="Times New Roman"/>
                <w:color w:val="000000" w:themeColor="text1"/>
                <w:lang w:eastAsia="zh-CN"/>
              </w:rPr>
              <w:t>.2</w:t>
            </w:r>
          </w:p>
          <w:p w:rsidR="00992D46" w:rsidRPr="00774742" w:rsidRDefault="00992D46" w:rsidP="00FF58C3">
            <w:pPr>
              <w:rPr>
                <w:rFonts w:ascii="Times New Roman" w:hAnsi="Times New Roman"/>
                <w:color w:val="000000" w:themeColor="text1"/>
                <w:lang w:eastAsia="zh-CN"/>
              </w:rPr>
            </w:pPr>
            <w:r w:rsidRPr="00774742">
              <w:rPr>
                <w:rFonts w:ascii="Times New Roman" w:hAnsi="Times New Roman"/>
                <w:color w:val="000000" w:themeColor="text1"/>
                <w:lang w:eastAsia="zh-CN"/>
              </w:rPr>
              <w:t>TC_Agent_003.4</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4.2</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lang w:eastAsia="zh-CN"/>
              </w:rPr>
              <w:t>TC_Agent_004.4</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5.2</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lang w:eastAsia="zh-CN"/>
              </w:rPr>
              <w:t>TC_Agent_005.4</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6.2</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lang w:eastAsia="zh-CN"/>
              </w:rPr>
              <w:t>TC_Agent_006.4</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7.2</w:t>
            </w:r>
          </w:p>
          <w:p w:rsidR="00992D46" w:rsidRPr="00774742" w:rsidRDefault="00992D46" w:rsidP="00992D46">
            <w:pPr>
              <w:rPr>
                <w:rFonts w:ascii="Times New Roman" w:hAnsi="Times New Roman"/>
                <w:color w:val="000000" w:themeColor="text1"/>
                <w:lang w:eastAsia="zh-CN"/>
              </w:rPr>
            </w:pPr>
            <w:r w:rsidRPr="00774742">
              <w:rPr>
                <w:rFonts w:ascii="Times New Roman" w:hAnsi="Times New Roman"/>
                <w:color w:val="000000" w:themeColor="text1"/>
                <w:lang w:eastAsia="zh-CN"/>
              </w:rPr>
              <w:t>TC_Agent_007.4</w:t>
            </w:r>
            <w:r w:rsidR="00F878F2" w:rsidRPr="00774742">
              <w:rPr>
                <w:rFonts w:ascii="Times New Roman" w:hAnsi="Times New Roman"/>
                <w:color w:val="000000" w:themeColor="text1"/>
                <w:lang w:eastAsia="zh-CN"/>
              </w:rPr>
              <w:br/>
            </w: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_Agent_00</w:t>
            </w:r>
            <w:r w:rsidRPr="00774742">
              <w:rPr>
                <w:rFonts w:ascii="Times New Roman" w:hAnsi="Times New Roman"/>
                <w:color w:val="000000" w:themeColor="text1"/>
                <w:lang w:eastAsia="zh-CN"/>
              </w:rPr>
              <w:t>8.2</w:t>
            </w:r>
          </w:p>
          <w:p w:rsidR="00F878F2" w:rsidRPr="00774742" w:rsidRDefault="00992D46" w:rsidP="00992D46">
            <w:pPr>
              <w:rPr>
                <w:rFonts w:ascii="Times New Roman" w:hAnsi="Times New Roman"/>
                <w:color w:val="000000" w:themeColor="text1"/>
              </w:rPr>
            </w:pPr>
            <w:r w:rsidRPr="00774742">
              <w:rPr>
                <w:rFonts w:ascii="Times New Roman" w:hAnsi="Times New Roman"/>
                <w:color w:val="000000" w:themeColor="text1"/>
                <w:lang w:eastAsia="zh-CN"/>
              </w:rPr>
              <w:t>TC_Agent_008.4</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flag devices that have configurations that differ from the server database records.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A5CF0" w:rsidRPr="00774742" w:rsidRDefault="00EA5CF0" w:rsidP="003C199B">
            <w:pPr>
              <w:rPr>
                <w:rFonts w:ascii="Times New Roman" w:hAnsi="Times New Roman"/>
                <w:color w:val="000000" w:themeColor="text1"/>
                <w:lang w:eastAsia="zh-CN"/>
              </w:rPr>
            </w:pPr>
            <w:r w:rsidRPr="00774742">
              <w:rPr>
                <w:rFonts w:ascii="Times New Roman" w:hAnsi="Times New Roman"/>
                <w:color w:val="000000" w:themeColor="text1"/>
              </w:rPr>
              <w:t>SoftwareDiscrepancyCheckTestProcedureForSCD700</w:t>
            </w:r>
          </w:p>
          <w:p w:rsidR="00EA5CF0" w:rsidRPr="00774742" w:rsidRDefault="00EA5CF0"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CheckSoftwareDiscrepancyForVLLS10TestProcedure</w:t>
            </w:r>
          </w:p>
          <w:p w:rsidR="00EA5CF0" w:rsidRPr="00774742" w:rsidRDefault="00EA5CF0"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CheckSoftwareDiscrepancyForVLFT10TestProcedure</w:t>
            </w:r>
          </w:p>
          <w:p w:rsidR="00EA5CF0" w:rsidRPr="00774742" w:rsidRDefault="00EA5CF0" w:rsidP="003C199B">
            <w:pPr>
              <w:rPr>
                <w:rFonts w:ascii="Times New Roman" w:hAnsi="Times New Roman"/>
                <w:color w:val="000000" w:themeColor="text1"/>
                <w:lang w:eastAsia="zh-CN"/>
              </w:rPr>
            </w:pPr>
            <w:r w:rsidRPr="00774742">
              <w:rPr>
                <w:rFonts w:ascii="Times New Roman" w:eastAsia="Times New Roman" w:hAnsi="Times New Roman"/>
                <w:color w:val="000000" w:themeColor="text1"/>
              </w:rPr>
              <w:t>SoftwareDiscrepancyCheckTestProcedureForVentilator</w:t>
            </w:r>
          </w:p>
          <w:p w:rsidR="00EA5CF0" w:rsidRPr="00774742" w:rsidRDefault="00EA5CF0" w:rsidP="00EA5CF0">
            <w:pPr>
              <w:rPr>
                <w:rFonts w:ascii="Times New Roman" w:hAnsi="Times New Roman"/>
                <w:color w:val="000000" w:themeColor="text1"/>
                <w:lang w:eastAsia="zh-CN"/>
              </w:rPr>
            </w:pPr>
            <w:r w:rsidRPr="00774742">
              <w:rPr>
                <w:rFonts w:ascii="Times New Roman" w:eastAsia="Times New Roman" w:hAnsi="Times New Roman"/>
                <w:color w:val="000000" w:themeColor="text1"/>
                <w:lang w:eastAsia="zh-CN"/>
              </w:rPr>
              <w:t>E2E_Discrepancy_Software_offline</w:t>
            </w:r>
          </w:p>
          <w:p w:rsidR="00EA5CF0" w:rsidRPr="00774742" w:rsidRDefault="00EA5CF0" w:rsidP="00F22F0B">
            <w:pPr>
              <w:rPr>
                <w:rFonts w:ascii="Times New Roman" w:hAnsi="Times New Roman"/>
                <w:color w:val="000000" w:themeColor="text1"/>
                <w:lang w:eastAsia="zh-CN"/>
              </w:rPr>
            </w:pPr>
            <w:bookmarkStart w:id="30" w:name="_Toc443659193"/>
            <w:r w:rsidRPr="00774742">
              <w:rPr>
                <w:rFonts w:ascii="Times New Roman" w:eastAsia="Times New Roman" w:hAnsi="Times New Roman"/>
                <w:color w:val="000000" w:themeColor="text1"/>
                <w:lang w:eastAsia="zh-CN"/>
              </w:rPr>
              <w:t>CheckSoftwareDiscrepancyForEmprint ProcedurePlanningApplicationTestProcedure</w:t>
            </w:r>
            <w:bookmarkEnd w:id="30"/>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rPr>
              <w:t>The system shall report configuration discrepancies.</w:t>
            </w:r>
            <w:r w:rsidRPr="00774742">
              <w:rPr>
                <w:rFonts w:ascii="Times New Roman" w:hAnsi="Times New Roman"/>
                <w:color w:val="000000" w:themeColor="text1"/>
              </w:rPr>
              <w:br/>
            </w:r>
            <w:r w:rsidRPr="00774742">
              <w:rPr>
                <w:rFonts w:ascii="Times New Roman" w:hAnsi="Times New Roman"/>
                <w:color w:val="000000" w:themeColor="text1"/>
              </w:rPr>
              <w:br/>
              <w:t>Note: Differences between what is actually found in the field versus what was expected to be on the device.  The intent of this requirement is for the system to create an exception every time a device docks with a configuration that has been changed from the last time it docked, except when the configuration was changed by the GDMP (i.e. performing a software update on a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C4C2F" w:rsidRPr="00774742" w:rsidRDefault="002C4C2F" w:rsidP="002C4C2F">
            <w:pPr>
              <w:rPr>
                <w:rFonts w:ascii="Times New Roman" w:hAnsi="Times New Roman"/>
                <w:color w:val="000000" w:themeColor="text1"/>
                <w:lang w:eastAsia="zh-CN"/>
              </w:rPr>
            </w:pPr>
            <w:r w:rsidRPr="00774742">
              <w:rPr>
                <w:rFonts w:ascii="Times New Roman" w:hAnsi="Times New Roman"/>
                <w:color w:val="000000" w:themeColor="text1"/>
              </w:rPr>
              <w:t>SoftwareDiscrepancyCheckTestProcedureForSCD700</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CheckSoftwareDiscrepancyForVLLS10TestProcedure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CheckSoftwareDiscrepancyForVLFT10TestProcedure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SoftwareDiscrepancyCheckTestProcedureForVentilator</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lang w:eastAsia="zh-CN"/>
              </w:rPr>
              <w:t>E2E_Discrepancy_Software_offline</w:t>
            </w:r>
          </w:p>
          <w:p w:rsidR="002C4C2F" w:rsidRPr="00774742" w:rsidRDefault="002C4C2F" w:rsidP="002C4C2F">
            <w:pPr>
              <w:rPr>
                <w:rFonts w:ascii="Times New Roman" w:eastAsia="Times New Roman" w:hAnsi="Times New Roman"/>
                <w:color w:val="000000" w:themeColor="text1"/>
                <w:lang w:eastAsia="zh-CN"/>
              </w:rPr>
            </w:pPr>
            <w:r w:rsidRPr="00774742">
              <w:rPr>
                <w:rFonts w:ascii="Times New Roman" w:eastAsia="Times New Roman" w:hAnsi="Times New Roman"/>
                <w:color w:val="000000" w:themeColor="text1"/>
                <w:lang w:eastAsia="zh-CN"/>
              </w:rPr>
              <w:t>CheckSoftwareDiscrepancyForEmprint ProcedurePlanningApplicationTestProcedure</w:t>
            </w:r>
          </w:p>
          <w:p w:rsidR="00F878F2" w:rsidRPr="00774742" w:rsidRDefault="00F878F2" w:rsidP="00FF58C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SRD-220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UI to display discrepancy lists.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C4C2F" w:rsidRPr="00774742" w:rsidRDefault="002C4C2F" w:rsidP="002C4C2F">
            <w:pPr>
              <w:rPr>
                <w:rFonts w:ascii="Times New Roman" w:hAnsi="Times New Roman"/>
                <w:color w:val="000000" w:themeColor="text1"/>
                <w:lang w:eastAsia="zh-CN"/>
              </w:rPr>
            </w:pPr>
            <w:r w:rsidRPr="00774742">
              <w:rPr>
                <w:rFonts w:ascii="Times New Roman" w:hAnsi="Times New Roman"/>
                <w:color w:val="000000" w:themeColor="text1"/>
              </w:rPr>
              <w:t>SoftwareDiscrepancyCheckTestProcedureForSCD700</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CheckSoftwareDiscrepancyForVLLS10TestProcedure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CheckSoftwareDiscrepancyForVLFT10TestProcedure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SoftwareDiscrepancyCheckTestProcedureForVentilator</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lang w:eastAsia="zh-CN"/>
              </w:rPr>
              <w:t>E2E_Discrepancy_Software_offline</w:t>
            </w:r>
          </w:p>
          <w:p w:rsidR="002C4C2F" w:rsidRPr="00774742" w:rsidRDefault="002C4C2F" w:rsidP="002C4C2F">
            <w:pPr>
              <w:rPr>
                <w:rFonts w:ascii="Times New Roman" w:eastAsia="Times New Roman" w:hAnsi="Times New Roman"/>
                <w:color w:val="000000" w:themeColor="text1"/>
                <w:lang w:eastAsia="zh-CN"/>
              </w:rPr>
            </w:pPr>
            <w:r w:rsidRPr="00774742">
              <w:rPr>
                <w:rFonts w:ascii="Times New Roman" w:eastAsia="Times New Roman" w:hAnsi="Times New Roman"/>
                <w:color w:val="000000" w:themeColor="text1"/>
                <w:lang w:eastAsia="zh-CN"/>
              </w:rPr>
              <w:t>CheckSoftwareDiscrepancyForEmprint ProcedurePlanningApplicationTestProcedure</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SRD-458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respond to a request from the client asking if a device configuration is valid.</w:t>
            </w:r>
            <w:r w:rsidRPr="00774742">
              <w:rPr>
                <w:rFonts w:ascii="Times New Roman" w:hAnsi="Times New Roman"/>
                <w:color w:val="000000" w:themeColor="text1"/>
              </w:rPr>
              <w:br/>
              <w:t>NOTE: Refer to Section  7.2.2, Configuration Validation.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935C32">
            <w:pPr>
              <w:rPr>
                <w:rFonts w:ascii="Times New Roman" w:hAnsi="Times New Roman"/>
                <w:color w:val="000000" w:themeColor="text1"/>
                <w:lang w:eastAsia="zh-CN"/>
              </w:rPr>
            </w:pPr>
            <w:r w:rsidRPr="00774742">
              <w:rPr>
                <w:rFonts w:ascii="Times New Roman" w:hAnsi="Times New Roman"/>
                <w:color w:val="000000" w:themeColor="text1"/>
                <w:lang w:eastAsia="zh-CN"/>
              </w:rPr>
              <w:t>T</w:t>
            </w:r>
            <w:r w:rsidR="00A63E69" w:rsidRPr="00774742">
              <w:rPr>
                <w:rFonts w:ascii="Times New Roman" w:hAnsi="Times New Roman"/>
                <w:color w:val="000000" w:themeColor="text1"/>
                <w:lang w:eastAsia="zh-CN"/>
              </w:rPr>
              <w:t>C</w:t>
            </w:r>
            <w:r w:rsidRPr="00774742">
              <w:rPr>
                <w:rFonts w:ascii="Times New Roman" w:hAnsi="Times New Roman"/>
                <w:color w:val="000000" w:themeColor="text1"/>
                <w:lang w:eastAsia="zh-CN"/>
              </w:rPr>
              <w:t>_NamedConf_011</w:t>
            </w:r>
            <w:r w:rsidR="00A63E69" w:rsidRPr="00774742">
              <w:rPr>
                <w:rFonts w:ascii="Times New Roman" w:hAnsi="Times New Roman"/>
                <w:color w:val="000000" w:themeColor="text1"/>
                <w:lang w:eastAsia="zh-CN"/>
              </w:rPr>
              <w:t>.1</w:t>
            </w:r>
          </w:p>
          <w:p w:rsidR="00A63E69" w:rsidRPr="00774742" w:rsidRDefault="00A63E69" w:rsidP="00A63E69">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TC_NamedConf_011.2</w:t>
            </w:r>
          </w:p>
          <w:p w:rsidR="00A63E69" w:rsidRPr="00774742" w:rsidRDefault="00A63E69" w:rsidP="00A63E69">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TC_NamedConf_011.3</w:t>
            </w:r>
          </w:p>
          <w:p w:rsidR="00A63E69" w:rsidRPr="00774742" w:rsidRDefault="00784102" w:rsidP="00A63E69">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TC_NamedConf_011.4</w:t>
            </w:r>
          </w:p>
          <w:p w:rsidR="00A63E69" w:rsidRPr="00774742" w:rsidRDefault="00A63E69" w:rsidP="00935C3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When a conflict exists between a device’s configuration on the server and the device’s </w:t>
            </w:r>
            <w:r w:rsidRPr="00774742">
              <w:rPr>
                <w:rFonts w:ascii="Times New Roman" w:hAnsi="Times New Roman"/>
                <w:color w:val="000000" w:themeColor="text1"/>
                <w:lang w:eastAsia="zh-CN"/>
              </w:rPr>
              <w:t xml:space="preserve">running </w:t>
            </w:r>
            <w:r w:rsidRPr="00774742">
              <w:rPr>
                <w:rFonts w:ascii="Times New Roman" w:hAnsi="Times New Roman"/>
                <w:color w:val="000000" w:themeColor="text1"/>
              </w:rPr>
              <w:t>configuration as reported by the device, the system shall use the configuration reported by the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C4C2F" w:rsidRPr="00774742" w:rsidRDefault="002C4C2F" w:rsidP="002C4C2F">
            <w:pPr>
              <w:rPr>
                <w:rFonts w:ascii="Times New Roman" w:hAnsi="Times New Roman"/>
                <w:color w:val="000000" w:themeColor="text1"/>
                <w:lang w:eastAsia="zh-CN"/>
              </w:rPr>
            </w:pPr>
            <w:r w:rsidRPr="00774742">
              <w:rPr>
                <w:rFonts w:ascii="Times New Roman" w:hAnsi="Times New Roman"/>
                <w:color w:val="000000" w:themeColor="text1"/>
              </w:rPr>
              <w:t>SoftwareDiscrepancyCheckTestProcedureForSCD700</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CheckSoftwareDiscrepancyForVLLS10TestProcedure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CheckSoftwareDiscrepancyForVLFT10TestProcedure</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rPr>
              <w:t>SoftwareDiscrepancyCheckTestProcedureForVentilator</w:t>
            </w:r>
          </w:p>
          <w:p w:rsidR="002C4C2F" w:rsidRPr="00774742" w:rsidRDefault="002C4C2F" w:rsidP="002C4C2F">
            <w:pPr>
              <w:rPr>
                <w:rFonts w:ascii="Times New Roman" w:hAnsi="Times New Roman"/>
                <w:color w:val="000000" w:themeColor="text1"/>
                <w:lang w:eastAsia="zh-CN"/>
              </w:rPr>
            </w:pPr>
            <w:r w:rsidRPr="00774742">
              <w:rPr>
                <w:rFonts w:ascii="Times New Roman" w:eastAsia="Times New Roman" w:hAnsi="Times New Roman"/>
                <w:color w:val="000000" w:themeColor="text1"/>
                <w:lang w:eastAsia="zh-CN"/>
              </w:rPr>
              <w:t>E2E_Discrepancy_Software_offline</w:t>
            </w:r>
          </w:p>
          <w:p w:rsidR="002C4C2F" w:rsidRPr="00774742" w:rsidRDefault="002C4C2F" w:rsidP="002C4C2F">
            <w:pPr>
              <w:rPr>
                <w:rFonts w:ascii="Times New Roman" w:eastAsia="Times New Roman" w:hAnsi="Times New Roman"/>
                <w:color w:val="000000" w:themeColor="text1"/>
                <w:lang w:eastAsia="zh-CN"/>
              </w:rPr>
            </w:pPr>
            <w:r w:rsidRPr="00774742">
              <w:rPr>
                <w:rFonts w:ascii="Times New Roman" w:eastAsia="Times New Roman" w:hAnsi="Times New Roman"/>
                <w:color w:val="000000" w:themeColor="text1"/>
                <w:lang w:eastAsia="zh-CN"/>
              </w:rPr>
              <w:t>CheckSoftwareDiscrepancyForEmprint ProcedurePlanningApplicationTestProcedure</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SRD-496 (Gateway 664)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store all configuration items reported by the device which are defined in the HW/SW/</w:t>
            </w:r>
            <w:r w:rsidRPr="00774742">
              <w:rPr>
                <w:rFonts w:ascii="Times New Roman" w:hAnsi="Times New Roman"/>
                <w:color w:val="000000" w:themeColor="text1"/>
                <w:lang w:eastAsia="zh-CN"/>
              </w:rPr>
              <w:t>Feature</w:t>
            </w:r>
            <w:r w:rsidRPr="00774742">
              <w:rPr>
                <w:rFonts w:ascii="Times New Roman" w:hAnsi="Times New Roman"/>
                <w:color w:val="000000" w:themeColor="text1"/>
              </w:rPr>
              <w:t xml:space="preserve"> catalogs.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F685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.1-TC_DeviceManage_004.3</w:t>
            </w:r>
          </w:p>
          <w:p w:rsidR="00F878F2" w:rsidRPr="00774742" w:rsidRDefault="000E7A2D"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_DeviceManage_005</w:t>
            </w:r>
            <w:r w:rsidRPr="00774742">
              <w:rPr>
                <w:rFonts w:ascii="Times New Roman" w:hAnsi="Times New Roman"/>
                <w:color w:val="000000" w:themeColor="text1"/>
                <w:lang w:eastAsia="zh-CN"/>
              </w:rPr>
              <w:t>.1-TC_DeviceManage_005.2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SRD-642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If a configuration item sent to the server from the agent is not found in the HW/SW/</w:t>
            </w:r>
            <w:r w:rsidRPr="00774742">
              <w:rPr>
                <w:rFonts w:ascii="Times New Roman" w:hAnsi="Times New Roman"/>
                <w:color w:val="000000" w:themeColor="text1"/>
                <w:lang w:eastAsia="zh-CN"/>
              </w:rPr>
              <w:t>Feature</w:t>
            </w:r>
            <w:r w:rsidRPr="00774742">
              <w:rPr>
                <w:rFonts w:ascii="Times New Roman" w:hAnsi="Times New Roman"/>
                <w:color w:val="000000" w:themeColor="text1"/>
              </w:rPr>
              <w:t xml:space="preserve"> catalog, then the system shall report the state of the configuration item as “Unknown”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94983"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.1-TC_DeviceManage_004.3</w:t>
            </w:r>
          </w:p>
          <w:p w:rsidR="00F878F2"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_DeviceManage_005</w:t>
            </w:r>
            <w:r w:rsidRPr="00774742">
              <w:rPr>
                <w:rFonts w:ascii="Times New Roman" w:hAnsi="Times New Roman"/>
                <w:color w:val="000000" w:themeColor="text1"/>
                <w:lang w:eastAsia="zh-CN"/>
              </w:rPr>
              <w:t>.1-TC_DeviceManage_005.2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SRD-610 (Gateway 1665)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means for the client to report the docked device's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94983"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.1-TC_DeviceManage_004.3</w:t>
            </w:r>
          </w:p>
          <w:p w:rsidR="00794983"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_DeviceManage_005</w:t>
            </w:r>
            <w:r w:rsidRPr="00774742">
              <w:rPr>
                <w:rFonts w:ascii="Times New Roman" w:hAnsi="Times New Roman"/>
                <w:color w:val="000000" w:themeColor="text1"/>
                <w:lang w:eastAsia="zh-CN"/>
              </w:rPr>
              <w:t>.1-TC_DeviceManage_005.2</w:t>
            </w:r>
          </w:p>
          <w:p w:rsidR="00F878F2" w:rsidRPr="00774742" w:rsidRDefault="00F878F2" w:rsidP="00794983">
            <w:pPr>
              <w:rPr>
                <w:rFonts w:ascii="Times New Roman" w:hAnsi="Times New Roman"/>
                <w:color w:val="000000" w:themeColor="text1"/>
                <w:lang w:eastAsia="zh-CN"/>
              </w:rPr>
            </w:pPr>
            <w:r w:rsidRPr="00774742">
              <w:rPr>
                <w:rFonts w:ascii="Times New Roman" w:hAnsi="Times New Roman"/>
                <w:color w:val="000000" w:themeColor="text1"/>
              </w:rPr>
              <w:t>T</w:t>
            </w:r>
            <w:r w:rsidR="00794983" w:rsidRPr="00774742">
              <w:rPr>
                <w:rFonts w:ascii="Times New Roman" w:hAnsi="Times New Roman"/>
                <w:color w:val="000000" w:themeColor="text1"/>
                <w:lang w:eastAsia="zh-CN"/>
              </w:rPr>
              <w:t>C</w:t>
            </w:r>
            <w:r w:rsidRPr="00774742">
              <w:rPr>
                <w:rFonts w:ascii="Times New Roman" w:hAnsi="Times New Roman"/>
                <w:color w:val="000000" w:themeColor="text1"/>
              </w:rPr>
              <w:t>_Agent_001</w:t>
            </w:r>
            <w:r w:rsidR="00794983" w:rsidRPr="00774742">
              <w:rPr>
                <w:rFonts w:ascii="Times New Roman" w:hAnsi="Times New Roman"/>
                <w:color w:val="000000" w:themeColor="text1"/>
                <w:lang w:eastAsia="zh-CN"/>
              </w:rPr>
              <w:t>.1-TC_Agent_001.12</w:t>
            </w:r>
          </w:p>
          <w:p w:rsidR="00F878F2"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_Agent_002</w:t>
            </w:r>
            <w:r w:rsidRPr="00774742">
              <w:rPr>
                <w:rFonts w:ascii="Times New Roman" w:hAnsi="Times New Roman"/>
                <w:color w:val="000000" w:themeColor="text1"/>
                <w:lang w:eastAsia="zh-CN"/>
              </w:rPr>
              <w:t>.1-TC_Agent_002.12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SRD-611 (Gateway 1665)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Reported device </w:t>
            </w:r>
            <w:r w:rsidRPr="00774742">
              <w:rPr>
                <w:rFonts w:ascii="Times New Roman" w:hAnsi="Times New Roman"/>
                <w:color w:val="000000" w:themeColor="text1"/>
                <w:lang w:eastAsia="zh-CN"/>
              </w:rPr>
              <w:t xml:space="preserve">running </w:t>
            </w:r>
            <w:r w:rsidRPr="00774742">
              <w:rPr>
                <w:rFonts w:ascii="Times New Roman" w:hAnsi="Times New Roman"/>
                <w:color w:val="000000" w:themeColor="text1"/>
              </w:rPr>
              <w:t xml:space="preserve">configuration shall consist of one or more software components, and one or more hardware components. </w:t>
            </w:r>
            <w:r w:rsidRPr="00774742">
              <w:rPr>
                <w:rFonts w:ascii="Times New Roman" w:hAnsi="Times New Roman"/>
                <w:color w:val="000000" w:themeColor="text1"/>
              </w:rPr>
              <w:br/>
            </w:r>
            <w:r w:rsidRPr="00774742">
              <w:rPr>
                <w:rFonts w:ascii="Times New Roman" w:hAnsi="Times New Roman"/>
                <w:color w:val="000000" w:themeColor="text1"/>
              </w:rPr>
              <w:br/>
              <w:t>NOTE: Optionally, device location may be specified.</w:t>
            </w:r>
            <w:r w:rsidRPr="00774742">
              <w:rPr>
                <w:rFonts w:ascii="Times New Roman" w:hAnsi="Times New Roman"/>
                <w:color w:val="000000" w:themeColor="text1"/>
              </w:rPr>
              <w:br/>
            </w:r>
            <w:r w:rsidRPr="00774742">
              <w:rPr>
                <w:rFonts w:ascii="Times New Roman" w:hAnsi="Times New Roman"/>
                <w:color w:val="000000" w:themeColor="text1"/>
              </w:rPr>
              <w:br/>
              <w:t>NOTE: For v3.0, activated features may also be reported.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94983"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_DeviceManage_004</w:t>
            </w:r>
            <w:r w:rsidRPr="00774742">
              <w:rPr>
                <w:rFonts w:ascii="Times New Roman" w:hAnsi="Times New Roman"/>
                <w:color w:val="000000" w:themeColor="text1"/>
                <w:lang w:eastAsia="zh-CN"/>
              </w:rPr>
              <w:t>.1-TC_DeviceManage_004.3</w:t>
            </w:r>
          </w:p>
          <w:p w:rsidR="00F878F2" w:rsidRPr="00774742" w:rsidRDefault="00794983" w:rsidP="0079498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_DeviceManage_005</w:t>
            </w:r>
            <w:r w:rsidRPr="00774742">
              <w:rPr>
                <w:rFonts w:ascii="Times New Roman" w:hAnsi="Times New Roman"/>
                <w:color w:val="000000" w:themeColor="text1"/>
                <w:lang w:eastAsia="zh-CN"/>
              </w:rPr>
              <w:t>.1-TC_DeviceManage_005.2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3C199B" w:rsidRPr="00F22F0B" w:rsidRDefault="003C199B">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w:t>
            </w:r>
            <w:r w:rsidR="00A03BD9" w:rsidRPr="00F22F0B">
              <w:rPr>
                <w:rFonts w:ascii="Times New Roman" w:hAnsi="Times New Roman"/>
                <w:b/>
                <w:color w:val="000000" w:themeColor="text1"/>
                <w:sz w:val="28"/>
                <w:u w:val="single"/>
                <w:lang w:eastAsia="zh-CN"/>
              </w:rPr>
              <w:t xml:space="preserve">20       </w:t>
            </w:r>
            <w:r w:rsidRPr="00F22F0B">
              <w:rPr>
                <w:rFonts w:ascii="Times New Roman" w:hAnsi="Times New Roman"/>
                <w:b/>
                <w:color w:val="000000" w:themeColor="text1"/>
                <w:sz w:val="28"/>
                <w:u w:val="single"/>
                <w:lang w:eastAsia="zh-CN"/>
              </w:rPr>
              <w:t>Orion Specific Configuration Management Requirements</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SRD-654 (Gateway 2004)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an interface to the Client to send a serial number for a device hardware component to the system.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16E3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716E35" w:rsidRPr="00774742" w:rsidRDefault="00716E35" w:rsidP="00716E3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716E35" w:rsidRPr="00774742" w:rsidRDefault="00716E35" w:rsidP="00716E3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716E35" w:rsidRPr="00774742" w:rsidRDefault="00716E35" w:rsidP="003C199B">
            <w:pPr>
              <w:rPr>
                <w:rFonts w:ascii="Times New Roman" w:hAnsi="Times New Roman"/>
                <w:color w:val="000000" w:themeColor="text1"/>
                <w:lang w:eastAsia="zh-CN"/>
              </w:rPr>
            </w:pP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SRD-655 (Gateway 2004)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store the serial number for all hardware components in the device record.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16E35" w:rsidP="003C5D9F">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_DeviceManage_007</w:t>
            </w:r>
            <w:r w:rsidRPr="00774742">
              <w:rPr>
                <w:rFonts w:ascii="Times New Roman" w:hAnsi="Times New Roman"/>
                <w:color w:val="000000" w:themeColor="text1"/>
                <w:lang w:eastAsia="zh-CN"/>
              </w:rPr>
              <w:t>.7</w:t>
            </w:r>
          </w:p>
          <w:p w:rsidR="00F878F2" w:rsidRPr="00774742" w:rsidRDefault="00F878F2" w:rsidP="003C5D9F">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SRD-658</w:t>
            </w:r>
            <w:r w:rsidRPr="00774742">
              <w:rPr>
                <w:rFonts w:ascii="Times New Roman" w:hAnsi="Times New Roman"/>
                <w:i/>
                <w:iCs/>
                <w:color w:val="000000" w:themeColor="text1"/>
              </w:rPr>
              <w:t>(Gateway 2012)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provide a view of the VLFT10 hardware component serial numbers in the device configuration history.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716E35" w:rsidRPr="00774742" w:rsidRDefault="00716E35" w:rsidP="00716E3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.7</w:t>
            </w:r>
          </w:p>
          <w:p w:rsidR="00F878F2" w:rsidRPr="00774742" w:rsidRDefault="00F878F2" w:rsidP="00EA5CF0">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F22F0B" w:rsidTr="00390D95">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390D95" w:rsidRPr="00F22F0B" w:rsidRDefault="00390D95" w:rsidP="00390D95">
            <w:pPr>
              <w:rPr>
                <w:rFonts w:ascii="Times New Roman" w:hAnsi="Times New Roman"/>
                <w:b/>
                <w:color w:val="000000" w:themeColor="text1"/>
                <w:sz w:val="28"/>
                <w:u w:val="single"/>
                <w:lang w:eastAsia="zh-CN"/>
              </w:rPr>
            </w:pPr>
            <w:r w:rsidRPr="00F22F0B">
              <w:rPr>
                <w:rFonts w:ascii="Times New Roman" w:hAnsi="Times New Roman"/>
                <w:b/>
                <w:color w:val="000000" w:themeColor="text1"/>
                <w:sz w:val="28"/>
                <w:u w:val="single"/>
                <w:lang w:eastAsia="zh-CN"/>
              </w:rPr>
              <w:t xml:space="preserve">3.1.21       </w:t>
            </w:r>
            <w:bookmarkStart w:id="31" w:name="_Toc442447530"/>
            <w:r w:rsidRPr="00F22F0B">
              <w:rPr>
                <w:rFonts w:ascii="Times New Roman" w:hAnsi="Times New Roman"/>
                <w:b/>
                <w:color w:val="000000" w:themeColor="text1"/>
                <w:sz w:val="28"/>
                <w:u w:val="single"/>
                <w:lang w:eastAsia="zh-CN"/>
              </w:rPr>
              <w:t>Named Configuration</w:t>
            </w:r>
            <w:bookmarkEnd w:id="31"/>
          </w:p>
          <w:p w:rsidR="00390D95" w:rsidRPr="00F22F0B" w:rsidRDefault="00390D95" w:rsidP="00390D95">
            <w:pPr>
              <w:rPr>
                <w:rFonts w:ascii="Times New Roman" w:hAnsi="Times New Roman"/>
                <w:b/>
                <w:i/>
                <w:iCs/>
                <w:color w:val="000000" w:themeColor="text1"/>
                <w:lang w:eastAsia="zh-CN"/>
              </w:rPr>
            </w:pPr>
            <w:r w:rsidRPr="00F22F0B">
              <w:rPr>
                <w:rFonts w:ascii="Times New Roman" w:hAnsi="Times New Roman"/>
                <w:b/>
                <w:i/>
                <w:iCs/>
                <w:color w:val="000000" w:themeColor="text1"/>
              </w:rPr>
              <w:t>Named Configuration Requirements- Server/Web UI</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SRD-297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a user with Configuration Admin permission to create/edit/</w:t>
            </w:r>
            <w:r w:rsidRPr="00774742">
              <w:rPr>
                <w:rFonts w:ascii="Times New Roman" w:hAnsi="Times New Roman"/>
                <w:color w:val="000000" w:themeColor="text1"/>
                <w:lang w:eastAsia="zh-CN"/>
              </w:rPr>
              <w:t>archive</w:t>
            </w:r>
            <w:r w:rsidRPr="00774742">
              <w:rPr>
                <w:rFonts w:ascii="Times New Roman" w:hAnsi="Times New Roman"/>
                <w:color w:val="000000" w:themeColor="text1"/>
              </w:rPr>
              <w:t xml:space="preserve"> named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.1</w:t>
            </w:r>
          </w:p>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_NamedConf_002</w:t>
            </w:r>
            <w:r w:rsidRPr="00774742">
              <w:rPr>
                <w:rFonts w:ascii="Times New Roman" w:hAnsi="Times New Roman"/>
                <w:color w:val="000000" w:themeColor="text1"/>
                <w:lang w:eastAsia="zh-CN"/>
              </w:rPr>
              <w:t>.1</w:t>
            </w:r>
            <w:r w:rsidR="00F878F2" w:rsidRPr="00774742">
              <w:rPr>
                <w:rFonts w:ascii="Times New Roman" w:hAnsi="Times New Roman"/>
                <w:color w:val="000000" w:themeColor="text1"/>
                <w:lang w:eastAsia="zh-CN"/>
              </w:rPr>
              <w:br/>
            </w:r>
            <w:r w:rsidRPr="00774742">
              <w:rPr>
                <w:rFonts w:ascii="Times New Roman" w:hAnsi="Times New Roman"/>
                <w:color w:val="000000" w:themeColor="text1"/>
                <w:lang w:eastAsia="zh-CN"/>
              </w:rPr>
              <w:t>TC</w:t>
            </w:r>
            <w:r w:rsidR="00F878F2" w:rsidRPr="00774742">
              <w:rPr>
                <w:rFonts w:ascii="Times New Roman" w:hAnsi="Times New Roman"/>
                <w:color w:val="000000" w:themeColor="text1"/>
              </w:rPr>
              <w:t>_NamedConf_003</w:t>
            </w:r>
            <w:r w:rsidRPr="00774742">
              <w:rPr>
                <w:rFonts w:ascii="Times New Roman" w:hAnsi="Times New Roman"/>
                <w:color w:val="000000" w:themeColor="text1"/>
                <w:lang w:eastAsia="zh-CN"/>
              </w:rPr>
              <w:t>.1</w:t>
            </w:r>
          </w:p>
          <w:p w:rsidR="00F878F2" w:rsidRPr="00774742" w:rsidRDefault="006422C1" w:rsidP="00396672">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F878F2" w:rsidRPr="00774742" w:rsidRDefault="00EA50B4" w:rsidP="00396672">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F878F2" w:rsidRPr="00774742" w:rsidRDefault="006422C1" w:rsidP="00396672">
            <w:pPr>
              <w:rPr>
                <w:rFonts w:ascii="Times New Roman" w:hAnsi="Times New Roman"/>
                <w:color w:val="000000" w:themeColor="text1"/>
                <w:lang w:eastAsia="zh-CN"/>
              </w:rPr>
            </w:pPr>
            <w:r w:rsidRPr="00774742">
              <w:rPr>
                <w:rFonts w:ascii="Times New Roman" w:hAnsi="Times New Roman"/>
                <w:color w:val="000000" w:themeColor="text1"/>
              </w:rPr>
              <w:t>TC_NamedConf_005.2</w:t>
            </w:r>
          </w:p>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_NamedConf_007</w:t>
            </w:r>
            <w:r w:rsidRPr="00774742">
              <w:rPr>
                <w:rFonts w:ascii="Times New Roman" w:hAnsi="Times New Roman"/>
                <w:color w:val="000000" w:themeColor="text1"/>
                <w:lang w:eastAsia="zh-CN"/>
              </w:rPr>
              <w:t>.1</w:t>
            </w:r>
          </w:p>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_NamedConf_008</w:t>
            </w:r>
            <w:r w:rsidRPr="00774742">
              <w:rPr>
                <w:rFonts w:ascii="Times New Roman" w:hAnsi="Times New Roman"/>
                <w:color w:val="000000" w:themeColor="text1"/>
                <w:lang w:eastAsia="zh-CN"/>
              </w:rPr>
              <w:t>.1</w:t>
            </w:r>
          </w:p>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_FeatureLicense_006</w:t>
            </w:r>
            <w:r w:rsidRPr="00774742">
              <w:rPr>
                <w:rFonts w:ascii="Times New Roman" w:hAnsi="Times New Roman"/>
                <w:color w:val="000000" w:themeColor="text1"/>
                <w:lang w:eastAsia="zh-CN"/>
              </w:rPr>
              <w:t>.1</w:t>
            </w:r>
          </w:p>
          <w:p w:rsidR="00F878F2" w:rsidRPr="00774742" w:rsidRDefault="00716E35" w:rsidP="0039667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SRD-499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Only users who have Configuration Administration permission shall be permitted to add/</w:t>
            </w:r>
            <w:r w:rsidRPr="00774742">
              <w:rPr>
                <w:rFonts w:ascii="Times New Roman" w:hAnsi="Times New Roman"/>
                <w:color w:val="000000" w:themeColor="text1"/>
                <w:lang w:eastAsia="zh-CN"/>
              </w:rPr>
              <w:t>archive</w:t>
            </w:r>
            <w:r w:rsidRPr="00774742">
              <w:rPr>
                <w:rFonts w:ascii="Times New Roman" w:hAnsi="Times New Roman"/>
                <w:color w:val="000000" w:themeColor="text1"/>
              </w:rPr>
              <w:t>/modify named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E6365"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_NamedConf_001</w:t>
            </w:r>
            <w:r w:rsidRPr="00774742">
              <w:rPr>
                <w:rFonts w:ascii="Times New Roman" w:hAnsi="Times New Roman"/>
                <w:color w:val="000000" w:themeColor="text1"/>
                <w:lang w:eastAsia="zh-CN"/>
              </w:rPr>
              <w:t>.1</w:t>
            </w:r>
          </w:p>
          <w:p w:rsidR="00EE6365"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_NamedConf_002</w:t>
            </w:r>
            <w:r w:rsidRPr="00774742">
              <w:rPr>
                <w:rFonts w:ascii="Times New Roman" w:hAnsi="Times New Roman"/>
                <w:color w:val="000000" w:themeColor="text1"/>
                <w:lang w:eastAsia="zh-CN"/>
              </w:rPr>
              <w:t>.1</w:t>
            </w:r>
            <w:r w:rsidRPr="00774742">
              <w:rPr>
                <w:rFonts w:ascii="Times New Roman" w:hAnsi="Times New Roman"/>
                <w:color w:val="000000" w:themeColor="text1"/>
                <w:lang w:eastAsia="zh-CN"/>
              </w:rPr>
              <w:br/>
              <w:t>TC</w:t>
            </w:r>
            <w:r w:rsidRPr="00774742">
              <w:rPr>
                <w:rFonts w:ascii="Times New Roman" w:hAnsi="Times New Roman"/>
                <w:color w:val="000000" w:themeColor="text1"/>
              </w:rPr>
              <w:t>_NamedConf_003</w:t>
            </w:r>
            <w:r w:rsidRPr="00774742">
              <w:rPr>
                <w:rFonts w:ascii="Times New Roman" w:hAnsi="Times New Roman"/>
                <w:color w:val="000000" w:themeColor="text1"/>
                <w:lang w:eastAsia="zh-CN"/>
              </w:rPr>
              <w:t>.1</w:t>
            </w:r>
          </w:p>
          <w:p w:rsidR="00EE6365" w:rsidRPr="00774742" w:rsidRDefault="006422C1" w:rsidP="00EE6365">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EE6365" w:rsidRPr="00774742" w:rsidRDefault="00EA50B4" w:rsidP="00EE6365">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EE6365" w:rsidRPr="00774742" w:rsidRDefault="006422C1" w:rsidP="00EE6365">
            <w:pPr>
              <w:rPr>
                <w:rFonts w:ascii="Times New Roman" w:hAnsi="Times New Roman"/>
                <w:color w:val="000000" w:themeColor="text1"/>
                <w:lang w:eastAsia="zh-CN"/>
              </w:rPr>
            </w:pPr>
            <w:r w:rsidRPr="00774742">
              <w:rPr>
                <w:rFonts w:ascii="Times New Roman" w:hAnsi="Times New Roman"/>
                <w:color w:val="000000" w:themeColor="text1"/>
              </w:rPr>
              <w:t>TC_NamedConf_005.2</w:t>
            </w:r>
          </w:p>
          <w:p w:rsidR="00EE6365"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_NamedConf_007</w:t>
            </w:r>
            <w:r w:rsidRPr="00774742">
              <w:rPr>
                <w:rFonts w:ascii="Times New Roman" w:hAnsi="Times New Roman"/>
                <w:color w:val="000000" w:themeColor="text1"/>
                <w:lang w:eastAsia="zh-CN"/>
              </w:rPr>
              <w:t>.1</w:t>
            </w:r>
          </w:p>
          <w:p w:rsidR="00EE6365"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_NamedConf_008</w:t>
            </w:r>
            <w:r w:rsidRPr="00774742">
              <w:rPr>
                <w:rFonts w:ascii="Times New Roman" w:hAnsi="Times New Roman"/>
                <w:color w:val="000000" w:themeColor="text1"/>
                <w:lang w:eastAsia="zh-CN"/>
              </w:rPr>
              <w:t>.1</w:t>
            </w:r>
          </w:p>
          <w:p w:rsidR="00EE6365"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_FeatureLicense_006</w:t>
            </w:r>
            <w:r w:rsidRPr="00774742">
              <w:rPr>
                <w:rFonts w:ascii="Times New Roman" w:hAnsi="Times New Roman"/>
                <w:color w:val="000000" w:themeColor="text1"/>
                <w:lang w:eastAsia="zh-CN"/>
              </w:rPr>
              <w:t>.1</w:t>
            </w:r>
          </w:p>
          <w:p w:rsidR="00F878F2" w:rsidRPr="00774742" w:rsidRDefault="00EE6365" w:rsidP="00EE6365">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SRD-500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support named hardware configurations.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EE636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.1</w:t>
            </w:r>
          </w:p>
          <w:p w:rsidR="00F878F2" w:rsidRPr="00774742" w:rsidRDefault="00EE636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_NamedConf_003</w:t>
            </w:r>
            <w:r w:rsidRPr="00774742">
              <w:rPr>
                <w:rFonts w:ascii="Times New Roman" w:hAnsi="Times New Roman"/>
                <w:color w:val="000000" w:themeColor="text1"/>
                <w:lang w:eastAsia="zh-CN"/>
              </w:rPr>
              <w:t>.1</w:t>
            </w:r>
          </w:p>
          <w:p w:rsidR="00F878F2" w:rsidRPr="00774742" w:rsidRDefault="006422C1" w:rsidP="003C199B">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EE6365" w:rsidRPr="00774742" w:rsidRDefault="006422C1"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TC_NamedConf_004.1</w:t>
            </w:r>
          </w:p>
          <w:p w:rsidR="00F878F2" w:rsidRPr="00774742" w:rsidRDefault="00EE6365"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SRD-501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The system shall support named software configurations.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32A42"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.2</w:t>
            </w:r>
          </w:p>
          <w:p w:rsidR="00F878F2" w:rsidRPr="00774742" w:rsidRDefault="00EA50B4" w:rsidP="003C199B">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F878F2" w:rsidRPr="00774742" w:rsidRDefault="00C32A42"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_NamedConf_007</w:t>
            </w:r>
            <w:r w:rsidRPr="00774742">
              <w:rPr>
                <w:rFonts w:ascii="Times New Roman" w:hAnsi="Times New Roman"/>
                <w:color w:val="000000" w:themeColor="text1"/>
                <w:lang w:eastAsia="zh-CN"/>
              </w:rPr>
              <w:t>.1</w:t>
            </w:r>
          </w:p>
          <w:p w:rsidR="00F878F2" w:rsidRPr="00774742" w:rsidRDefault="00C32A42"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SRD-503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A named system configuration shall be composed of any combination of the following:</w:t>
            </w:r>
            <w:r w:rsidRPr="00774742">
              <w:rPr>
                <w:rFonts w:ascii="Times New Roman" w:hAnsi="Times New Roman"/>
                <w:color w:val="000000" w:themeColor="text1"/>
              </w:rPr>
              <w:br/>
              <w:t>- a named hardware configuration,</w:t>
            </w:r>
            <w:r w:rsidRPr="00774742">
              <w:rPr>
                <w:rFonts w:ascii="Times New Roman" w:hAnsi="Times New Roman"/>
                <w:color w:val="000000" w:themeColor="text1"/>
              </w:rPr>
              <w:br/>
              <w:t>- a named software configuration,</w:t>
            </w:r>
            <w:r w:rsidRPr="00774742">
              <w:rPr>
                <w:rFonts w:ascii="Times New Roman" w:hAnsi="Times New Roman"/>
                <w:color w:val="000000" w:themeColor="text1"/>
              </w:rPr>
              <w:br/>
              <w:t>- a named f</w:t>
            </w:r>
            <w:r w:rsidRPr="00774742">
              <w:rPr>
                <w:rFonts w:ascii="Times New Roman" w:hAnsi="Times New Roman"/>
                <w:color w:val="000000" w:themeColor="text1"/>
                <w:lang w:eastAsia="zh-CN"/>
              </w:rPr>
              <w:t>eature</w:t>
            </w:r>
            <w:r w:rsidRPr="00774742">
              <w:rPr>
                <w:rFonts w:ascii="Times New Roman" w:hAnsi="Times New Roman"/>
                <w:color w:val="000000" w:themeColor="text1"/>
              </w:rPr>
              <w:t xml:space="preserve">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C32A42"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.3</w:t>
            </w:r>
          </w:p>
          <w:p w:rsidR="00F878F2" w:rsidRPr="00774742" w:rsidRDefault="00C32A42"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_FeatureLicense_010</w:t>
            </w:r>
            <w:r w:rsidRPr="00774742">
              <w:rPr>
                <w:rFonts w:ascii="Times New Roman" w:hAnsi="Times New Roman"/>
                <w:color w:val="000000" w:themeColor="text1"/>
                <w:lang w:eastAsia="zh-CN"/>
              </w:rPr>
              <w:t>.1</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System configuration with "In Production" status shouldn't contain software configuration in 'Limited Release' status</w:t>
            </w:r>
            <w:r w:rsidRPr="00774742">
              <w:rPr>
                <w:rFonts w:ascii="Times New Roman" w:hAnsi="Times New Roman"/>
                <w:color w:val="000000" w:themeColor="text1"/>
                <w:lang w:eastAsia="zh-CN"/>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422C1"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TC_NamedConf_004.3</w:t>
            </w:r>
          </w:p>
          <w:p w:rsidR="000F15F4" w:rsidRPr="00774742" w:rsidRDefault="006422C1" w:rsidP="000F15F4">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TC_NamedConf_004.1</w:t>
            </w:r>
          </w:p>
          <w:p w:rsidR="000F15F4" w:rsidRPr="00774742" w:rsidRDefault="000F15F4" w:rsidP="003C199B">
            <w:pPr>
              <w:rPr>
                <w:rFonts w:ascii="Times New Roman" w:hAnsi="Times New Roman"/>
                <w:color w:val="000000" w:themeColor="text1"/>
                <w:lang w:eastAsia="zh-CN"/>
              </w:rPr>
            </w:pPr>
          </w:p>
          <w:p w:rsidR="00F878F2" w:rsidRPr="00774742" w:rsidRDefault="0078410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TC_NamedConf_005.1</w:t>
            </w:r>
          </w:p>
          <w:p w:rsidR="000F15F4" w:rsidRPr="00774742" w:rsidRDefault="00EA50B4" w:rsidP="000F15F4">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TC_NamedConf_006.5</w:t>
            </w:r>
          </w:p>
          <w:p w:rsidR="000F15F4" w:rsidRPr="00774742" w:rsidRDefault="000F15F4" w:rsidP="003C199B">
            <w:pPr>
              <w:rPr>
                <w:rFonts w:ascii="Times New Roman" w:hAnsi="Times New Roman"/>
                <w:color w:val="000000" w:themeColor="text1"/>
                <w:lang w:eastAsia="zh-CN"/>
              </w:rPr>
            </w:pPr>
          </w:p>
          <w:p w:rsidR="000F15F4" w:rsidRPr="00774742" w:rsidRDefault="006422C1" w:rsidP="000F15F4">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TC_NamedConf_005.2</w:t>
            </w:r>
          </w:p>
          <w:p w:rsidR="000F15F4" w:rsidRPr="00774742" w:rsidRDefault="006422C1" w:rsidP="000F15F4">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TC_NamedConf_005.6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SRD-507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A named hardware configuration shall be composed of one or more hardware  items.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961E1"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SRD-508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Each  hardware  item within a named hardware configuration shall be treated by the system as “enforceable”.</w:t>
            </w:r>
          </w:p>
          <w:p w:rsidR="00F878F2" w:rsidRPr="00774742" w:rsidRDefault="00F878F2" w:rsidP="00327ED3">
            <w:pPr>
              <w:rPr>
                <w:rFonts w:ascii="Times New Roman" w:hAnsi="Times New Roman"/>
                <w:color w:val="000000" w:themeColor="text1"/>
              </w:rPr>
            </w:pPr>
            <w:r w:rsidRPr="00774742">
              <w:rPr>
                <w:rFonts w:ascii="Times New Roman" w:hAnsi="Times New Roman"/>
                <w:color w:val="000000" w:themeColor="text1"/>
              </w:rPr>
              <w:t>NOTE: ”Enforceable means the hardware  items contained in the running hardware configuration must be checked to determine if a particular named configuration is compatible with the running HW configuration.</w:t>
            </w:r>
          </w:p>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rPr>
              <w:t>NOTE: All hardware items listed in a hardware configuration are enforceable by default.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7961E1"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_NamedConf_012</w:t>
            </w:r>
            <w:r w:rsidRPr="00774742">
              <w:rPr>
                <w:rFonts w:ascii="Times New Roman" w:hAnsi="Times New Roman"/>
                <w:color w:val="000000" w:themeColor="text1"/>
                <w:lang w:eastAsia="zh-CN"/>
              </w:rPr>
              <w:t>.1</w:t>
            </w:r>
          </w:p>
          <w:p w:rsidR="007961E1" w:rsidRPr="00774742" w:rsidRDefault="007961E1" w:rsidP="007961E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_NamedConf_012</w:t>
            </w:r>
            <w:r w:rsidRPr="00774742">
              <w:rPr>
                <w:rFonts w:ascii="Times New Roman" w:hAnsi="Times New Roman"/>
                <w:color w:val="000000" w:themeColor="text1"/>
                <w:lang w:eastAsia="zh-CN"/>
              </w:rPr>
              <w:t>.2</w:t>
            </w:r>
          </w:p>
          <w:p w:rsidR="007961E1" w:rsidRPr="00774742" w:rsidRDefault="007961E1" w:rsidP="007961E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_NamedConf_012</w:t>
            </w:r>
            <w:r w:rsidRPr="00774742">
              <w:rPr>
                <w:rFonts w:ascii="Times New Roman" w:hAnsi="Times New Roman"/>
                <w:color w:val="000000" w:themeColor="text1"/>
                <w:lang w:eastAsia="zh-CN"/>
              </w:rPr>
              <w:t>.3</w:t>
            </w:r>
          </w:p>
          <w:p w:rsidR="007961E1" w:rsidRPr="00774742" w:rsidRDefault="007961E1"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D50A67">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SRD-509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A </w:t>
            </w:r>
            <w:r w:rsidRPr="00774742">
              <w:rPr>
                <w:rFonts w:ascii="Times New Roman" w:hAnsi="Times New Roman"/>
                <w:color w:val="000000" w:themeColor="text1"/>
                <w:lang w:eastAsia="zh-CN"/>
              </w:rPr>
              <w:t xml:space="preserve">named </w:t>
            </w:r>
            <w:r w:rsidRPr="00774742">
              <w:rPr>
                <w:rFonts w:ascii="Times New Roman" w:hAnsi="Times New Roman"/>
                <w:color w:val="000000" w:themeColor="text1"/>
              </w:rPr>
              <w:t>software configuration shall be composed of one or more software configuration items.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7364"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SRD-513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System shall not present to the Client those Named System Configurations which have constituent components with either archive status.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7364"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037364" w:rsidRPr="00774742" w:rsidRDefault="00037364"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4D0026">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SRD-514 (Gateway 1240)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A device configuration shall be considered valid if it matches a valid named system configuration on the server.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C5860" w:rsidRPr="00774742" w:rsidRDefault="002C5860" w:rsidP="002C586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F878F2" w:rsidRPr="00774742" w:rsidRDefault="002C5860" w:rsidP="002C586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SRD-523 (Gateway 1240)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respond to a request from the client asking for a list of all valid named system configurations for a specific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C5860" w:rsidRPr="00774742" w:rsidRDefault="002C5860" w:rsidP="002C586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F878F2" w:rsidRPr="00774742" w:rsidRDefault="002C5860" w:rsidP="002C5860">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SRD-515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 xml:space="preserve">When the user adds a new software item, system shall allow user to associate this software item with existing hardware item (for Catalog Configuration </w:t>
            </w:r>
            <w:r w:rsidRPr="00774742">
              <w:rPr>
                <w:rFonts w:ascii="Times New Roman" w:hAnsi="Times New Roman"/>
                <w:color w:val="000000" w:themeColor="text1"/>
                <w:lang w:eastAsia="zh-CN"/>
              </w:rPr>
              <w:t>Devices</w:t>
            </w:r>
            <w:r w:rsidRPr="00774742">
              <w:rPr>
                <w:rFonts w:ascii="Times New Roman" w:hAnsi="Times New Roman"/>
                <w:color w:val="000000" w:themeColor="text1"/>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2C5860"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SRD-516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rPr>
              <w:t>When searching for a matching hardware configuration and multiple matching configurations are found, the system shall select the most constrained matching hardware configuration.</w:t>
            </w:r>
          </w:p>
          <w:p w:rsidR="00F878F2" w:rsidRPr="00774742" w:rsidRDefault="00F878F2" w:rsidP="003C199B">
            <w:pPr>
              <w:spacing w:after="200" w:line="276" w:lineRule="auto"/>
              <w:contextualSpacing/>
              <w:rPr>
                <w:rFonts w:ascii="Times New Roman" w:hAnsi="Times New Roman"/>
                <w:color w:val="000000" w:themeColor="text1"/>
              </w:rPr>
            </w:pPr>
            <w:r w:rsidRPr="00774742">
              <w:rPr>
                <w:rFonts w:ascii="Times New Roman" w:hAnsi="Times New Roman"/>
                <w:color w:val="000000" w:themeColor="text1"/>
              </w:rPr>
              <w:t>Note:</w:t>
            </w:r>
          </w:p>
          <w:p w:rsidR="00F878F2" w:rsidRPr="00774742" w:rsidRDefault="00F878F2" w:rsidP="003C199B">
            <w:pPr>
              <w:spacing w:after="200" w:line="276" w:lineRule="auto"/>
              <w:contextualSpacing/>
              <w:rPr>
                <w:rFonts w:ascii="Times New Roman" w:hAnsi="Times New Roman"/>
                <w:color w:val="000000" w:themeColor="text1"/>
              </w:rPr>
            </w:pPr>
            <w:r w:rsidRPr="00774742">
              <w:rPr>
                <w:rFonts w:ascii="Times New Roman" w:hAnsi="Times New Roman"/>
                <w:color w:val="000000" w:themeColor="text1"/>
              </w:rPr>
              <w:t>HW configurations can contain one or more HW item. If a device matches three HW configurations:</w:t>
            </w:r>
          </w:p>
          <w:p w:rsidR="00F878F2" w:rsidRPr="00774742" w:rsidRDefault="00F878F2" w:rsidP="003C199B">
            <w:pPr>
              <w:spacing w:after="200" w:line="276" w:lineRule="auto"/>
              <w:contextualSpacing/>
              <w:rPr>
                <w:rFonts w:ascii="Times New Roman" w:hAnsi="Times New Roman"/>
                <w:color w:val="000000" w:themeColor="text1"/>
              </w:rPr>
            </w:pPr>
          </w:p>
          <w:p w:rsidR="00F878F2" w:rsidRPr="00774742" w:rsidRDefault="00F878F2" w:rsidP="003C199B">
            <w:pPr>
              <w:spacing w:after="200" w:line="276" w:lineRule="auto"/>
              <w:contextualSpacing/>
              <w:rPr>
                <w:rFonts w:ascii="Times New Roman" w:hAnsi="Times New Roman"/>
                <w:color w:val="000000" w:themeColor="text1"/>
              </w:rPr>
            </w:pPr>
            <w:r w:rsidRPr="00774742">
              <w:rPr>
                <w:rFonts w:ascii="Times New Roman" w:hAnsi="Times New Roman"/>
                <w:color w:val="000000" w:themeColor="text1"/>
              </w:rPr>
              <w:t>A</w:t>
            </w:r>
          </w:p>
          <w:p w:rsidR="00F878F2" w:rsidRPr="00774742" w:rsidRDefault="00F878F2" w:rsidP="003C199B">
            <w:pPr>
              <w:spacing w:after="200" w:line="276" w:lineRule="auto"/>
              <w:contextualSpacing/>
              <w:rPr>
                <w:rFonts w:ascii="Times New Roman" w:hAnsi="Times New Roman"/>
                <w:color w:val="000000" w:themeColor="text1"/>
              </w:rPr>
            </w:pPr>
            <w:r w:rsidRPr="00774742">
              <w:rPr>
                <w:rFonts w:ascii="Times New Roman" w:hAnsi="Times New Roman"/>
                <w:color w:val="000000" w:themeColor="text1"/>
              </w:rPr>
              <w:t>A, B</w:t>
            </w:r>
          </w:p>
          <w:p w:rsidR="00F878F2" w:rsidRPr="00774742" w:rsidRDefault="00F878F2" w:rsidP="003C199B">
            <w:pPr>
              <w:spacing w:after="200" w:line="276" w:lineRule="auto"/>
              <w:contextualSpacing/>
              <w:rPr>
                <w:rFonts w:ascii="Times New Roman" w:hAnsi="Times New Roman"/>
                <w:color w:val="000000" w:themeColor="text1"/>
              </w:rPr>
            </w:pPr>
            <w:r w:rsidRPr="00774742">
              <w:rPr>
                <w:rFonts w:ascii="Times New Roman" w:hAnsi="Times New Roman"/>
                <w:color w:val="000000" w:themeColor="text1"/>
              </w:rPr>
              <w:t>A, B, C</w:t>
            </w:r>
          </w:p>
          <w:p w:rsidR="00F878F2" w:rsidRPr="00774742" w:rsidRDefault="00F878F2" w:rsidP="003C199B">
            <w:pPr>
              <w:spacing w:after="200" w:line="276" w:lineRule="auto"/>
              <w:contextualSpacing/>
              <w:rPr>
                <w:rFonts w:ascii="Times New Roman" w:hAnsi="Times New Roman"/>
                <w:color w:val="000000" w:themeColor="text1"/>
              </w:rPr>
            </w:pPr>
          </w:p>
          <w:p w:rsidR="00F878F2" w:rsidRPr="00774742" w:rsidRDefault="00F878F2" w:rsidP="003C199B">
            <w:pPr>
              <w:spacing w:after="200" w:line="276" w:lineRule="auto"/>
              <w:contextualSpacing/>
              <w:rPr>
                <w:rFonts w:ascii="Times New Roman" w:hAnsi="Times New Roman"/>
                <w:color w:val="000000" w:themeColor="text1"/>
                <w:lang w:eastAsia="zh-CN"/>
              </w:rPr>
            </w:pPr>
            <w:r w:rsidRPr="00774742">
              <w:rPr>
                <w:rFonts w:ascii="Times New Roman" w:hAnsi="Times New Roman"/>
                <w:color w:val="000000" w:themeColor="text1"/>
              </w:rPr>
              <w:t>Then A, B, C will be selected, because it is the most constrained – i. e. it has the most components, and that limits, or constrains, the number of HW variations it can match versus the other two configurations.</w:t>
            </w:r>
          </w:p>
          <w:p w:rsidR="00F878F2" w:rsidRPr="00774742" w:rsidRDefault="00F878F2" w:rsidP="003C199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B3828" w:rsidRPr="00774742" w:rsidRDefault="000B3828" w:rsidP="000B38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F878F2" w:rsidRPr="00774742" w:rsidRDefault="000B3828" w:rsidP="000B382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SRD-517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a user to associate one or more documents with a named hardware, software, or f</w:t>
            </w:r>
            <w:r w:rsidRPr="00774742">
              <w:rPr>
                <w:rFonts w:ascii="Times New Roman" w:hAnsi="Times New Roman"/>
                <w:color w:val="000000" w:themeColor="text1"/>
                <w:lang w:eastAsia="zh-CN"/>
              </w:rPr>
              <w:t>eature</w:t>
            </w:r>
            <w:r w:rsidRPr="00774742">
              <w:rPr>
                <w:rFonts w:ascii="Times New Roman" w:hAnsi="Times New Roman"/>
                <w:color w:val="000000" w:themeColor="text1"/>
              </w:rPr>
              <w:t xml:space="preserve"> </w:t>
            </w:r>
            <w:r w:rsidRPr="00774742">
              <w:rPr>
                <w:rFonts w:ascii="Times New Roman" w:hAnsi="Times New Roman"/>
                <w:color w:val="000000" w:themeColor="text1"/>
                <w:lang w:eastAsia="zh-CN"/>
              </w:rPr>
              <w:t>item</w:t>
            </w:r>
            <w:r w:rsidRPr="00774742">
              <w:rPr>
                <w:rFonts w:ascii="Times New Roman" w:hAnsi="Times New Roman"/>
                <w:color w:val="000000" w:themeColor="text1"/>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B3828"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_HWSW_001</w:t>
            </w:r>
            <w:r w:rsidRPr="00774742">
              <w:rPr>
                <w:rFonts w:ascii="Times New Roman" w:hAnsi="Times New Roman"/>
                <w:color w:val="000000" w:themeColor="text1"/>
                <w:lang w:eastAsia="zh-CN"/>
              </w:rPr>
              <w:t>.1</w:t>
            </w:r>
          </w:p>
          <w:p w:rsidR="00F878F2" w:rsidRPr="00774742" w:rsidRDefault="000B3828"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_HWSW_005</w:t>
            </w:r>
            <w:r w:rsidRPr="00774742">
              <w:rPr>
                <w:rFonts w:ascii="Times New Roman" w:hAnsi="Times New Roman"/>
                <w:color w:val="000000" w:themeColor="text1"/>
                <w:lang w:eastAsia="zh-CN"/>
              </w:rPr>
              <w:t>.1</w:t>
            </w:r>
          </w:p>
          <w:p w:rsidR="00F878F2" w:rsidRPr="00774742" w:rsidRDefault="000B3828"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_FeatureLicense_001</w:t>
            </w:r>
            <w:r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SRD-520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System shall allow user (with appropriate permissions) to associate a software configuration with a system configuration.</w:t>
            </w:r>
            <w:r w:rsidRPr="00774742">
              <w:rPr>
                <w:rFonts w:ascii="Times New Roman" w:hAnsi="Times New Roman"/>
                <w:color w:val="000000" w:themeColor="text1"/>
              </w:rPr>
              <w:br/>
              <w:t>Note: A s/w configuration is contained within a s/w package.</w:t>
            </w:r>
            <w:r w:rsidRPr="00774742">
              <w:rPr>
                <w:rFonts w:ascii="Times New Roman" w:hAnsi="Times New Roman"/>
                <w:color w:val="000000" w:themeColor="text1"/>
              </w:rPr>
              <w:br/>
              <w:t>Note: The s/w and system configuration are created by GBU (CoT Admin)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0322C1"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_NamedConf_001</w:t>
            </w:r>
            <w:r w:rsidRPr="00774742">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SRD-521 (Gateway 1054) (Low-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Gateway Agent shall provide a list comprising of all Named System Configurations and its subcomponents, recursively down to individual configuration items, for the device type which is currently docked to the Client.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322C1" w:rsidRPr="00774742" w:rsidRDefault="000322C1" w:rsidP="000322C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F878F2" w:rsidRPr="00774742" w:rsidRDefault="000322C1" w:rsidP="000322C1">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SRD-627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23148">
            <w:pPr>
              <w:rPr>
                <w:rFonts w:ascii="Times New Roman" w:hAnsi="Times New Roman"/>
                <w:color w:val="000000" w:themeColor="text1"/>
              </w:rPr>
            </w:pPr>
            <w:r w:rsidRPr="00774742">
              <w:rPr>
                <w:rFonts w:ascii="Times New Roman" w:hAnsi="Times New Roman"/>
                <w:color w:val="000000" w:themeColor="text1"/>
              </w:rPr>
              <w:t>The system shall return appropriate software list based on the device configuration sent by the Client.</w:t>
            </w:r>
            <w:r w:rsidRPr="00774742">
              <w:rPr>
                <w:rFonts w:ascii="Times New Roman" w:hAnsi="Times New Roman"/>
                <w:color w:val="000000" w:themeColor="text1"/>
              </w:rPr>
              <w:br/>
            </w:r>
            <w:r w:rsidRPr="00774742">
              <w:rPr>
                <w:rFonts w:ascii="Times New Roman" w:hAnsi="Times New Roman"/>
                <w:color w:val="000000" w:themeColor="text1"/>
              </w:rPr>
              <w:br/>
              <w:t>NOTE: For v2.0, the first software component is used for comparison to hardware components to verify device configuration as valid and to determine available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3979" w:rsidRPr="00774742" w:rsidRDefault="00643979" w:rsidP="006439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F878F2" w:rsidRPr="00774742" w:rsidRDefault="00643979" w:rsidP="00643979">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E7430">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p w:rsidR="00F878F2" w:rsidRPr="00774742" w:rsidRDefault="00F878F2">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SRD-628 (Gateway 1054)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rPr>
            </w:pPr>
            <w:r w:rsidRPr="00774742">
              <w:rPr>
                <w:rFonts w:ascii="Times New Roman" w:hAnsi="Times New Roman"/>
                <w:color w:val="000000" w:themeColor="text1"/>
              </w:rPr>
              <w:t>The system shall allow a user with appropriate permissions to set a named configuration to one of the following states through the WebUI:</w:t>
            </w:r>
            <w:r w:rsidRPr="00774742">
              <w:rPr>
                <w:rFonts w:ascii="Times New Roman" w:hAnsi="Times New Roman"/>
                <w:color w:val="000000" w:themeColor="text1"/>
              </w:rPr>
              <w:br/>
              <w:t>a. In Production</w:t>
            </w:r>
            <w:r w:rsidRPr="00774742">
              <w:rPr>
                <w:rFonts w:ascii="Times New Roman" w:hAnsi="Times New Roman"/>
                <w:color w:val="000000" w:themeColor="text1"/>
              </w:rPr>
              <w:br/>
              <w:t xml:space="preserve">b. </w:t>
            </w:r>
            <w:r w:rsidRPr="00774742">
              <w:rPr>
                <w:rFonts w:ascii="Times New Roman" w:hAnsi="Times New Roman"/>
                <w:color w:val="000000" w:themeColor="text1"/>
                <w:lang w:eastAsia="zh-CN"/>
              </w:rPr>
              <w:t>Archive</w:t>
            </w:r>
            <w:r w:rsidR="005615B9" w:rsidRPr="00774742">
              <w:rPr>
                <w:rFonts w:ascii="Times New Roman" w:hAnsi="Times New Roman"/>
                <w:color w:val="000000" w:themeColor="text1"/>
                <w:lang w:eastAsia="zh-CN"/>
              </w:rPr>
              <w:t>d</w:t>
            </w:r>
            <w:r w:rsidRPr="00774742">
              <w:rPr>
                <w:rFonts w:ascii="Times New Roman" w:hAnsi="Times New Roman"/>
                <w:color w:val="000000" w:themeColor="text1"/>
              </w:rPr>
              <w:br/>
              <w:t>c. Limited Release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6422C1" w:rsidP="003C199B">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F878F2" w:rsidRPr="00774742" w:rsidRDefault="00EA50B4" w:rsidP="003C199B">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F878F2" w:rsidRPr="00774742" w:rsidRDefault="006422C1" w:rsidP="003C199B">
            <w:pPr>
              <w:rPr>
                <w:rFonts w:ascii="Times New Roman" w:hAnsi="Times New Roman"/>
                <w:color w:val="000000" w:themeColor="text1"/>
                <w:lang w:eastAsia="zh-CN"/>
              </w:rPr>
            </w:pPr>
            <w:r w:rsidRPr="00774742">
              <w:rPr>
                <w:rFonts w:ascii="Times New Roman" w:hAnsi="Times New Roman"/>
                <w:color w:val="000000" w:themeColor="text1"/>
              </w:rPr>
              <w:t>TC_NamedConf_005.2</w:t>
            </w:r>
          </w:p>
          <w:p w:rsidR="00F878F2" w:rsidRPr="00774742" w:rsidRDefault="00A23148"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w:t>
            </w:r>
            <w:r w:rsidR="00A808D8" w:rsidRPr="00774742">
              <w:rPr>
                <w:rFonts w:ascii="Times New Roman" w:hAnsi="Times New Roman"/>
                <w:color w:val="000000" w:themeColor="text1"/>
                <w:lang w:eastAsia="zh-CN"/>
              </w:rPr>
              <w:t>4-TC_FeatureLicense_007.9</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AE7430">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SRD-644 (Gateway 1054)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8E72EB">
            <w:pPr>
              <w:rPr>
                <w:rFonts w:ascii="Times New Roman" w:hAnsi="Times New Roman"/>
                <w:color w:val="000000" w:themeColor="text1"/>
              </w:rPr>
            </w:pPr>
            <w:r w:rsidRPr="00774742">
              <w:rPr>
                <w:rFonts w:ascii="Times New Roman" w:hAnsi="Times New Roman"/>
                <w:color w:val="000000" w:themeColor="text1"/>
              </w:rPr>
              <w:t>If a device docks with a running hardware configuration that satisfies the hardware items in a named system configuration, then the software package from the named system configuration will be delivered to the Client.</w:t>
            </w:r>
          </w:p>
          <w:p w:rsidR="00F878F2" w:rsidRPr="00774742" w:rsidRDefault="00F878F2" w:rsidP="008E72EB">
            <w:pPr>
              <w:rPr>
                <w:rFonts w:ascii="Times New Roman" w:hAnsi="Times New Roman"/>
                <w:color w:val="000000" w:themeColor="text1"/>
              </w:rPr>
            </w:pPr>
            <w:r w:rsidRPr="00774742">
              <w:rPr>
                <w:rFonts w:ascii="Times New Roman" w:hAnsi="Times New Roman"/>
                <w:color w:val="000000" w:themeColor="text1"/>
              </w:rPr>
              <w:t> </w:t>
            </w:r>
          </w:p>
          <w:p w:rsidR="00F878F2" w:rsidRPr="00774742" w:rsidRDefault="00F878F2" w:rsidP="00F43EAC">
            <w:pPr>
              <w:rPr>
                <w:rFonts w:ascii="Times New Roman" w:hAnsi="Times New Roman"/>
                <w:color w:val="000000" w:themeColor="text1"/>
              </w:rPr>
            </w:pPr>
            <w:r w:rsidRPr="00774742">
              <w:rPr>
                <w:rFonts w:ascii="Times New Roman" w:hAnsi="Times New Roman"/>
                <w:color w:val="000000" w:themeColor="text1"/>
              </w:rPr>
              <w:t>NOTE: Any hardware item in the device running hardware configuration which is not found in a hardware configuration in a named configuration, that hardware item is treated as a “don’t care” and has no impact on the hardware configuration match.</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23148" w:rsidRPr="00774742" w:rsidRDefault="00A23148" w:rsidP="00A2314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12.1</w:t>
            </w:r>
          </w:p>
          <w:p w:rsidR="00A23148" w:rsidRPr="00774742" w:rsidRDefault="00A23148" w:rsidP="00A2314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12.2</w:t>
            </w:r>
          </w:p>
          <w:p w:rsidR="00A23148" w:rsidRPr="00774742" w:rsidRDefault="00A23148" w:rsidP="00A2314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12.3</w:t>
            </w:r>
          </w:p>
          <w:p w:rsidR="00A23148" w:rsidRPr="00774742" w:rsidRDefault="00A23148" w:rsidP="00A2314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13.1</w:t>
            </w:r>
          </w:p>
          <w:p w:rsidR="00A23148" w:rsidRPr="00774742" w:rsidRDefault="00A23148" w:rsidP="00A23148">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w:t>
            </w:r>
            <w:r w:rsidRPr="00774742">
              <w:rPr>
                <w:rFonts w:ascii="Times New Roman" w:hAnsi="Times New Roman"/>
                <w:color w:val="000000" w:themeColor="text1"/>
                <w:lang w:eastAsia="zh-CN"/>
              </w:rPr>
              <w:t>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759E7">
            <w:pPr>
              <w:rPr>
                <w:rFonts w:ascii="Times New Roman" w:hAnsi="Times New Roman"/>
                <w:color w:val="000000" w:themeColor="text1"/>
              </w:rPr>
            </w:pPr>
            <w:r w:rsidRPr="00774742">
              <w:rPr>
                <w:rFonts w:ascii="Times New Roman" w:hAnsi="Times New Roman"/>
                <w:color w:val="000000" w:themeColor="text1"/>
              </w:rPr>
              <w:t>The system shall provide appropriate candidate list of warning-configurations for different warning types. These are:</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1. HW incompatible with HW: Only show warning hardware configuration in the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2. SW incompatible with SW:  Only show “warning sw configuration’ in the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 xml:space="preserve">3. Upgrade-Forbidden System Configurations:  Only show “valid sw-config” and “valid hw- </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 xml:space="preserve">    config’ in the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4. HW incompatible with SW: Only show “valid sw-config” and “valid hw-config”as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Feature incompatible with Feature: Only show warning Feature configurations as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HW incompatible with Feature: Only show HW and Feature configurations as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SW incompatible with Feature: Only show SW and Feature configurations as candidate list</w:t>
            </w:r>
          </w:p>
          <w:p w:rsidR="00F878F2" w:rsidRPr="00774742" w:rsidRDefault="00F878F2" w:rsidP="00DB582C">
            <w:pPr>
              <w:rPr>
                <w:rFonts w:ascii="Times New Roman" w:hAnsi="Times New Roman"/>
                <w:color w:val="000000" w:themeColor="text1"/>
              </w:rPr>
            </w:pPr>
            <w:r w:rsidRPr="00774742">
              <w:rPr>
                <w:rFonts w:ascii="Times New Roman" w:hAnsi="Times New Roman"/>
                <w:color w:val="000000" w:themeColor="text1"/>
              </w:rPr>
              <w:t>HW/SW incompatible with Feature: show HW, SW and Feature configurations as candidate list.</w:t>
            </w:r>
          </w:p>
          <w:p w:rsidR="00F878F2" w:rsidRPr="00774742" w:rsidRDefault="00F878F2" w:rsidP="003C199B">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43EAC"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_NamedConf_002</w:t>
            </w:r>
            <w:r w:rsidRPr="00774742">
              <w:rPr>
                <w:rFonts w:ascii="Times New Roman" w:hAnsi="Times New Roman"/>
                <w:color w:val="000000" w:themeColor="text1"/>
                <w:lang w:eastAsia="zh-CN"/>
              </w:rPr>
              <w:t>.1</w:t>
            </w:r>
          </w:p>
          <w:p w:rsidR="00F43EAC" w:rsidRPr="00774742" w:rsidRDefault="00F43EAC" w:rsidP="00F43EA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_NamedConf_002</w:t>
            </w:r>
            <w:r w:rsidRPr="00774742">
              <w:rPr>
                <w:rFonts w:ascii="Times New Roman" w:hAnsi="Times New Roman"/>
                <w:color w:val="000000" w:themeColor="text1"/>
                <w:lang w:eastAsia="zh-CN"/>
              </w:rPr>
              <w:t>.2</w:t>
            </w:r>
          </w:p>
          <w:p w:rsidR="00F43EAC" w:rsidRPr="00774742" w:rsidRDefault="00F43EAC" w:rsidP="00F43EA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_NamedConf_002</w:t>
            </w:r>
            <w:r w:rsidRPr="00774742">
              <w:rPr>
                <w:rFonts w:ascii="Times New Roman" w:hAnsi="Times New Roman"/>
                <w:color w:val="000000" w:themeColor="text1"/>
                <w:lang w:eastAsia="zh-CN"/>
              </w:rPr>
              <w:t>.3</w:t>
            </w:r>
          </w:p>
          <w:p w:rsidR="00F878F2" w:rsidRPr="00774742" w:rsidRDefault="00F878F2" w:rsidP="00F43EAC">
            <w:pPr>
              <w:rPr>
                <w:rFonts w:ascii="Times New Roman" w:hAnsi="Times New Roman"/>
                <w:color w:val="000000" w:themeColor="text1"/>
                <w:lang w:eastAsia="zh-CN"/>
              </w:rPr>
            </w:pPr>
            <w:r w:rsidRPr="00774742">
              <w:rPr>
                <w:rFonts w:ascii="Times New Roman" w:hAnsi="Times New Roman"/>
                <w:color w:val="000000" w:themeColor="text1"/>
              </w:rPr>
              <w:t>T</w:t>
            </w:r>
            <w:r w:rsidR="00F43EAC" w:rsidRPr="00774742">
              <w:rPr>
                <w:rFonts w:ascii="Times New Roman" w:hAnsi="Times New Roman"/>
                <w:color w:val="000000" w:themeColor="text1"/>
                <w:lang w:eastAsia="zh-CN"/>
              </w:rPr>
              <w:t>C</w:t>
            </w:r>
            <w:r w:rsidRPr="00774742">
              <w:rPr>
                <w:rFonts w:ascii="Times New Roman" w:hAnsi="Times New Roman"/>
                <w:color w:val="000000" w:themeColor="text1"/>
              </w:rPr>
              <w:t>_NamedConf_011</w:t>
            </w:r>
            <w:r w:rsidR="00F43EAC" w:rsidRPr="00774742">
              <w:rPr>
                <w:rFonts w:ascii="Times New Roman" w:hAnsi="Times New Roman"/>
                <w:color w:val="000000" w:themeColor="text1"/>
                <w:lang w:eastAsia="zh-CN"/>
              </w:rPr>
              <w:t>.1</w:t>
            </w:r>
          </w:p>
          <w:p w:rsidR="00F43EAC" w:rsidRPr="00774742" w:rsidRDefault="00F43EAC" w:rsidP="00F43EA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_NamedConf_011</w:t>
            </w:r>
            <w:r w:rsidRPr="00774742">
              <w:rPr>
                <w:rFonts w:ascii="Times New Roman" w:hAnsi="Times New Roman"/>
                <w:color w:val="000000" w:themeColor="text1"/>
                <w:lang w:eastAsia="zh-CN"/>
              </w:rPr>
              <w:t>.2</w:t>
            </w:r>
          </w:p>
          <w:p w:rsidR="00F43EAC" w:rsidRPr="00774742" w:rsidRDefault="00F43EAC" w:rsidP="00F43EAC">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_NamedConf_011</w:t>
            </w:r>
            <w:r w:rsidRPr="00774742">
              <w:rPr>
                <w:rFonts w:ascii="Times New Roman" w:hAnsi="Times New Roman"/>
                <w:color w:val="000000" w:themeColor="text1"/>
                <w:lang w:eastAsia="zh-CN"/>
              </w:rPr>
              <w:t>.3</w:t>
            </w:r>
          </w:p>
          <w:p w:rsidR="00F43EAC" w:rsidRPr="00774742" w:rsidRDefault="00784102" w:rsidP="005B7F7B">
            <w:pPr>
              <w:rPr>
                <w:rFonts w:ascii="Times New Roman" w:hAnsi="Times New Roman"/>
                <w:color w:val="000000" w:themeColor="text1"/>
                <w:lang w:eastAsia="zh-CN"/>
              </w:rPr>
            </w:pPr>
            <w:r w:rsidRPr="00774742">
              <w:rPr>
                <w:rFonts w:ascii="Times New Roman" w:hAnsi="Times New Roman"/>
                <w:color w:val="000000" w:themeColor="text1"/>
              </w:rPr>
              <w:t>TC_NamedConf_011.4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The system shall allow CoT Admin user </w:t>
            </w:r>
            <w:r w:rsidRPr="00774742">
              <w:rPr>
                <w:rFonts w:ascii="Times New Roman" w:hAnsi="Times New Roman"/>
                <w:color w:val="000000" w:themeColor="text1"/>
              </w:rPr>
              <w:t>to view a country exclusion</w:t>
            </w:r>
            <w:r w:rsidRPr="00774742">
              <w:rPr>
                <w:rFonts w:ascii="Times New Roman" w:hAnsi="Times New Roman"/>
                <w:color w:val="000000" w:themeColor="text1"/>
                <w:lang w:eastAsia="zh-CN"/>
              </w:rPr>
              <w:t xml:space="preserve"> </w:t>
            </w:r>
            <w:r w:rsidRPr="00774742">
              <w:rPr>
                <w:rFonts w:ascii="Times New Roman" w:hAnsi="Times New Roman"/>
                <w:color w:val="000000" w:themeColor="text1"/>
              </w:rPr>
              <w:t>that may be associated with software items in the software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B7F7B"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.2</w:t>
            </w:r>
          </w:p>
          <w:p w:rsidR="005B7F7B" w:rsidRPr="00774742" w:rsidRDefault="005B7F7B" w:rsidP="005B7F7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.3</w:t>
            </w:r>
          </w:p>
          <w:p w:rsidR="005B7F7B" w:rsidRPr="00774742" w:rsidRDefault="005B7F7B"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user to search configurations by name, or device type, or configuration type.</w:t>
            </w:r>
          </w:p>
          <w:p w:rsidR="00F878F2" w:rsidRPr="00774742" w:rsidRDefault="00F878F2" w:rsidP="003C199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B7F7B"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.4</w:t>
            </w:r>
          </w:p>
          <w:p w:rsidR="005B7F7B" w:rsidRPr="00774742" w:rsidRDefault="005B7F7B"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.5</w:t>
            </w: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user to view a named hardware/software/feature/system configuration.</w:t>
            </w:r>
          </w:p>
          <w:p w:rsidR="00F878F2" w:rsidRPr="00774742" w:rsidRDefault="00F878F2" w:rsidP="003C199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5B7F7B" w:rsidP="00FC24E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_NamedConf_010</w:t>
            </w:r>
            <w:r w:rsidRPr="00774742">
              <w:rPr>
                <w:rFonts w:ascii="Times New Roman" w:hAnsi="Times New Roman"/>
                <w:color w:val="000000" w:themeColor="text1"/>
                <w:lang w:eastAsia="zh-CN"/>
              </w:rPr>
              <w:t>.1</w:t>
            </w:r>
          </w:p>
          <w:p w:rsidR="005B7F7B" w:rsidRPr="00774742" w:rsidRDefault="005B7F7B" w:rsidP="00FC24E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.2</w:t>
            </w:r>
          </w:p>
          <w:p w:rsidR="005B7F7B" w:rsidRPr="00774742" w:rsidRDefault="005B7F7B" w:rsidP="00FC24E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.3</w:t>
            </w:r>
          </w:p>
          <w:p w:rsidR="005B7F7B" w:rsidRPr="00774742" w:rsidRDefault="005B7F7B" w:rsidP="00FC24E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.4</w:t>
            </w:r>
          </w:p>
          <w:p w:rsidR="005B7F7B" w:rsidRPr="00774742" w:rsidRDefault="005B7F7B" w:rsidP="00FC24E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_NamedConf_010</w:t>
            </w:r>
            <w:r w:rsidRPr="00774742">
              <w:rPr>
                <w:rFonts w:ascii="Times New Roman" w:hAnsi="Times New Roman"/>
                <w:color w:val="000000" w:themeColor="text1"/>
                <w:lang w:eastAsia="zh-CN"/>
              </w:rPr>
              <w:t>.5</w:t>
            </w:r>
          </w:p>
          <w:p w:rsidR="00F878F2" w:rsidRPr="00774742" w:rsidRDefault="00F878F2" w:rsidP="005B7F7B">
            <w:pPr>
              <w:rPr>
                <w:rFonts w:ascii="Times New Roman" w:hAnsi="Times New Roman"/>
                <w:color w:val="000000" w:themeColor="text1"/>
                <w:lang w:eastAsia="zh-CN"/>
              </w:rPr>
            </w:pPr>
            <w:r w:rsidRPr="00774742">
              <w:rPr>
                <w:rFonts w:ascii="Times New Roman" w:hAnsi="Times New Roman"/>
                <w:color w:val="000000" w:themeColor="text1"/>
              </w:rPr>
              <w:t>T</w:t>
            </w:r>
            <w:r w:rsidR="005B7F7B"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_FeatureLicense_009</w:t>
            </w:r>
            <w:r w:rsidR="005B7F7B" w:rsidRPr="00774742">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SRD-748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User with appropriate permission can edit named hardware configuration based on below rules: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4C19C1" w:rsidP="003C199B">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_NamedConf_003</w:t>
            </w:r>
            <w:r w:rsidRPr="00774742">
              <w:rPr>
                <w:rFonts w:ascii="Times New Roman" w:hAnsi="Times New Roman"/>
                <w:color w:val="000000" w:themeColor="text1"/>
                <w:lang w:eastAsia="zh-CN"/>
              </w:rPr>
              <w:t>.1</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TC_NamedConf_003.2</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TC_NamedConf_003.3</w:t>
            </w:r>
          </w:p>
          <w:p w:rsidR="004C19C1" w:rsidRPr="00774742" w:rsidRDefault="004C19C1" w:rsidP="003C199B">
            <w:pPr>
              <w:rPr>
                <w:rFonts w:ascii="Times New Roman" w:hAnsi="Times New Roman"/>
                <w:color w:val="000000" w:themeColor="text1"/>
                <w:lang w:eastAsia="zh-CN"/>
              </w:rPr>
            </w:pPr>
          </w:p>
          <w:p w:rsidR="00F878F2" w:rsidRPr="00774742" w:rsidRDefault="00F878F2" w:rsidP="003C199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SRD-1029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8E12F9">
            <w:pPr>
              <w:rPr>
                <w:rFonts w:ascii="Times New Roman" w:hAnsi="Times New Roman"/>
                <w:color w:val="000000" w:themeColor="text1"/>
                <w:lang w:eastAsia="zh-CN"/>
              </w:rPr>
            </w:pPr>
            <w:r w:rsidRPr="00774742">
              <w:rPr>
                <w:rFonts w:ascii="Times New Roman" w:hAnsi="Times New Roman"/>
                <w:color w:val="000000" w:themeColor="text1"/>
                <w:lang w:eastAsia="zh-CN"/>
              </w:rPr>
              <w:t>User with appropriate permission can edit named software configuration based on below rules:</w:t>
            </w:r>
          </w:p>
          <w:p w:rsidR="008E12F9" w:rsidRPr="00774742" w:rsidRDefault="008E12F9" w:rsidP="003C199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TC_NamedConf_007.1</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TC_NamedConf_007.2</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TC_NamedConf_007.3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SRD-1030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8E12F9">
            <w:pPr>
              <w:rPr>
                <w:rFonts w:ascii="Times New Roman" w:hAnsi="Times New Roman"/>
                <w:color w:val="000000" w:themeColor="text1"/>
                <w:lang w:eastAsia="zh-CN"/>
              </w:rPr>
            </w:pPr>
            <w:r w:rsidRPr="00774742">
              <w:rPr>
                <w:rFonts w:ascii="Times New Roman" w:hAnsi="Times New Roman"/>
                <w:color w:val="000000" w:themeColor="text1"/>
                <w:lang w:eastAsia="zh-CN"/>
              </w:rPr>
              <w:t>User with appropriate permission can edit named system configuration based on below rules:</w:t>
            </w:r>
          </w:p>
          <w:p w:rsidR="008E12F9" w:rsidRPr="00774742" w:rsidRDefault="008E12F9" w:rsidP="008E12F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TC_NamedConf_008.1</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TC_NamedConf_008.2</w:t>
            </w:r>
          </w:p>
          <w:p w:rsidR="008E12F9" w:rsidRPr="00774742" w:rsidRDefault="008E12F9" w:rsidP="003C199B">
            <w:pPr>
              <w:rPr>
                <w:rFonts w:ascii="Times New Roman" w:hAnsi="Times New Roman"/>
                <w:color w:val="000000" w:themeColor="text1"/>
                <w:lang w:eastAsia="zh-CN"/>
              </w:rPr>
            </w:pPr>
            <w:r w:rsidRPr="00774742">
              <w:rPr>
                <w:rFonts w:ascii="Times New Roman" w:hAnsi="Times New Roman"/>
                <w:color w:val="000000" w:themeColor="text1"/>
                <w:lang w:eastAsia="zh-CN"/>
              </w:rPr>
              <w:t>TC_NamedConf_008.3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8E12F9" w:rsidRPr="00774742" w:rsidRDefault="008E12F9" w:rsidP="003C199B">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SRD-1006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The system shall allow administrator user to transit status of named configuration as:</w:t>
            </w:r>
          </w:p>
          <w:p w:rsidR="00F878F2" w:rsidRPr="00774742" w:rsidRDefault="00F878F2" w:rsidP="00BB69A3">
            <w:pPr>
              <w:rPr>
                <w:rFonts w:ascii="Times New Roman" w:hAnsi="Times New Roman"/>
                <w:color w:val="000000" w:themeColor="text1"/>
                <w:lang w:eastAsia="zh-CN"/>
              </w:rPr>
            </w:pPr>
          </w:p>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Limited Release -&gt; In Production, Archived</w:t>
            </w:r>
          </w:p>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In Production -&gt; Archived, Limited Release</w:t>
            </w:r>
          </w:p>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Archived -&gt; Limited Release, In Production</w:t>
            </w:r>
          </w:p>
          <w:p w:rsidR="00F878F2" w:rsidRPr="00774742" w:rsidRDefault="00F878F2" w:rsidP="00BB69A3">
            <w:pPr>
              <w:rPr>
                <w:rFonts w:ascii="Times New Roman" w:hAnsi="Times New Roman"/>
                <w:color w:val="000000" w:themeColor="text1"/>
                <w:lang w:eastAsia="zh-CN"/>
              </w:rPr>
            </w:pPr>
          </w:p>
          <w:p w:rsidR="00F878F2" w:rsidRPr="00774742" w:rsidRDefault="00F878F2" w:rsidP="00BB69A3">
            <w:pPr>
              <w:rPr>
                <w:rFonts w:ascii="Times New Roman" w:hAnsi="Times New Roman"/>
                <w:color w:val="000000" w:themeColor="text1"/>
                <w:lang w:eastAsia="zh-CN"/>
              </w:rPr>
            </w:pPr>
          </w:p>
          <w:p w:rsidR="00F878F2" w:rsidRPr="00774742" w:rsidRDefault="00F878F2" w:rsidP="00CE088B">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TC_NamedConf_004.1</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TC_NamedConf_004.2</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TC_NamedConf_004.4</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TC_NamedConf_004.5</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TC_NamedConf_004.6</w:t>
            </w:r>
          </w:p>
          <w:p w:rsidR="000E7F52" w:rsidRPr="00774742" w:rsidRDefault="000E7F52" w:rsidP="000E7F52">
            <w:pPr>
              <w:rPr>
                <w:rFonts w:ascii="Times New Roman" w:hAnsi="Times New Roman"/>
                <w:b/>
                <w:color w:val="000000" w:themeColor="text1"/>
                <w:lang w:eastAsia="zh-CN"/>
              </w:rPr>
            </w:pP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TC_NamedConf_006.1</w:t>
            </w: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TC_NamedConf_006.2</w:t>
            </w: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TC_NamedConf_006.3</w:t>
            </w: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TC_NamedConf_006.5</w:t>
            </w:r>
          </w:p>
          <w:p w:rsidR="000E7F52" w:rsidRPr="00774742" w:rsidRDefault="00EA50B4" w:rsidP="000E7F52">
            <w:pPr>
              <w:rPr>
                <w:rFonts w:ascii="Times New Roman" w:hAnsi="Times New Roman"/>
                <w:color w:val="000000" w:themeColor="text1"/>
                <w:lang w:eastAsia="zh-CN"/>
              </w:rPr>
            </w:pPr>
            <w:r w:rsidRPr="00774742">
              <w:rPr>
                <w:rFonts w:ascii="Times New Roman" w:hAnsi="Times New Roman"/>
                <w:color w:val="000000" w:themeColor="text1"/>
              </w:rPr>
              <w:t>TC_NamedConf_006.6</w:t>
            </w:r>
          </w:p>
          <w:p w:rsidR="000E7F52" w:rsidRPr="00774742" w:rsidRDefault="000E7F52" w:rsidP="000E7F52">
            <w:pPr>
              <w:rPr>
                <w:rFonts w:ascii="Times New Roman" w:hAnsi="Times New Roman"/>
                <w:b/>
                <w:color w:val="000000" w:themeColor="text1"/>
                <w:lang w:eastAsia="zh-CN"/>
              </w:rPr>
            </w:pP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TC_NamedConf_005.1</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TC_NamedConf_005.2</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TC_NamedConf_005.3</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TC_NamedConf_005.4</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TC_NamedConf_005.5</w:t>
            </w:r>
          </w:p>
          <w:p w:rsidR="000E7F52" w:rsidRPr="00774742" w:rsidRDefault="006422C1" w:rsidP="000E7F52">
            <w:pPr>
              <w:rPr>
                <w:rFonts w:ascii="Times New Roman" w:hAnsi="Times New Roman"/>
                <w:color w:val="000000" w:themeColor="text1"/>
                <w:lang w:eastAsia="zh-CN"/>
              </w:rPr>
            </w:pPr>
            <w:r w:rsidRPr="00774742">
              <w:rPr>
                <w:rFonts w:ascii="Times New Roman" w:hAnsi="Times New Roman"/>
                <w:color w:val="000000" w:themeColor="text1"/>
              </w:rPr>
              <w:t>TC_NamedConf_005.6</w:t>
            </w:r>
          </w:p>
          <w:p w:rsidR="000E7F52" w:rsidRPr="00774742" w:rsidRDefault="000E7F52" w:rsidP="000E7F52">
            <w:pPr>
              <w:rPr>
                <w:rFonts w:ascii="Times New Roman" w:hAnsi="Times New Roman"/>
                <w:color w:val="000000" w:themeColor="text1"/>
                <w:lang w:eastAsia="zh-CN"/>
              </w:rPr>
            </w:pP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TC_</w:t>
            </w:r>
            <w:r w:rsidRPr="00774742">
              <w:rPr>
                <w:rFonts w:ascii="Times New Roman" w:hAnsi="Times New Roman"/>
                <w:color w:val="000000" w:themeColor="text1"/>
                <w:lang w:eastAsia="zh-CN"/>
              </w:rPr>
              <w:t xml:space="preserve"> FeatureLicense</w:t>
            </w:r>
            <w:r w:rsidRPr="00774742">
              <w:rPr>
                <w:rFonts w:ascii="Times New Roman" w:hAnsi="Times New Roman"/>
                <w:color w:val="000000" w:themeColor="text1"/>
              </w:rPr>
              <w:t xml:space="preserve"> _007.</w:t>
            </w:r>
            <w:r w:rsidRPr="00774742">
              <w:rPr>
                <w:rFonts w:ascii="Times New Roman" w:hAnsi="Times New Roman"/>
                <w:color w:val="000000" w:themeColor="text1"/>
                <w:lang w:eastAsia="zh-CN"/>
              </w:rPr>
              <w:t>4</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TC_</w:t>
            </w:r>
            <w:r w:rsidRPr="00774742">
              <w:rPr>
                <w:rFonts w:ascii="Times New Roman" w:hAnsi="Times New Roman"/>
                <w:color w:val="000000" w:themeColor="text1"/>
                <w:lang w:eastAsia="zh-CN"/>
              </w:rPr>
              <w:t xml:space="preserve"> FeatureLicense</w:t>
            </w:r>
            <w:r w:rsidRPr="00774742">
              <w:rPr>
                <w:rFonts w:ascii="Times New Roman" w:hAnsi="Times New Roman"/>
                <w:color w:val="000000" w:themeColor="text1"/>
              </w:rPr>
              <w:t xml:space="preserve"> _007.</w:t>
            </w:r>
            <w:r w:rsidRPr="00774742">
              <w:rPr>
                <w:rFonts w:ascii="Times New Roman" w:hAnsi="Times New Roman"/>
                <w:color w:val="000000" w:themeColor="text1"/>
                <w:lang w:eastAsia="zh-CN"/>
              </w:rPr>
              <w:t>5</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TC_</w:t>
            </w:r>
            <w:r w:rsidRPr="00774742">
              <w:rPr>
                <w:rFonts w:ascii="Times New Roman" w:hAnsi="Times New Roman"/>
                <w:color w:val="000000" w:themeColor="text1"/>
                <w:lang w:eastAsia="zh-CN"/>
              </w:rPr>
              <w:t xml:space="preserve"> FeatureLicense</w:t>
            </w:r>
            <w:r w:rsidRPr="00774742">
              <w:rPr>
                <w:rFonts w:ascii="Times New Roman" w:hAnsi="Times New Roman"/>
                <w:color w:val="000000" w:themeColor="text1"/>
              </w:rPr>
              <w:t xml:space="preserve"> _007.</w:t>
            </w:r>
            <w:r w:rsidRPr="00774742">
              <w:rPr>
                <w:rFonts w:ascii="Times New Roman" w:hAnsi="Times New Roman"/>
                <w:color w:val="000000" w:themeColor="text1"/>
                <w:lang w:eastAsia="zh-CN"/>
              </w:rPr>
              <w:t>6</w:t>
            </w:r>
          </w:p>
          <w:p w:rsidR="000E7F52" w:rsidRPr="00774742" w:rsidRDefault="000E7F52" w:rsidP="000E7F52">
            <w:pPr>
              <w:rPr>
                <w:rFonts w:ascii="Times New Roman" w:hAnsi="Times New Roman"/>
                <w:color w:val="000000" w:themeColor="text1"/>
                <w:lang w:eastAsia="zh-CN"/>
              </w:rPr>
            </w:pPr>
            <w:r w:rsidRPr="00774742">
              <w:rPr>
                <w:rFonts w:ascii="Times New Roman" w:hAnsi="Times New Roman"/>
                <w:color w:val="000000" w:themeColor="text1"/>
              </w:rPr>
              <w:t>TC_</w:t>
            </w:r>
            <w:r w:rsidRPr="00774742">
              <w:rPr>
                <w:rFonts w:ascii="Times New Roman" w:hAnsi="Times New Roman"/>
                <w:color w:val="000000" w:themeColor="text1"/>
                <w:lang w:eastAsia="zh-CN"/>
              </w:rPr>
              <w:t xml:space="preserve"> FeatureLicense</w:t>
            </w:r>
            <w:r w:rsidRPr="00774742">
              <w:rPr>
                <w:rFonts w:ascii="Times New Roman" w:hAnsi="Times New Roman"/>
                <w:color w:val="000000" w:themeColor="text1"/>
              </w:rPr>
              <w:t xml:space="preserve"> _007.</w:t>
            </w:r>
            <w:r w:rsidRPr="00774742">
              <w:rPr>
                <w:rFonts w:ascii="Times New Roman" w:hAnsi="Times New Roman"/>
                <w:color w:val="000000" w:themeColor="text1"/>
                <w:lang w:eastAsia="zh-CN"/>
              </w:rPr>
              <w:t>7</w:t>
            </w:r>
          </w:p>
          <w:p w:rsidR="009E5215" w:rsidRPr="00774742" w:rsidRDefault="00EA50B4" w:rsidP="00BB69A3">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9E5215" w:rsidRPr="00774742" w:rsidRDefault="009E5215"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p>
        </w:tc>
      </w:tr>
      <w:tr w:rsidR="00F22F0B" w:rsidRPr="00774742" w:rsidTr="00390D95">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r w:rsidRPr="00774742">
              <w:rPr>
                <w:rFonts w:ascii="Times New Roman" w:hAnsi="Times New Roman"/>
                <w:color w:val="000000" w:themeColor="text1"/>
                <w:lang w:eastAsia="zh-CN"/>
              </w:rPr>
              <w:t>SRD-1009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When the status of item changes form In Production to Limited Release, system shall provide a warning that all related in-production named configurations will be changed to Limited Release, and let user to determine whether continue to proceed.  </w:t>
            </w:r>
          </w:p>
          <w:p w:rsidR="00F878F2" w:rsidRPr="00774742"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93DC6" w:rsidRPr="00774742" w:rsidRDefault="006422C1" w:rsidP="00A93DC6">
            <w:pPr>
              <w:rPr>
                <w:rFonts w:ascii="Times New Roman" w:hAnsi="Times New Roman"/>
                <w:color w:val="000000" w:themeColor="text1"/>
                <w:lang w:eastAsia="zh-CN"/>
              </w:rPr>
            </w:pPr>
            <w:r w:rsidRPr="00774742">
              <w:rPr>
                <w:rFonts w:ascii="Times New Roman" w:hAnsi="Times New Roman"/>
                <w:color w:val="000000" w:themeColor="text1"/>
              </w:rPr>
              <w:t>TC_NamedConf_004.3</w:t>
            </w:r>
          </w:p>
          <w:p w:rsidR="00A93DC6" w:rsidRPr="00774742" w:rsidRDefault="00EA50B4" w:rsidP="00A93DC6">
            <w:pPr>
              <w:rPr>
                <w:rFonts w:ascii="Times New Roman" w:hAnsi="Times New Roman"/>
                <w:color w:val="000000" w:themeColor="text1"/>
                <w:lang w:eastAsia="zh-CN"/>
              </w:rPr>
            </w:pPr>
            <w:r w:rsidRPr="00774742">
              <w:rPr>
                <w:rFonts w:ascii="Times New Roman" w:hAnsi="Times New Roman"/>
                <w:color w:val="000000" w:themeColor="text1"/>
              </w:rPr>
              <w:t>TC_NamedConf_006.4</w:t>
            </w:r>
          </w:p>
          <w:p w:rsidR="00A93DC6" w:rsidRPr="00774742" w:rsidRDefault="006422C1" w:rsidP="00A93DC6">
            <w:pPr>
              <w:rPr>
                <w:rFonts w:ascii="Times New Roman" w:hAnsi="Times New Roman"/>
                <w:color w:val="000000" w:themeColor="text1"/>
                <w:lang w:eastAsia="zh-CN"/>
              </w:rPr>
            </w:pPr>
            <w:r w:rsidRPr="00774742">
              <w:rPr>
                <w:rFonts w:ascii="Times New Roman" w:hAnsi="Times New Roman"/>
                <w:color w:val="000000" w:themeColor="text1"/>
              </w:rPr>
              <w:t>TC_NamedConf_005.2</w:t>
            </w:r>
          </w:p>
          <w:p w:rsidR="00A93DC6" w:rsidRPr="00774742" w:rsidRDefault="00A93DC6" w:rsidP="00A93DC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.4</w:t>
            </w:r>
          </w:p>
          <w:p w:rsidR="00A93DC6" w:rsidRPr="00774742" w:rsidRDefault="00A93DC6" w:rsidP="00A93DC6">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.5</w:t>
            </w:r>
          </w:p>
          <w:p w:rsidR="00F878F2" w:rsidRPr="00774742" w:rsidRDefault="00A93DC6" w:rsidP="00083F2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_FeatureLicense_007</w:t>
            </w:r>
            <w:r w:rsidRPr="00774742">
              <w:rPr>
                <w:rFonts w:ascii="Times New Roman" w:hAnsi="Times New Roman"/>
                <w:color w:val="000000" w:themeColor="text1"/>
                <w:lang w:eastAsia="zh-CN"/>
              </w:rPr>
              <w:t>.6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3.1.22      Serial Number Reprogram</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SRD-549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r w:rsidRPr="00774742">
              <w:rPr>
                <w:rFonts w:ascii="Times New Roman" w:hAnsi="Times New Roman"/>
                <w:color w:val="000000" w:themeColor="text1"/>
              </w:rPr>
              <w:t>The Gateway Agent shall accept notification from Client that the serial number has been programmed on the device.</w:t>
            </w:r>
            <w:r w:rsidRPr="00774742">
              <w:rPr>
                <w:rFonts w:ascii="Times New Roman" w:hAnsi="Times New Roman"/>
                <w:color w:val="000000" w:themeColor="text1"/>
              </w:rPr>
              <w:br/>
              <w:t xml:space="preserve">NOTE: This workflow can be implemented in both connected and disconnected modes.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DF4CFA" w:rsidP="00BB69A3">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00F878F2"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9.1</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9.2</w:t>
            </w:r>
          </w:p>
          <w:p w:rsidR="00DF4CFA" w:rsidRPr="00774742" w:rsidRDefault="00DF4CFA" w:rsidP="00BB69A3">
            <w:pPr>
              <w:rPr>
                <w:rFonts w:ascii="Times New Roman" w:hAnsi="Times New Roman"/>
                <w:color w:val="000000" w:themeColor="text1"/>
                <w:lang w:eastAsia="zh-CN"/>
              </w:rPr>
            </w:pPr>
          </w:p>
          <w:p w:rsidR="00F878F2" w:rsidRPr="00774742"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SRD-647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r w:rsidRPr="00774742">
              <w:rPr>
                <w:rFonts w:ascii="Times New Roman" w:hAnsi="Times New Roman"/>
                <w:color w:val="000000" w:themeColor="text1"/>
              </w:rPr>
              <w:t>The system shall store serial number reprogramming information in the associated device record.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9.1</w:t>
            </w:r>
          </w:p>
          <w:p w:rsidR="00F878F2" w:rsidRPr="00774742" w:rsidRDefault="00DF4CFA" w:rsidP="00856494">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SRD-648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r w:rsidRPr="00774742">
              <w:rPr>
                <w:rFonts w:ascii="Times New Roman" w:hAnsi="Times New Roman"/>
                <w:color w:val="000000" w:themeColor="text1"/>
              </w:rPr>
              <w:t>The system shall provide a serial number reprogrammed notification to those users who are subscribed.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DF4CFA" w:rsidRPr="00774742" w:rsidRDefault="00DF4CFA" w:rsidP="00DF4CFA">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9.1</w:t>
            </w:r>
          </w:p>
          <w:p w:rsidR="00F878F2" w:rsidRPr="00774742" w:rsidRDefault="00DF4CFA" w:rsidP="0094442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9.2</w:t>
            </w:r>
          </w:p>
          <w:p w:rsidR="00DF4CFA" w:rsidRPr="00774742" w:rsidRDefault="00820B65" w:rsidP="00944422">
            <w:pPr>
              <w:rPr>
                <w:rFonts w:ascii="Times New Roman" w:hAnsi="Times New Roman"/>
                <w:color w:val="000000" w:themeColor="text1"/>
                <w:lang w:eastAsia="zh-CN"/>
              </w:rPr>
            </w:pPr>
            <w:r w:rsidRPr="00774742">
              <w:rPr>
                <w:rFonts w:ascii="Times New Roman" w:hAnsi="Times New Roman"/>
                <w:color w:val="000000" w:themeColor="text1"/>
                <w:lang w:eastAsia="zh-CN"/>
              </w:rPr>
              <w:t>TC_Alert_010.1</w:t>
            </w:r>
          </w:p>
          <w:p w:rsidR="00DF4CFA" w:rsidRPr="00774742" w:rsidRDefault="00820B65" w:rsidP="00944422">
            <w:pPr>
              <w:rPr>
                <w:rFonts w:ascii="Times New Roman" w:hAnsi="Times New Roman"/>
                <w:color w:val="000000" w:themeColor="text1"/>
                <w:lang w:eastAsia="zh-CN"/>
              </w:rPr>
            </w:pPr>
            <w:r w:rsidRPr="00774742">
              <w:rPr>
                <w:rFonts w:ascii="Times New Roman" w:hAnsi="Times New Roman"/>
                <w:color w:val="000000" w:themeColor="text1"/>
                <w:lang w:eastAsia="zh-CN"/>
              </w:rPr>
              <w:t>TC_Alert_010.2</w:t>
            </w:r>
          </w:p>
          <w:p w:rsidR="00DF4CFA" w:rsidRPr="00774742" w:rsidRDefault="00820B65" w:rsidP="00944422">
            <w:pPr>
              <w:rPr>
                <w:rFonts w:ascii="Times New Roman" w:hAnsi="Times New Roman"/>
                <w:color w:val="000000" w:themeColor="text1"/>
                <w:lang w:eastAsia="zh-CN"/>
              </w:rPr>
            </w:pPr>
            <w:r w:rsidRPr="00774742">
              <w:rPr>
                <w:rFonts w:ascii="Times New Roman" w:hAnsi="Times New Roman"/>
                <w:color w:val="000000" w:themeColor="text1"/>
                <w:lang w:eastAsia="zh-CN"/>
              </w:rPr>
              <w:t>TC_Alert_010.3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SRD-649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r w:rsidRPr="00774742">
              <w:rPr>
                <w:rFonts w:ascii="Times New Roman" w:hAnsi="Times New Roman"/>
                <w:color w:val="000000" w:themeColor="text1"/>
              </w:rPr>
              <w:t>The system shall record serial number reprogramming user activity into the user audit log.</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9.1</w:t>
            </w:r>
          </w:p>
          <w:p w:rsidR="00F878F2" w:rsidRPr="00774742" w:rsidRDefault="00E64BF7" w:rsidP="00944422">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774742"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SRD-650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rPr>
            </w:pPr>
            <w:r w:rsidRPr="00774742">
              <w:rPr>
                <w:rFonts w:ascii="Times New Roman" w:hAnsi="Times New Roman"/>
                <w:color w:val="000000" w:themeColor="text1"/>
              </w:rPr>
              <w:t>The system shall display serial number reprogramming user activity in the user activity report.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.1</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.2</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_DeviceManage_007</w:t>
            </w:r>
            <w:r w:rsidRPr="00774742">
              <w:rPr>
                <w:rFonts w:ascii="Times New Roman" w:hAnsi="Times New Roman"/>
                <w:color w:val="000000" w:themeColor="text1"/>
                <w:lang w:eastAsia="zh-CN"/>
              </w:rPr>
              <w:t>.3</w:t>
            </w:r>
          </w:p>
          <w:p w:rsidR="00E64BF7"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9.1</w:t>
            </w:r>
          </w:p>
          <w:p w:rsidR="00F878F2" w:rsidRPr="00774742" w:rsidRDefault="00E64BF7" w:rsidP="00E64BF7">
            <w:pPr>
              <w:rPr>
                <w:rFonts w:ascii="Times New Roman" w:hAnsi="Times New Roman"/>
                <w:color w:val="000000" w:themeColor="text1"/>
                <w:lang w:eastAsia="zh-CN"/>
              </w:rPr>
            </w:pPr>
            <w:r w:rsidRPr="00774742">
              <w:rPr>
                <w:rFonts w:ascii="Times New Roman" w:hAnsi="Times New Roman"/>
                <w:color w:val="000000" w:themeColor="text1"/>
              </w:rPr>
              <w:t>T</w:t>
            </w:r>
            <w:r w:rsidRPr="00774742">
              <w:rPr>
                <w:rFonts w:ascii="Times New Roman" w:hAnsi="Times New Roman"/>
                <w:color w:val="000000" w:themeColor="text1"/>
                <w:lang w:eastAsia="zh-CN"/>
              </w:rPr>
              <w:t>C</w:t>
            </w:r>
            <w:r w:rsidRPr="00774742">
              <w:rPr>
                <w:rFonts w:ascii="Times New Roman" w:hAnsi="Times New Roman"/>
                <w:color w:val="000000" w:themeColor="text1"/>
              </w:rPr>
              <w:t>_DeviceManage_00</w:t>
            </w:r>
            <w:r w:rsidRPr="00774742">
              <w:rPr>
                <w:rFonts w:ascii="Times New Roman" w:hAnsi="Times New Roman"/>
                <w:color w:val="000000" w:themeColor="text1"/>
                <w:lang w:eastAsia="zh-CN"/>
              </w:rPr>
              <w:t>9.2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774742" w:rsidRDefault="00F878F2" w:rsidP="00BB69A3">
            <w:pPr>
              <w:rPr>
                <w:rFonts w:ascii="Times New Roman" w:hAnsi="Times New Roman"/>
                <w:color w:val="000000" w:themeColor="text1"/>
                <w:lang w:eastAsia="zh-CN"/>
              </w:rPr>
            </w:pPr>
            <w:r w:rsidRPr="00774742">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3.1.23      Feature Licensing</w:t>
            </w:r>
          </w:p>
        </w:tc>
      </w:tr>
      <w:tr w:rsidR="00F22F0B" w:rsidRPr="000C7FBB" w:rsidTr="00B031D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SRD-557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provide a view of the feature entitlement properties which are associated with a device as part of the device record view.</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A85DCA" w:rsidP="00A85DCA">
            <w:pPr>
              <w:rPr>
                <w:rFonts w:ascii="Times New Roman" w:hAnsi="Times New Roman"/>
                <w:color w:val="000000" w:themeColor="text1"/>
                <w:lang w:eastAsia="zh-CN"/>
              </w:rPr>
            </w:pPr>
            <w:r w:rsidRPr="00870B99">
              <w:rPr>
                <w:rFonts w:asciiTheme="minorHAnsi" w:hAnsiTheme="minorHAnsi" w:cstheme="minorHAnsi"/>
                <w:color w:val="000000" w:themeColor="text1"/>
              </w:rPr>
              <w:t>TC_FeatureLicense_012.2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SRD-544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provide a means to associate a single unique device feature with one or more device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Default="00A85DCA" w:rsidP="000343E7">
            <w:pPr>
              <w:rPr>
                <w:rFonts w:asciiTheme="minorHAnsi" w:hAnsiTheme="minorHAnsi" w:cstheme="minorHAnsi"/>
                <w:color w:val="000000" w:themeColor="text1"/>
                <w:lang w:eastAsia="zh-CN"/>
              </w:rPr>
            </w:pPr>
            <w:r w:rsidRPr="00870B99">
              <w:rPr>
                <w:rFonts w:asciiTheme="minorHAnsi" w:hAnsiTheme="minorHAnsi" w:cstheme="minorHAnsi"/>
                <w:color w:val="000000" w:themeColor="text1"/>
              </w:rPr>
              <w:t>TC_FeatureLicense_011.1</w:t>
            </w:r>
          </w:p>
          <w:p w:rsidR="00A85DCA" w:rsidRDefault="00A85DCA" w:rsidP="000343E7">
            <w:pPr>
              <w:rPr>
                <w:rFonts w:asciiTheme="minorHAnsi" w:hAnsiTheme="minorHAnsi" w:cstheme="minorHAnsi"/>
                <w:color w:val="000000" w:themeColor="text1"/>
                <w:lang w:eastAsia="zh-CN"/>
              </w:rPr>
            </w:pPr>
            <w:r>
              <w:rPr>
                <w:rFonts w:asciiTheme="minorHAnsi" w:hAnsiTheme="minorHAnsi" w:cstheme="minorHAnsi"/>
                <w:color w:val="000000" w:themeColor="text1"/>
              </w:rPr>
              <w:t>TC_FeatureLicense_011.</w:t>
            </w:r>
            <w:r>
              <w:rPr>
                <w:rFonts w:asciiTheme="minorHAnsi" w:hAnsiTheme="minorHAnsi" w:cstheme="minorHAnsi" w:hint="eastAsia"/>
                <w:color w:val="000000" w:themeColor="text1"/>
                <w:lang w:eastAsia="zh-CN"/>
              </w:rPr>
              <w:t>2</w:t>
            </w:r>
          </w:p>
          <w:p w:rsidR="00A85DCA" w:rsidRDefault="00A85DCA" w:rsidP="000343E7">
            <w:pPr>
              <w:rPr>
                <w:rFonts w:asciiTheme="minorHAnsi" w:hAnsiTheme="minorHAnsi" w:cstheme="minorHAnsi"/>
                <w:color w:val="000000" w:themeColor="text1"/>
                <w:lang w:eastAsia="zh-CN"/>
              </w:rPr>
            </w:pPr>
            <w:r>
              <w:rPr>
                <w:rFonts w:asciiTheme="minorHAnsi" w:hAnsiTheme="minorHAnsi" w:cstheme="minorHAnsi"/>
                <w:color w:val="000000" w:themeColor="text1"/>
              </w:rPr>
              <w:t>TC_FeatureLicense_011.</w:t>
            </w:r>
            <w:r>
              <w:rPr>
                <w:rFonts w:asciiTheme="minorHAnsi" w:hAnsiTheme="minorHAnsi" w:cstheme="minorHAnsi" w:hint="eastAsia"/>
                <w:color w:val="000000" w:themeColor="text1"/>
                <w:lang w:eastAsia="zh-CN"/>
              </w:rPr>
              <w:t>3</w:t>
            </w:r>
          </w:p>
          <w:p w:rsidR="00A85DCA" w:rsidRPr="000C7FBB" w:rsidRDefault="00A85DCA" w:rsidP="000343E7">
            <w:pPr>
              <w:rPr>
                <w:rFonts w:ascii="Times New Roman" w:hAnsi="Times New Roman"/>
                <w:color w:val="000000" w:themeColor="text1"/>
                <w:lang w:eastAsia="zh-CN"/>
              </w:rPr>
            </w:pPr>
            <w:r w:rsidRPr="00870B99">
              <w:rPr>
                <w:rFonts w:asciiTheme="minorHAnsi" w:hAnsiTheme="minorHAnsi" w:cstheme="minorHAnsi"/>
                <w:color w:val="000000" w:themeColor="text1"/>
              </w:rPr>
              <w:t>TC_FeatureLicense_011.</w:t>
            </w:r>
            <w:r>
              <w:rPr>
                <w:rFonts w:asciiTheme="minorHAnsi" w:hAnsiTheme="minorHAnsi" w:cstheme="minorHAnsi"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SRD-558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provide a Feature Catalog, which contains Feature Items.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4A6DE3" w:rsidP="00C1722B">
            <w:pPr>
              <w:rPr>
                <w:rFonts w:ascii="Times New Roman" w:hAnsi="Times New Roman"/>
                <w:color w:val="000000" w:themeColor="text1"/>
                <w:lang w:eastAsia="zh-CN"/>
              </w:rPr>
            </w:pPr>
            <w:r w:rsidRPr="000C7FBB">
              <w:rPr>
                <w:rFonts w:ascii="Times New Roman" w:hAnsi="Times New Roman"/>
                <w:color w:val="000000" w:themeColor="text1"/>
                <w:lang w:eastAsia="zh-CN"/>
              </w:rPr>
              <w:t>TC</w:t>
            </w:r>
            <w:r w:rsidR="00F878F2" w:rsidRPr="000C7FBB">
              <w:rPr>
                <w:rFonts w:ascii="Times New Roman" w:hAnsi="Times New Roman"/>
                <w:color w:val="000000" w:themeColor="text1"/>
                <w:lang w:eastAsia="zh-CN"/>
              </w:rPr>
              <w:t>_FeatureLicense_001</w:t>
            </w:r>
            <w:r w:rsidRPr="000C7FBB">
              <w:rPr>
                <w:rFonts w:ascii="Times New Roman" w:hAnsi="Times New Roman"/>
                <w:color w:val="000000" w:themeColor="text1"/>
                <w:lang w:eastAsia="zh-CN"/>
              </w:rPr>
              <w:t>.1</w:t>
            </w:r>
          </w:p>
          <w:p w:rsidR="004A6DE3" w:rsidRPr="000C7FBB" w:rsidRDefault="004A6DE3" w:rsidP="00C1722B">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308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SRD-988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Feature Items shall contain the following information:</w:t>
            </w:r>
          </w:p>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 xml:space="preserve">Feature Name  </w:t>
            </w:r>
          </w:p>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 xml:space="preserve">Feature SKU </w:t>
            </w:r>
          </w:p>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Feature Description</w:t>
            </w:r>
          </w:p>
          <w:p w:rsidR="00F878F2" w:rsidRPr="000C7FBB" w:rsidRDefault="00F878F2" w:rsidP="00A074B8">
            <w:pPr>
              <w:rPr>
                <w:rFonts w:ascii="Times New Roman" w:hAnsi="Times New Roman"/>
                <w:color w:val="000000" w:themeColor="text1"/>
                <w:lang w:eastAsia="zh-CN"/>
              </w:rPr>
            </w:pPr>
            <w:r w:rsidRPr="000C7FBB">
              <w:rPr>
                <w:rFonts w:ascii="Times New Roman" w:hAnsi="Times New Roman"/>
                <w:color w:val="000000" w:themeColor="text1"/>
              </w:rPr>
              <w:t>Country Exclusion List</w:t>
            </w:r>
          </w:p>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NOTE: Feature Items will perform a similar function as HW/SW Items, and will identify individual features just as HW/SW Feature Items identify HW/SW components of the system.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TC_FeatureLicense_001.1</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TC_FeatureLicense_001.2</w:t>
            </w:r>
          </w:p>
          <w:p w:rsidR="00F878F2" w:rsidRPr="000C7FBB" w:rsidRDefault="00F878F2" w:rsidP="00C1722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SRD-559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for a user with appropriate permissions to create, edit, clone and archive   feature items in the Feature Catalog.</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TC_FeatureLicense_001.1</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TC_FeatureLicense_001.2</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TC_FeatureLicense_002.1</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TC_FeatureLicense_002.2</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TC_FeatureLicense_004.1</w:t>
            </w:r>
          </w:p>
          <w:p w:rsidR="00F878F2"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SRD-987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lang w:eastAsia="zh-CN"/>
              </w:rPr>
            </w:pPr>
            <w:r w:rsidRPr="000C7FBB">
              <w:rPr>
                <w:rFonts w:ascii="Times New Roman" w:hAnsi="Times New Roman"/>
                <w:color w:val="000000" w:themeColor="text1"/>
              </w:rPr>
              <w:t>The System shall provide a Feature type of Named Configuration – i.e. a Named Feature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4A6DE3"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_FeatureLicense_006</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SRD-566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to create, edit, clone and archive Named Feature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4A6DE3" w:rsidP="00A074B8">
            <w:pPr>
              <w:rPr>
                <w:rFonts w:ascii="Times New Roman" w:hAnsi="Times New Roman"/>
                <w:color w:val="000000" w:themeColor="text1"/>
                <w:lang w:eastAsia="zh-CN"/>
              </w:rPr>
            </w:pPr>
            <w:r w:rsidRPr="000C7FBB">
              <w:rPr>
                <w:rFonts w:ascii="Times New Roman" w:hAnsi="Times New Roman"/>
                <w:color w:val="000000" w:themeColor="text1"/>
              </w:rPr>
              <w:t>TC_</w:t>
            </w:r>
            <w:r w:rsidR="00C1722B" w:rsidRPr="000C7FBB">
              <w:rPr>
                <w:rFonts w:ascii="Times New Roman" w:hAnsi="Times New Roman"/>
                <w:color w:val="000000" w:themeColor="text1"/>
              </w:rPr>
              <w:t>FeatureLicense_006</w:t>
            </w:r>
            <w:r w:rsidRPr="000C7FBB">
              <w:rPr>
                <w:rFonts w:ascii="Times New Roman" w:hAnsi="Times New Roman"/>
                <w:color w:val="000000" w:themeColor="text1"/>
                <w:lang w:eastAsia="zh-CN"/>
              </w:rPr>
              <w:t>.1</w:t>
            </w:r>
          </w:p>
          <w:p w:rsidR="004A6DE3" w:rsidRPr="000C7FBB" w:rsidRDefault="004A6DE3" w:rsidP="00A074B8">
            <w:pPr>
              <w:rPr>
                <w:rFonts w:ascii="Times New Roman" w:hAnsi="Times New Roman"/>
                <w:color w:val="000000" w:themeColor="text1"/>
                <w:lang w:eastAsia="zh-CN"/>
              </w:rPr>
            </w:pPr>
            <w:r w:rsidRPr="000C7FBB">
              <w:rPr>
                <w:rFonts w:ascii="Times New Roman" w:hAnsi="Times New Roman"/>
                <w:color w:val="000000" w:themeColor="text1"/>
              </w:rPr>
              <w:t>TC_FeatureLicense_006</w:t>
            </w:r>
            <w:r w:rsidRPr="000C7FBB">
              <w:rPr>
                <w:rFonts w:ascii="Times New Roman" w:hAnsi="Times New Roman"/>
                <w:color w:val="000000" w:themeColor="text1"/>
                <w:lang w:eastAsia="zh-CN"/>
              </w:rPr>
              <w:t>.2</w:t>
            </w:r>
          </w:p>
          <w:p w:rsidR="00C1722B" w:rsidRPr="000C7FBB" w:rsidRDefault="004A6DE3" w:rsidP="00C1722B">
            <w:pPr>
              <w:rPr>
                <w:rFonts w:ascii="Times New Roman" w:hAnsi="Times New Roman"/>
                <w:color w:val="000000" w:themeColor="text1"/>
                <w:lang w:eastAsia="zh-CN"/>
              </w:rPr>
            </w:pPr>
            <w:r w:rsidRPr="000C7FBB">
              <w:rPr>
                <w:rFonts w:ascii="Times New Roman" w:hAnsi="Times New Roman"/>
                <w:color w:val="000000" w:themeColor="text1"/>
                <w:lang w:eastAsia="zh-CN"/>
              </w:rPr>
              <w:t>TC</w:t>
            </w:r>
            <w:r w:rsidR="00F878F2" w:rsidRPr="000C7FBB">
              <w:rPr>
                <w:rFonts w:ascii="Times New Roman" w:hAnsi="Times New Roman"/>
                <w:color w:val="000000" w:themeColor="text1"/>
                <w:lang w:eastAsia="zh-CN"/>
              </w:rPr>
              <w:t>_FeatureLicense_007</w:t>
            </w:r>
            <w:r w:rsidRPr="000C7FBB">
              <w:rPr>
                <w:rFonts w:ascii="Times New Roman" w:hAnsi="Times New Roman"/>
                <w:color w:val="000000" w:themeColor="text1"/>
                <w:lang w:eastAsia="zh-CN"/>
              </w:rPr>
              <w:t>.1-</w:t>
            </w:r>
          </w:p>
          <w:p w:rsidR="004A6DE3" w:rsidRPr="000C7FBB" w:rsidRDefault="004A6DE3" w:rsidP="004A6DE3">
            <w:pPr>
              <w:rPr>
                <w:rFonts w:ascii="Times New Roman" w:hAnsi="Times New Roman"/>
                <w:color w:val="000000" w:themeColor="text1"/>
                <w:lang w:eastAsia="zh-CN"/>
              </w:rPr>
            </w:pPr>
            <w:r w:rsidRPr="000C7FBB">
              <w:rPr>
                <w:rFonts w:ascii="Times New Roman" w:hAnsi="Times New Roman"/>
                <w:color w:val="000000" w:themeColor="text1"/>
              </w:rPr>
              <w:t>TC_FeatureLicense_00</w:t>
            </w:r>
            <w:r w:rsidRPr="000C7FBB">
              <w:rPr>
                <w:rFonts w:ascii="Times New Roman" w:hAnsi="Times New Roman"/>
                <w:color w:val="000000" w:themeColor="text1"/>
                <w:lang w:eastAsia="zh-CN"/>
              </w:rPr>
              <w:t>7.7</w:t>
            </w:r>
          </w:p>
          <w:p w:rsidR="00F878F2" w:rsidRPr="000C7FBB" w:rsidRDefault="004A6DE3"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_FeatureLicense_008</w:t>
            </w:r>
            <w:r w:rsidRPr="000C7FBB">
              <w:rPr>
                <w:rFonts w:ascii="Times New Roman" w:hAnsi="Times New Roman"/>
                <w:color w:val="000000" w:themeColor="text1"/>
                <w:lang w:eastAsia="zh-CN"/>
              </w:rPr>
              <w:t>.1-</w:t>
            </w:r>
          </w:p>
          <w:p w:rsidR="004A6DE3" w:rsidRPr="000C7FBB" w:rsidRDefault="004A6DE3" w:rsidP="00480C9D">
            <w:pPr>
              <w:rPr>
                <w:rFonts w:ascii="Times New Roman" w:hAnsi="Times New Roman"/>
                <w:color w:val="000000" w:themeColor="text1"/>
                <w:lang w:eastAsia="zh-CN"/>
              </w:rPr>
            </w:pPr>
            <w:r w:rsidRPr="000C7FBB">
              <w:rPr>
                <w:rFonts w:ascii="Times New Roman" w:hAnsi="Times New Roman"/>
                <w:color w:val="000000" w:themeColor="text1"/>
              </w:rPr>
              <w:t>TC_FeatureLicense_00</w:t>
            </w:r>
            <w:r w:rsidRPr="000C7FBB">
              <w:rPr>
                <w:rFonts w:ascii="Times New Roman" w:hAnsi="Times New Roman"/>
                <w:color w:val="000000" w:themeColor="text1"/>
                <w:lang w:eastAsia="zh-CN"/>
              </w:rPr>
              <w:t>8.3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SRD-560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for a user with appropriate permissions to associate Feature Items in the Feature Catalog with Named Feature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C9D" w:rsidRPr="000C7FBB" w:rsidRDefault="00480C9D" w:rsidP="00480C9D">
            <w:pPr>
              <w:rPr>
                <w:rFonts w:ascii="Times New Roman" w:hAnsi="Times New Roman"/>
                <w:color w:val="000000" w:themeColor="text1"/>
                <w:lang w:eastAsia="zh-CN"/>
              </w:rPr>
            </w:pPr>
            <w:r w:rsidRPr="000C7FBB">
              <w:rPr>
                <w:rFonts w:ascii="Times New Roman" w:hAnsi="Times New Roman"/>
                <w:color w:val="000000" w:themeColor="text1"/>
              </w:rPr>
              <w:t>TC_FeatureLicense_006</w:t>
            </w:r>
            <w:r w:rsidRPr="000C7FBB">
              <w:rPr>
                <w:rFonts w:ascii="Times New Roman" w:hAnsi="Times New Roman"/>
                <w:color w:val="000000" w:themeColor="text1"/>
                <w:lang w:eastAsia="zh-CN"/>
              </w:rPr>
              <w:t>.1</w:t>
            </w:r>
          </w:p>
          <w:p w:rsidR="00480C9D" w:rsidRPr="000C7FBB" w:rsidRDefault="00480C9D" w:rsidP="00480C9D">
            <w:pPr>
              <w:rPr>
                <w:rFonts w:ascii="Times New Roman" w:hAnsi="Times New Roman"/>
                <w:color w:val="000000" w:themeColor="text1"/>
                <w:lang w:eastAsia="zh-CN"/>
              </w:rPr>
            </w:pPr>
            <w:r w:rsidRPr="000C7FBB">
              <w:rPr>
                <w:rFonts w:ascii="Times New Roman" w:hAnsi="Times New Roman"/>
                <w:color w:val="000000" w:themeColor="text1"/>
              </w:rPr>
              <w:t>TC_FeatureLicense_006</w:t>
            </w:r>
            <w:r w:rsidRPr="000C7FBB">
              <w:rPr>
                <w:rFonts w:ascii="Times New Roman" w:hAnsi="Times New Roman"/>
                <w:color w:val="000000" w:themeColor="text1"/>
                <w:lang w:eastAsia="zh-CN"/>
              </w:rPr>
              <w:t>.2</w:t>
            </w:r>
          </w:p>
          <w:p w:rsidR="00F878F2" w:rsidRPr="000C7FBB" w:rsidRDefault="00F878F2" w:rsidP="00C1722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SRD-561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for a user with appropriate permissions to associate a Feature Item in the Feature Catalog with one or more countries for which thethe feature should not be deployed.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480C9D"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_FeatureLicense_001</w:t>
            </w:r>
            <w:r w:rsidRPr="000C7FBB">
              <w:rPr>
                <w:rFonts w:ascii="Times New Roman" w:hAnsi="Times New Roman"/>
                <w:color w:val="000000" w:themeColor="text1"/>
                <w:lang w:eastAsia="zh-CN"/>
              </w:rPr>
              <w:t>.1</w:t>
            </w:r>
          </w:p>
          <w:p w:rsidR="00480C9D" w:rsidRPr="000C7FBB" w:rsidRDefault="00480C9D" w:rsidP="00480C9D">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_FeatureLicense_001</w:t>
            </w:r>
            <w:r w:rsidRPr="000C7FBB">
              <w:rPr>
                <w:rFonts w:ascii="Times New Roman" w:hAnsi="Times New Roman"/>
                <w:color w:val="000000" w:themeColor="text1"/>
                <w:lang w:eastAsia="zh-CN"/>
              </w:rPr>
              <w:t>.2</w:t>
            </w:r>
          </w:p>
          <w:p w:rsidR="00480C9D" w:rsidRPr="000C7FBB" w:rsidRDefault="00480C9D" w:rsidP="00C1722B">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SRD-999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for a user with appropriate permissions to associate a Named Feature Configuration with a Named System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43ACD"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_FeatureLicense_010</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SRD-998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means to accept feature entitlement sales record data from the corporate enterprise repository.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821B4">
            <w:pPr>
              <w:rPr>
                <w:rFonts w:ascii="Times New Roman" w:hAnsi="Times New Roman"/>
                <w:color w:val="000000" w:themeColor="text1"/>
                <w:lang w:eastAsia="zh-CN"/>
              </w:rPr>
            </w:pPr>
            <w:r w:rsidRPr="000C7FBB">
              <w:rPr>
                <w:rFonts w:ascii="Times New Roman" w:hAnsi="Times New Roman"/>
                <w:color w:val="000000" w:themeColor="text1"/>
                <w:lang w:eastAsia="zh-CN"/>
              </w:rPr>
              <w:t>N</w:t>
            </w:r>
            <w:r w:rsidR="00C1722B" w:rsidRPr="000C7FBB">
              <w:rPr>
                <w:rFonts w:ascii="Times New Roman" w:hAnsi="Times New Roman"/>
                <w:color w:val="000000" w:themeColor="text1"/>
                <w:lang w:eastAsia="zh-CN"/>
              </w:rPr>
              <w:t>/A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0343E7" w:rsidRPr="000C7FBB" w:rsidRDefault="000343E7"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Refer to RL 010 PLN-RPT DB ETL Tool v4.0.</w:t>
            </w:r>
          </w:p>
          <w:p w:rsidR="000343E7" w:rsidRPr="000C7FBB" w:rsidRDefault="000343E7"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*Note: As ETL for license requirement is not clear, test cases are not designed in v4.0.</w:t>
            </w:r>
          </w:p>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SRD-997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821B4">
            <w:pPr>
              <w:rPr>
                <w:rFonts w:ascii="Times New Roman" w:hAnsi="Times New Roman"/>
                <w:color w:val="000000" w:themeColor="text1"/>
              </w:rPr>
            </w:pPr>
            <w:r w:rsidRPr="000C7FBB">
              <w:rPr>
                <w:rFonts w:ascii="Times New Roman" w:hAnsi="Times New Roman"/>
                <w:color w:val="000000" w:themeColor="text1"/>
              </w:rPr>
              <w:t>The System shall interpret feature entitlement sales records   and for each sales record, and for each entitlement sale, shall entitle each referenced device instance (serial number) according to the entitlement license terms in the record.</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821B4">
            <w:pPr>
              <w:rPr>
                <w:rFonts w:ascii="Times New Roman" w:hAnsi="Times New Roman"/>
                <w:color w:val="000000" w:themeColor="text1"/>
                <w:lang w:eastAsia="zh-CN"/>
              </w:rPr>
            </w:pPr>
            <w:r w:rsidRPr="000C7FBB">
              <w:rPr>
                <w:rFonts w:ascii="Times New Roman" w:hAnsi="Times New Roman"/>
                <w:color w:val="000000" w:themeColor="text1"/>
                <w:lang w:eastAsia="zh-CN"/>
              </w:rPr>
              <w:t>N</w:t>
            </w:r>
            <w:r w:rsidR="00C1722B" w:rsidRPr="000C7FBB">
              <w:rPr>
                <w:rFonts w:ascii="Times New Roman" w:hAnsi="Times New Roman"/>
                <w:color w:val="000000" w:themeColor="text1"/>
                <w:lang w:eastAsia="zh-CN"/>
              </w:rPr>
              <w:t>/A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lang w:eastAsia="zh-CN"/>
              </w:rPr>
              <w:t>Refer to RL 010 PLN-RPT DB ETL Tool v4.0.</w:t>
            </w:r>
          </w:p>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lang w:eastAsia="zh-CN"/>
              </w:rPr>
              <w:t>*Note: As ETL for license requirement is not clear, test cases are not designed in v4.0.</w:t>
            </w:r>
          </w:p>
          <w:p w:rsidR="00794176" w:rsidRPr="000C7FBB" w:rsidRDefault="00794176" w:rsidP="007574A4">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SRD-554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store feature entitlement properties in the device record for permanent storage (This will be separate from last known device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 xml:space="preserve"> FeatureLicense_TC070</w:t>
            </w:r>
          </w:p>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lang w:eastAsia="zh-CN"/>
              </w:rPr>
              <w:t>FeatureLicense_TC080</w:t>
            </w:r>
          </w:p>
          <w:p w:rsidR="00F878F2"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FeatureLicense_TC090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SRD-996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lang w:eastAsia="zh-CN"/>
              </w:rPr>
            </w:pPr>
            <w:r w:rsidRPr="000C7FBB">
              <w:rPr>
                <w:rFonts w:ascii="Times New Roman" w:hAnsi="Times New Roman"/>
                <w:color w:val="000000" w:themeColor="text1"/>
              </w:rPr>
              <w:t>The System shall provide a UI that enables a user with appropriate permissions to modify a device’s feature entitlements and save them for later deployment.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31BBC"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.1</w:t>
            </w:r>
          </w:p>
          <w:p w:rsidR="00C31BBC" w:rsidRPr="000C7FBB" w:rsidRDefault="00C31BBC" w:rsidP="00C31BB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.2</w:t>
            </w:r>
          </w:p>
          <w:p w:rsidR="00C31BBC" w:rsidRPr="000C7FBB" w:rsidRDefault="00C31BBC" w:rsidP="00C31BB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SRD-552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list of last known actually enabled features to the Client which are associated with a connected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FeatureLicense_TC070</w:t>
            </w:r>
          </w:p>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lang w:eastAsia="zh-CN"/>
              </w:rPr>
              <w:t>FeatureLicense_TC080</w:t>
            </w:r>
          </w:p>
          <w:p w:rsidR="00F878F2"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FeatureLicense_TC090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SRD-553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lang w:eastAsia="zh-CN"/>
              </w:rPr>
            </w:pPr>
            <w:r w:rsidRPr="000C7FBB">
              <w:rPr>
                <w:rFonts w:ascii="Times New Roman" w:hAnsi="Times New Roman"/>
                <w:color w:val="000000" w:themeColor="text1"/>
              </w:rPr>
              <w:t>The System shall accept a list from the Client of currently enabled features for a device connected to the Client.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FeatureLicense_TC070</w:t>
            </w:r>
          </w:p>
          <w:p w:rsidR="00646850"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lang w:eastAsia="zh-CN"/>
              </w:rPr>
              <w:t>FeatureLicense_TC080</w:t>
            </w:r>
          </w:p>
          <w:p w:rsidR="00F878F2" w:rsidRPr="000C7FBB" w:rsidRDefault="00646850" w:rsidP="00646850">
            <w:pPr>
              <w:rPr>
                <w:rFonts w:ascii="Times New Roman" w:hAnsi="Times New Roman"/>
                <w:color w:val="000000" w:themeColor="text1"/>
                <w:lang w:eastAsia="zh-CN"/>
              </w:rPr>
            </w:pPr>
            <w:r w:rsidRPr="000C7FBB">
              <w:rPr>
                <w:rFonts w:ascii="Times New Roman" w:hAnsi="Times New Roman"/>
                <w:color w:val="000000" w:themeColor="text1"/>
              </w:rPr>
              <w:t>FeatureLicense_TC090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SRD-555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761DA8">
            <w:pPr>
              <w:rPr>
                <w:rFonts w:ascii="Times New Roman" w:hAnsi="Times New Roman"/>
                <w:color w:val="000000" w:themeColor="text1"/>
              </w:rPr>
            </w:pPr>
            <w:r w:rsidRPr="000C7FBB">
              <w:rPr>
                <w:rFonts w:ascii="Times New Roman" w:hAnsi="Times New Roman"/>
                <w:color w:val="000000" w:themeColor="text1"/>
              </w:rPr>
              <w:t>The System shall record device feature enabled status received from the Client in the device running configuration.</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6850" w:rsidRPr="000C7FBB" w:rsidRDefault="00646850" w:rsidP="005821B4">
            <w:pPr>
              <w:rPr>
                <w:rFonts w:ascii="Times New Roman" w:hAnsi="Times New Roman"/>
                <w:color w:val="000000" w:themeColor="text1"/>
                <w:lang w:eastAsia="zh-CN"/>
              </w:rPr>
            </w:pPr>
            <w:r w:rsidRPr="000C7FBB">
              <w:rPr>
                <w:rFonts w:ascii="Times New Roman" w:hAnsi="Times New Roman"/>
                <w:color w:val="000000" w:themeColor="text1"/>
              </w:rPr>
              <w:t>FeatureLicense_TC090</w:t>
            </w:r>
          </w:p>
          <w:p w:rsidR="00F878F2" w:rsidRPr="000C7FBB" w:rsidRDefault="00646850" w:rsidP="005821B4">
            <w:pPr>
              <w:rPr>
                <w:rFonts w:ascii="Times New Roman" w:hAnsi="Times New Roman"/>
                <w:color w:val="000000" w:themeColor="text1"/>
                <w:lang w:eastAsia="zh-CN"/>
              </w:rPr>
            </w:pPr>
            <w:r w:rsidRPr="000C7FBB">
              <w:rPr>
                <w:rFonts w:ascii="Times New Roman" w:hAnsi="Times New Roman"/>
                <w:color w:val="000000" w:themeColor="text1"/>
              </w:rPr>
              <w:t>RunningConf_TC040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SRD-556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On docking, the System shall provide to the Client a list of Feature Entitlements, and their properties, together with the last known device configuration.</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646850" w:rsidP="005821B4">
            <w:pPr>
              <w:rPr>
                <w:rFonts w:ascii="Times New Roman" w:hAnsi="Times New Roman"/>
                <w:color w:val="000000" w:themeColor="text1"/>
                <w:lang w:eastAsia="zh-CN"/>
              </w:rPr>
            </w:pPr>
            <w:r w:rsidRPr="000C7FBB">
              <w:rPr>
                <w:rFonts w:ascii="Times New Roman" w:hAnsi="Times New Roman"/>
                <w:color w:val="000000" w:themeColor="text1"/>
              </w:rPr>
              <w:t>RunningConf_TC040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94176" w:rsidRPr="000C7FBB" w:rsidRDefault="00794176"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The Feature Entitlement functionality of the System shall accommodate the addition of new devices which use existing Feature Entitlement functionality by simply adding the device and its Class of Trade to the System.</w:t>
            </w:r>
          </w:p>
          <w:p w:rsidR="00F878F2" w:rsidRPr="000C7FBB" w:rsidRDefault="00F878F2" w:rsidP="000F765D">
            <w:pPr>
              <w:rPr>
                <w:rFonts w:ascii="Times New Roman" w:hAnsi="Times New Roman"/>
                <w:color w:val="000000" w:themeColor="text1"/>
              </w:rPr>
            </w:pP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NOTE: System restart may be required, and is acceptable.</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NOTE: Addition of the new device’s HW/SW/Feature items to the various catalogs and Named Configurations is required of the CoT/device customer to make the device fully functional in the new System.</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C11A4" w:rsidRPr="000C7FBB" w:rsidRDefault="003C11A4"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TC_FeatureLicense_001.1</w:t>
            </w:r>
          </w:p>
          <w:p w:rsidR="003C11A4" w:rsidRPr="000C7FBB" w:rsidRDefault="003C11A4"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TC_FeatureLicense_001.</w:t>
            </w:r>
            <w:r w:rsidRPr="000C7FBB">
              <w:rPr>
                <w:rFonts w:ascii="Times New Roman" w:hAnsi="Times New Roman"/>
                <w:color w:val="000000" w:themeColor="text1"/>
                <w:lang w:eastAsia="zh-CN"/>
              </w:rPr>
              <w:t>2</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1.1</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2</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3</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4</w:t>
            </w:r>
          </w:p>
          <w:p w:rsidR="00F878F2" w:rsidRPr="000C7FBB" w:rsidRDefault="00F878F2" w:rsidP="005821B4">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The System shall implement a pluggable interface in its Feature Entitlement function to accommodate onboarding new devices which have Feature Entitlement requirements which are not met by the existing System.</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1.1</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2</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3</w:t>
            </w:r>
          </w:p>
          <w:p w:rsidR="003C11A4" w:rsidRPr="000C7FBB" w:rsidRDefault="003C11A4" w:rsidP="003C11A4">
            <w:pPr>
              <w:rPr>
                <w:rFonts w:ascii="Times New Roman" w:hAnsi="Times New Roman"/>
                <w:color w:val="000000" w:themeColor="text1"/>
                <w:lang w:eastAsia="zh-CN"/>
              </w:rPr>
            </w:pPr>
            <w:r w:rsidRPr="000C7FBB">
              <w:rPr>
                <w:rFonts w:ascii="Times New Roman" w:hAnsi="Times New Roman"/>
                <w:color w:val="000000" w:themeColor="text1"/>
              </w:rPr>
              <w:t>TC_FeatureLicense_0</w:t>
            </w:r>
            <w:r w:rsidRPr="000C7FBB">
              <w:rPr>
                <w:rFonts w:ascii="Times New Roman" w:hAnsi="Times New Roman"/>
                <w:color w:val="000000" w:themeColor="text1"/>
                <w:lang w:eastAsia="zh-CN"/>
              </w:rPr>
              <w:t>1</w:t>
            </w:r>
            <w:r w:rsidRPr="000C7FBB">
              <w:rPr>
                <w:rFonts w:ascii="Times New Roman" w:hAnsi="Times New Roman"/>
                <w:color w:val="000000" w:themeColor="text1"/>
              </w:rPr>
              <w:t>1.</w:t>
            </w:r>
            <w:r w:rsidRPr="000C7FBB">
              <w:rPr>
                <w:rFonts w:ascii="Times New Roman" w:hAnsi="Times New Roman"/>
                <w:color w:val="000000" w:themeColor="text1"/>
                <w:lang w:eastAsia="zh-CN"/>
              </w:rPr>
              <w:t>4</w:t>
            </w:r>
          </w:p>
          <w:p w:rsidR="00F878F2" w:rsidRPr="000C7FBB" w:rsidRDefault="00F878F2" w:rsidP="005821B4">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The System shall provide the following Feature Entitlement extension points (abstractions) as part of the pluggable interface.</w:t>
            </w:r>
          </w:p>
          <w:p w:rsidR="00F878F2" w:rsidRPr="000C7FBB" w:rsidRDefault="00F878F2" w:rsidP="000F765D">
            <w:pPr>
              <w:rPr>
                <w:rFonts w:ascii="Times New Roman" w:hAnsi="Times New Roman"/>
                <w:color w:val="000000" w:themeColor="text1"/>
              </w:rPr>
            </w:pP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Feature Entitlement Workflow</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Where Feature Entitlement sales data are received from</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Where Feature Entitlement change management data is delivered</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Licensing Mechanism</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How the device is told what features are to be enabled/disabled (activation key, license file, where to get them, means of generating them)</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License Metadata</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How the license terms are specified</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License application rules</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How the license terms are interpreted</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Feature Entitlement Views</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Device configuration</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Feature catalogs and named configurations</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Feature Entitlement Alerting</w:t>
            </w:r>
          </w:p>
          <w:p w:rsidR="00F878F2" w:rsidRPr="000C7FBB" w:rsidRDefault="00F878F2" w:rsidP="000F765D">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Feature Entitlement Reporting</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rPr>
              <w:t>FeatureLicense_TC070</w:t>
            </w:r>
          </w:p>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lang w:eastAsia="zh-CN"/>
              </w:rPr>
              <w:t>FeatureLicense_TC080</w:t>
            </w:r>
          </w:p>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rPr>
              <w:t>FeatureLicense_TC090</w:t>
            </w:r>
          </w:p>
          <w:p w:rsidR="00F878F2"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rPr>
              <w:t>RunningConf_TC040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7D7662" w:rsidRPr="000C7FBB" w:rsidRDefault="007D766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The System shall provide a Device Feature Entitlement Report View which is filterable by</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Country(s)/All</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Customer(s)/All</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Device Type</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Feature Type(s)/All</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Entitled/Not Entitled/Both</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Entitled</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Entitled Date Range/All</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Enabled/Disabled/Both</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Not Entitled</w:t>
            </w:r>
          </w:p>
          <w:p w:rsidR="00F878F2" w:rsidRPr="000C7FBB" w:rsidRDefault="00F878F2" w:rsidP="00C33DB1">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No sub-filters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33DB1" w:rsidP="005821B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_Report_016</w:t>
            </w:r>
            <w:r w:rsidRPr="000C7FBB">
              <w:rPr>
                <w:rFonts w:ascii="Times New Roman" w:hAnsi="Times New Roman"/>
                <w:color w:val="000000" w:themeColor="text1"/>
                <w:lang w:eastAsia="zh-CN"/>
              </w:rPr>
              <w:t>.1</w:t>
            </w:r>
          </w:p>
          <w:p w:rsidR="00C33DB1" w:rsidRPr="000C7FBB" w:rsidRDefault="00C33DB1" w:rsidP="00C33DB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.2</w:t>
            </w:r>
          </w:p>
          <w:p w:rsidR="00C33DB1" w:rsidRPr="000C7FBB" w:rsidRDefault="00C33DB1" w:rsidP="00C33DB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.4</w:t>
            </w:r>
          </w:p>
          <w:p w:rsidR="00C33DB1" w:rsidRPr="000C7FBB" w:rsidRDefault="008359F7" w:rsidP="00C33DB1">
            <w:pPr>
              <w:rPr>
                <w:rFonts w:ascii="Times New Roman" w:hAnsi="Times New Roman"/>
                <w:color w:val="000000" w:themeColor="text1"/>
                <w:lang w:eastAsia="zh-CN"/>
              </w:rPr>
            </w:pPr>
            <w:r>
              <w:rPr>
                <w:rFonts w:ascii="Times New Roman" w:hAnsi="Times New Roman"/>
                <w:color w:val="000000" w:themeColor="text1"/>
              </w:rPr>
              <w:t>TC_Report_016.3</w:t>
            </w:r>
          </w:p>
          <w:p w:rsidR="00C33DB1" w:rsidRPr="000C7FBB" w:rsidRDefault="00C33DB1" w:rsidP="005821B4">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The System Device Feature Entitlement Report View shall display the following information.</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Filters</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Countries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Customers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Device Type</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Feature Types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Entitled filters</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Enabled filter</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Report Data Columns/Content</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Country</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Customer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Device Serial Number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w:t>
            </w:r>
            <w:r w:rsidRPr="000C7FBB">
              <w:rPr>
                <w:rFonts w:ascii="Times New Roman" w:hAnsi="Times New Roman"/>
                <w:color w:val="000000" w:themeColor="text1"/>
              </w:rPr>
              <w:tab/>
              <w:t>Filtered Features List (one per line)</w:t>
            </w:r>
          </w:p>
          <w:p w:rsidR="00F878F2" w:rsidRPr="000C7FBB" w:rsidRDefault="00F878F2" w:rsidP="007A01B2">
            <w:pPr>
              <w:rPr>
                <w:rFonts w:ascii="Times New Roman" w:hAnsi="Times New Roman"/>
                <w:color w:val="000000" w:themeColor="text1"/>
              </w:rPr>
            </w:pPr>
            <w:r w:rsidRPr="000C7FBB">
              <w:rPr>
                <w:rFonts w:ascii="Times New Roman" w:hAnsi="Times New Roman"/>
                <w:color w:val="000000" w:themeColor="text1"/>
              </w:rPr>
              <w:tab/>
            </w:r>
            <w:r w:rsidR="007A01B2" w:rsidRPr="000C7FBB">
              <w:rPr>
                <w:rFonts w:ascii="Times New Roman" w:hAnsi="Times New Roman"/>
                <w:color w:val="000000" w:themeColor="text1"/>
                <w:lang w:eastAsia="zh-CN"/>
              </w:rPr>
              <w:t>-</w:t>
            </w:r>
            <w:r w:rsidRPr="000C7FBB">
              <w:rPr>
                <w:rFonts w:ascii="Times New Roman" w:hAnsi="Times New Roman"/>
                <w:color w:val="000000" w:themeColor="text1"/>
              </w:rPr>
              <w:t>Entitlement ID</w:t>
            </w:r>
          </w:p>
          <w:p w:rsidR="00F878F2" w:rsidRPr="000C7FBB" w:rsidRDefault="00F878F2" w:rsidP="007A01B2">
            <w:pPr>
              <w:rPr>
                <w:rFonts w:ascii="Times New Roman" w:hAnsi="Times New Roman"/>
                <w:color w:val="000000" w:themeColor="text1"/>
              </w:rPr>
            </w:pPr>
            <w:r w:rsidRPr="000C7FBB">
              <w:rPr>
                <w:rFonts w:ascii="Times New Roman" w:hAnsi="Times New Roman"/>
                <w:color w:val="000000" w:themeColor="text1"/>
              </w:rPr>
              <w:tab/>
            </w:r>
            <w:r w:rsidR="007A01B2" w:rsidRPr="000C7FBB">
              <w:rPr>
                <w:rFonts w:ascii="Times New Roman" w:hAnsi="Times New Roman"/>
                <w:color w:val="000000" w:themeColor="text1"/>
                <w:lang w:eastAsia="zh-CN"/>
              </w:rPr>
              <w:t>-</w:t>
            </w:r>
            <w:r w:rsidRPr="000C7FBB">
              <w:rPr>
                <w:rFonts w:ascii="Times New Roman" w:hAnsi="Times New Roman"/>
                <w:color w:val="000000" w:themeColor="text1"/>
              </w:rPr>
              <w:t>Entitlement State (Entitled/Not Entitled)</w:t>
            </w:r>
          </w:p>
          <w:p w:rsidR="00F878F2" w:rsidRPr="000C7FBB" w:rsidRDefault="00F878F2" w:rsidP="007A01B2">
            <w:pPr>
              <w:rPr>
                <w:rFonts w:ascii="Times New Roman" w:hAnsi="Times New Roman"/>
                <w:color w:val="000000" w:themeColor="text1"/>
              </w:rPr>
            </w:pPr>
            <w:r w:rsidRPr="000C7FBB">
              <w:rPr>
                <w:rFonts w:ascii="Times New Roman" w:hAnsi="Times New Roman"/>
                <w:color w:val="000000" w:themeColor="text1"/>
              </w:rPr>
              <w:tab/>
            </w:r>
            <w:r w:rsidR="007A01B2" w:rsidRPr="000C7FBB">
              <w:rPr>
                <w:rFonts w:ascii="Times New Roman" w:hAnsi="Times New Roman"/>
                <w:color w:val="000000" w:themeColor="text1"/>
                <w:lang w:eastAsia="zh-CN"/>
              </w:rPr>
              <w:t>-</w:t>
            </w:r>
            <w:r w:rsidRPr="000C7FBB">
              <w:rPr>
                <w:rFonts w:ascii="Times New Roman" w:hAnsi="Times New Roman"/>
                <w:color w:val="000000" w:themeColor="text1"/>
              </w:rPr>
              <w:t>Entitlement Term</w:t>
            </w:r>
          </w:p>
          <w:p w:rsidR="00F878F2" w:rsidRPr="000C7FBB" w:rsidRDefault="007A01B2" w:rsidP="00527944">
            <w:pPr>
              <w:rPr>
                <w:rFonts w:ascii="Times New Roman" w:hAnsi="Times New Roman"/>
                <w:color w:val="000000" w:themeColor="text1"/>
              </w:rPr>
            </w:pPr>
            <w:r w:rsidRPr="000C7FBB">
              <w:rPr>
                <w:rFonts w:ascii="Times New Roman" w:hAnsi="Times New Roman"/>
                <w:color w:val="000000" w:themeColor="text1"/>
                <w:lang w:eastAsia="zh-CN"/>
              </w:rPr>
              <w:t>-</w:t>
            </w:r>
            <w:r w:rsidR="00F878F2" w:rsidRPr="000C7FBB">
              <w:rPr>
                <w:rFonts w:ascii="Times New Roman" w:hAnsi="Times New Roman"/>
                <w:color w:val="000000" w:themeColor="text1"/>
              </w:rPr>
              <w:t>Device Feature Enabled Status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33DB1" w:rsidRPr="000C7FBB" w:rsidRDefault="00C33DB1" w:rsidP="00C33DB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.1</w:t>
            </w:r>
          </w:p>
          <w:p w:rsidR="00C33DB1" w:rsidRPr="000C7FBB" w:rsidRDefault="00C33DB1" w:rsidP="00C33DB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.2</w:t>
            </w:r>
          </w:p>
          <w:p w:rsidR="00C33DB1" w:rsidRPr="000C7FBB" w:rsidRDefault="00C33DB1" w:rsidP="00C33DB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.4</w:t>
            </w:r>
          </w:p>
          <w:p w:rsidR="00F878F2" w:rsidRPr="000C7FBB" w:rsidRDefault="008359F7" w:rsidP="005821B4">
            <w:pPr>
              <w:rPr>
                <w:rFonts w:ascii="Times New Roman" w:hAnsi="Times New Roman"/>
                <w:color w:val="000000" w:themeColor="text1"/>
                <w:lang w:eastAsia="zh-CN"/>
              </w:rPr>
            </w:pPr>
            <w:r>
              <w:rPr>
                <w:rFonts w:ascii="Times New Roman" w:hAnsi="Times New Roman"/>
                <w:color w:val="000000" w:themeColor="text1"/>
              </w:rPr>
              <w:t>TC_Report_016.3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The System Device Feature Entitlement Report View shall have an option to print  (TBD: save???) the report.</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.1</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.2</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.4</w:t>
            </w:r>
          </w:p>
          <w:p w:rsidR="00F878F2" w:rsidRPr="000C7FBB" w:rsidRDefault="008359F7" w:rsidP="005821B4">
            <w:pPr>
              <w:rPr>
                <w:rFonts w:ascii="Times New Roman" w:hAnsi="Times New Roman"/>
                <w:color w:val="000000" w:themeColor="text1"/>
                <w:lang w:eastAsia="zh-CN"/>
              </w:rPr>
            </w:pPr>
            <w:r>
              <w:rPr>
                <w:rFonts w:ascii="Times New Roman" w:hAnsi="Times New Roman"/>
                <w:color w:val="000000" w:themeColor="text1"/>
              </w:rPr>
              <w:t>TC_Report_016.3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SRD-989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The System Device Feature Entitlement Report View shall print the following information.</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•Title Page</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oDevice Feature Entitlement Report for &lt;UserName&gt;</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oCountries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oCustomers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oDevice Type</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oFeature Types filtered</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oEntitled filters</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oEnabled filter</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•Page 2+ Header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oCountries filter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oCustomers filter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oDevice Type</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oFeature Types filter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oEntitled filter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oEnabled filter</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•Page 2+ Body</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 xml:space="preserve">oSection Headings </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By Country</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•By Customer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oColumns/Content</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Device Serial Number</w:t>
            </w:r>
          </w:p>
          <w:p w:rsidR="00F878F2" w:rsidRPr="000C7FBB" w:rsidRDefault="00F878F2" w:rsidP="00527944">
            <w:pPr>
              <w:ind w:left="720"/>
              <w:rPr>
                <w:rFonts w:ascii="Times New Roman" w:hAnsi="Times New Roman"/>
                <w:color w:val="000000" w:themeColor="text1"/>
              </w:rPr>
            </w:pPr>
            <w:r w:rsidRPr="000C7FBB">
              <w:rPr>
                <w:rFonts w:ascii="Times New Roman" w:hAnsi="Times New Roman"/>
                <w:color w:val="000000" w:themeColor="text1"/>
              </w:rPr>
              <w:t></w:t>
            </w:r>
            <w:r w:rsidRPr="000C7FBB">
              <w:rPr>
                <w:rFonts w:ascii="Times New Roman" w:hAnsi="Times New Roman"/>
                <w:color w:val="000000" w:themeColor="text1"/>
              </w:rPr>
              <w:tab/>
              <w:t>Filtered Features List (one per line)</w:t>
            </w:r>
          </w:p>
          <w:p w:rsidR="00F878F2" w:rsidRPr="000C7FBB" w:rsidRDefault="00F878F2" w:rsidP="00527944">
            <w:pPr>
              <w:ind w:left="1440"/>
              <w:rPr>
                <w:rFonts w:ascii="Times New Roman" w:hAnsi="Times New Roman"/>
                <w:color w:val="000000" w:themeColor="text1"/>
              </w:rPr>
            </w:pPr>
            <w:r w:rsidRPr="000C7FBB">
              <w:rPr>
                <w:rFonts w:ascii="Times New Roman" w:hAnsi="Times New Roman"/>
                <w:color w:val="000000" w:themeColor="text1"/>
              </w:rPr>
              <w:t>•Entitlement ID</w:t>
            </w:r>
          </w:p>
          <w:p w:rsidR="00F878F2" w:rsidRPr="000C7FBB" w:rsidRDefault="00F878F2" w:rsidP="00527944">
            <w:pPr>
              <w:ind w:left="1440"/>
              <w:rPr>
                <w:rFonts w:ascii="Times New Roman" w:hAnsi="Times New Roman"/>
                <w:color w:val="000000" w:themeColor="text1"/>
              </w:rPr>
            </w:pPr>
            <w:r w:rsidRPr="000C7FBB">
              <w:rPr>
                <w:rFonts w:ascii="Times New Roman" w:hAnsi="Times New Roman"/>
                <w:color w:val="000000" w:themeColor="text1"/>
              </w:rPr>
              <w:t>•Entitlement State (Entitled/Not Entitled)</w:t>
            </w:r>
          </w:p>
          <w:p w:rsidR="00F878F2" w:rsidRPr="000C7FBB" w:rsidRDefault="00F878F2" w:rsidP="00527944">
            <w:pPr>
              <w:ind w:left="1440"/>
              <w:rPr>
                <w:rFonts w:ascii="Times New Roman" w:hAnsi="Times New Roman"/>
                <w:color w:val="000000" w:themeColor="text1"/>
              </w:rPr>
            </w:pPr>
            <w:r w:rsidRPr="000C7FBB">
              <w:rPr>
                <w:rFonts w:ascii="Times New Roman" w:hAnsi="Times New Roman"/>
                <w:color w:val="000000" w:themeColor="text1"/>
              </w:rPr>
              <w:t>•Entitlement Term</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•Device Feature Enabled Status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.1</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.2</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_Report_016</w:t>
            </w:r>
            <w:r w:rsidRPr="000C7FBB">
              <w:rPr>
                <w:rFonts w:ascii="Times New Roman" w:hAnsi="Times New Roman"/>
                <w:color w:val="000000" w:themeColor="text1"/>
                <w:lang w:eastAsia="zh-CN"/>
              </w:rPr>
              <w:t>.4</w:t>
            </w:r>
          </w:p>
          <w:p w:rsidR="00F878F2" w:rsidRPr="000C7FBB" w:rsidRDefault="008359F7" w:rsidP="005821B4">
            <w:pPr>
              <w:rPr>
                <w:rFonts w:ascii="Times New Roman" w:hAnsi="Times New Roman"/>
                <w:color w:val="000000" w:themeColor="text1"/>
                <w:lang w:eastAsia="zh-CN"/>
              </w:rPr>
            </w:pPr>
            <w:r>
              <w:rPr>
                <w:rFonts w:ascii="Times New Roman" w:hAnsi="Times New Roman"/>
                <w:color w:val="000000" w:themeColor="text1"/>
              </w:rPr>
              <w:t>TC_Report_016.3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SRD-9974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If feature entitlement constraints are violated, GDMP should inform user when the device is next docked.</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B4689" w:rsidRPr="000C7FBB" w:rsidRDefault="00EB4689"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TC_FeatureLicense_018.1</w:t>
            </w:r>
          </w:p>
          <w:p w:rsidR="00F878F2" w:rsidRPr="000C7FBB" w:rsidRDefault="00EB4689"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TC_FeatureLicense_018.</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SRD-692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The system shall enable user to review the features for a specific device with the following information:</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 Feature name</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 Feature description</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 Feature license term</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 Enabled Status: Enabled/disabled</w:t>
            </w:r>
          </w:p>
          <w:p w:rsidR="00F878F2" w:rsidRPr="000C7FBB" w:rsidRDefault="00F878F2" w:rsidP="00527944">
            <w:pPr>
              <w:rPr>
                <w:rFonts w:ascii="Times New Roman" w:hAnsi="Times New Roman"/>
                <w:color w:val="000000" w:themeColor="text1"/>
              </w:rPr>
            </w:pPr>
            <w:r w:rsidRPr="000C7FBB">
              <w:rPr>
                <w:rFonts w:ascii="Times New Roman" w:hAnsi="Times New Roman"/>
                <w:color w:val="000000" w:themeColor="text1"/>
              </w:rPr>
              <w:t>- Entitlement Status: Entitled/ Not Entitled</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rPr>
              <w:t>FeatureLicense_TC070</w:t>
            </w:r>
          </w:p>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lang w:eastAsia="zh-CN"/>
              </w:rPr>
              <w:t>FeatureLicense_TC080</w:t>
            </w:r>
          </w:p>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rPr>
              <w:t>FeatureLicense_TC090</w:t>
            </w:r>
          </w:p>
          <w:p w:rsidR="00F878F2" w:rsidRPr="000C7FBB" w:rsidRDefault="00F878F2" w:rsidP="005821B4">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SRD-722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allow administrator user to import feature license for devices from ETL.</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821B4">
            <w:pPr>
              <w:rPr>
                <w:rFonts w:ascii="Times New Roman" w:hAnsi="Times New Roman"/>
                <w:color w:val="000000" w:themeColor="text1"/>
                <w:lang w:eastAsia="zh-CN"/>
              </w:rPr>
            </w:pPr>
            <w:r w:rsidRPr="000C7FBB">
              <w:rPr>
                <w:rFonts w:ascii="Times New Roman" w:hAnsi="Times New Roman"/>
                <w:color w:val="000000" w:themeColor="text1"/>
                <w:lang w:eastAsia="zh-CN"/>
              </w:rPr>
              <w:t>N</w:t>
            </w:r>
            <w:r w:rsidR="00C1722B" w:rsidRPr="000C7FBB">
              <w:rPr>
                <w:rFonts w:ascii="Times New Roman" w:hAnsi="Times New Roman"/>
                <w:color w:val="000000" w:themeColor="text1"/>
                <w:lang w:eastAsia="zh-CN"/>
              </w:rPr>
              <w:t>/A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lang w:eastAsia="zh-CN"/>
              </w:rPr>
              <w:t>Refer to RL 010 PLN-RPT DB ETL Tool v4.0.</w:t>
            </w:r>
          </w:p>
          <w:p w:rsidR="009961BF" w:rsidRPr="000C7FBB" w:rsidRDefault="009961BF" w:rsidP="009961BF">
            <w:pPr>
              <w:rPr>
                <w:rFonts w:ascii="Times New Roman" w:hAnsi="Times New Roman"/>
                <w:color w:val="000000" w:themeColor="text1"/>
                <w:lang w:eastAsia="zh-CN"/>
              </w:rPr>
            </w:pPr>
            <w:r w:rsidRPr="000C7FBB">
              <w:rPr>
                <w:rFonts w:ascii="Times New Roman" w:hAnsi="Times New Roman"/>
                <w:color w:val="000000" w:themeColor="text1"/>
                <w:lang w:eastAsia="zh-CN"/>
              </w:rPr>
              <w:t>*Note: As ETL for license requirement is not clear, test cases are not designed in v4.0.</w:t>
            </w:r>
          </w:p>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provide a device-specific license in the form which is recognizable by the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5765C"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.1</w:t>
            </w:r>
          </w:p>
          <w:p w:rsidR="0055765C" w:rsidRPr="000C7FBB" w:rsidRDefault="0055765C"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.2</w:t>
            </w:r>
          </w:p>
          <w:p w:rsidR="0055765C" w:rsidRPr="000C7FBB" w:rsidRDefault="0055765C"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.3</w:t>
            </w:r>
          </w:p>
          <w:p w:rsidR="0055765C" w:rsidRPr="000C7FBB" w:rsidRDefault="0055765C" w:rsidP="00C1722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SRD-9978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074B8">
            <w:pPr>
              <w:rPr>
                <w:rFonts w:ascii="Times New Roman" w:hAnsi="Times New Roman"/>
                <w:color w:val="000000" w:themeColor="text1"/>
              </w:rPr>
            </w:pPr>
            <w:r w:rsidRPr="000C7FBB">
              <w:rPr>
                <w:rFonts w:ascii="Times New Roman" w:hAnsi="Times New Roman"/>
                <w:color w:val="000000" w:themeColor="text1"/>
              </w:rPr>
              <w:t>The System shall be capable of creating feature licenses which are specific to a particular device instance.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.1</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.2</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.3</w:t>
            </w:r>
          </w:p>
          <w:p w:rsidR="00F878F2" w:rsidRPr="000C7FBB" w:rsidRDefault="0055765C" w:rsidP="0055765C">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SRD-9977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27DE9">
            <w:pPr>
              <w:rPr>
                <w:rFonts w:ascii="Times New Roman" w:hAnsi="Times New Roman"/>
                <w:color w:val="000000" w:themeColor="text1"/>
              </w:rPr>
            </w:pPr>
            <w:r w:rsidRPr="000C7FBB">
              <w:rPr>
                <w:rFonts w:ascii="Times New Roman" w:hAnsi="Times New Roman"/>
                <w:color w:val="000000" w:themeColor="text1"/>
              </w:rPr>
              <w:t xml:space="preserve">The System shall be capable of creating feature licenses which contain features to be enabled on the device which match the device’s entitlement record. </w:t>
            </w:r>
          </w:p>
          <w:p w:rsidR="00F878F2" w:rsidRPr="000C7FBB" w:rsidRDefault="00F878F2"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.1</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.2</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.3</w:t>
            </w:r>
          </w:p>
          <w:p w:rsidR="00F878F2"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_FeatureLicense_011</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SRD-724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A074B8">
            <w:pPr>
              <w:rPr>
                <w:rFonts w:ascii="Times New Roman" w:hAnsi="Times New Roman"/>
                <w:color w:val="000000" w:themeColor="text1"/>
                <w:lang w:eastAsia="zh-CN"/>
              </w:rPr>
            </w:pPr>
            <w:r w:rsidRPr="000C7FBB">
              <w:rPr>
                <w:rFonts w:ascii="Times New Roman" w:hAnsi="Times New Roman"/>
                <w:color w:val="000000" w:themeColor="text1"/>
              </w:rPr>
              <w:t>The system shall provide to the client a license intended for a specific device.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9961BF" w:rsidP="005821B4">
            <w:pPr>
              <w:rPr>
                <w:rFonts w:ascii="Times New Roman" w:hAnsi="Times New Roman"/>
                <w:color w:val="000000" w:themeColor="text1"/>
                <w:lang w:eastAsia="zh-CN"/>
              </w:rPr>
            </w:pPr>
            <w:r w:rsidRPr="000C7FBB">
              <w:rPr>
                <w:rFonts w:ascii="Times New Roman" w:hAnsi="Times New Roman"/>
                <w:color w:val="000000" w:themeColor="text1"/>
              </w:rPr>
              <w:t>FeatureLicense_TC020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SRD-564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A074B8">
            <w:pPr>
              <w:rPr>
                <w:rFonts w:ascii="Times New Roman" w:hAnsi="Times New Roman"/>
                <w:color w:val="000000" w:themeColor="text1"/>
              </w:rPr>
            </w:pPr>
            <w:r w:rsidRPr="000C7FBB">
              <w:rPr>
                <w:rFonts w:ascii="Times New Roman" w:hAnsi="Times New Roman"/>
                <w:color w:val="000000" w:themeColor="text1"/>
              </w:rPr>
              <w:t>The System shall record device feature licensing operations in the device's and user's audit trail._</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E72A17"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TC_FeatureLicense_015.1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SRD-565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A074B8">
            <w:pPr>
              <w:rPr>
                <w:rFonts w:ascii="Times New Roman" w:hAnsi="Times New Roman"/>
                <w:color w:val="000000" w:themeColor="text1"/>
              </w:rPr>
            </w:pPr>
            <w:r w:rsidRPr="000C7FBB">
              <w:rPr>
                <w:rFonts w:ascii="Times New Roman" w:hAnsi="Times New Roman"/>
                <w:color w:val="000000" w:themeColor="text1"/>
              </w:rPr>
              <w:t>The System shall provide a means to notify users of device feature licensing operations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910A2" w:rsidRPr="000C7FBB" w:rsidRDefault="004910A2"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TC_FeatureLicense_016.1</w:t>
            </w:r>
          </w:p>
          <w:p w:rsidR="0055765C" w:rsidRPr="000C7FBB" w:rsidRDefault="004910A2" w:rsidP="005821B4">
            <w:pPr>
              <w:rPr>
                <w:rFonts w:ascii="Times New Roman" w:hAnsi="Times New Roman"/>
                <w:color w:val="000000" w:themeColor="text1"/>
                <w:lang w:eastAsia="zh-CN"/>
              </w:rPr>
            </w:pPr>
            <w:r w:rsidRPr="000C7FBB">
              <w:rPr>
                <w:rFonts w:ascii="Times New Roman" w:hAnsi="Times New Roman"/>
                <w:color w:val="000000" w:themeColor="text1"/>
              </w:rPr>
              <w:t>TC_FeatureLicense_016.</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SRD-9976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A074B8">
            <w:pPr>
              <w:rPr>
                <w:rFonts w:ascii="Times New Roman" w:hAnsi="Times New Roman"/>
                <w:color w:val="000000" w:themeColor="text1"/>
              </w:rPr>
            </w:pPr>
            <w:r w:rsidRPr="000C7FBB">
              <w:rPr>
                <w:rFonts w:ascii="Times New Roman" w:hAnsi="Times New Roman"/>
                <w:color w:val="000000" w:themeColor="text1"/>
              </w:rPr>
              <w:t>The System shall provide a means for users to subscribe to one or more different device feature license operation notifications.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910A2" w:rsidRPr="000C7FBB" w:rsidRDefault="004910A2" w:rsidP="004910A2">
            <w:pPr>
              <w:rPr>
                <w:rFonts w:ascii="Times New Roman" w:hAnsi="Times New Roman"/>
                <w:color w:val="000000" w:themeColor="text1"/>
                <w:lang w:eastAsia="zh-CN"/>
              </w:rPr>
            </w:pPr>
            <w:r w:rsidRPr="000C7FBB">
              <w:rPr>
                <w:rFonts w:ascii="Times New Roman" w:hAnsi="Times New Roman"/>
                <w:color w:val="000000" w:themeColor="text1"/>
              </w:rPr>
              <w:t>TC_FeatureLicense_016.1</w:t>
            </w:r>
          </w:p>
          <w:p w:rsidR="0055765C" w:rsidRPr="000C7FBB" w:rsidRDefault="004910A2" w:rsidP="004910A2">
            <w:pPr>
              <w:rPr>
                <w:rFonts w:ascii="Times New Roman" w:hAnsi="Times New Roman"/>
                <w:color w:val="000000" w:themeColor="text1"/>
              </w:rPr>
            </w:pPr>
            <w:r w:rsidRPr="000C7FBB">
              <w:rPr>
                <w:rFonts w:ascii="Times New Roman" w:hAnsi="Times New Roman"/>
                <w:color w:val="000000" w:themeColor="text1"/>
              </w:rPr>
              <w:t>TC_FeatureLicense_016.</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SRD-634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645FC1">
            <w:pPr>
              <w:rPr>
                <w:rFonts w:ascii="Times New Roman" w:hAnsi="Times New Roman"/>
                <w:color w:val="000000" w:themeColor="text1"/>
              </w:rPr>
            </w:pPr>
            <w:r w:rsidRPr="000C7FBB">
              <w:rPr>
                <w:rFonts w:ascii="Times New Roman" w:hAnsi="Times New Roman"/>
                <w:color w:val="000000" w:themeColor="text1"/>
              </w:rPr>
              <w:t>If a feature sent to the server from the agent is not found in the feature catalog, then the system shall generate an alert for unknown feature.</w:t>
            </w:r>
          </w:p>
          <w:p w:rsidR="0055765C" w:rsidRPr="000C7FBB" w:rsidRDefault="0055765C"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D93BB5" w:rsidP="005821B4">
            <w:pPr>
              <w:rPr>
                <w:rFonts w:ascii="Times New Roman" w:hAnsi="Times New Roman"/>
                <w:color w:val="000000" w:themeColor="text1"/>
              </w:rPr>
            </w:pPr>
            <w:r w:rsidRPr="000C7FBB">
              <w:rPr>
                <w:rFonts w:ascii="Times New Roman" w:hAnsi="Times New Roman"/>
                <w:color w:val="000000" w:themeColor="text1"/>
              </w:rPr>
              <w:t>TC_FeatureLicense_01</w:t>
            </w:r>
            <w:r w:rsidRPr="000C7FBB">
              <w:rPr>
                <w:rFonts w:ascii="Times New Roman" w:hAnsi="Times New Roman"/>
                <w:color w:val="000000" w:themeColor="text1"/>
                <w:lang w:eastAsia="zh-CN"/>
              </w:rPr>
              <w:t>6</w:t>
            </w:r>
            <w:r w:rsidRPr="000C7FBB">
              <w:rPr>
                <w:rFonts w:ascii="Times New Roman" w:hAnsi="Times New Roman"/>
                <w:color w:val="000000" w:themeColor="text1"/>
              </w:rPr>
              <w:t>.</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SRD- 635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A074B8">
            <w:pPr>
              <w:rPr>
                <w:rFonts w:ascii="Times New Roman" w:hAnsi="Times New Roman"/>
                <w:color w:val="000000" w:themeColor="text1"/>
              </w:rPr>
            </w:pPr>
            <w:r w:rsidRPr="000C7FBB">
              <w:rPr>
                <w:rFonts w:ascii="Times New Roman" w:hAnsi="Times New Roman"/>
                <w:color w:val="000000" w:themeColor="text1"/>
              </w:rPr>
              <w:t>If a device record is not entitled for a feature which is reported as activated, then the system shall generate an alert for unentitled feature.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D93BB5" w:rsidP="005821B4">
            <w:pPr>
              <w:rPr>
                <w:rFonts w:ascii="Times New Roman" w:hAnsi="Times New Roman"/>
                <w:color w:val="000000" w:themeColor="text1"/>
              </w:rPr>
            </w:pPr>
            <w:r w:rsidRPr="000C7FBB">
              <w:rPr>
                <w:rFonts w:ascii="Times New Roman" w:hAnsi="Times New Roman"/>
                <w:color w:val="000000" w:themeColor="text1"/>
              </w:rPr>
              <w:t>TC_FeatureLicense_01</w:t>
            </w:r>
            <w:r w:rsidRPr="000C7FBB">
              <w:rPr>
                <w:rFonts w:ascii="Times New Roman" w:hAnsi="Times New Roman"/>
                <w:color w:val="000000" w:themeColor="text1"/>
                <w:lang w:eastAsia="zh-CN"/>
              </w:rPr>
              <w:t>6</w:t>
            </w:r>
            <w:r w:rsidRPr="000C7FBB">
              <w:rPr>
                <w:rFonts w:ascii="Times New Roman" w:hAnsi="Times New Roman"/>
                <w:color w:val="000000" w:themeColor="text1"/>
              </w:rPr>
              <w:t>.</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95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SRD-9975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645FC1">
            <w:pPr>
              <w:rPr>
                <w:rFonts w:ascii="Times New Roman" w:hAnsi="Times New Roman"/>
                <w:color w:val="000000" w:themeColor="text1"/>
              </w:rPr>
            </w:pPr>
            <w:r w:rsidRPr="000C7FBB">
              <w:rPr>
                <w:rFonts w:ascii="Times New Roman" w:hAnsi="Times New Roman"/>
                <w:color w:val="000000" w:themeColor="text1"/>
              </w:rPr>
              <w:t>The system should generate an alert when temporary entitlements expire according to their license term.</w:t>
            </w:r>
          </w:p>
          <w:p w:rsidR="0055765C" w:rsidRPr="000C7FBB" w:rsidRDefault="0055765C" w:rsidP="00A074B8">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744251" w:rsidP="005821B4">
            <w:pPr>
              <w:rPr>
                <w:rFonts w:ascii="Times New Roman" w:hAnsi="Times New Roman"/>
                <w:color w:val="000000" w:themeColor="text1"/>
              </w:rPr>
            </w:pPr>
            <w:r w:rsidRPr="000C7FBB">
              <w:rPr>
                <w:rFonts w:ascii="Times New Roman" w:hAnsi="Times New Roman"/>
                <w:color w:val="000000" w:themeColor="text1"/>
              </w:rPr>
              <w:t>TC_FeatureLicense_01</w:t>
            </w:r>
            <w:r w:rsidRPr="000C7FBB">
              <w:rPr>
                <w:rFonts w:ascii="Times New Roman" w:hAnsi="Times New Roman"/>
                <w:color w:val="000000" w:themeColor="text1"/>
                <w:lang w:eastAsia="zh-CN"/>
              </w:rPr>
              <w:t>6</w:t>
            </w:r>
            <w:r w:rsidRPr="000C7FBB">
              <w:rPr>
                <w:rFonts w:ascii="Times New Roman" w:hAnsi="Times New Roman"/>
                <w:color w:val="000000" w:themeColor="text1"/>
              </w:rPr>
              <w:t>.</w:t>
            </w:r>
            <w:r w:rsidRPr="000C7FBB">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BB69A3">
            <w:pPr>
              <w:rPr>
                <w:rFonts w:ascii="Times New Roman" w:hAnsi="Times New Roman"/>
                <w:color w:val="000000" w:themeColor="text1"/>
              </w:rPr>
            </w:pPr>
            <w:r w:rsidRPr="000C7FBB">
              <w:rPr>
                <w:rFonts w:ascii="Times New Roman" w:hAnsi="Times New Roman"/>
                <w:color w:val="000000" w:themeColor="text1"/>
              </w:rPr>
              <w:t>SRD-9973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55765C" w:rsidP="00603669">
            <w:pPr>
              <w:rPr>
                <w:rFonts w:ascii="Times New Roman" w:hAnsi="Times New Roman"/>
                <w:color w:val="000000" w:themeColor="text1"/>
              </w:rPr>
            </w:pPr>
            <w:r w:rsidRPr="000C7FBB">
              <w:rPr>
                <w:rFonts w:ascii="Times New Roman" w:hAnsi="Times New Roman"/>
                <w:color w:val="000000" w:themeColor="text1"/>
              </w:rPr>
              <w:t>The system should provide different warning messages to client according to different warning configurations, and the warning message should be implemented in an &lt;extended_info&gt; tag in message.</w:t>
            </w:r>
          </w:p>
          <w:p w:rsidR="0055765C" w:rsidRPr="000C7FBB" w:rsidRDefault="0055765C" w:rsidP="00645FC1">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5765C" w:rsidRPr="000C7FBB" w:rsidRDefault="00744251" w:rsidP="005821B4">
            <w:pPr>
              <w:rPr>
                <w:rFonts w:ascii="Times New Roman" w:hAnsi="Times New Roman"/>
                <w:color w:val="000000" w:themeColor="text1"/>
              </w:rPr>
            </w:pPr>
            <w:r w:rsidRPr="000C7FBB">
              <w:rPr>
                <w:rFonts w:ascii="Times New Roman" w:hAnsi="Times New Roman"/>
                <w:color w:val="000000" w:themeColor="text1"/>
              </w:rPr>
              <w:t>TC_FeatureLicense_017.1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SRD-1008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603669">
            <w:pPr>
              <w:rPr>
                <w:rFonts w:ascii="Times New Roman" w:hAnsi="Times New Roman"/>
                <w:color w:val="000000" w:themeColor="text1"/>
                <w:lang w:eastAsia="zh-CN"/>
              </w:rPr>
            </w:pPr>
            <w:r w:rsidRPr="000C7FBB">
              <w:rPr>
                <w:rFonts w:ascii="Times New Roman" w:hAnsi="Times New Roman"/>
                <w:color w:val="000000" w:themeColor="text1"/>
                <w:lang w:eastAsia="zh-CN"/>
              </w:rPr>
              <w:t>The system shall allow administrator user to transit status of feature item as:</w:t>
            </w:r>
          </w:p>
          <w:p w:rsidR="00F878F2" w:rsidRPr="000C7FBB" w:rsidRDefault="00F878F2" w:rsidP="00603669">
            <w:pPr>
              <w:rPr>
                <w:rFonts w:ascii="Times New Roman" w:hAnsi="Times New Roman"/>
                <w:color w:val="000000" w:themeColor="text1"/>
                <w:lang w:eastAsia="zh-CN"/>
              </w:rPr>
            </w:pPr>
          </w:p>
          <w:p w:rsidR="00F878F2" w:rsidRPr="000C7FBB" w:rsidRDefault="00F878F2" w:rsidP="00603669">
            <w:pPr>
              <w:rPr>
                <w:rFonts w:ascii="Times New Roman" w:hAnsi="Times New Roman"/>
                <w:color w:val="000000" w:themeColor="text1"/>
                <w:lang w:eastAsia="zh-CN"/>
              </w:rPr>
            </w:pPr>
            <w:r w:rsidRPr="000C7FBB">
              <w:rPr>
                <w:rFonts w:ascii="Times New Roman" w:hAnsi="Times New Roman"/>
                <w:color w:val="000000" w:themeColor="text1"/>
                <w:lang w:eastAsia="zh-CN"/>
              </w:rPr>
              <w:t>Unknown  -&gt; Limited Released, In Production</w:t>
            </w:r>
          </w:p>
          <w:p w:rsidR="00F878F2" w:rsidRPr="000C7FBB" w:rsidRDefault="00F878F2" w:rsidP="00603669">
            <w:pPr>
              <w:rPr>
                <w:rFonts w:ascii="Times New Roman" w:hAnsi="Times New Roman"/>
                <w:color w:val="000000" w:themeColor="text1"/>
                <w:lang w:eastAsia="zh-CN"/>
              </w:rPr>
            </w:pPr>
            <w:r w:rsidRPr="000C7FBB">
              <w:rPr>
                <w:rFonts w:ascii="Times New Roman" w:hAnsi="Times New Roman"/>
                <w:color w:val="000000" w:themeColor="text1"/>
                <w:lang w:eastAsia="zh-CN"/>
              </w:rPr>
              <w:t>Limited Release -&gt; In Production, Archived</w:t>
            </w:r>
          </w:p>
          <w:p w:rsidR="00F878F2" w:rsidRPr="000C7FBB" w:rsidRDefault="00F878F2" w:rsidP="00603669">
            <w:pPr>
              <w:rPr>
                <w:rFonts w:ascii="Times New Roman" w:hAnsi="Times New Roman"/>
                <w:color w:val="000000" w:themeColor="text1"/>
                <w:lang w:eastAsia="zh-CN"/>
              </w:rPr>
            </w:pPr>
            <w:r w:rsidRPr="000C7FBB">
              <w:rPr>
                <w:rFonts w:ascii="Times New Roman" w:hAnsi="Times New Roman"/>
                <w:color w:val="000000" w:themeColor="text1"/>
                <w:lang w:eastAsia="zh-CN"/>
              </w:rPr>
              <w:t>In Production -&gt; Archived, Limited Release</w:t>
            </w:r>
          </w:p>
          <w:p w:rsidR="00F878F2" w:rsidRPr="000C7FBB" w:rsidRDefault="00F878F2" w:rsidP="00603669">
            <w:pPr>
              <w:rPr>
                <w:rFonts w:ascii="Times New Roman" w:hAnsi="Times New Roman"/>
                <w:color w:val="000000" w:themeColor="text1"/>
                <w:lang w:eastAsia="zh-CN"/>
              </w:rPr>
            </w:pPr>
            <w:r w:rsidRPr="000C7FBB">
              <w:rPr>
                <w:rFonts w:ascii="Times New Roman" w:hAnsi="Times New Roman"/>
                <w:color w:val="000000" w:themeColor="text1"/>
                <w:lang w:eastAsia="zh-CN"/>
              </w:rPr>
              <w:t>Archived -&gt; Limited Release, In Production</w:t>
            </w:r>
          </w:p>
          <w:p w:rsidR="00F878F2" w:rsidRPr="000C7FBB" w:rsidRDefault="00F878F2">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TC_</w:t>
            </w:r>
            <w:r w:rsidRPr="000C7FBB">
              <w:rPr>
                <w:rFonts w:ascii="Times New Roman" w:hAnsi="Times New Roman"/>
                <w:color w:val="000000" w:themeColor="text1"/>
                <w:lang w:eastAsia="zh-CN"/>
              </w:rPr>
              <w:t>FeatureLicense</w:t>
            </w:r>
            <w:r w:rsidRPr="000C7FBB">
              <w:rPr>
                <w:rFonts w:ascii="Times New Roman" w:hAnsi="Times New Roman"/>
                <w:color w:val="000000" w:themeColor="text1"/>
              </w:rPr>
              <w:t>_002.1</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TC_</w:t>
            </w:r>
            <w:r w:rsidRPr="000C7FBB">
              <w:rPr>
                <w:rFonts w:ascii="Times New Roman" w:hAnsi="Times New Roman"/>
                <w:color w:val="000000" w:themeColor="text1"/>
                <w:lang w:eastAsia="zh-CN"/>
              </w:rPr>
              <w:t xml:space="preserve"> FeatureLicense</w:t>
            </w:r>
            <w:r w:rsidRPr="000C7FBB">
              <w:rPr>
                <w:rFonts w:ascii="Times New Roman" w:hAnsi="Times New Roman"/>
                <w:color w:val="000000" w:themeColor="text1"/>
              </w:rPr>
              <w:t xml:space="preserve"> _002.</w:t>
            </w:r>
            <w:r w:rsidRPr="000C7FBB">
              <w:rPr>
                <w:rFonts w:ascii="Times New Roman" w:hAnsi="Times New Roman"/>
                <w:color w:val="000000" w:themeColor="text1"/>
                <w:lang w:eastAsia="zh-CN"/>
              </w:rPr>
              <w:t>2</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TC_</w:t>
            </w:r>
            <w:r w:rsidRPr="000C7FBB">
              <w:rPr>
                <w:rFonts w:ascii="Times New Roman" w:hAnsi="Times New Roman"/>
                <w:color w:val="000000" w:themeColor="text1"/>
                <w:lang w:eastAsia="zh-CN"/>
              </w:rPr>
              <w:t xml:space="preserve"> FeatureLicense</w:t>
            </w:r>
            <w:r w:rsidRPr="000C7FBB">
              <w:rPr>
                <w:rFonts w:ascii="Times New Roman" w:hAnsi="Times New Roman"/>
                <w:color w:val="000000" w:themeColor="text1"/>
              </w:rPr>
              <w:t xml:space="preserve"> _002.</w:t>
            </w:r>
            <w:r w:rsidRPr="000C7FBB">
              <w:rPr>
                <w:rFonts w:ascii="Times New Roman" w:hAnsi="Times New Roman"/>
                <w:color w:val="000000" w:themeColor="text1"/>
                <w:lang w:eastAsia="zh-CN"/>
              </w:rPr>
              <w:t>3</w:t>
            </w:r>
          </w:p>
          <w:p w:rsidR="00F878F2" w:rsidRPr="000C7FBB" w:rsidRDefault="0055765C" w:rsidP="005821B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.1</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.2</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.3</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.4</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.5</w:t>
            </w:r>
          </w:p>
          <w:p w:rsidR="0055765C" w:rsidRPr="000C7FBB" w:rsidRDefault="0055765C" w:rsidP="0055765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_FeatureLicense_003</w:t>
            </w:r>
            <w:r w:rsidRPr="000C7FBB">
              <w:rPr>
                <w:rFonts w:ascii="Times New Roman" w:hAnsi="Times New Roman"/>
                <w:color w:val="000000" w:themeColor="text1"/>
                <w:lang w:eastAsia="zh-CN"/>
              </w:rPr>
              <w:t>.6</w:t>
            </w:r>
          </w:p>
          <w:p w:rsidR="0055765C" w:rsidRPr="000C7FBB" w:rsidRDefault="0055765C" w:rsidP="005821B4">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A749CA">
            <w:pPr>
              <w:rPr>
                <w:rFonts w:ascii="Times New Roman" w:hAnsi="Times New Roman"/>
                <w:color w:val="000000" w:themeColor="text1"/>
                <w:lang w:eastAsia="zh-CN"/>
              </w:rPr>
            </w:pPr>
            <w:r w:rsidRPr="000C7FBB">
              <w:rPr>
                <w:rFonts w:ascii="Times New Roman" w:hAnsi="Times New Roman"/>
                <w:color w:val="000000" w:themeColor="text1"/>
                <w:lang w:eastAsia="zh-CN"/>
              </w:rPr>
              <w:t>User with appropriate permission can edit feature item based on below rule:</w:t>
            </w:r>
          </w:p>
          <w:p w:rsidR="00A749CA" w:rsidRPr="000C7FBB" w:rsidRDefault="00A749CA" w:rsidP="00603669">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TC_FeatureLicense_002.1</w:t>
            </w:r>
          </w:p>
          <w:p w:rsidR="00A749CA" w:rsidRPr="000C7FBB" w:rsidRDefault="00A749CA"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TC_FeatureLicense_002.2</w:t>
            </w:r>
          </w:p>
          <w:p w:rsidR="00A749CA" w:rsidRPr="000C7FBB" w:rsidRDefault="00A749CA"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TC_FeatureLicense_002.3</w:t>
            </w:r>
          </w:p>
          <w:p w:rsidR="00A749CA" w:rsidRPr="000C7FBB" w:rsidRDefault="00A749CA"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TC_FeatureLicense_002.4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A749CA">
            <w:pPr>
              <w:rPr>
                <w:rFonts w:ascii="Times New Roman" w:hAnsi="Times New Roman"/>
                <w:color w:val="000000" w:themeColor="text1"/>
                <w:lang w:eastAsia="zh-CN"/>
              </w:rPr>
            </w:pPr>
            <w:r w:rsidRPr="000C7FBB">
              <w:rPr>
                <w:rFonts w:ascii="Times New Roman" w:hAnsi="Times New Roman"/>
                <w:color w:val="000000" w:themeColor="text1"/>
                <w:lang w:eastAsia="zh-CN"/>
              </w:rPr>
              <w:t>User with appropriate permission can edit feature configuration based on below rule:</w:t>
            </w:r>
          </w:p>
          <w:p w:rsidR="00A749CA" w:rsidRPr="000C7FBB" w:rsidRDefault="00A749CA" w:rsidP="00A749CA">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808D8"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TC_FeatureLicense_007.1</w:t>
            </w:r>
          </w:p>
          <w:p w:rsidR="00A808D8" w:rsidRPr="000C7FBB" w:rsidRDefault="00A808D8" w:rsidP="00A808D8">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TC_FeatureLicense_007.2</w:t>
            </w:r>
          </w:p>
          <w:p w:rsidR="00A808D8" w:rsidRPr="000C7FBB" w:rsidRDefault="00A808D8" w:rsidP="00A808D8">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TC_FeatureLicense_007.3</w:t>
            </w:r>
          </w:p>
          <w:p w:rsidR="00EB189A" w:rsidRPr="000C7FBB" w:rsidRDefault="00EB189A" w:rsidP="00EB189A">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TC_FeatureLicense_007.10</w:t>
            </w:r>
          </w:p>
          <w:p w:rsidR="00A808D8" w:rsidRPr="000C7FBB" w:rsidRDefault="00A808D8" w:rsidP="000E7F5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A749CA">
            <w:pPr>
              <w:rPr>
                <w:rFonts w:ascii="Times New Roman" w:hAnsi="Times New Roman"/>
                <w:color w:val="000000" w:themeColor="text1"/>
                <w:lang w:eastAsia="zh-CN"/>
              </w:rPr>
            </w:pPr>
            <w:r w:rsidRPr="000C7FBB">
              <w:rPr>
                <w:rFonts w:ascii="Times New Roman" w:hAnsi="Times New Roman"/>
                <w:color w:val="000000" w:themeColor="text1"/>
                <w:lang w:eastAsia="zh-CN"/>
              </w:rPr>
              <w:t>User with appropriate permission can edit feature entitlement based on below rule: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DC5F77" w:rsidP="000E7F52">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TC_FeatureLicense_012.3</w:t>
            </w:r>
          </w:p>
          <w:p w:rsidR="00DC5F77" w:rsidRPr="000C7FBB" w:rsidRDefault="00DC5F77" w:rsidP="00DC5F77">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TC_FeatureLicense_012.4</w:t>
            </w:r>
          </w:p>
          <w:p w:rsidR="00DC5F77" w:rsidRPr="000C7FBB" w:rsidRDefault="00DC5F77" w:rsidP="00DC5F77">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TC_FeatureLicense_012.5</w:t>
            </w:r>
          </w:p>
          <w:p w:rsidR="00DC5F77" w:rsidRPr="000C7FBB" w:rsidRDefault="00DC5F77" w:rsidP="00DC5F77">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TC_FeatureLicense_012.6</w:t>
            </w:r>
          </w:p>
          <w:p w:rsidR="00DC5F77" w:rsidRPr="000C7FBB" w:rsidRDefault="00DC5F77" w:rsidP="000E7F5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A749CA" w:rsidRPr="000C7FBB" w:rsidRDefault="00A749CA"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167CD0">
            <w:pPr>
              <w:rPr>
                <w:rFonts w:ascii="Times New Roman" w:hAnsi="Times New Roman"/>
                <w:color w:val="000000" w:themeColor="text1"/>
                <w:lang w:eastAsia="zh-CN"/>
              </w:rPr>
            </w:pPr>
            <w:r w:rsidRPr="000C7FBB">
              <w:rPr>
                <w:rFonts w:ascii="Times New Roman" w:hAnsi="Times New Roman"/>
                <w:color w:val="000000" w:themeColor="text1"/>
              </w:rPr>
              <w:t xml:space="preserve">The System shall provide a means for a user with appropriate permissions to clone feature </w:t>
            </w:r>
            <w:r w:rsidRPr="000C7FBB">
              <w:rPr>
                <w:rFonts w:ascii="Times New Roman" w:hAnsi="Times New Roman"/>
                <w:color w:val="000000" w:themeColor="text1"/>
                <w:lang w:eastAsia="zh-CN"/>
              </w:rPr>
              <w:t>entitlement</w:t>
            </w:r>
            <w:r w:rsidRPr="000C7FBB">
              <w:rPr>
                <w:rFonts w:ascii="Times New Roman" w:hAnsi="Times New Roman"/>
                <w:color w:val="000000" w:themeColor="text1"/>
              </w:rPr>
              <w:t>.</w:t>
            </w:r>
          </w:p>
          <w:p w:rsidR="00167CD0" w:rsidRPr="000C7FBB" w:rsidRDefault="00167CD0" w:rsidP="00A749CA">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167CD0">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TC_FeatureLicense_013.1</w:t>
            </w:r>
          </w:p>
          <w:p w:rsidR="00167CD0" w:rsidRPr="000C7FBB" w:rsidRDefault="00167CD0" w:rsidP="00167CD0">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TC_FeatureLicense_013.2</w:t>
            </w:r>
          </w:p>
          <w:p w:rsidR="00167CD0" w:rsidRPr="000C7FBB" w:rsidRDefault="00167CD0" w:rsidP="000E7F52">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EB1623">
            <w:pPr>
              <w:rPr>
                <w:rFonts w:ascii="Times New Roman" w:hAnsi="Times New Roman"/>
                <w:color w:val="000000" w:themeColor="text1"/>
              </w:rPr>
            </w:pPr>
            <w:r w:rsidRPr="000C7FBB">
              <w:rPr>
                <w:rFonts w:ascii="Times New Roman" w:hAnsi="Times New Roman"/>
                <w:color w:val="000000" w:themeColor="text1"/>
                <w:lang w:eastAsia="zh-CN"/>
              </w:rPr>
              <w:t>The feature entitlement should have status: Unknown, Limited Release, In Production and archived. And feature entitlement status can be transit from one to another.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C30AF" w:rsidRPr="000C7FBB" w:rsidRDefault="003C30AF" w:rsidP="003C30AF">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TC_FeatureLicense_014.1</w:t>
            </w:r>
          </w:p>
          <w:p w:rsidR="003C30AF" w:rsidRPr="000C7FBB" w:rsidRDefault="003C30AF" w:rsidP="003C30AF">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TC_FeatureLicense_014.2</w:t>
            </w:r>
          </w:p>
          <w:p w:rsidR="003C30AF" w:rsidRPr="000C7FBB" w:rsidRDefault="003C30AF" w:rsidP="003C30AF">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TC_FeatureLicense_014.3</w:t>
            </w:r>
          </w:p>
          <w:p w:rsidR="003C30AF" w:rsidRPr="000C7FBB" w:rsidRDefault="003C30AF" w:rsidP="003C30AF">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TC_FeatureLicense_014.4</w:t>
            </w:r>
          </w:p>
          <w:p w:rsidR="003C30AF" w:rsidRPr="000C7FBB" w:rsidRDefault="003C30AF" w:rsidP="003C30AF">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TC_FeatureLicense_014.5</w:t>
            </w:r>
          </w:p>
          <w:p w:rsidR="003C30AF" w:rsidRPr="000C7FBB" w:rsidRDefault="003C30AF" w:rsidP="003C30AF">
            <w:pPr>
              <w:rPr>
                <w:rFonts w:ascii="Times New Roman" w:hAnsi="Times New Roman"/>
                <w:color w:val="000000" w:themeColor="text1"/>
                <w:lang w:eastAsia="zh-CN"/>
              </w:rPr>
            </w:pPr>
          </w:p>
          <w:p w:rsidR="00167CD0" w:rsidRPr="000C7FBB" w:rsidRDefault="00167CD0" w:rsidP="00167CD0">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167CD0" w:rsidRPr="000C7FBB" w:rsidRDefault="00167CD0"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167CD0">
            <w:pPr>
              <w:rPr>
                <w:rFonts w:ascii="Times New Roman" w:hAnsi="Times New Roman"/>
                <w:color w:val="000000" w:themeColor="text1"/>
                <w:lang w:eastAsia="zh-CN"/>
              </w:rPr>
            </w:pPr>
            <w:r w:rsidRPr="000C7FBB">
              <w:rPr>
                <w:rFonts w:ascii="Times New Roman" w:hAnsi="Times New Roman"/>
                <w:color w:val="000000" w:themeColor="text1"/>
              </w:rPr>
              <w:t>When the status of a Feature is changed, the corresponding Feature Entitlement will be changed accordingly by the system automatically.</w:t>
            </w:r>
            <w:r w:rsidRPr="000C7FBB">
              <w:rPr>
                <w:rFonts w:ascii="Times New Roman" w:hAnsi="Times New Roman"/>
                <w:color w:val="000000" w:themeColor="text1"/>
              </w:rPr>
              <w:br/>
              <w:t>Exception: When a Feature Entitlement is in "Archived" state, the system shall only allow manual change to come out of the "Archived" status.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E2185C" w:rsidP="00167CD0">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TC_FeatureLicense_003.1</w:t>
            </w:r>
          </w:p>
          <w:p w:rsidR="00E2185C" w:rsidRPr="000C7FBB" w:rsidRDefault="00E2185C" w:rsidP="00E2185C">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TC_FeatureLicense_003.2</w:t>
            </w:r>
          </w:p>
          <w:p w:rsidR="00E2185C" w:rsidRPr="000C7FBB" w:rsidRDefault="00E2185C" w:rsidP="00E2185C">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TC_FeatureLicense_003.3</w:t>
            </w:r>
          </w:p>
          <w:p w:rsidR="00E2185C" w:rsidRPr="000C7FBB" w:rsidRDefault="00E2185C" w:rsidP="00E2185C">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TC_FeatureLicense_003.4</w:t>
            </w:r>
          </w:p>
          <w:p w:rsidR="00E2185C" w:rsidRPr="000C7FBB" w:rsidRDefault="00E2185C" w:rsidP="00E2185C">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TC_FeatureLicense_003.5</w:t>
            </w:r>
          </w:p>
          <w:p w:rsidR="00E2185C" w:rsidRPr="000C7FBB" w:rsidRDefault="00E2185C" w:rsidP="00E2185C">
            <w:pPr>
              <w:rPr>
                <w:rFonts w:ascii="Times New Roman" w:hAnsi="Times New Roman"/>
                <w:color w:val="000000" w:themeColor="text1"/>
                <w:lang w:eastAsia="zh-CN"/>
              </w:rPr>
            </w:pPr>
            <w:r w:rsidRPr="000C7FBB">
              <w:rPr>
                <w:rFonts w:ascii="Times New Roman" w:hAnsi="Times New Roman"/>
                <w:color w:val="000000" w:themeColor="text1"/>
                <w:lang w:eastAsia="zh-CN"/>
              </w:rPr>
              <w:t>TC_FeatureLicense_003.6</w:t>
            </w:r>
          </w:p>
          <w:p w:rsidR="00E2185C" w:rsidRPr="000C7FBB" w:rsidRDefault="00E2185C" w:rsidP="00167CD0">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BB69A3">
            <w:pPr>
              <w:rPr>
                <w:rFonts w:ascii="Times New Roman" w:hAnsi="Times New Roman"/>
                <w:color w:val="000000" w:themeColor="text1"/>
                <w:lang w:eastAsia="zh-CN"/>
              </w:rPr>
            </w:pPr>
          </w:p>
        </w:tc>
      </w:tr>
      <w:tr w:rsidR="00F22F0B" w:rsidRPr="000C7FBB" w:rsidTr="00F73428">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5E3788">
            <w:pPr>
              <w:rPr>
                <w:rFonts w:ascii="Times New Roman" w:hAnsi="Times New Roman"/>
                <w:color w:val="000000" w:themeColor="text1"/>
                <w:lang w:eastAsia="zh-CN"/>
              </w:rPr>
            </w:pPr>
            <w:r w:rsidRPr="000C7FBB">
              <w:rPr>
                <w:rFonts w:ascii="Times New Roman" w:hAnsi="Times New Roman"/>
                <w:color w:val="000000" w:themeColor="text1"/>
              </w:rPr>
              <w:t>When either a Feature or a Feature Entitlement is discovered when a device is docked (i.e not already defined in the Feature catalog), it shall be added to the appropriate page and the Status set to Unknown. Any information about the Feature Entitlement that is provided by the device should be entered in the Feature Entitlement page. Any missing information shall be filled in by the CoT Admin.</w:t>
            </w:r>
          </w:p>
          <w:p w:rsidR="005E3788" w:rsidRPr="000C7FBB" w:rsidRDefault="005E3788" w:rsidP="00167CD0">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3A7588" w:rsidP="00167CD0">
            <w:pPr>
              <w:rPr>
                <w:rFonts w:ascii="Times New Roman" w:hAnsi="Times New Roman"/>
                <w:color w:val="000000" w:themeColor="text1"/>
                <w:lang w:eastAsia="zh-CN"/>
              </w:rPr>
            </w:pPr>
            <w:r w:rsidRPr="000C7FBB">
              <w:rPr>
                <w:rFonts w:ascii="Times New Roman" w:hAnsi="Times New Roman"/>
                <w:color w:val="000000" w:themeColor="text1"/>
              </w:rPr>
              <w:t>TC_FeatureLicense_016.3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E3788" w:rsidRPr="000C7FBB" w:rsidRDefault="005E3788" w:rsidP="00BB69A3">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3.1.24       System Activity Tracking</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maintain an audit trail of system activity.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9C057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.1</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_Report_008</w:t>
            </w:r>
            <w:r w:rsidRPr="000C7FBB">
              <w:rPr>
                <w:rFonts w:ascii="Times New Roman" w:hAnsi="Times New Roman"/>
                <w:color w:val="000000" w:themeColor="text1"/>
                <w:lang w:eastAsia="zh-CN"/>
              </w:rPr>
              <w:t>.2</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_Report_008</w:t>
            </w:r>
            <w:r w:rsidRPr="000C7FBB">
              <w:rPr>
                <w:rFonts w:ascii="Times New Roman" w:hAnsi="Times New Roman"/>
                <w:color w:val="000000" w:themeColor="text1"/>
                <w:lang w:eastAsia="zh-CN"/>
              </w:rPr>
              <w:t>.3</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_Report_008</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keep activity logs that track logins.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9C057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_UserMgt_008</w:t>
            </w:r>
            <w:r w:rsidRPr="000C7FBB">
              <w:rPr>
                <w:rFonts w:ascii="Times New Roman" w:hAnsi="Times New Roman"/>
                <w:color w:val="000000" w:themeColor="text1"/>
                <w:lang w:eastAsia="zh-CN"/>
              </w:rPr>
              <w:t>.1</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_UserMgt_008</w:t>
            </w:r>
            <w:r w:rsidRPr="000C7FBB">
              <w:rPr>
                <w:rFonts w:ascii="Times New Roman" w:hAnsi="Times New Roman"/>
                <w:color w:val="000000" w:themeColor="text1"/>
                <w:lang w:eastAsia="zh-CN"/>
              </w:rPr>
              <w:t>.2</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_UserMgt_008</w:t>
            </w:r>
            <w:r w:rsidRPr="000C7FBB">
              <w:rPr>
                <w:rFonts w:ascii="Times New Roman" w:hAnsi="Times New Roman"/>
                <w:color w:val="000000" w:themeColor="text1"/>
                <w:lang w:eastAsia="zh-CN"/>
              </w:rPr>
              <w:t>.3</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_UserMgt_008</w:t>
            </w:r>
            <w:r w:rsidRPr="000C7FBB">
              <w:rPr>
                <w:rFonts w:ascii="Times New Roman" w:hAnsi="Times New Roman"/>
                <w:color w:val="000000" w:themeColor="text1"/>
                <w:lang w:eastAsia="zh-CN"/>
              </w:rPr>
              <w:t>.4</w:t>
            </w:r>
          </w:p>
          <w:p w:rsidR="009C0573" w:rsidRPr="000C7FBB" w:rsidRDefault="009C0573" w:rsidP="00BB69A3">
            <w:pPr>
              <w:rPr>
                <w:rFonts w:ascii="Times New Roman" w:hAnsi="Times New Roman"/>
                <w:color w:val="000000" w:themeColor="text1"/>
                <w:lang w:eastAsia="zh-CN"/>
              </w:rPr>
            </w:pP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9.2</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9.3</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9.4</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9.7</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9.8</w:t>
            </w:r>
          </w:p>
          <w:p w:rsidR="009C0573"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9.9</w:t>
            </w:r>
          </w:p>
          <w:p w:rsidR="00F878F2" w:rsidRPr="000C7FBB" w:rsidRDefault="009C0573" w:rsidP="009C057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SRD-201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keep activity logs tracking software upgrades.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35DA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_Agent_003</w:t>
            </w:r>
            <w:r w:rsidRPr="000C7FBB">
              <w:rPr>
                <w:rFonts w:ascii="Times New Roman" w:hAnsi="Times New Roman"/>
                <w:color w:val="000000" w:themeColor="text1"/>
                <w:lang w:eastAsia="zh-CN"/>
              </w:rPr>
              <w:t>.1-TC_Agent_003.4</w:t>
            </w:r>
          </w:p>
          <w:p w:rsidR="00F878F2" w:rsidRPr="000C7FBB" w:rsidRDefault="00C35DA8" w:rsidP="00BB69A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_Agent_004</w:t>
            </w:r>
            <w:r w:rsidRPr="000C7FBB">
              <w:rPr>
                <w:rFonts w:ascii="Times New Roman" w:hAnsi="Times New Roman"/>
                <w:color w:val="000000" w:themeColor="text1"/>
                <w:lang w:eastAsia="zh-CN"/>
              </w:rPr>
              <w:t>.1-TC_Agent_004.4</w:t>
            </w:r>
          </w:p>
          <w:p w:rsidR="00F878F2" w:rsidRPr="000C7FBB" w:rsidRDefault="00C35DA8" w:rsidP="00BB69A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_Agent_005</w:t>
            </w:r>
            <w:r w:rsidRPr="000C7FBB">
              <w:rPr>
                <w:rFonts w:ascii="Times New Roman" w:hAnsi="Times New Roman"/>
                <w:color w:val="000000" w:themeColor="text1"/>
                <w:lang w:eastAsia="zh-CN"/>
              </w:rPr>
              <w:t>.1-TC_Agent_005.4</w:t>
            </w:r>
          </w:p>
          <w:p w:rsidR="00F878F2" w:rsidRPr="000C7FBB" w:rsidRDefault="00C35DA8" w:rsidP="00BB69A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_Agent_006</w:t>
            </w:r>
            <w:r w:rsidRPr="000C7FBB">
              <w:rPr>
                <w:rFonts w:ascii="Times New Roman" w:hAnsi="Times New Roman"/>
                <w:color w:val="000000" w:themeColor="text1"/>
                <w:lang w:eastAsia="zh-CN"/>
              </w:rPr>
              <w:t>.1-TC_Agent_006.4</w:t>
            </w:r>
          </w:p>
          <w:p w:rsidR="00F878F2" w:rsidRPr="000C7FBB" w:rsidRDefault="00C35DA8" w:rsidP="00BB69A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_Agent_007</w:t>
            </w:r>
            <w:r w:rsidRPr="000C7FBB">
              <w:rPr>
                <w:rFonts w:ascii="Times New Roman" w:hAnsi="Times New Roman"/>
                <w:color w:val="000000" w:themeColor="text1"/>
                <w:lang w:eastAsia="zh-CN"/>
              </w:rPr>
              <w:t>.1-TC_Agent_007.4</w:t>
            </w:r>
          </w:p>
          <w:p w:rsidR="00F878F2" w:rsidRPr="000C7FBB" w:rsidRDefault="00C35DA8" w:rsidP="00BB69A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_Agent_008</w:t>
            </w:r>
            <w:r w:rsidRPr="000C7FBB">
              <w:rPr>
                <w:rFonts w:ascii="Times New Roman" w:hAnsi="Times New Roman"/>
                <w:color w:val="000000" w:themeColor="text1"/>
                <w:lang w:eastAsia="zh-CN"/>
              </w:rPr>
              <w:t>.1-TC_Agent_008.4</w:t>
            </w:r>
          </w:p>
          <w:p w:rsidR="00F878F2" w:rsidRPr="000C7FBB" w:rsidRDefault="00C35DA8" w:rsidP="00C35DA8">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_Agent_013</w:t>
            </w:r>
            <w:r w:rsidRPr="000C7FBB">
              <w:rPr>
                <w:rFonts w:ascii="Times New Roman" w:hAnsi="Times New Roman"/>
                <w:color w:val="000000" w:themeColor="text1"/>
                <w:lang w:eastAsia="zh-CN"/>
              </w:rPr>
              <w:t>.1-TC_Agent_003.12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keep activity logs tracking user activity through the gateway agent that runs on a Windows PC.</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E19C9" w:rsidRPr="000C7FBB" w:rsidRDefault="00F878F2" w:rsidP="008E19C9">
            <w:pPr>
              <w:rPr>
                <w:rFonts w:ascii="Times New Roman" w:hAnsi="Times New Roman"/>
                <w:color w:val="000000" w:themeColor="text1"/>
                <w:lang w:eastAsia="zh-CN"/>
              </w:rPr>
            </w:pPr>
            <w:r w:rsidRPr="000C7FBB">
              <w:rPr>
                <w:rFonts w:ascii="Times New Roman" w:hAnsi="Times New Roman"/>
                <w:color w:val="000000" w:themeColor="text1"/>
              </w:rPr>
              <w:t>T</w:t>
            </w:r>
            <w:r w:rsidR="001F3D9B"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1</w:t>
            </w:r>
          </w:p>
          <w:p w:rsidR="00F878F2" w:rsidRPr="000C7FBB" w:rsidRDefault="001F3D9B" w:rsidP="008E19C9">
            <w:pPr>
              <w:rPr>
                <w:rFonts w:ascii="Times New Roman" w:hAnsi="Times New Roman"/>
                <w:color w:val="000000" w:themeColor="text1"/>
                <w:lang w:eastAsia="zh-CN"/>
              </w:rPr>
            </w:pPr>
            <w:r w:rsidRPr="000C7FBB">
              <w:rPr>
                <w:rFonts w:ascii="Times New Roman" w:hAnsi="Times New Roman"/>
                <w:color w:val="000000" w:themeColor="text1"/>
                <w:lang w:eastAsia="zh-CN"/>
              </w:rPr>
              <w:t>TC_Report_015.</w:t>
            </w:r>
            <w:r w:rsidR="004F4459">
              <w:rPr>
                <w:rFonts w:ascii="Times New Roman" w:hAnsi="Times New Roman" w:hint="eastAsia"/>
                <w:color w:val="000000" w:themeColor="text1"/>
                <w:lang w:eastAsia="zh-CN"/>
              </w:rPr>
              <w:t>2</w:t>
            </w:r>
          </w:p>
          <w:p w:rsidR="008E19C9" w:rsidRPr="000C7FBB" w:rsidRDefault="008E19C9" w:rsidP="008E19C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8E19C9" w:rsidRPr="000C7FBB" w:rsidRDefault="004F4459" w:rsidP="004F4459">
            <w:pPr>
              <w:rPr>
                <w:rFonts w:ascii="Times New Roman" w:hAnsi="Times New Roman"/>
                <w:color w:val="000000" w:themeColor="text1"/>
                <w:lang w:eastAsia="zh-CN"/>
              </w:rPr>
            </w:pPr>
            <w:r>
              <w:rPr>
                <w:rFonts w:ascii="Times New Roman" w:hAnsi="Times New Roman"/>
                <w:color w:val="000000" w:themeColor="text1"/>
                <w:lang w:eastAsia="zh-CN"/>
              </w:rPr>
              <w:t>TC_Report_015.</w:t>
            </w:r>
            <w:r>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enumerate user Action Type which will include:</w:t>
            </w:r>
            <w:r w:rsidRPr="000C7FBB">
              <w:rPr>
                <w:rFonts w:ascii="Times New Roman" w:hAnsi="Times New Roman"/>
                <w:color w:val="000000" w:themeColor="text1"/>
              </w:rPr>
              <w:br/>
            </w:r>
            <w:r w:rsidRPr="000C7FBB">
              <w:rPr>
                <w:rFonts w:ascii="Times New Roman" w:hAnsi="Times New Roman"/>
                <w:color w:val="000000" w:themeColor="text1"/>
              </w:rPr>
              <w:br/>
              <w:t>Log Retrieval, if applicable for the device type (Log upload from the device)</w:t>
            </w:r>
            <w:r w:rsidRPr="000C7FBB">
              <w:rPr>
                <w:rFonts w:ascii="Times New Roman" w:hAnsi="Times New Roman"/>
                <w:color w:val="000000" w:themeColor="text1"/>
              </w:rPr>
              <w:br/>
              <w:t>Upgrade - Pass/Fail /Not-Attempted (Receipt of acknowledgement message from the Client Application/ Receipt of failed software update message from the Client Application/ User logs out without installing software after extraction, resulting in Not Attempted message)</w:t>
            </w:r>
            <w:r w:rsidRPr="000C7FBB">
              <w:rPr>
                <w:rFonts w:ascii="Times New Roman" w:hAnsi="Times New Roman"/>
                <w:color w:val="000000" w:themeColor="text1"/>
              </w:rPr>
              <w:br/>
            </w:r>
            <w:r w:rsidRPr="000C7FBB">
              <w:rPr>
                <w:rFonts w:ascii="Times New Roman" w:hAnsi="Times New Roman"/>
                <w:color w:val="000000" w:themeColor="text1"/>
              </w:rPr>
              <w:br/>
              <w:t>Device Discovery (Device record created in database as a result of device connecting to the Client Application/Agent)</w:t>
            </w:r>
            <w:r w:rsidRPr="000C7FBB">
              <w:rPr>
                <w:rFonts w:ascii="Times New Roman" w:hAnsi="Times New Roman"/>
                <w:color w:val="000000" w:themeColor="text1"/>
              </w:rPr>
              <w:br/>
            </w:r>
            <w:r w:rsidRPr="000C7FBB">
              <w:rPr>
                <w:rFonts w:ascii="Times New Roman" w:hAnsi="Times New Roman"/>
                <w:color w:val="000000" w:themeColor="text1"/>
              </w:rPr>
              <w:br/>
              <w:t>Device Registration (Device record created in database as a result of receiving S/N from Medtronic Enterprise Database )</w:t>
            </w:r>
            <w:r w:rsidRPr="000C7FBB">
              <w:rPr>
                <w:rFonts w:ascii="Times New Roman" w:hAnsi="Times New Roman"/>
                <w:color w:val="000000" w:themeColor="text1"/>
              </w:rPr>
              <w:br/>
            </w:r>
            <w:r w:rsidRPr="000C7FBB">
              <w:rPr>
                <w:rFonts w:ascii="Times New Roman" w:hAnsi="Times New Roman"/>
                <w:color w:val="000000" w:themeColor="text1"/>
              </w:rPr>
              <w:br/>
              <w:t>Device Connection (Device docked and sends a pre-defined message)</w:t>
            </w:r>
            <w:r w:rsidRPr="000C7FBB">
              <w:rPr>
                <w:rFonts w:ascii="Times New Roman" w:hAnsi="Times New Roman"/>
                <w:color w:val="000000" w:themeColor="text1"/>
              </w:rPr>
              <w:br/>
            </w:r>
            <w:r w:rsidRPr="000C7FBB">
              <w:rPr>
                <w:rFonts w:ascii="Times New Roman" w:hAnsi="Times New Roman"/>
                <w:color w:val="000000" w:themeColor="text1"/>
              </w:rPr>
              <w:br/>
              <w:t>Configuration Update (New component detected in Device Information message)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E19C9" w:rsidRPr="000C7FBB" w:rsidRDefault="008E19C9" w:rsidP="008E19C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1</w:t>
            </w:r>
          </w:p>
          <w:p w:rsidR="008E19C9" w:rsidRPr="000C7FBB" w:rsidRDefault="004F4459" w:rsidP="008E19C9">
            <w:pPr>
              <w:rPr>
                <w:rFonts w:ascii="Times New Roman" w:hAnsi="Times New Roman"/>
                <w:color w:val="000000" w:themeColor="text1"/>
                <w:lang w:eastAsia="zh-CN"/>
              </w:rPr>
            </w:pPr>
            <w:r>
              <w:rPr>
                <w:rFonts w:ascii="Times New Roman" w:hAnsi="Times New Roman"/>
                <w:color w:val="000000" w:themeColor="text1"/>
                <w:lang w:eastAsia="zh-CN"/>
              </w:rPr>
              <w:t>TC_Report_015.</w:t>
            </w:r>
            <w:r>
              <w:rPr>
                <w:rFonts w:ascii="Times New Roman" w:hAnsi="Times New Roman" w:hint="eastAsia"/>
                <w:color w:val="000000" w:themeColor="text1"/>
                <w:lang w:eastAsia="zh-CN"/>
              </w:rPr>
              <w:t>2</w:t>
            </w:r>
          </w:p>
          <w:p w:rsidR="008E19C9" w:rsidRPr="000C7FBB" w:rsidRDefault="008E19C9" w:rsidP="008E19C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F878F2" w:rsidRPr="000C7FBB" w:rsidRDefault="008E19C9" w:rsidP="004F4459">
            <w:pPr>
              <w:rPr>
                <w:rFonts w:ascii="Times New Roman" w:hAnsi="Times New Roman"/>
                <w:color w:val="000000" w:themeColor="text1"/>
                <w:lang w:eastAsia="zh-CN"/>
              </w:rPr>
            </w:pPr>
            <w:r w:rsidRPr="000C7FBB">
              <w:rPr>
                <w:rFonts w:ascii="Times New Roman" w:hAnsi="Times New Roman"/>
                <w:color w:val="000000" w:themeColor="text1"/>
                <w:lang w:eastAsia="zh-CN"/>
              </w:rPr>
              <w:t>TC_Report</w:t>
            </w:r>
            <w:r w:rsidR="004F4459">
              <w:rPr>
                <w:rFonts w:ascii="Times New Roman" w:hAnsi="Times New Roman"/>
                <w:color w:val="000000" w:themeColor="text1"/>
                <w:lang w:eastAsia="zh-CN"/>
              </w:rPr>
              <w:t>_015.</w:t>
            </w:r>
            <w:r w:rsidR="004F4459">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include the following in non-software update audit data: </w:t>
            </w:r>
            <w:r w:rsidRPr="000C7FBB">
              <w:rPr>
                <w:rFonts w:ascii="Times New Roman" w:hAnsi="Times New Roman"/>
                <w:color w:val="000000" w:themeColor="text1"/>
              </w:rPr>
              <w:br/>
              <w:t>Date and time</w:t>
            </w:r>
            <w:r w:rsidRPr="000C7FBB">
              <w:rPr>
                <w:rFonts w:ascii="Times New Roman" w:hAnsi="Times New Roman"/>
                <w:color w:val="000000" w:themeColor="text1"/>
              </w:rPr>
              <w:br/>
              <w:t xml:space="preserve">User identity </w:t>
            </w:r>
            <w:r w:rsidRPr="000C7FBB">
              <w:rPr>
                <w:rFonts w:ascii="Times New Roman" w:hAnsi="Times New Roman"/>
                <w:color w:val="000000" w:themeColor="text1"/>
              </w:rPr>
              <w:br/>
              <w:t xml:space="preserve">Device type </w:t>
            </w:r>
            <w:r w:rsidRPr="000C7FBB">
              <w:rPr>
                <w:rFonts w:ascii="Times New Roman" w:hAnsi="Times New Roman"/>
                <w:color w:val="000000" w:themeColor="text1"/>
              </w:rPr>
              <w:br/>
              <w:t xml:space="preserve">Device serial number </w:t>
            </w:r>
            <w:r w:rsidRPr="000C7FBB">
              <w:rPr>
                <w:rFonts w:ascii="Times New Roman" w:hAnsi="Times New Roman"/>
                <w:color w:val="000000" w:themeColor="text1"/>
              </w:rPr>
              <w:br/>
              <w:t>Action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71A43" w:rsidRPr="000C7FBB" w:rsidRDefault="00F71A43" w:rsidP="00F71A4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8359F7">
              <w:rPr>
                <w:rFonts w:ascii="Times New Roman" w:hAnsi="Times New Roman"/>
                <w:color w:val="000000" w:themeColor="text1"/>
                <w:lang w:eastAsia="zh-CN"/>
              </w:rPr>
              <w:t>.</w:t>
            </w:r>
            <w:r w:rsidR="008359F7">
              <w:rPr>
                <w:rFonts w:ascii="Times New Roman" w:hAnsi="Times New Roman" w:hint="eastAsia"/>
                <w:color w:val="000000" w:themeColor="text1"/>
                <w:lang w:eastAsia="zh-CN"/>
              </w:rPr>
              <w:t>1</w:t>
            </w:r>
          </w:p>
          <w:p w:rsidR="00F71A43" w:rsidRPr="000C7FBB" w:rsidRDefault="008359F7" w:rsidP="00F71A43">
            <w:pPr>
              <w:rPr>
                <w:rFonts w:ascii="Times New Roman" w:hAnsi="Times New Roman"/>
                <w:color w:val="000000" w:themeColor="text1"/>
                <w:lang w:eastAsia="zh-CN"/>
              </w:rPr>
            </w:pPr>
            <w:r>
              <w:rPr>
                <w:rFonts w:ascii="Times New Roman" w:hAnsi="Times New Roman"/>
                <w:color w:val="000000" w:themeColor="text1"/>
                <w:lang w:eastAsia="zh-CN"/>
              </w:rPr>
              <w:t>TC_Report_015.</w:t>
            </w:r>
            <w:r>
              <w:rPr>
                <w:rFonts w:ascii="Times New Roman" w:hAnsi="Times New Roman" w:hint="eastAsia"/>
                <w:color w:val="000000" w:themeColor="text1"/>
                <w:lang w:eastAsia="zh-CN"/>
              </w:rPr>
              <w:t>2</w:t>
            </w:r>
          </w:p>
          <w:p w:rsidR="00F71A43" w:rsidRPr="000C7FBB" w:rsidRDefault="00F71A43" w:rsidP="00F71A4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_Report_015</w:t>
            </w:r>
            <w:r w:rsidR="008359F7">
              <w:rPr>
                <w:rFonts w:ascii="Times New Roman" w:hAnsi="Times New Roman"/>
                <w:color w:val="000000" w:themeColor="text1"/>
                <w:lang w:eastAsia="zh-CN"/>
              </w:rPr>
              <w:t>.</w:t>
            </w:r>
            <w:r w:rsidR="008359F7">
              <w:rPr>
                <w:rFonts w:ascii="Times New Roman" w:hAnsi="Times New Roman" w:hint="eastAsia"/>
                <w:color w:val="000000" w:themeColor="text1"/>
                <w:lang w:eastAsia="zh-CN"/>
              </w:rPr>
              <w:t>3</w:t>
            </w:r>
          </w:p>
          <w:p w:rsidR="00F878F2" w:rsidRPr="000C7FBB" w:rsidRDefault="008359F7" w:rsidP="008359F7">
            <w:pPr>
              <w:rPr>
                <w:rFonts w:ascii="Times New Roman" w:hAnsi="Times New Roman"/>
                <w:color w:val="000000" w:themeColor="text1"/>
                <w:lang w:eastAsia="zh-CN"/>
              </w:rPr>
            </w:pPr>
            <w:r>
              <w:rPr>
                <w:rFonts w:ascii="Times New Roman" w:hAnsi="Times New Roman"/>
                <w:color w:val="000000" w:themeColor="text1"/>
                <w:lang w:eastAsia="zh-CN"/>
              </w:rPr>
              <w:t>TC_Report_015.</w:t>
            </w:r>
            <w:r>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SRD-205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capture and store each software update that was performed.  Information to be included in this record will include at a minimum:</w:t>
            </w:r>
            <w:r w:rsidRPr="000C7FBB">
              <w:rPr>
                <w:rFonts w:ascii="Times New Roman" w:hAnsi="Times New Roman"/>
                <w:color w:val="000000" w:themeColor="text1"/>
              </w:rPr>
              <w:br/>
              <w:t>Type of device updated</w:t>
            </w:r>
            <w:r w:rsidRPr="000C7FBB">
              <w:rPr>
                <w:rFonts w:ascii="Times New Roman" w:hAnsi="Times New Roman"/>
                <w:color w:val="000000" w:themeColor="text1"/>
              </w:rPr>
              <w:br/>
              <w:t>Serial number of device updated</w:t>
            </w:r>
            <w:r w:rsidRPr="000C7FBB">
              <w:rPr>
                <w:rFonts w:ascii="Times New Roman" w:hAnsi="Times New Roman"/>
                <w:color w:val="000000" w:themeColor="text1"/>
              </w:rPr>
              <w:br/>
              <w:t xml:space="preserve">Date/time of upgrade </w:t>
            </w:r>
            <w:r w:rsidRPr="000C7FBB">
              <w:rPr>
                <w:rFonts w:ascii="Times New Roman" w:hAnsi="Times New Roman"/>
                <w:color w:val="000000" w:themeColor="text1"/>
              </w:rPr>
              <w:br/>
              <w:t>Name of person performing the upgrade</w:t>
            </w:r>
            <w:r w:rsidRPr="000C7FBB">
              <w:rPr>
                <w:rFonts w:ascii="Times New Roman" w:hAnsi="Times New Roman"/>
                <w:color w:val="000000" w:themeColor="text1"/>
              </w:rPr>
              <w:br/>
              <w:t>Name of the software package</w:t>
            </w:r>
            <w:r w:rsidRPr="000C7FBB">
              <w:rPr>
                <w:rFonts w:ascii="Times New Roman" w:hAnsi="Times New Roman"/>
                <w:color w:val="000000" w:themeColor="text1"/>
              </w:rPr>
              <w:br/>
              <w:t>Configuration of device prior to the update (hardware and software versions)</w:t>
            </w:r>
            <w:r w:rsidRPr="000C7FBB">
              <w:rPr>
                <w:rFonts w:ascii="Times New Roman" w:hAnsi="Times New Roman"/>
                <w:color w:val="000000" w:themeColor="text1"/>
              </w:rPr>
              <w:br/>
              <w:t>Configuration of device following the update (hardware and software versions)</w:t>
            </w:r>
            <w:r w:rsidRPr="000C7FBB">
              <w:rPr>
                <w:rFonts w:ascii="Times New Roman" w:hAnsi="Times New Roman"/>
                <w:color w:val="000000" w:themeColor="text1"/>
              </w:rPr>
              <w:br/>
              <w:t>Success or failure status of the update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71A43" w:rsidRPr="000C7FBB" w:rsidRDefault="00F71A43" w:rsidP="00F71A4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_Agent_003</w:t>
            </w:r>
            <w:r w:rsidRPr="000C7FBB">
              <w:rPr>
                <w:rFonts w:ascii="Times New Roman" w:hAnsi="Times New Roman"/>
                <w:color w:val="000000" w:themeColor="text1"/>
                <w:lang w:eastAsia="zh-CN"/>
              </w:rPr>
              <w:t>.1-TC_Agent_003.4</w:t>
            </w:r>
          </w:p>
          <w:p w:rsidR="00F71A43"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_Agent_004</w:t>
            </w:r>
            <w:r w:rsidRPr="000C7FBB">
              <w:rPr>
                <w:rFonts w:ascii="Times New Roman" w:hAnsi="Times New Roman"/>
                <w:color w:val="000000" w:themeColor="text1"/>
                <w:lang w:eastAsia="zh-CN"/>
              </w:rPr>
              <w:t>.1-TC_Agent_004.4</w:t>
            </w:r>
          </w:p>
          <w:p w:rsidR="00F71A43"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_Agent_005</w:t>
            </w:r>
            <w:r w:rsidRPr="000C7FBB">
              <w:rPr>
                <w:rFonts w:ascii="Times New Roman" w:hAnsi="Times New Roman"/>
                <w:color w:val="000000" w:themeColor="text1"/>
                <w:lang w:eastAsia="zh-CN"/>
              </w:rPr>
              <w:t>.1-TC_Agent_005.4</w:t>
            </w:r>
          </w:p>
          <w:p w:rsidR="00F71A43"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_Agent_006</w:t>
            </w:r>
            <w:r w:rsidRPr="000C7FBB">
              <w:rPr>
                <w:rFonts w:ascii="Times New Roman" w:hAnsi="Times New Roman"/>
                <w:color w:val="000000" w:themeColor="text1"/>
                <w:lang w:eastAsia="zh-CN"/>
              </w:rPr>
              <w:t>.1-TC_Agent_006.4</w:t>
            </w:r>
          </w:p>
          <w:p w:rsidR="00F71A43"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_Agent_007</w:t>
            </w:r>
            <w:r w:rsidRPr="000C7FBB">
              <w:rPr>
                <w:rFonts w:ascii="Times New Roman" w:hAnsi="Times New Roman"/>
                <w:color w:val="000000" w:themeColor="text1"/>
                <w:lang w:eastAsia="zh-CN"/>
              </w:rPr>
              <w:t>.1-TC_Agent_007.4</w:t>
            </w:r>
          </w:p>
          <w:p w:rsidR="00F71A43"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_Agent_008</w:t>
            </w:r>
            <w:r w:rsidRPr="000C7FBB">
              <w:rPr>
                <w:rFonts w:ascii="Times New Roman" w:hAnsi="Times New Roman"/>
                <w:color w:val="000000" w:themeColor="text1"/>
                <w:lang w:eastAsia="zh-CN"/>
              </w:rPr>
              <w:t>.1-TC_Agent_008.4</w:t>
            </w:r>
          </w:p>
          <w:p w:rsidR="00F878F2" w:rsidRPr="000C7FBB" w:rsidRDefault="00F71A43" w:rsidP="00F71A43">
            <w:pPr>
              <w:rPr>
                <w:rFonts w:ascii="Times New Roman" w:hAnsi="Times New Roman"/>
                <w:color w:val="000000" w:themeColor="text1"/>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_Agent_013</w:t>
            </w:r>
            <w:r w:rsidRPr="000C7FBB">
              <w:rPr>
                <w:rFonts w:ascii="Times New Roman" w:hAnsi="Times New Roman"/>
                <w:color w:val="000000" w:themeColor="text1"/>
                <w:lang w:eastAsia="zh-CN"/>
              </w:rPr>
              <w:t>.1-TC_Agent_003.12</w:t>
            </w:r>
          </w:p>
          <w:p w:rsidR="00F878F2" w:rsidRPr="000C7FBB" w:rsidRDefault="00F878F2" w:rsidP="00630A97">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3.1.25       Gateway Agent Maintenance</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SRD-377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 xml:space="preserve">The system shall maintain </w:t>
            </w:r>
            <w:r w:rsidRPr="000C7FBB">
              <w:rPr>
                <w:rFonts w:ascii="Times New Roman" w:hAnsi="Times New Roman"/>
                <w:color w:val="000000" w:themeColor="text1"/>
                <w:lang w:eastAsia="zh-CN"/>
              </w:rPr>
              <w:t>latest version of agent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71A43" w:rsidRPr="000C7FBB" w:rsidRDefault="00F71A43"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TC_Agent_018.2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E7430">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SRD-378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support a message whose contents are the current revision number for the agent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EB3" w:rsidRPr="000C7FBB" w:rsidRDefault="00902EB3" w:rsidP="00902EB3">
            <w:pPr>
              <w:rPr>
                <w:rFonts w:ascii="Times New Roman" w:hAnsi="Times New Roman"/>
                <w:color w:val="000000" w:themeColor="text1"/>
                <w:lang w:eastAsia="zh-CN"/>
              </w:rPr>
            </w:pPr>
          </w:p>
          <w:p w:rsidR="00F878F2"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lang w:eastAsia="zh-CN"/>
              </w:rPr>
              <w:t>TC_Agent_018.2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SRD-379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check for updates to the agent software when agent connects to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_Agent_018</w:t>
            </w:r>
            <w:r w:rsidRPr="000C7FBB">
              <w:rPr>
                <w:rFonts w:ascii="Times New Roman" w:hAnsi="Times New Roman"/>
                <w:color w:val="000000" w:themeColor="text1"/>
                <w:lang w:eastAsia="zh-CN"/>
              </w:rPr>
              <w:t>.1</w:t>
            </w:r>
          </w:p>
          <w:p w:rsidR="00F878F2" w:rsidRPr="000C7FBB" w:rsidRDefault="00F878F2" w:rsidP="00902EB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SRD-380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agent will download new version of itself if </w:t>
            </w:r>
            <w:r w:rsidRPr="000C7FBB">
              <w:rPr>
                <w:rFonts w:ascii="Times New Roman" w:hAnsi="Times New Roman"/>
                <w:color w:val="000000" w:themeColor="text1"/>
                <w:lang w:eastAsia="zh-CN"/>
              </w:rPr>
              <w:t>user’s machine is idle</w:t>
            </w:r>
            <w:r w:rsidRPr="000C7FBB">
              <w:rPr>
                <w:rFonts w:ascii="Times New Roman" w:hAnsi="Times New Roman"/>
                <w:color w:val="000000" w:themeColor="text1"/>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_Agent_018</w:t>
            </w:r>
            <w:r w:rsidRPr="000C7FBB">
              <w:rPr>
                <w:rFonts w:ascii="Times New Roman" w:hAnsi="Times New Roman"/>
                <w:color w:val="000000" w:themeColor="text1"/>
                <w:lang w:eastAsia="zh-CN"/>
              </w:rPr>
              <w:t>.1</w:t>
            </w:r>
          </w:p>
          <w:p w:rsidR="00F878F2" w:rsidRPr="000C7FBB" w:rsidRDefault="00F878F2" w:rsidP="00902EB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SRD-381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install new versions of the agent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_Agent_018</w:t>
            </w:r>
            <w:r w:rsidRPr="000C7FBB">
              <w:rPr>
                <w:rFonts w:ascii="Times New Roman" w:hAnsi="Times New Roman"/>
                <w:color w:val="000000" w:themeColor="text1"/>
                <w:lang w:eastAsia="zh-CN"/>
              </w:rPr>
              <w:t>.1</w:t>
            </w:r>
          </w:p>
          <w:p w:rsidR="00F878F2" w:rsidRPr="000C7FBB" w:rsidRDefault="00F878F2" w:rsidP="00902EB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SRD-753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p w:rsidR="008B6785" w:rsidRPr="000C7FBB" w:rsidRDefault="008B6785" w:rsidP="00BB69A3">
            <w:pPr>
              <w:rPr>
                <w:rFonts w:ascii="Times New Roman" w:hAnsi="Times New Roman"/>
                <w:color w:val="000000" w:themeColor="text1"/>
                <w:lang w:eastAsia="zh-CN"/>
              </w:rPr>
            </w:pPr>
            <w:r w:rsidRPr="000C7FBB">
              <w:rPr>
                <w:rFonts w:ascii="Times New Roman" w:hAnsi="Times New Roman"/>
                <w:color w:val="000000" w:themeColor="text1"/>
              </w:rPr>
              <w:t>The system shall allow the user to sign on to the GDMP via the Agent, when the server connection is available. When the server connection is not available, the Agent will sign  on the user using the local cache.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9.2</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9.3</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9.4</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9.7</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9.8</w:t>
            </w:r>
          </w:p>
          <w:p w:rsidR="00902EB3"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9.9</w:t>
            </w:r>
          </w:p>
          <w:p w:rsidR="00F878F2" w:rsidRPr="000C7FBB" w:rsidRDefault="00902EB3" w:rsidP="00902E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SRD-754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The system shall automatically sync user credentials </w:t>
            </w:r>
            <w:r w:rsidRPr="000C7FBB">
              <w:rPr>
                <w:rFonts w:ascii="Times New Roman" w:hAnsi="Times New Roman"/>
                <w:color w:val="000000" w:themeColor="text1"/>
              </w:rPr>
              <w:t>as well as roles and permissions from GDMP server when agent is connected with server.</w:t>
            </w:r>
          </w:p>
          <w:p w:rsidR="00F878F2" w:rsidRPr="000C7FBB"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9.2</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9.3</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9.4</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9.7</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9.8</w:t>
            </w:r>
          </w:p>
          <w:p w:rsidR="006425F0"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9.9</w:t>
            </w:r>
          </w:p>
          <w:p w:rsidR="00F878F2" w:rsidRPr="000C7FBB" w:rsidRDefault="006425F0" w:rsidP="006425F0">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w:t>
            </w:r>
            <w:r w:rsidRPr="000C7FBB">
              <w:rPr>
                <w:rFonts w:ascii="Times New Roman" w:hAnsi="Times New Roman"/>
                <w:color w:val="000000" w:themeColor="text1"/>
                <w:lang w:eastAsia="zh-CN"/>
              </w:rPr>
              <w:t>9.10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SRD-763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 xml:space="preserve">Agent should </w:t>
            </w:r>
            <w:r w:rsidRPr="000C7FBB">
              <w:rPr>
                <w:rFonts w:ascii="Times New Roman" w:hAnsi="Times New Roman"/>
                <w:color w:val="000000" w:themeColor="text1"/>
                <w:lang w:eastAsia="zh-CN"/>
              </w:rPr>
              <w:t xml:space="preserve">enforce </w:t>
            </w:r>
            <w:r w:rsidRPr="000C7FBB">
              <w:rPr>
                <w:rFonts w:ascii="Times New Roman" w:hAnsi="Times New Roman"/>
                <w:color w:val="000000" w:themeColor="text1"/>
              </w:rPr>
              <w:t>the device serial number formatting</w:t>
            </w:r>
            <w:r w:rsidRPr="000C7FBB">
              <w:rPr>
                <w:rFonts w:ascii="Times New Roman" w:hAnsi="Times New Roman"/>
                <w:color w:val="000000" w:themeColor="text1"/>
                <w:lang w:eastAsia="zh-CN"/>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9757DC"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_DeviceManage_007</w:t>
            </w:r>
            <w:r w:rsidRPr="000C7FBB">
              <w:rPr>
                <w:rFonts w:ascii="Times New Roman" w:hAnsi="Times New Roman"/>
                <w:color w:val="000000" w:themeColor="text1"/>
                <w:lang w:eastAsia="zh-CN"/>
              </w:rPr>
              <w:t>.1</w:t>
            </w:r>
          </w:p>
          <w:p w:rsidR="009757DC" w:rsidRPr="000C7FBB" w:rsidRDefault="009757DC" w:rsidP="009757D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_DeviceManage_007</w:t>
            </w:r>
            <w:r w:rsidRPr="000C7FBB">
              <w:rPr>
                <w:rFonts w:ascii="Times New Roman" w:hAnsi="Times New Roman"/>
                <w:color w:val="000000" w:themeColor="text1"/>
                <w:lang w:eastAsia="zh-CN"/>
              </w:rPr>
              <w:t>.2</w:t>
            </w:r>
          </w:p>
          <w:p w:rsidR="00FE1B20" w:rsidRPr="000C7FBB" w:rsidRDefault="009757DC" w:rsidP="009757DC">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_DeviceManage_007</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SRD-764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lang w:eastAsia="zh-CN"/>
              </w:rPr>
              <w:t>GDMP</w:t>
            </w:r>
            <w:r w:rsidRPr="000C7FBB">
              <w:rPr>
                <w:rFonts w:ascii="Times New Roman" w:hAnsi="Times New Roman"/>
                <w:color w:val="000000" w:themeColor="text1"/>
              </w:rPr>
              <w:t xml:space="preserve"> agent shall </w:t>
            </w:r>
            <w:r w:rsidRPr="000C7FBB">
              <w:rPr>
                <w:rFonts w:ascii="Times New Roman" w:hAnsi="Times New Roman"/>
                <w:color w:val="000000" w:themeColor="text1"/>
                <w:lang w:eastAsia="zh-CN"/>
              </w:rPr>
              <w:t>record</w:t>
            </w:r>
            <w:r w:rsidRPr="000C7FBB">
              <w:rPr>
                <w:rFonts w:ascii="Times New Roman" w:hAnsi="Times New Roman"/>
                <w:color w:val="000000" w:themeColor="text1"/>
              </w:rPr>
              <w:t xml:space="preserve"> current version of agent</w:t>
            </w:r>
            <w:r w:rsidRPr="000C7FBB">
              <w:rPr>
                <w:rFonts w:ascii="Times New Roman" w:hAnsi="Times New Roman"/>
                <w:color w:val="000000" w:themeColor="text1"/>
                <w:lang w:eastAsia="zh-CN"/>
              </w:rPr>
              <w:t xml:space="preserve"> in the registry of machine during installation process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76450" w:rsidRPr="000C7FBB" w:rsidRDefault="00E76450" w:rsidP="00BB69A3">
            <w:pPr>
              <w:rPr>
                <w:rFonts w:ascii="Times New Roman" w:hAnsi="Times New Roman"/>
                <w:color w:val="000000" w:themeColor="text1"/>
                <w:lang w:eastAsia="zh-CN"/>
              </w:rPr>
            </w:pPr>
          </w:p>
          <w:p w:rsidR="009757DC" w:rsidRPr="000C7FBB" w:rsidRDefault="00E76450" w:rsidP="00BB69A3">
            <w:pPr>
              <w:rPr>
                <w:rFonts w:ascii="Times New Roman" w:hAnsi="Times New Roman"/>
                <w:color w:val="000000" w:themeColor="text1"/>
                <w:lang w:eastAsia="zh-CN"/>
              </w:rPr>
            </w:pPr>
            <w:r w:rsidRPr="000C7FBB">
              <w:rPr>
                <w:rFonts w:ascii="Times New Roman" w:hAnsi="Times New Roman"/>
                <w:color w:val="000000" w:themeColor="text1"/>
              </w:rPr>
              <w:t>TC_Agent_018.2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SRD-767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All interactions between DMA and DMP shall be independent of user sessions.</w:t>
            </w:r>
          </w:p>
          <w:p w:rsidR="00F878F2" w:rsidRPr="000C7FBB" w:rsidRDefault="00F878F2" w:rsidP="00BB69A3">
            <w:pPr>
              <w:rPr>
                <w:rFonts w:ascii="Times New Roman" w:hAnsi="Times New Roman"/>
                <w:color w:val="000000" w:themeColor="text1"/>
                <w:lang w:eastAsia="zh-CN"/>
              </w:rPr>
            </w:pPr>
          </w:p>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Note: The session between Client App and DMA shall be maintained due to backwards capability with legacy clients.</w:t>
            </w:r>
          </w:p>
          <w:p w:rsidR="00F878F2" w:rsidRPr="000C7FBB"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p w:rsidR="00F878F2" w:rsidRPr="000C7FBB" w:rsidRDefault="009757DC" w:rsidP="00A85DCA">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_DeviceManage_00</w:t>
            </w:r>
            <w:r w:rsidR="00A85DCA">
              <w:rPr>
                <w:rFonts w:ascii="Times New Roman" w:hAnsi="Times New Roman" w:hint="eastAsia"/>
                <w:color w:val="000000" w:themeColor="text1"/>
                <w:lang w:eastAsia="zh-CN"/>
              </w:rPr>
              <w:t>1.7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SRD-770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Agent shall delete notifications if they have been delivered to client or server </w:t>
            </w:r>
          </w:p>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By default it's 24 hours later.</w:t>
            </w:r>
          </w:p>
          <w:p w:rsidR="00F878F2" w:rsidRPr="000C7FBB"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9F214F"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_Security_008</w:t>
            </w:r>
            <w:r w:rsidRPr="000C7FBB">
              <w:rPr>
                <w:rFonts w:ascii="Times New Roman" w:hAnsi="Times New Roman"/>
                <w:color w:val="000000" w:themeColor="text1"/>
                <w:lang w:eastAsia="zh-CN"/>
              </w:rPr>
              <w:t>.1</w:t>
            </w:r>
          </w:p>
          <w:p w:rsidR="009F214F" w:rsidRPr="000C7FBB" w:rsidRDefault="009F214F"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_Security_008</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SRD-771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Client application shall be able to get agent status such as GDMP server is available, GDMP server is connected from agent</w:t>
            </w:r>
          </w:p>
          <w:p w:rsidR="00F878F2" w:rsidRPr="000C7FBB"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95201"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TC_Agent_010.1</w:t>
            </w:r>
          </w:p>
          <w:p w:rsidR="00F95201" w:rsidRPr="000C7FBB" w:rsidRDefault="00F95201"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TC_Agent_010.2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3.1.26      Client Application Software Related Requirements</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SRD-326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maintain a list of client application software and their versions.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p w:rsidR="00BA628A" w:rsidRPr="000C7FBB" w:rsidRDefault="00BA628A"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_DeviceManage_018</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SRD-327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support a message whose contents are the current revision numbers for the client application software.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0C5EB9" w:rsidP="004876B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D3C09" w:rsidRPr="000C7FBB">
              <w:rPr>
                <w:rFonts w:ascii="Times New Roman" w:hAnsi="Times New Roman"/>
                <w:color w:val="000000" w:themeColor="text1"/>
              </w:rPr>
              <w:t>_Agent_0</w:t>
            </w:r>
            <w:r w:rsidR="004D3C09" w:rsidRPr="000C7FBB">
              <w:rPr>
                <w:rFonts w:ascii="Times New Roman" w:hAnsi="Times New Roman"/>
                <w:color w:val="000000" w:themeColor="text1"/>
                <w:lang w:eastAsia="zh-CN"/>
              </w:rPr>
              <w:t>19</w:t>
            </w:r>
            <w:r w:rsidRPr="000C7FBB">
              <w:rPr>
                <w:rFonts w:ascii="Times New Roman" w:hAnsi="Times New Roman"/>
                <w:color w:val="000000" w:themeColor="text1"/>
                <w:lang w:eastAsia="zh-CN"/>
              </w:rPr>
              <w:t>.1</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SRD-328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check for updates to the client application software when the agent connects to the server.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D3C09" w:rsidRPr="000C7FBB" w:rsidRDefault="004D3C09" w:rsidP="004D3C0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w:t>
            </w:r>
            <w:r w:rsidRPr="000C7FBB">
              <w:rPr>
                <w:rFonts w:ascii="Times New Roman" w:hAnsi="Times New Roman"/>
                <w:color w:val="000000" w:themeColor="text1"/>
                <w:lang w:eastAsia="zh-CN"/>
              </w:rPr>
              <w:t>19.1</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SRD-329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agent will download new version of the client application software if available.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D3C09" w:rsidRPr="000C7FBB" w:rsidRDefault="004D3C09" w:rsidP="004D3C0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w:t>
            </w:r>
            <w:r w:rsidRPr="000C7FBB">
              <w:rPr>
                <w:rFonts w:ascii="Times New Roman" w:hAnsi="Times New Roman"/>
                <w:color w:val="000000" w:themeColor="text1"/>
                <w:lang w:eastAsia="zh-CN"/>
              </w:rPr>
              <w:t>19.1</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SRD-330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lang w:eastAsia="zh-CN"/>
              </w:rPr>
              <w:t>Client application shall choose to install upgrade or not per its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D3C09" w:rsidRPr="000C7FBB" w:rsidRDefault="004D3C09" w:rsidP="004D3C0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_Agent_0</w:t>
            </w:r>
            <w:r w:rsidRPr="000C7FBB">
              <w:rPr>
                <w:rFonts w:ascii="Times New Roman" w:hAnsi="Times New Roman"/>
                <w:color w:val="000000" w:themeColor="text1"/>
                <w:lang w:eastAsia="zh-CN"/>
              </w:rPr>
              <w:t>19.1</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SRD-749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user to download an Agent Installer from GDMP web after successful login.</w:t>
            </w:r>
          </w:p>
          <w:p w:rsidR="00F878F2" w:rsidRPr="000C7FBB" w:rsidRDefault="00F878F2" w:rsidP="00BB69A3">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T</w:t>
            </w:r>
            <w:r w:rsidR="004D3C09" w:rsidRPr="000C7FBB">
              <w:rPr>
                <w:rFonts w:ascii="Times New Roman" w:hAnsi="Times New Roman"/>
                <w:color w:val="000000" w:themeColor="text1"/>
                <w:lang w:eastAsia="zh-CN"/>
              </w:rPr>
              <w:t>C</w:t>
            </w:r>
            <w:r w:rsidRPr="000C7FBB">
              <w:rPr>
                <w:rFonts w:ascii="Times New Roman" w:hAnsi="Times New Roman"/>
                <w:color w:val="000000" w:themeColor="text1"/>
              </w:rPr>
              <w:t>_Agent_018</w:t>
            </w:r>
            <w:r w:rsidR="004D3C09" w:rsidRPr="000C7FBB">
              <w:rPr>
                <w:rFonts w:ascii="Times New Roman" w:hAnsi="Times New Roman"/>
                <w:color w:val="000000" w:themeColor="text1"/>
                <w:lang w:eastAsia="zh-CN"/>
              </w:rPr>
              <w:t>.1</w:t>
            </w:r>
          </w:p>
          <w:p w:rsidR="004D3C09" w:rsidRPr="000C7FBB" w:rsidRDefault="004D3C09" w:rsidP="004D3C09">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3.1.27       Alerts</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SRD-182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provide a user interface to allow users to subscribe and unsubscribe to alerts per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TC_Alert_001.1</w:t>
            </w:r>
          </w:p>
          <w:p w:rsidR="007A6CE9"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TC_Alert_001.3</w:t>
            </w:r>
          </w:p>
          <w:p w:rsidR="007A6CE9" w:rsidRPr="000C7FBB" w:rsidRDefault="00B32076" w:rsidP="007A6CE9">
            <w:pPr>
              <w:rPr>
                <w:rFonts w:ascii="Times New Roman" w:hAnsi="Times New Roman"/>
                <w:color w:val="000000" w:themeColor="text1"/>
                <w:lang w:eastAsia="zh-CN"/>
              </w:rPr>
            </w:pPr>
            <w:r w:rsidRPr="000C7FBB">
              <w:rPr>
                <w:rFonts w:ascii="Times New Roman" w:hAnsi="Times New Roman"/>
                <w:color w:val="000000" w:themeColor="text1"/>
              </w:rPr>
              <w:t>TC_Alert_002.1</w:t>
            </w:r>
          </w:p>
          <w:p w:rsidR="007A6CE9" w:rsidRPr="000C7FBB" w:rsidRDefault="00B32076" w:rsidP="007A6CE9">
            <w:pPr>
              <w:rPr>
                <w:rFonts w:ascii="Times New Roman" w:hAnsi="Times New Roman"/>
                <w:color w:val="000000" w:themeColor="text1"/>
                <w:lang w:eastAsia="zh-CN"/>
              </w:rPr>
            </w:pPr>
            <w:r w:rsidRPr="000C7FBB">
              <w:rPr>
                <w:rFonts w:ascii="Times New Roman" w:hAnsi="Times New Roman"/>
                <w:color w:val="000000" w:themeColor="text1"/>
                <w:lang w:eastAsia="zh-CN"/>
              </w:rPr>
              <w:t>TC_Alert_002.3</w:t>
            </w:r>
          </w:p>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TC_Alert_003.1</w:t>
            </w:r>
          </w:p>
          <w:p w:rsidR="007A6CE9"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TC_Alert_003.2</w:t>
            </w:r>
          </w:p>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TC_Alert_004.1</w:t>
            </w:r>
          </w:p>
          <w:p w:rsidR="00F878F2" w:rsidRPr="000C7FBB" w:rsidRDefault="00B32076" w:rsidP="00C019AB">
            <w:pPr>
              <w:rPr>
                <w:rFonts w:ascii="Times New Roman" w:hAnsi="Times New Roman"/>
                <w:b/>
                <w:color w:val="000000" w:themeColor="text1"/>
                <w:lang w:eastAsia="zh-CN"/>
              </w:rPr>
            </w:pPr>
            <w:r w:rsidRPr="000C7FBB">
              <w:rPr>
                <w:rFonts w:ascii="Times New Roman" w:hAnsi="Times New Roman"/>
                <w:color w:val="000000" w:themeColor="text1"/>
                <w:lang w:eastAsia="zh-CN"/>
              </w:rPr>
              <w:t>TC_Alert_004.2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019AB" w:rsidRPr="000C7FBB" w:rsidRDefault="00F878F2" w:rsidP="00C019AB">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SRD-218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following events result in generation of informational alert event:</w:t>
            </w:r>
            <w:r w:rsidRPr="000C7FBB">
              <w:rPr>
                <w:rFonts w:ascii="Times New Roman" w:hAnsi="Times New Roman"/>
                <w:color w:val="000000" w:themeColor="text1"/>
              </w:rPr>
              <w:br/>
              <w:t>New device registration</w:t>
            </w:r>
            <w:r w:rsidRPr="000C7FBB">
              <w:rPr>
                <w:rFonts w:ascii="Times New Roman" w:hAnsi="Times New Roman"/>
                <w:color w:val="000000" w:themeColor="text1"/>
              </w:rPr>
              <w:br/>
              <w:t>Device Update - NOTE: Device docked and its configuration updated on server</w:t>
            </w:r>
            <w:r w:rsidRPr="000C7FBB">
              <w:rPr>
                <w:rFonts w:ascii="Times New Roman" w:hAnsi="Times New Roman"/>
                <w:color w:val="000000" w:themeColor="text1"/>
              </w:rPr>
              <w:br/>
              <w:t>Device SW Upgrade</w:t>
            </w:r>
            <w:r w:rsidRPr="000C7FBB">
              <w:rPr>
                <w:rFonts w:ascii="Times New Roman" w:hAnsi="Times New Roman"/>
                <w:color w:val="000000" w:themeColor="text1"/>
              </w:rPr>
              <w:br/>
              <w:t xml:space="preserve"> Feature enablement</w:t>
            </w:r>
            <w:r w:rsidRPr="000C7FBB">
              <w:rPr>
                <w:rFonts w:ascii="Times New Roman" w:hAnsi="Times New Roman"/>
                <w:color w:val="000000" w:themeColor="text1"/>
              </w:rPr>
              <w:br/>
              <w:t xml:space="preserve">      A device's configuration has changed (discrepancy report regarding HW/SW/</w:t>
            </w:r>
            <w:r w:rsidRPr="000C7FBB">
              <w:rPr>
                <w:rFonts w:ascii="Times New Roman" w:hAnsi="Times New Roman"/>
                <w:color w:val="000000" w:themeColor="text1"/>
                <w:lang w:eastAsia="zh-CN"/>
              </w:rPr>
              <w:t>Feature</w:t>
            </w:r>
            <w:r w:rsidRPr="000C7FBB">
              <w:rPr>
                <w:rFonts w:ascii="Times New Roman" w:hAnsi="Times New Roman"/>
                <w:color w:val="000000" w:themeColor="text1"/>
              </w:rPr>
              <w:t>)</w:t>
            </w:r>
            <w:r w:rsidRPr="000C7FBB">
              <w:rPr>
                <w:rFonts w:ascii="Times New Roman" w:hAnsi="Times New Roman"/>
                <w:color w:val="000000" w:themeColor="text1"/>
              </w:rPr>
              <w:br/>
              <w:t xml:space="preserve"> Device docked with unknown configuration</w:t>
            </w:r>
            <w:r w:rsidRPr="000C7FBB">
              <w:rPr>
                <w:rFonts w:ascii="Times New Roman" w:hAnsi="Times New Roman"/>
                <w:color w:val="000000" w:themeColor="text1"/>
              </w:rPr>
              <w:br/>
              <w:t xml:space="preserve">      Serial Number changed (realigned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5B4F66">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F878F2" w:rsidRPr="000C7FBB" w:rsidRDefault="00B32076" w:rsidP="005B4F66">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F878F2" w:rsidRPr="000C7FBB" w:rsidRDefault="00B32076" w:rsidP="005B4F66">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F878F2" w:rsidRPr="000C7FBB" w:rsidRDefault="00820B65" w:rsidP="005B4F66">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F878F2" w:rsidRPr="000C7FBB" w:rsidRDefault="00820B65" w:rsidP="005B4F66">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F878F2" w:rsidRPr="000C7FBB" w:rsidRDefault="00820B65" w:rsidP="005B4F66">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F878F2" w:rsidRPr="000C7FBB" w:rsidRDefault="00820B65" w:rsidP="00C019AB">
            <w:pPr>
              <w:rPr>
                <w:rFonts w:ascii="Times New Roman" w:hAnsi="Times New Roman"/>
                <w:color w:val="000000" w:themeColor="text1"/>
                <w:lang w:eastAsia="zh-CN"/>
              </w:rPr>
            </w:pPr>
            <w:r w:rsidRPr="000C7FBB">
              <w:rPr>
                <w:rFonts w:ascii="Times New Roman" w:hAnsi="Times New Roman"/>
                <w:color w:val="000000" w:themeColor="text1"/>
              </w:rPr>
              <w:t>TC_Alert_013.1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following alerts result in the generation of business alert event:</w:t>
            </w:r>
            <w:r w:rsidRPr="000C7FBB">
              <w:rPr>
                <w:rFonts w:ascii="Times New Roman" w:hAnsi="Times New Roman"/>
                <w:color w:val="000000" w:themeColor="text1"/>
              </w:rPr>
              <w:br/>
            </w:r>
            <w:r w:rsidRPr="000C7FBB">
              <w:rPr>
                <w:rFonts w:ascii="Times New Roman" w:hAnsi="Times New Roman"/>
                <w:color w:val="000000" w:themeColor="text1"/>
              </w:rPr>
              <w:br/>
              <w:t>- (FUTURE REQ) Invalid Configuration Alert - An invalid device configuration was detected.</w:t>
            </w:r>
            <w:r w:rsidRPr="000C7FBB">
              <w:rPr>
                <w:rFonts w:ascii="Times New Roman" w:hAnsi="Times New Roman"/>
                <w:color w:val="000000" w:themeColor="text1"/>
              </w:rPr>
              <w:br/>
              <w:t>o Invalid configuration</w:t>
            </w:r>
            <w:r w:rsidRPr="000C7FBB">
              <w:rPr>
                <w:rFonts w:ascii="Times New Roman" w:hAnsi="Times New Roman"/>
                <w:color w:val="000000" w:themeColor="text1"/>
              </w:rPr>
              <w:br/>
              <w:t>o Not all Components Found</w:t>
            </w:r>
            <w:r w:rsidRPr="000C7FBB">
              <w:rPr>
                <w:rFonts w:ascii="Times New Roman" w:hAnsi="Times New Roman"/>
                <w:color w:val="000000" w:themeColor="text1"/>
              </w:rPr>
              <w:br/>
              <w:t xml:space="preserve">o No Components Found </w:t>
            </w:r>
            <w:r w:rsidRPr="000C7FBB">
              <w:rPr>
                <w:rFonts w:ascii="Times New Roman" w:hAnsi="Times New Roman"/>
                <w:color w:val="000000" w:themeColor="text1"/>
              </w:rPr>
              <w:br/>
              <w:t>- Upgrade Failed Alert - A software upgrade package has failed or installation was incomplete.</w:t>
            </w:r>
            <w:r w:rsidRPr="000C7FBB">
              <w:rPr>
                <w:rFonts w:ascii="Times New Roman" w:hAnsi="Times New Roman"/>
                <w:color w:val="000000" w:themeColor="text1"/>
              </w:rPr>
              <w:br/>
              <w:t>- The country sent by the Client is different from the Device record in server.</w:t>
            </w:r>
            <w:r w:rsidRPr="000C7FBB">
              <w:rPr>
                <w:rFonts w:ascii="Times New Roman" w:hAnsi="Times New Roman"/>
                <w:color w:val="000000" w:themeColor="text1"/>
              </w:rPr>
              <w:br/>
              <w:t>- Attempt to update software without upgrade privileges</w:t>
            </w:r>
            <w:r w:rsidRPr="000C7FBB">
              <w:rPr>
                <w:rFonts w:ascii="Times New Roman" w:hAnsi="Times New Roman"/>
                <w:color w:val="000000" w:themeColor="text1"/>
              </w:rPr>
              <w:br/>
              <w:t>- A software update is started but not completed within a configurable time limit, while in the connected mode</w:t>
            </w:r>
            <w:r w:rsidRPr="000C7FBB">
              <w:rPr>
                <w:rFonts w:ascii="Times New Roman" w:hAnsi="Times New Roman"/>
                <w:color w:val="000000" w:themeColor="text1"/>
              </w:rPr>
              <w:br/>
              <w:t>- Alert when a non- Medtronic user attempts to upgrade SW on a device which is assigned to an account number which is not the user's account number.  (RMS only)</w:t>
            </w:r>
            <w:r w:rsidRPr="000C7FBB">
              <w:rPr>
                <w:rFonts w:ascii="Times New Roman" w:hAnsi="Times New Roman"/>
                <w:color w:val="000000" w:themeColor="text1"/>
              </w:rPr>
              <w:br/>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37B73" w:rsidRDefault="00F878F2" w:rsidP="005231B0">
            <w:pPr>
              <w:rPr>
                <w:rFonts w:ascii="Times New Roman" w:hAnsi="Times New Roman"/>
                <w:color w:val="000000" w:themeColor="text1"/>
                <w:lang w:eastAsia="zh-CN"/>
              </w:rPr>
            </w:pPr>
            <w:r w:rsidRPr="000C7FBB">
              <w:rPr>
                <w:rFonts w:ascii="Times New Roman" w:hAnsi="Times New Roman"/>
                <w:color w:val="000000" w:themeColor="text1"/>
                <w:lang w:eastAsia="zh-CN"/>
              </w:rPr>
              <w:br/>
            </w:r>
            <w:r w:rsidR="00837B73">
              <w:rPr>
                <w:rFonts w:ascii="Times New Roman" w:hAnsi="Times New Roman"/>
                <w:color w:val="000000" w:themeColor="text1"/>
                <w:lang w:eastAsia="zh-CN"/>
              </w:rPr>
              <w:t>TC_Alert_014.1</w:t>
            </w:r>
          </w:p>
          <w:p w:rsidR="00837B73" w:rsidRDefault="00837B73" w:rsidP="005231B0">
            <w:pPr>
              <w:rPr>
                <w:rFonts w:ascii="Times New Roman" w:hAnsi="Times New Roman"/>
                <w:color w:val="000000" w:themeColor="text1"/>
                <w:lang w:eastAsia="zh-CN"/>
              </w:rPr>
            </w:pPr>
            <w:r>
              <w:rPr>
                <w:rFonts w:ascii="Times New Roman" w:hAnsi="Times New Roman"/>
                <w:color w:val="000000" w:themeColor="text1"/>
                <w:lang w:eastAsia="zh-CN"/>
              </w:rPr>
              <w:t>TC_Alert_015.1</w:t>
            </w:r>
          </w:p>
          <w:p w:rsidR="00837B73" w:rsidRDefault="00837B73" w:rsidP="005231B0">
            <w:pPr>
              <w:rPr>
                <w:rFonts w:ascii="Times New Roman" w:hAnsi="Times New Roman"/>
                <w:color w:val="000000" w:themeColor="text1"/>
                <w:lang w:eastAsia="zh-CN"/>
              </w:rPr>
            </w:pPr>
            <w:r>
              <w:rPr>
                <w:rFonts w:ascii="Times New Roman" w:hAnsi="Times New Roman"/>
                <w:color w:val="000000" w:themeColor="text1"/>
                <w:lang w:eastAsia="zh-CN"/>
              </w:rPr>
              <w:t>TC_Alert_016.1</w:t>
            </w:r>
          </w:p>
          <w:p w:rsidR="00837B73" w:rsidRDefault="00837B73" w:rsidP="005231B0">
            <w:pPr>
              <w:rPr>
                <w:rFonts w:ascii="Times New Roman" w:hAnsi="Times New Roman"/>
                <w:color w:val="000000" w:themeColor="text1"/>
                <w:lang w:eastAsia="zh-CN"/>
              </w:rPr>
            </w:pPr>
            <w:r>
              <w:rPr>
                <w:rFonts w:ascii="Times New Roman" w:hAnsi="Times New Roman"/>
                <w:color w:val="000000" w:themeColor="text1"/>
                <w:lang w:eastAsia="zh-CN"/>
              </w:rPr>
              <w:t>TC_Alert_017.1</w:t>
            </w:r>
          </w:p>
          <w:p w:rsidR="00F878F2" w:rsidRPr="000C7FBB" w:rsidRDefault="00837B73" w:rsidP="005231B0">
            <w:pPr>
              <w:rPr>
                <w:rFonts w:ascii="Times New Roman" w:hAnsi="Times New Roman"/>
                <w:color w:val="000000" w:themeColor="text1"/>
              </w:rPr>
            </w:pPr>
            <w:r w:rsidRPr="00837B73">
              <w:rPr>
                <w:rFonts w:ascii="Times New Roman" w:hAnsi="Times New Roman"/>
                <w:color w:val="000000" w:themeColor="text1"/>
                <w:lang w:eastAsia="zh-CN"/>
              </w:rPr>
              <w:t>TC_Alert_018.1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SRD-645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 Medtronic user can subscribe to alerts for operations on all devices for a particular device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3F6C1D">
            <w:pPr>
              <w:rPr>
                <w:rFonts w:ascii="Times New Roman" w:hAnsi="Times New Roman"/>
                <w:color w:val="000000" w:themeColor="text1"/>
                <w:lang w:eastAsia="zh-CN"/>
              </w:rPr>
            </w:pPr>
            <w:r w:rsidRPr="000C7FBB">
              <w:rPr>
                <w:rFonts w:ascii="Times New Roman" w:hAnsi="Times New Roman"/>
                <w:color w:val="000000" w:themeColor="text1"/>
                <w:lang w:eastAsia="zh-CN"/>
              </w:rPr>
              <w:t>TC_Alert_001.1</w:t>
            </w:r>
          </w:p>
          <w:p w:rsidR="00E40F7D" w:rsidRPr="000C7FBB" w:rsidRDefault="00B32076" w:rsidP="003F6C1D">
            <w:pPr>
              <w:rPr>
                <w:rFonts w:ascii="Times New Roman" w:hAnsi="Times New Roman"/>
                <w:color w:val="000000" w:themeColor="text1"/>
                <w:lang w:eastAsia="zh-CN"/>
              </w:rPr>
            </w:pPr>
            <w:r w:rsidRPr="000C7FBB">
              <w:rPr>
                <w:rFonts w:ascii="Times New Roman" w:hAnsi="Times New Roman"/>
                <w:color w:val="000000" w:themeColor="text1"/>
              </w:rPr>
              <w:t>TC_Alert_001.5</w:t>
            </w:r>
          </w:p>
          <w:p w:rsidR="00F878F2" w:rsidRPr="000C7FBB" w:rsidRDefault="00B32076" w:rsidP="002C4C2F">
            <w:pPr>
              <w:rPr>
                <w:rFonts w:ascii="Times New Roman" w:hAnsi="Times New Roman"/>
                <w:color w:val="000000" w:themeColor="text1"/>
                <w:lang w:eastAsia="zh-CN"/>
              </w:rPr>
            </w:pPr>
            <w:r w:rsidRPr="000C7FBB">
              <w:rPr>
                <w:rFonts w:ascii="Times New Roman" w:hAnsi="Times New Roman"/>
                <w:color w:val="000000" w:themeColor="text1"/>
              </w:rPr>
              <w:t>TC_Alert_002.5</w:t>
            </w:r>
          </w:p>
          <w:p w:rsidR="00E40F7D" w:rsidRPr="000C7FBB" w:rsidRDefault="00B32076" w:rsidP="00E40F7D">
            <w:pPr>
              <w:rPr>
                <w:rFonts w:ascii="Times New Roman" w:hAnsi="Times New Roman"/>
                <w:color w:val="000000" w:themeColor="text1"/>
                <w:lang w:eastAsia="zh-CN"/>
              </w:rPr>
            </w:pPr>
            <w:r w:rsidRPr="000C7FBB">
              <w:rPr>
                <w:rFonts w:ascii="Times New Roman" w:hAnsi="Times New Roman"/>
                <w:color w:val="000000" w:themeColor="text1"/>
              </w:rPr>
              <w:t>TC_Alert_002.1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SRD-636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0323BC" w:rsidRPr="000C7FBB" w:rsidRDefault="00F878F2" w:rsidP="000323BC">
            <w:pPr>
              <w:rPr>
                <w:rFonts w:ascii="Times New Roman" w:hAnsi="Times New Roman"/>
                <w:color w:val="000000" w:themeColor="text1"/>
                <w:lang w:eastAsia="zh-CN"/>
              </w:rPr>
            </w:pPr>
            <w:r w:rsidRPr="000C7FBB">
              <w:rPr>
                <w:rFonts w:ascii="Times New Roman" w:hAnsi="Times New Roman"/>
                <w:color w:val="000000" w:themeColor="text1"/>
              </w:rPr>
              <w:t>A user with appropriate privileges may generate a General Notification to be issues for the following events:System upgrade</w:t>
            </w:r>
            <w:r w:rsidR="000323BC" w:rsidRPr="000C7FBB">
              <w:rPr>
                <w:rFonts w:ascii="Times New Roman" w:hAnsi="Times New Roman"/>
                <w:color w:val="000000" w:themeColor="text1"/>
                <w:lang w:eastAsia="zh-CN"/>
              </w:rPr>
              <w:t xml:space="preserve"> </w:t>
            </w:r>
            <w:r w:rsidR="000323BC" w:rsidRPr="000C7FBB">
              <w:rPr>
                <w:rFonts w:ascii="Times New Roman" w:hAnsi="Times New Roman"/>
                <w:color w:val="000000" w:themeColor="text1"/>
              </w:rPr>
              <w:t>notice</w:t>
            </w:r>
            <w:r w:rsidR="000323BC" w:rsidRPr="000C7FBB">
              <w:rPr>
                <w:rFonts w:ascii="Times New Roman" w:hAnsi="Times New Roman"/>
                <w:color w:val="000000" w:themeColor="text1"/>
                <w:lang w:eastAsia="zh-CN"/>
              </w:rPr>
              <w:t>,</w:t>
            </w:r>
          </w:p>
          <w:p w:rsidR="00F878F2" w:rsidRPr="000C7FBB" w:rsidRDefault="000323BC" w:rsidP="000323BC">
            <w:pPr>
              <w:rPr>
                <w:rFonts w:ascii="Times New Roman" w:hAnsi="Times New Roman"/>
                <w:color w:val="000000" w:themeColor="text1"/>
              </w:rPr>
            </w:pPr>
            <w:r w:rsidRPr="000C7FBB">
              <w:rPr>
                <w:rFonts w:ascii="Times New Roman" w:hAnsi="Times New Roman"/>
                <w:color w:val="000000" w:themeColor="text1"/>
              </w:rPr>
              <w:t>general notification to users associating with Device Type</w:t>
            </w:r>
            <w:r w:rsidR="00F878F2" w:rsidRPr="000C7FBB">
              <w:rPr>
                <w:rFonts w:ascii="Times New Roman" w:hAnsi="Times New Roman"/>
                <w:color w:val="000000" w:themeColor="text1"/>
              </w:rPr>
              <w:b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TC_Alert_005.1</w:t>
            </w:r>
          </w:p>
          <w:p w:rsidR="0061371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TC_Alert_005.2</w:t>
            </w:r>
          </w:p>
          <w:p w:rsidR="00613712" w:rsidRPr="000C7FBB" w:rsidRDefault="00B32076" w:rsidP="00613712">
            <w:pPr>
              <w:rPr>
                <w:rFonts w:ascii="Times New Roman" w:hAnsi="Times New Roman"/>
                <w:color w:val="000000" w:themeColor="text1"/>
                <w:lang w:eastAsia="zh-CN"/>
              </w:rPr>
            </w:pPr>
            <w:r w:rsidRPr="000C7FBB">
              <w:rPr>
                <w:rFonts w:ascii="Times New Roman" w:hAnsi="Times New Roman"/>
                <w:color w:val="000000" w:themeColor="text1"/>
              </w:rPr>
              <w:t>TC_Alert_005.3</w:t>
            </w:r>
          </w:p>
          <w:p w:rsidR="00613712" w:rsidRPr="000C7FBB" w:rsidRDefault="00B32076" w:rsidP="00613712">
            <w:pPr>
              <w:rPr>
                <w:rFonts w:ascii="Times New Roman" w:hAnsi="Times New Roman"/>
                <w:color w:val="000000" w:themeColor="text1"/>
                <w:lang w:eastAsia="zh-CN"/>
              </w:rPr>
            </w:pPr>
            <w:r w:rsidRPr="000C7FBB">
              <w:rPr>
                <w:rFonts w:ascii="Times New Roman" w:hAnsi="Times New Roman"/>
                <w:color w:val="000000" w:themeColor="text1"/>
              </w:rPr>
              <w:t>TC_Alert_005.4</w:t>
            </w:r>
          </w:p>
          <w:p w:rsidR="00613712" w:rsidRPr="000C7FBB" w:rsidRDefault="00B32076" w:rsidP="00613712">
            <w:pPr>
              <w:rPr>
                <w:rFonts w:ascii="Times New Roman" w:hAnsi="Times New Roman"/>
                <w:color w:val="000000" w:themeColor="text1"/>
                <w:lang w:eastAsia="zh-CN"/>
              </w:rPr>
            </w:pPr>
            <w:r w:rsidRPr="000C7FBB">
              <w:rPr>
                <w:rFonts w:ascii="Times New Roman" w:hAnsi="Times New Roman"/>
                <w:color w:val="000000" w:themeColor="text1"/>
              </w:rPr>
              <w:t>TC_Alert_005.5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SRD-211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use the email to notify end users of alerts.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76015A">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F878F2" w:rsidRPr="000C7FBB" w:rsidRDefault="00B32076" w:rsidP="0076015A">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F878F2" w:rsidRPr="000C7FBB" w:rsidRDefault="00B32076" w:rsidP="0076015A">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TC_Alert_013.1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TC_Alert_014.1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TC_Alert_015.1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TC_Alert_016.1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TC_Alert_017.1</w:t>
            </w:r>
          </w:p>
          <w:p w:rsidR="00F878F2" w:rsidRPr="000C7FBB" w:rsidRDefault="00820B65" w:rsidP="0076015A">
            <w:pPr>
              <w:rPr>
                <w:rFonts w:ascii="Times New Roman" w:hAnsi="Times New Roman"/>
                <w:color w:val="000000" w:themeColor="text1"/>
                <w:lang w:eastAsia="zh-CN"/>
              </w:rPr>
            </w:pPr>
            <w:r w:rsidRPr="000C7FBB">
              <w:rPr>
                <w:rFonts w:ascii="Times New Roman" w:hAnsi="Times New Roman"/>
                <w:color w:val="000000" w:themeColor="text1"/>
              </w:rPr>
              <w:t>TC_Alert_018.2</w:t>
            </w:r>
          </w:p>
          <w:p w:rsidR="00F878F2" w:rsidRPr="000C7FBB" w:rsidRDefault="00820B65" w:rsidP="00893170">
            <w:pPr>
              <w:rPr>
                <w:rFonts w:ascii="Times New Roman" w:hAnsi="Times New Roman"/>
                <w:color w:val="000000" w:themeColor="text1"/>
                <w:lang w:eastAsia="zh-CN"/>
              </w:rPr>
            </w:pPr>
            <w:r w:rsidRPr="000C7FBB">
              <w:rPr>
                <w:rFonts w:ascii="Times New Roman" w:hAnsi="Times New Roman"/>
                <w:color w:val="000000" w:themeColor="text1"/>
              </w:rPr>
              <w:t>TC_Alert_019.1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provide a means to filter alerts based on alert event type, device type and CoT.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820B65" w:rsidP="00BB69A3">
            <w:pPr>
              <w:rPr>
                <w:rFonts w:ascii="Times New Roman" w:hAnsi="Times New Roman"/>
                <w:color w:val="000000" w:themeColor="text1"/>
                <w:lang w:eastAsia="zh-CN"/>
              </w:rPr>
            </w:pPr>
            <w:r w:rsidRPr="000C7FBB">
              <w:rPr>
                <w:rFonts w:ascii="Times New Roman" w:hAnsi="Times New Roman"/>
                <w:color w:val="000000" w:themeColor="text1"/>
              </w:rPr>
              <w:t>TC_Alert_019.1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classify alerts according to alert event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820B65" w:rsidP="00BB69A3">
            <w:pPr>
              <w:rPr>
                <w:rFonts w:ascii="Times New Roman" w:hAnsi="Times New Roman"/>
                <w:color w:val="000000" w:themeColor="text1"/>
                <w:lang w:eastAsia="zh-CN"/>
              </w:rPr>
            </w:pPr>
            <w:r w:rsidRPr="000C7FBB">
              <w:rPr>
                <w:rFonts w:ascii="Times New Roman" w:hAnsi="Times New Roman"/>
                <w:color w:val="000000" w:themeColor="text1"/>
              </w:rPr>
              <w:t>TC_Alert_019.1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SRD-217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alert event type text shall be in the subject line of the email.</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F878F2"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TC_Alert_013.1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683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SRD-637 (Gateway-1377)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support the following alert notification permissions, which can be applied to any role:</w:t>
            </w:r>
            <w:r w:rsidRPr="000C7FBB">
              <w:rPr>
                <w:rFonts w:ascii="Times New Roman" w:hAnsi="Times New Roman"/>
                <w:color w:val="000000" w:themeColor="text1"/>
              </w:rPr>
              <w:br/>
              <w:t>a. Subscribe to alert notifications for devices serviced by user (across one or more selectable device types)</w:t>
            </w:r>
            <w:r w:rsidRPr="000C7FBB">
              <w:rPr>
                <w:rFonts w:ascii="Times New Roman" w:hAnsi="Times New Roman"/>
                <w:color w:val="000000" w:themeColor="text1"/>
              </w:rPr>
              <w:br/>
              <w:t>i. Subscribe to informational alerts</w:t>
            </w:r>
            <w:r w:rsidRPr="000C7FBB">
              <w:rPr>
                <w:rFonts w:ascii="Times New Roman" w:hAnsi="Times New Roman"/>
                <w:color w:val="000000" w:themeColor="text1"/>
              </w:rPr>
              <w:br/>
              <w:t>ii. Subscribe to business alerts</w:t>
            </w:r>
            <w:r w:rsidRPr="000C7FBB">
              <w:rPr>
                <w:rFonts w:ascii="Times New Roman" w:hAnsi="Times New Roman"/>
                <w:color w:val="000000" w:themeColor="text1"/>
              </w:rPr>
              <w:br/>
              <w:t>b. Subscribe to alert notifications for all devices of a specific device type by Country or groups of countries</w:t>
            </w:r>
            <w:r w:rsidRPr="000C7FBB">
              <w:rPr>
                <w:rFonts w:ascii="Times New Roman" w:hAnsi="Times New Roman"/>
                <w:color w:val="000000" w:themeColor="text1"/>
              </w:rPr>
              <w:br/>
              <w:t>i. Subscribe to informational alerts</w:t>
            </w:r>
            <w:r w:rsidRPr="000C7FBB">
              <w:rPr>
                <w:rFonts w:ascii="Times New Roman" w:hAnsi="Times New Roman"/>
                <w:color w:val="000000" w:themeColor="text1"/>
              </w:rPr>
              <w:br/>
              <w:t>ii. Subscribe to business alerts</w:t>
            </w:r>
            <w:r w:rsidRPr="000C7FBB">
              <w:rPr>
                <w:rFonts w:ascii="Times New Roman" w:hAnsi="Times New Roman"/>
                <w:color w:val="000000" w:themeColor="text1"/>
              </w:rPr>
              <w:br/>
              <w:t>c. Subscribe to alert notifications for all devices associated with the same customer account numbers with which the user is associated (across one or more selectable device types)</w:t>
            </w:r>
            <w:r w:rsidRPr="000C7FBB">
              <w:rPr>
                <w:rFonts w:ascii="Times New Roman" w:hAnsi="Times New Roman"/>
                <w:color w:val="000000" w:themeColor="text1"/>
              </w:rPr>
              <w:br/>
              <w:t>i. Subscribe to informational alerts</w:t>
            </w:r>
            <w:r w:rsidRPr="000C7FBB">
              <w:rPr>
                <w:rFonts w:ascii="Times New Roman" w:hAnsi="Times New Roman"/>
                <w:color w:val="000000" w:themeColor="text1"/>
              </w:rPr>
              <w:br/>
              <w:t>ii. Subscribe to business alerts</w:t>
            </w:r>
            <w:r w:rsidRPr="000C7FBB">
              <w:rPr>
                <w:rFonts w:ascii="Times New Roman" w:hAnsi="Times New Roman"/>
                <w:color w:val="000000" w:themeColor="text1"/>
              </w:rPr>
              <w:br/>
            </w:r>
            <w:r w:rsidRPr="000C7FBB">
              <w:rPr>
                <w:rFonts w:ascii="Times New Roman" w:hAnsi="Times New Roman"/>
                <w:color w:val="000000" w:themeColor="text1"/>
              </w:rPr>
              <w:br/>
              <w:t>NOTE:  Only the Site Admin creates/Sends/subscribes/unsubscribes Technical alerts.  CoT admin can review the tech alert list and history</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F878F2"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TC_Alert_013.1</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TC_Alert_007.2</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TC_Alert_008.2</w:t>
            </w:r>
          </w:p>
          <w:p w:rsidR="00F579D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rPr>
              <w:t>TC_Alert_009.2</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TC_Alert_010.2</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TC_Alert_011.2</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TC_Alert_012.2</w:t>
            </w:r>
          </w:p>
          <w:p w:rsidR="00F579DA" w:rsidRPr="000C7FBB" w:rsidRDefault="00820B65" w:rsidP="00F579DA">
            <w:pPr>
              <w:rPr>
                <w:rFonts w:ascii="Times New Roman" w:hAnsi="Times New Roman"/>
                <w:color w:val="000000" w:themeColor="text1"/>
                <w:lang w:eastAsia="zh-CN"/>
              </w:rPr>
            </w:pPr>
            <w:r w:rsidRPr="000C7FBB">
              <w:rPr>
                <w:rFonts w:ascii="Times New Roman" w:hAnsi="Times New Roman"/>
                <w:color w:val="000000" w:themeColor="text1"/>
              </w:rPr>
              <w:t>TC_Alert_013.2</w:t>
            </w:r>
          </w:p>
          <w:p w:rsidR="00C514FA" w:rsidRPr="000C7FBB" w:rsidRDefault="00C514FA" w:rsidP="00F579DA">
            <w:pPr>
              <w:rPr>
                <w:rFonts w:ascii="Times New Roman" w:hAnsi="Times New Roman"/>
                <w:color w:val="000000" w:themeColor="text1"/>
                <w:lang w:eastAsia="zh-CN"/>
              </w:rPr>
            </w:pPr>
          </w:p>
          <w:p w:rsidR="00C514FA" w:rsidRPr="000C7FBB" w:rsidRDefault="00B32076" w:rsidP="00F579DA">
            <w:pPr>
              <w:rPr>
                <w:rFonts w:ascii="Times New Roman" w:hAnsi="Times New Roman"/>
                <w:color w:val="000000" w:themeColor="text1"/>
                <w:lang w:eastAsia="zh-CN"/>
              </w:rPr>
            </w:pPr>
            <w:r w:rsidRPr="000C7FBB">
              <w:rPr>
                <w:rFonts w:ascii="Times New Roman" w:hAnsi="Times New Roman"/>
                <w:color w:val="000000" w:themeColor="text1"/>
                <w:lang w:eastAsia="zh-CN"/>
              </w:rPr>
              <w:t>TC_Alert_005.1</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TC_Alert_005.2</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TC_Alert_005.3</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TC_Alert_005.4</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TC_Alert_005.5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C514F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SRD-214 (Gateway 799) (CRITICAL)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enable System administrator to manually create custom email content of general notification and send it on command to all users of a specific device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514FA" w:rsidRPr="000C7FBB" w:rsidRDefault="00C514FA" w:rsidP="00BB69A3">
            <w:pPr>
              <w:rPr>
                <w:rFonts w:ascii="Times New Roman" w:hAnsi="Times New Roman"/>
                <w:color w:val="000000" w:themeColor="text1"/>
                <w:lang w:eastAsia="zh-CN"/>
              </w:rPr>
            </w:pPr>
          </w:p>
          <w:p w:rsidR="00FB74F7"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TC_Alert_005.1</w:t>
            </w:r>
          </w:p>
          <w:p w:rsidR="00FB74F7"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TC_Alert_005.2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SRD-638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 non- Medtronic</w:t>
            </w:r>
            <w:r w:rsidRPr="000C7FBB">
              <w:rPr>
                <w:rFonts w:ascii="Times New Roman" w:hAnsi="Times New Roman"/>
                <w:color w:val="000000" w:themeColor="text1"/>
                <w:lang w:eastAsia="zh-CN"/>
              </w:rPr>
              <w:t xml:space="preserve"> </w:t>
            </w:r>
            <w:r w:rsidRPr="000C7FBB">
              <w:rPr>
                <w:rFonts w:ascii="Times New Roman" w:hAnsi="Times New Roman"/>
                <w:color w:val="000000" w:themeColor="text1"/>
              </w:rPr>
              <w:t xml:space="preserve">user with appropriate permissions can subscribe to alerts related to a particular device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TC_Alert_003.1</w:t>
            </w:r>
          </w:p>
          <w:p w:rsidR="00C514FA"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TC_Alert_003.2</w:t>
            </w:r>
          </w:p>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TC_Alert_004.1</w:t>
            </w:r>
          </w:p>
          <w:p w:rsidR="00C514FA"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TC_Alert_004.2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SRD-576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provide the ability to configure how the alert is sent. </w:t>
            </w:r>
            <w:r w:rsidRPr="000C7FBB">
              <w:rPr>
                <w:rFonts w:ascii="Times New Roman" w:hAnsi="Times New Roman"/>
                <w:color w:val="000000" w:themeColor="text1"/>
              </w:rPr>
              <w:br/>
              <w:t>Note: For v3.0, only email will be supported.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TC_Alert_006.1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track the state of an alert.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E0307C">
            <w:pPr>
              <w:rPr>
                <w:rFonts w:ascii="Times New Roman" w:hAnsi="Times New Roman"/>
                <w:color w:val="000000" w:themeColor="text1"/>
                <w:lang w:eastAsia="zh-CN"/>
              </w:rPr>
            </w:pPr>
            <w:r w:rsidRPr="000C7FBB">
              <w:rPr>
                <w:rFonts w:ascii="Times New Roman" w:hAnsi="Times New Roman"/>
                <w:color w:val="000000" w:themeColor="text1"/>
              </w:rPr>
              <w:t>TC_Alert_007.3</w:t>
            </w:r>
          </w:p>
          <w:p w:rsidR="00F878F2" w:rsidRPr="000C7FBB" w:rsidRDefault="00B32076" w:rsidP="00E0307C">
            <w:pPr>
              <w:rPr>
                <w:rFonts w:ascii="Times New Roman" w:hAnsi="Times New Roman"/>
                <w:color w:val="000000" w:themeColor="text1"/>
                <w:lang w:eastAsia="zh-CN"/>
              </w:rPr>
            </w:pPr>
            <w:r w:rsidRPr="000C7FBB">
              <w:rPr>
                <w:rFonts w:ascii="Times New Roman" w:hAnsi="Times New Roman"/>
                <w:color w:val="000000" w:themeColor="text1"/>
              </w:rPr>
              <w:t>TC_Alert_008.3</w:t>
            </w:r>
          </w:p>
          <w:p w:rsidR="00F878F2" w:rsidRPr="000C7FBB" w:rsidRDefault="00B32076" w:rsidP="00E0307C">
            <w:pPr>
              <w:rPr>
                <w:rFonts w:ascii="Times New Roman" w:hAnsi="Times New Roman"/>
                <w:color w:val="000000" w:themeColor="text1"/>
                <w:lang w:eastAsia="zh-CN"/>
              </w:rPr>
            </w:pPr>
            <w:r w:rsidRPr="000C7FBB">
              <w:rPr>
                <w:rFonts w:ascii="Times New Roman" w:hAnsi="Times New Roman"/>
                <w:color w:val="000000" w:themeColor="text1"/>
              </w:rPr>
              <w:t>TC_Alert_009.3</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TC_Alert_007.4</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TC_Alert_008.4</w:t>
            </w:r>
          </w:p>
          <w:p w:rsidR="00C514FA" w:rsidRPr="000C7FBB" w:rsidRDefault="00B32076" w:rsidP="00C514FA">
            <w:pPr>
              <w:rPr>
                <w:rFonts w:ascii="Times New Roman" w:hAnsi="Times New Roman"/>
                <w:color w:val="000000" w:themeColor="text1"/>
                <w:lang w:eastAsia="zh-CN"/>
              </w:rPr>
            </w:pPr>
            <w:r w:rsidRPr="000C7FBB">
              <w:rPr>
                <w:rFonts w:ascii="Times New Roman" w:hAnsi="Times New Roman"/>
                <w:color w:val="000000" w:themeColor="text1"/>
              </w:rPr>
              <w:t>TC_Alert_009.4</w:t>
            </w:r>
          </w:p>
          <w:p w:rsidR="00F878F2" w:rsidRPr="000C7FBB" w:rsidRDefault="00820B65" w:rsidP="00E0307C">
            <w:pPr>
              <w:rPr>
                <w:rFonts w:ascii="Times New Roman" w:hAnsi="Times New Roman"/>
                <w:color w:val="000000" w:themeColor="text1"/>
                <w:lang w:eastAsia="zh-CN"/>
              </w:rPr>
            </w:pPr>
            <w:r w:rsidRPr="000C7FBB">
              <w:rPr>
                <w:rFonts w:ascii="Times New Roman" w:hAnsi="Times New Roman"/>
                <w:color w:val="000000" w:themeColor="text1"/>
              </w:rPr>
              <w:t>TC_Alert_014.3</w:t>
            </w:r>
          </w:p>
          <w:p w:rsidR="00E40F7D" w:rsidRPr="000C7FBB" w:rsidRDefault="00820B65" w:rsidP="00E40F7D">
            <w:pPr>
              <w:rPr>
                <w:rFonts w:ascii="Times New Roman" w:hAnsi="Times New Roman"/>
                <w:color w:val="000000" w:themeColor="text1"/>
                <w:lang w:eastAsia="zh-CN"/>
              </w:rPr>
            </w:pPr>
            <w:r w:rsidRPr="000C7FBB">
              <w:rPr>
                <w:rFonts w:ascii="Times New Roman" w:hAnsi="Times New Roman"/>
                <w:color w:val="000000" w:themeColor="text1"/>
              </w:rPr>
              <w:t>TC_Alert_014.4</w:t>
            </w:r>
          </w:p>
          <w:p w:rsidR="00E40F7D" w:rsidRPr="000C7FBB" w:rsidRDefault="00820B65" w:rsidP="00E40F7D">
            <w:pPr>
              <w:rPr>
                <w:rFonts w:ascii="Times New Roman" w:hAnsi="Times New Roman"/>
                <w:color w:val="000000" w:themeColor="text1"/>
                <w:lang w:eastAsia="zh-CN"/>
              </w:rPr>
            </w:pPr>
            <w:r w:rsidRPr="000C7FBB">
              <w:rPr>
                <w:rFonts w:ascii="Times New Roman" w:hAnsi="Times New Roman"/>
                <w:color w:val="000000" w:themeColor="text1"/>
              </w:rPr>
              <w:t>TC_Alert_014.6</w:t>
            </w:r>
          </w:p>
          <w:p w:rsidR="00E40F7D" w:rsidRPr="000C7FBB" w:rsidRDefault="00820B65" w:rsidP="00E0307C">
            <w:pPr>
              <w:rPr>
                <w:rFonts w:ascii="Times New Roman" w:hAnsi="Times New Roman"/>
                <w:color w:val="000000" w:themeColor="text1"/>
                <w:lang w:eastAsia="zh-CN"/>
              </w:rPr>
            </w:pPr>
            <w:r w:rsidRPr="000C7FBB">
              <w:rPr>
                <w:rFonts w:ascii="Times New Roman" w:hAnsi="Times New Roman"/>
                <w:color w:val="000000" w:themeColor="text1"/>
              </w:rPr>
              <w:t>TC_Alert_014.7</w:t>
            </w:r>
          </w:p>
          <w:p w:rsidR="00F878F2" w:rsidRPr="000C7FBB" w:rsidRDefault="00820B65" w:rsidP="00E0307C">
            <w:pPr>
              <w:rPr>
                <w:rFonts w:ascii="Times New Roman" w:hAnsi="Times New Roman"/>
                <w:color w:val="000000" w:themeColor="text1"/>
                <w:lang w:eastAsia="zh-CN"/>
              </w:rPr>
            </w:pPr>
            <w:r w:rsidRPr="000C7FBB">
              <w:rPr>
                <w:rFonts w:ascii="Times New Roman" w:hAnsi="Times New Roman"/>
                <w:color w:val="000000" w:themeColor="text1"/>
              </w:rPr>
              <w:t>TC_Alert_017.2</w:t>
            </w:r>
          </w:p>
          <w:p w:rsidR="00F878F2" w:rsidRPr="000C7FBB" w:rsidRDefault="00F878F2" w:rsidP="00C514FA">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SRD-578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states of alert shall include:</w:t>
            </w:r>
            <w:r w:rsidRPr="000C7FBB">
              <w:rPr>
                <w:rFonts w:ascii="Times New Roman" w:hAnsi="Times New Roman"/>
                <w:color w:val="000000" w:themeColor="text1"/>
              </w:rPr>
              <w:br/>
              <w:t>- Pending</w:t>
            </w:r>
            <w:r w:rsidRPr="000C7FBB">
              <w:rPr>
                <w:rFonts w:ascii="Times New Roman" w:hAnsi="Times New Roman"/>
                <w:color w:val="000000" w:themeColor="text1"/>
              </w:rPr>
              <w:br/>
              <w:t>- Sent</w:t>
            </w:r>
            <w:r w:rsidRPr="000C7FBB">
              <w:rPr>
                <w:rFonts w:ascii="Times New Roman" w:hAnsi="Times New Roman"/>
                <w:color w:val="000000" w:themeColor="text1"/>
              </w:rPr>
              <w:br/>
              <w:t xml:space="preserve">- Duplicate </w:t>
            </w:r>
            <w:r w:rsidRPr="000C7FBB">
              <w:rPr>
                <w:rFonts w:ascii="Times New Roman" w:hAnsi="Times New Roman"/>
                <w:color w:val="000000" w:themeColor="text1"/>
              </w:rPr>
              <w:br/>
              <w:t>-  Acknowledged</w:t>
            </w:r>
            <w:r w:rsidRPr="000C7FBB">
              <w:rPr>
                <w:rFonts w:ascii="Times New Roman" w:hAnsi="Times New Roman"/>
                <w:color w:val="000000" w:themeColor="text1"/>
              </w:rPr>
              <w:br/>
              <w:t>- Resolved</w:t>
            </w:r>
            <w:r w:rsidRPr="000C7FBB">
              <w:rPr>
                <w:rFonts w:ascii="Times New Roman" w:hAnsi="Times New Roman"/>
                <w:color w:val="000000" w:themeColor="text1"/>
              </w:rPr>
              <w:br/>
              <w:t>- Closed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514FA" w:rsidRPr="000C7FBB" w:rsidRDefault="00820B65" w:rsidP="00C514FA">
            <w:pPr>
              <w:rPr>
                <w:rFonts w:ascii="Times New Roman" w:hAnsi="Times New Roman"/>
                <w:color w:val="000000" w:themeColor="text1"/>
                <w:lang w:eastAsia="zh-CN"/>
              </w:rPr>
            </w:pPr>
            <w:r w:rsidRPr="000C7FBB">
              <w:rPr>
                <w:rFonts w:ascii="Times New Roman" w:hAnsi="Times New Roman"/>
                <w:color w:val="000000" w:themeColor="text1"/>
              </w:rPr>
              <w:t>TC_Alert_014.3</w:t>
            </w:r>
          </w:p>
          <w:p w:rsidR="00E40F7D" w:rsidRPr="000C7FBB" w:rsidRDefault="00E40F7D" w:rsidP="00E40F7D">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_Alert_023</w:t>
            </w:r>
            <w:r w:rsidRPr="000C7FBB">
              <w:rPr>
                <w:rFonts w:ascii="Times New Roman" w:hAnsi="Times New Roman"/>
                <w:color w:val="000000" w:themeColor="text1"/>
                <w:lang w:eastAsia="zh-CN"/>
              </w:rPr>
              <w:t>.6</w:t>
            </w:r>
          </w:p>
          <w:p w:rsidR="00E40F7D" w:rsidRPr="000C7FBB" w:rsidRDefault="00820B65" w:rsidP="00E40F7D">
            <w:pPr>
              <w:rPr>
                <w:rFonts w:ascii="Times New Roman" w:hAnsi="Times New Roman"/>
                <w:color w:val="000000" w:themeColor="text1"/>
                <w:lang w:eastAsia="zh-CN"/>
              </w:rPr>
            </w:pPr>
            <w:r w:rsidRPr="000C7FBB">
              <w:rPr>
                <w:rFonts w:ascii="Times New Roman" w:hAnsi="Times New Roman"/>
                <w:color w:val="000000" w:themeColor="text1"/>
              </w:rPr>
              <w:t>TC_Alert_014.6</w:t>
            </w:r>
          </w:p>
          <w:p w:rsidR="00E40F7D" w:rsidRPr="000C7FBB" w:rsidRDefault="00820B65" w:rsidP="00E40F7D">
            <w:pPr>
              <w:rPr>
                <w:rFonts w:ascii="Times New Roman" w:hAnsi="Times New Roman"/>
                <w:color w:val="000000" w:themeColor="text1"/>
                <w:lang w:eastAsia="zh-CN"/>
              </w:rPr>
            </w:pPr>
            <w:r w:rsidRPr="000C7FBB">
              <w:rPr>
                <w:rFonts w:ascii="Times New Roman" w:hAnsi="Times New Roman"/>
                <w:color w:val="000000" w:themeColor="text1"/>
              </w:rPr>
              <w:t>TC_Alert_014.7</w:t>
            </w:r>
          </w:p>
          <w:p w:rsidR="00C514FA" w:rsidRPr="000C7FBB" w:rsidRDefault="00820B65" w:rsidP="00C514FA">
            <w:pPr>
              <w:rPr>
                <w:rFonts w:ascii="Times New Roman" w:hAnsi="Times New Roman"/>
                <w:color w:val="000000" w:themeColor="text1"/>
                <w:lang w:eastAsia="zh-CN"/>
              </w:rPr>
            </w:pPr>
            <w:r w:rsidRPr="000C7FBB">
              <w:rPr>
                <w:rFonts w:ascii="Times New Roman" w:hAnsi="Times New Roman"/>
                <w:color w:val="000000" w:themeColor="text1"/>
              </w:rPr>
              <w:t>TC_Alert_017.2</w:t>
            </w:r>
          </w:p>
          <w:p w:rsidR="00F878F2" w:rsidRPr="000C7FBB" w:rsidRDefault="00F878F2" w:rsidP="00C514FA">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the collection of user comments on all alert state changes which are made by user.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D2859" w:rsidRPr="000C7FBB" w:rsidRDefault="00820B65" w:rsidP="008D2859">
            <w:pPr>
              <w:rPr>
                <w:rFonts w:ascii="Times New Roman" w:hAnsi="Times New Roman"/>
                <w:color w:val="000000" w:themeColor="text1"/>
                <w:lang w:eastAsia="zh-CN"/>
              </w:rPr>
            </w:pPr>
            <w:r w:rsidRPr="000C7FBB">
              <w:rPr>
                <w:rFonts w:ascii="Times New Roman" w:hAnsi="Times New Roman"/>
                <w:color w:val="000000" w:themeColor="text1"/>
              </w:rPr>
              <w:t>TC_Alert_014.3TC_Alert_015.2</w:t>
            </w:r>
          </w:p>
          <w:p w:rsidR="008D2859" w:rsidRPr="000C7FBB" w:rsidRDefault="00820B65" w:rsidP="008D2859">
            <w:pPr>
              <w:rPr>
                <w:rFonts w:ascii="Times New Roman" w:hAnsi="Times New Roman"/>
                <w:color w:val="000000" w:themeColor="text1"/>
                <w:lang w:eastAsia="zh-CN"/>
              </w:rPr>
            </w:pPr>
            <w:r w:rsidRPr="000C7FBB">
              <w:rPr>
                <w:rFonts w:ascii="Times New Roman" w:hAnsi="Times New Roman"/>
                <w:color w:val="000000" w:themeColor="text1"/>
              </w:rPr>
              <w:t>TC_Alert_016.2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SRD-580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provide a means for a user with appropriate privileges to view an alert state.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514FA" w:rsidRPr="000C7FBB" w:rsidRDefault="00820B65" w:rsidP="00C514FA">
            <w:pPr>
              <w:rPr>
                <w:rFonts w:ascii="Times New Roman" w:hAnsi="Times New Roman"/>
                <w:color w:val="000000" w:themeColor="text1"/>
                <w:lang w:eastAsia="zh-CN"/>
              </w:rPr>
            </w:pPr>
            <w:r w:rsidRPr="000C7FBB">
              <w:rPr>
                <w:rFonts w:ascii="Times New Roman" w:hAnsi="Times New Roman"/>
                <w:color w:val="000000" w:themeColor="text1"/>
              </w:rPr>
              <w:t>TC_Alert_014.3</w:t>
            </w:r>
          </w:p>
          <w:p w:rsidR="00C514FA" w:rsidRPr="000C7FBB" w:rsidRDefault="00C514FA" w:rsidP="00C514FA">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_Alert_024</w:t>
            </w:r>
            <w:r w:rsidRPr="000C7FBB">
              <w:rPr>
                <w:rFonts w:ascii="Times New Roman" w:hAnsi="Times New Roman"/>
                <w:color w:val="000000" w:themeColor="text1"/>
                <w:lang w:eastAsia="zh-CN"/>
              </w:rPr>
              <w:t>.3</w:t>
            </w:r>
          </w:p>
          <w:p w:rsidR="00C514FA" w:rsidRPr="000C7FBB" w:rsidRDefault="00C514FA" w:rsidP="00C514FA">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_Alert_025</w:t>
            </w:r>
            <w:r w:rsidRPr="000C7FBB">
              <w:rPr>
                <w:rFonts w:ascii="Times New Roman" w:hAnsi="Times New Roman"/>
                <w:color w:val="000000" w:themeColor="text1"/>
                <w:lang w:eastAsia="zh-CN"/>
              </w:rPr>
              <w:t>.3</w:t>
            </w:r>
          </w:p>
          <w:p w:rsidR="00C514FA" w:rsidRPr="000C7FBB" w:rsidRDefault="00820B65" w:rsidP="00C514FA">
            <w:pPr>
              <w:rPr>
                <w:rFonts w:ascii="Times New Roman" w:hAnsi="Times New Roman"/>
                <w:color w:val="000000" w:themeColor="text1"/>
                <w:lang w:eastAsia="zh-CN"/>
              </w:rPr>
            </w:pPr>
            <w:r w:rsidRPr="000C7FBB">
              <w:rPr>
                <w:rFonts w:ascii="Times New Roman" w:hAnsi="Times New Roman"/>
                <w:color w:val="000000" w:themeColor="text1"/>
              </w:rPr>
              <w:t>TC_Alert_017.2</w:t>
            </w:r>
          </w:p>
          <w:p w:rsidR="00C514FA" w:rsidRPr="000C7FBB" w:rsidRDefault="00C514FA" w:rsidP="00C514FA">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_Alert_027</w:t>
            </w:r>
            <w:r w:rsidRPr="000C7FBB">
              <w:rPr>
                <w:rFonts w:ascii="Times New Roman" w:hAnsi="Times New Roman"/>
                <w:color w:val="000000" w:themeColor="text1"/>
                <w:lang w:eastAsia="zh-CN"/>
              </w:rPr>
              <w:t>.3</w:t>
            </w:r>
          </w:p>
          <w:p w:rsidR="00F878F2" w:rsidRPr="000C7FBB" w:rsidRDefault="00820B65" w:rsidP="00E0307C">
            <w:pPr>
              <w:rPr>
                <w:rFonts w:ascii="Times New Roman" w:hAnsi="Times New Roman"/>
                <w:color w:val="000000" w:themeColor="text1"/>
                <w:lang w:eastAsia="zh-CN"/>
              </w:rPr>
            </w:pPr>
            <w:r w:rsidRPr="000C7FBB">
              <w:rPr>
                <w:rFonts w:ascii="Times New Roman" w:hAnsi="Times New Roman"/>
                <w:color w:val="000000" w:themeColor="text1"/>
              </w:rPr>
              <w:t>TC_Alert_019.1</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33199">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SRD-582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with appropriate privileges to transition an Alert from Sent to Acknowledged.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TC_Alert_014.3</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w:t>
            </w:r>
            <w:r w:rsidR="00295B12" w:rsidRPr="000C7FBB">
              <w:rPr>
                <w:rFonts w:ascii="Times New Roman" w:hAnsi="Times New Roman"/>
                <w:color w:val="000000" w:themeColor="text1"/>
                <w:lang w:eastAsia="zh-CN"/>
              </w:rPr>
              <w:t>1</w:t>
            </w:r>
            <w:r w:rsidRPr="000C7FBB">
              <w:rPr>
                <w:rFonts w:ascii="Times New Roman" w:hAnsi="Times New Roman"/>
                <w:color w:val="000000" w:themeColor="text1"/>
              </w:rPr>
              <w:t>4</w:t>
            </w:r>
            <w:r w:rsidRPr="000C7FBB">
              <w:rPr>
                <w:rFonts w:ascii="Times New Roman" w:hAnsi="Times New Roman"/>
                <w:color w:val="000000" w:themeColor="text1"/>
                <w:lang w:eastAsia="zh-CN"/>
              </w:rPr>
              <w:t>.</w:t>
            </w:r>
            <w:r w:rsidR="00295B12" w:rsidRPr="000C7FBB">
              <w:rPr>
                <w:rFonts w:ascii="Times New Roman" w:hAnsi="Times New Roman"/>
                <w:color w:val="000000" w:themeColor="text1"/>
                <w:lang w:eastAsia="zh-CN"/>
              </w:rPr>
              <w:t>4</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w:t>
            </w:r>
            <w:r w:rsidR="00295B12" w:rsidRPr="000C7FBB">
              <w:rPr>
                <w:rFonts w:ascii="Times New Roman" w:hAnsi="Times New Roman"/>
                <w:color w:val="000000" w:themeColor="text1"/>
                <w:lang w:eastAsia="zh-CN"/>
              </w:rPr>
              <w:t>14</w:t>
            </w:r>
            <w:r w:rsidRPr="000C7FBB">
              <w:rPr>
                <w:rFonts w:ascii="Times New Roman" w:hAnsi="Times New Roman"/>
                <w:color w:val="000000" w:themeColor="text1"/>
                <w:lang w:eastAsia="zh-CN"/>
              </w:rPr>
              <w:t>.</w:t>
            </w:r>
            <w:r w:rsidR="00295B12" w:rsidRPr="000C7FBB">
              <w:rPr>
                <w:rFonts w:ascii="Times New Roman" w:hAnsi="Times New Roman"/>
                <w:color w:val="000000" w:themeColor="text1"/>
                <w:lang w:eastAsia="zh-CN"/>
              </w:rPr>
              <w:t>5</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w:t>
            </w:r>
            <w:r w:rsidR="00295B12" w:rsidRPr="000C7FBB">
              <w:rPr>
                <w:rFonts w:ascii="Times New Roman" w:hAnsi="Times New Roman"/>
                <w:color w:val="000000" w:themeColor="text1"/>
                <w:lang w:eastAsia="zh-CN"/>
              </w:rPr>
              <w:t>4</w:t>
            </w:r>
            <w:r w:rsidRPr="000C7FBB">
              <w:rPr>
                <w:rFonts w:ascii="Times New Roman" w:hAnsi="Times New Roman"/>
                <w:color w:val="000000" w:themeColor="text1"/>
              </w:rPr>
              <w:t>.</w:t>
            </w:r>
            <w:r w:rsidR="00295B12" w:rsidRPr="000C7FBB">
              <w:rPr>
                <w:rFonts w:ascii="Times New Roman" w:hAnsi="Times New Roman"/>
                <w:color w:val="000000" w:themeColor="text1"/>
                <w:lang w:eastAsia="zh-CN"/>
              </w:rPr>
              <w:t>6</w:t>
            </w:r>
          </w:p>
          <w:p w:rsidR="00F878F2" w:rsidRPr="000C7FBB" w:rsidRDefault="00F878F2" w:rsidP="00F8195F">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SRD-583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with appropriate privileges to transition an Alert from Acknowledged to Resolved.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A2988" w:rsidRPr="000C7FBB" w:rsidRDefault="00820B65" w:rsidP="00325A32">
            <w:pPr>
              <w:rPr>
                <w:rFonts w:ascii="Times New Roman" w:hAnsi="Times New Roman"/>
                <w:color w:val="000000" w:themeColor="text1"/>
                <w:lang w:eastAsia="zh-CN"/>
              </w:rPr>
            </w:pPr>
            <w:r w:rsidRPr="000C7FBB">
              <w:rPr>
                <w:rFonts w:ascii="Times New Roman" w:hAnsi="Times New Roman"/>
                <w:color w:val="000000" w:themeColor="text1"/>
              </w:rPr>
              <w:t>TC_Alert_014.3</w:t>
            </w:r>
            <w:r w:rsidR="00CA2988" w:rsidRPr="000C7FBB">
              <w:rPr>
                <w:rFonts w:ascii="Times New Roman" w:hAnsi="Times New Roman"/>
                <w:color w:val="000000" w:themeColor="text1"/>
              </w:rPr>
              <w:t xml:space="preserve"> </w:t>
            </w:r>
          </w:p>
          <w:p w:rsidR="00CA2988" w:rsidRPr="000C7FBB" w:rsidRDefault="00820B65" w:rsidP="00325A32">
            <w:pPr>
              <w:rPr>
                <w:rFonts w:ascii="Times New Roman" w:hAnsi="Times New Roman"/>
                <w:color w:val="000000" w:themeColor="text1"/>
                <w:lang w:eastAsia="zh-CN"/>
              </w:rPr>
            </w:pPr>
            <w:r w:rsidRPr="000C7FBB">
              <w:rPr>
                <w:rFonts w:ascii="Times New Roman" w:hAnsi="Times New Roman"/>
                <w:color w:val="000000" w:themeColor="text1"/>
              </w:rPr>
              <w:t>TC_Alert_014.5</w:t>
            </w:r>
          </w:p>
          <w:p w:rsidR="00F878F2" w:rsidRPr="000C7FBB" w:rsidRDefault="00820B65" w:rsidP="00325A32">
            <w:pPr>
              <w:rPr>
                <w:rFonts w:ascii="Times New Roman" w:hAnsi="Times New Roman"/>
                <w:color w:val="000000" w:themeColor="text1"/>
                <w:lang w:eastAsia="zh-CN"/>
              </w:rPr>
            </w:pPr>
            <w:r w:rsidRPr="000C7FBB">
              <w:rPr>
                <w:rFonts w:ascii="Times New Roman" w:hAnsi="Times New Roman"/>
                <w:color w:val="000000" w:themeColor="text1"/>
              </w:rPr>
              <w:t>TC_Alert_014.6</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SRD-643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with appropriate privileges to transition an Alert from Resolved to Closed.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A0ADD" w:rsidRPr="000C7FBB" w:rsidRDefault="005A0ADD" w:rsidP="003938DF">
            <w:pPr>
              <w:rPr>
                <w:rFonts w:ascii="Times New Roman" w:hAnsi="Times New Roman"/>
                <w:color w:val="000000" w:themeColor="text1"/>
                <w:lang w:eastAsia="zh-CN"/>
              </w:rPr>
            </w:pPr>
          </w:p>
          <w:p w:rsidR="003938DF" w:rsidRPr="000C7FBB" w:rsidRDefault="00820B65" w:rsidP="003938DF">
            <w:pPr>
              <w:rPr>
                <w:rFonts w:ascii="Times New Roman" w:hAnsi="Times New Roman"/>
                <w:color w:val="000000" w:themeColor="text1"/>
                <w:lang w:eastAsia="zh-CN"/>
              </w:rPr>
            </w:pPr>
            <w:r w:rsidRPr="000C7FBB">
              <w:rPr>
                <w:rFonts w:ascii="Times New Roman" w:hAnsi="Times New Roman"/>
                <w:color w:val="000000" w:themeColor="text1"/>
              </w:rPr>
              <w:t>TC_Alert_014.3</w:t>
            </w:r>
            <w:r w:rsidR="003938DF" w:rsidRPr="000C7FBB">
              <w:rPr>
                <w:rFonts w:ascii="Times New Roman" w:hAnsi="Times New Roman"/>
                <w:color w:val="000000" w:themeColor="text1"/>
              </w:rPr>
              <w:t xml:space="preserve"> </w:t>
            </w:r>
          </w:p>
          <w:p w:rsidR="003938DF" w:rsidRPr="000C7FBB" w:rsidRDefault="00820B65" w:rsidP="003938DF">
            <w:pPr>
              <w:rPr>
                <w:rFonts w:ascii="Times New Roman" w:hAnsi="Times New Roman"/>
                <w:color w:val="000000" w:themeColor="text1"/>
                <w:lang w:eastAsia="zh-CN"/>
              </w:rPr>
            </w:pPr>
            <w:r w:rsidRPr="000C7FBB">
              <w:rPr>
                <w:rFonts w:ascii="Times New Roman" w:hAnsi="Times New Roman"/>
                <w:color w:val="000000" w:themeColor="text1"/>
              </w:rPr>
              <w:t>TC_Alert_014.5</w:t>
            </w:r>
          </w:p>
          <w:p w:rsidR="003938DF" w:rsidRPr="000C7FBB" w:rsidRDefault="00820B65" w:rsidP="003938DF">
            <w:pPr>
              <w:rPr>
                <w:rFonts w:ascii="Times New Roman" w:hAnsi="Times New Roman"/>
                <w:color w:val="000000" w:themeColor="text1"/>
                <w:lang w:eastAsia="zh-CN"/>
              </w:rPr>
            </w:pPr>
            <w:r w:rsidRPr="000C7FBB">
              <w:rPr>
                <w:rFonts w:ascii="Times New Roman" w:hAnsi="Times New Roman"/>
                <w:color w:val="000000" w:themeColor="text1"/>
              </w:rPr>
              <w:t>TC_Alert_014.6</w:t>
            </w:r>
          </w:p>
          <w:p w:rsidR="003938DF" w:rsidRPr="000C7FBB" w:rsidRDefault="00820B65" w:rsidP="003938DF">
            <w:pPr>
              <w:rPr>
                <w:rFonts w:ascii="Times New Roman" w:hAnsi="Times New Roman"/>
                <w:color w:val="000000" w:themeColor="text1"/>
                <w:lang w:eastAsia="zh-CN"/>
              </w:rPr>
            </w:pPr>
            <w:r w:rsidRPr="000C7FBB">
              <w:rPr>
                <w:rFonts w:ascii="Times New Roman" w:hAnsi="Times New Roman"/>
                <w:color w:val="000000" w:themeColor="text1"/>
              </w:rPr>
              <w:t>TC_Alert_014.7</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SRD-585 (Gateway 1377)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to enable/disable their individual alerts.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rPr>
              <w:t>TC_Alert_001.2</w:t>
            </w:r>
          </w:p>
          <w:p w:rsidR="00CB4121" w:rsidRPr="000C7FBB" w:rsidRDefault="00B32076"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TC_Alert_001.4</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TC_Alert_002.2</w:t>
            </w:r>
          </w:p>
          <w:p w:rsidR="00F878F2"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TC_Alert_002.4</w:t>
            </w:r>
          </w:p>
          <w:p w:rsidR="00F23F29" w:rsidRPr="000C7FBB" w:rsidRDefault="00F23F29" w:rsidP="00CB4121">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SRD-586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provide an interface to view all alerts.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820B65" w:rsidP="00BB69A3">
            <w:pPr>
              <w:rPr>
                <w:rFonts w:ascii="Times New Roman" w:hAnsi="Times New Roman"/>
                <w:color w:val="000000" w:themeColor="text1"/>
                <w:lang w:eastAsia="zh-CN"/>
              </w:rPr>
            </w:pPr>
            <w:r w:rsidRPr="000C7FBB">
              <w:rPr>
                <w:rFonts w:ascii="Times New Roman" w:hAnsi="Times New Roman"/>
                <w:color w:val="000000" w:themeColor="text1"/>
              </w:rPr>
              <w:t>TC_Alert_019.1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SRD-731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 xml:space="preserve">System </w:t>
            </w:r>
            <w:r w:rsidRPr="000C7FBB">
              <w:rPr>
                <w:rFonts w:ascii="Times New Roman" w:hAnsi="Times New Roman"/>
                <w:color w:val="000000" w:themeColor="text1"/>
                <w:lang w:eastAsia="zh-CN"/>
              </w:rPr>
              <w:t>shall</w:t>
            </w:r>
            <w:r w:rsidRPr="000C7FBB">
              <w:rPr>
                <w:rFonts w:ascii="Times New Roman" w:hAnsi="Times New Roman"/>
                <w:color w:val="000000" w:themeColor="text1"/>
              </w:rPr>
              <w:t xml:space="preserve"> allow Medtronic security</w:t>
            </w:r>
            <w:r w:rsidRPr="000C7FBB">
              <w:rPr>
                <w:rFonts w:ascii="Times New Roman" w:hAnsi="Times New Roman"/>
                <w:color w:val="000000" w:themeColor="text1"/>
                <w:lang w:eastAsia="zh-CN"/>
              </w:rPr>
              <w:t xml:space="preserve"> user</w:t>
            </w:r>
            <w:r w:rsidRPr="000C7FBB">
              <w:rPr>
                <w:rFonts w:ascii="Times New Roman" w:hAnsi="Times New Roman"/>
                <w:color w:val="000000" w:themeColor="text1"/>
              </w:rPr>
              <w:t xml:space="preserve"> to send informational notification automatically when users change their status so that they can verify changes </w:t>
            </w:r>
            <w:r w:rsidRPr="000C7FBB">
              <w:rPr>
                <w:rFonts w:ascii="Times New Roman" w:hAnsi="Times New Roman"/>
                <w:color w:val="000000" w:themeColor="text1"/>
                <w:lang w:eastAsia="zh-CN"/>
              </w:rPr>
              <w:t>are</w:t>
            </w:r>
            <w:r w:rsidRPr="000C7FBB">
              <w:rPr>
                <w:rFonts w:ascii="Times New Roman" w:hAnsi="Times New Roman"/>
                <w:color w:val="000000" w:themeColor="text1"/>
              </w:rPr>
              <w:t xml:space="preserve"> authorized and properly made by themselves or </w:t>
            </w:r>
            <w:r w:rsidRPr="000C7FBB">
              <w:rPr>
                <w:rFonts w:ascii="Times New Roman" w:hAnsi="Times New Roman"/>
                <w:color w:val="000000" w:themeColor="text1"/>
                <w:lang w:eastAsia="zh-CN"/>
              </w:rPr>
              <w:t>manager</w:t>
            </w:r>
            <w:r w:rsidRPr="000C7FBB">
              <w:rPr>
                <w:rFonts w:ascii="Times New Roman" w:hAnsi="Times New Roman"/>
                <w:color w:val="000000" w:themeColor="text1"/>
              </w:rPr>
              <w:t>.</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TC_Alert_013.1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TC_Alert_007.2</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TC_Alert_008.2</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TC_Alert_009.2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TC_Alert_010.2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TC_Alert_011.2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TC_Alert_012.2</w:t>
            </w:r>
          </w:p>
          <w:p w:rsidR="00F878F2" w:rsidRPr="000C7FBB" w:rsidRDefault="00820B65" w:rsidP="002C4C2F">
            <w:pPr>
              <w:rPr>
                <w:rFonts w:ascii="Times New Roman" w:hAnsi="Times New Roman"/>
                <w:color w:val="000000" w:themeColor="text1"/>
                <w:lang w:eastAsia="zh-CN"/>
              </w:rPr>
            </w:pPr>
            <w:r w:rsidRPr="000C7FBB">
              <w:rPr>
                <w:rFonts w:ascii="Times New Roman" w:hAnsi="Times New Roman"/>
                <w:color w:val="000000" w:themeColor="text1"/>
              </w:rPr>
              <w:t>TC_Alert_013.2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SRD-733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be able to send business alerts when activated by a business rule so that the notified users can take appropriate action.</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B4121" w:rsidP="00F8195F">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_Alert_024</w:t>
            </w:r>
            <w:r w:rsidRPr="000C7FBB">
              <w:rPr>
                <w:rFonts w:ascii="Times New Roman" w:hAnsi="Times New Roman"/>
                <w:color w:val="000000" w:themeColor="text1"/>
                <w:lang w:eastAsia="zh-CN"/>
              </w:rPr>
              <w:t>.1</w:t>
            </w:r>
          </w:p>
          <w:p w:rsidR="00CB4121" w:rsidRPr="000C7FBB" w:rsidRDefault="00820B65" w:rsidP="00F8195F">
            <w:pPr>
              <w:rPr>
                <w:rFonts w:ascii="Times New Roman" w:hAnsi="Times New Roman"/>
                <w:color w:val="000000" w:themeColor="text1"/>
                <w:lang w:eastAsia="zh-CN"/>
              </w:rPr>
            </w:pPr>
            <w:r w:rsidRPr="000C7FBB">
              <w:rPr>
                <w:rFonts w:ascii="Times New Roman" w:hAnsi="Times New Roman"/>
                <w:color w:val="000000" w:themeColor="text1"/>
                <w:lang w:eastAsia="zh-CN"/>
              </w:rPr>
              <w:t>TC_Alert_015.1</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w:t>
            </w:r>
            <w:r w:rsidRPr="000C7FBB">
              <w:rPr>
                <w:rFonts w:ascii="Times New Roman" w:hAnsi="Times New Roman"/>
                <w:color w:val="000000" w:themeColor="text1"/>
                <w:lang w:eastAsia="zh-CN"/>
              </w:rPr>
              <w:t>5.1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TC_Alert_016.1</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w:t>
            </w:r>
            <w:r w:rsidRPr="000C7FBB">
              <w:rPr>
                <w:rFonts w:ascii="Times New Roman" w:hAnsi="Times New Roman"/>
                <w:color w:val="000000" w:themeColor="text1"/>
                <w:lang w:eastAsia="zh-CN"/>
              </w:rPr>
              <w:t>6.1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TC_Alert_017.1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TC_Alert_018.1</w:t>
            </w:r>
          </w:p>
          <w:p w:rsidR="00F878F2" w:rsidRPr="000C7FBB" w:rsidRDefault="00820B65"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TC_Alert_018.2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194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SRD-1005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When a user subscribe alert event, he can choose which device scope to subscribe including “Mine” and “All”. For a MDT user, if he selects “Mine”, they he should receive alerts only for cases where he performed the event causing the alert. If he selects “All”, then he should receive alerts for any user performing the event causing the alert. For a non-MDT user, if choose Mine, then user can only view alert triggered from my devices; If choose All, then user can view All alert from devices with the same customer.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_Alert_024</w:t>
            </w:r>
            <w:r w:rsidRPr="000C7FBB">
              <w:rPr>
                <w:rFonts w:ascii="Times New Roman" w:hAnsi="Times New Roman"/>
                <w:color w:val="000000" w:themeColor="text1"/>
                <w:lang w:eastAsia="zh-CN"/>
              </w:rPr>
              <w:t>.1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TC_Alert_015.1</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w:t>
            </w:r>
            <w:r w:rsidRPr="000C7FBB">
              <w:rPr>
                <w:rFonts w:ascii="Times New Roman" w:hAnsi="Times New Roman"/>
                <w:color w:val="000000" w:themeColor="text1"/>
                <w:lang w:eastAsia="zh-CN"/>
              </w:rPr>
              <w:t>5.1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TC_Alert_016.1</w:t>
            </w:r>
          </w:p>
          <w:p w:rsidR="00CB4121" w:rsidRPr="000C7FBB" w:rsidRDefault="00CB4121" w:rsidP="00CB412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_Alert_02</w:t>
            </w:r>
            <w:r w:rsidRPr="000C7FBB">
              <w:rPr>
                <w:rFonts w:ascii="Times New Roman" w:hAnsi="Times New Roman"/>
                <w:color w:val="000000" w:themeColor="text1"/>
                <w:lang w:eastAsia="zh-CN"/>
              </w:rPr>
              <w:t>6.1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TC_Alert_017.1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TC_Alert_018.1</w:t>
            </w:r>
          </w:p>
          <w:p w:rsidR="00F878F2"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lang w:eastAsia="zh-CN"/>
              </w:rPr>
              <w:t>TC_Alert_018.2</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TC_Alert_007.1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TC_Alert_008.1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TC_Alert_009.1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TC_Alert_010.1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TC_Alert_011.1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TC_Alert_012.1</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TC_Alert_013.1</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TC_Alert_007.2</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TC_Alert_008.2</w:t>
            </w:r>
          </w:p>
          <w:p w:rsidR="00CB4121" w:rsidRPr="000C7FBB" w:rsidRDefault="00B32076" w:rsidP="00CB4121">
            <w:pPr>
              <w:rPr>
                <w:rFonts w:ascii="Times New Roman" w:hAnsi="Times New Roman"/>
                <w:color w:val="000000" w:themeColor="text1"/>
                <w:lang w:eastAsia="zh-CN"/>
              </w:rPr>
            </w:pPr>
            <w:r w:rsidRPr="000C7FBB">
              <w:rPr>
                <w:rFonts w:ascii="Times New Roman" w:hAnsi="Times New Roman"/>
                <w:color w:val="000000" w:themeColor="text1"/>
              </w:rPr>
              <w:t>TC_Alert_009.2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TC_Alert_010.2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TC_Alert_011.2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TC_Alert_012.2</w:t>
            </w:r>
          </w:p>
          <w:p w:rsidR="00CB4121" w:rsidRPr="000C7FBB" w:rsidRDefault="00820B65" w:rsidP="00CB4121">
            <w:pPr>
              <w:rPr>
                <w:rFonts w:ascii="Times New Roman" w:hAnsi="Times New Roman"/>
                <w:color w:val="000000" w:themeColor="text1"/>
                <w:lang w:eastAsia="zh-CN"/>
              </w:rPr>
            </w:pPr>
            <w:r w:rsidRPr="000C7FBB">
              <w:rPr>
                <w:rFonts w:ascii="Times New Roman" w:hAnsi="Times New Roman"/>
                <w:color w:val="000000" w:themeColor="text1"/>
              </w:rPr>
              <w:t>TC_Alert_013.2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33199">
            <w:pPr>
              <w:rPr>
                <w:rFonts w:ascii="Times New Roman" w:hAnsi="Times New Roman"/>
                <w:color w:val="000000" w:themeColor="text1"/>
                <w:lang w:eastAsia="zh-CN"/>
              </w:rPr>
            </w:pPr>
          </w:p>
        </w:tc>
      </w:tr>
      <w:tr w:rsidR="00F22F0B" w:rsidRPr="000C7FBB" w:rsidTr="00F73428">
        <w:trPr>
          <w:trHeight w:val="194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SRD-1025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5C5C38">
            <w:pPr>
              <w:rPr>
                <w:rFonts w:ascii="Times New Roman" w:hAnsi="Times New Roman"/>
                <w:color w:val="000000" w:themeColor="text1"/>
                <w:lang w:eastAsia="zh-CN"/>
              </w:rPr>
            </w:pPr>
            <w:r w:rsidRPr="000C7FBB">
              <w:rPr>
                <w:rFonts w:ascii="Times New Roman" w:hAnsi="Times New Roman"/>
                <w:color w:val="000000" w:themeColor="text1"/>
                <w:lang w:eastAsia="zh-CN"/>
              </w:rPr>
              <w:t>If user gets the same Alert on the same Device within 24 hours, it will be treated as Duplicated. User will not receive notification email for duplicated alert.</w:t>
            </w:r>
          </w:p>
          <w:p w:rsidR="005C5C38" w:rsidRPr="000C7FBB" w:rsidRDefault="005C5C3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The duplicate alert is per Device per Event Code per Alert Recipient. So the user who actually generated the alert does not matter, just the person who the alert is sent to. Sometimes this is the same person, but not always, depending on whether the person subscribed to "Mine" vs "All" alerts.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455820" w:rsidP="00CB4121">
            <w:pPr>
              <w:rPr>
                <w:rFonts w:ascii="Times New Roman" w:hAnsi="Times New Roman"/>
                <w:color w:val="000000" w:themeColor="text1"/>
              </w:rPr>
            </w:pPr>
            <w:r w:rsidRPr="000C7FBB">
              <w:rPr>
                <w:rFonts w:ascii="Times New Roman" w:hAnsi="Times New Roman"/>
                <w:color w:val="000000" w:themeColor="text1"/>
              </w:rPr>
              <w:t>TC_Alert_020.1</w:t>
            </w:r>
          </w:p>
          <w:p w:rsidR="00455820" w:rsidRPr="000C7FBB" w:rsidRDefault="00455820" w:rsidP="00CB4121">
            <w:pPr>
              <w:rPr>
                <w:rFonts w:ascii="Times New Roman" w:hAnsi="Times New Roman"/>
                <w:color w:val="000000" w:themeColor="text1"/>
              </w:rPr>
            </w:pPr>
            <w:r w:rsidRPr="000C7FBB">
              <w:rPr>
                <w:rFonts w:ascii="Times New Roman" w:hAnsi="Times New Roman"/>
                <w:color w:val="000000" w:themeColor="text1"/>
              </w:rPr>
              <w:t>TC_Alert_020.2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F33199">
            <w:pPr>
              <w:rPr>
                <w:rFonts w:ascii="Times New Roman" w:hAnsi="Times New Roman"/>
                <w:color w:val="000000" w:themeColor="text1"/>
                <w:lang w:eastAsia="zh-CN"/>
              </w:rPr>
            </w:pPr>
          </w:p>
        </w:tc>
      </w:tr>
      <w:tr w:rsidR="00F22F0B" w:rsidRPr="000C7FBB" w:rsidTr="00F73428">
        <w:trPr>
          <w:trHeight w:val="194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SRD-1026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5C5C38">
            <w:pPr>
              <w:rPr>
                <w:rFonts w:ascii="Times New Roman" w:hAnsi="Times New Roman"/>
                <w:color w:val="000000" w:themeColor="text1"/>
                <w:lang w:eastAsia="zh-CN"/>
              </w:rPr>
            </w:pPr>
            <w:r w:rsidRPr="000C7FBB">
              <w:rPr>
                <w:rFonts w:ascii="Times New Roman" w:hAnsi="Times New Roman"/>
                <w:color w:val="000000" w:themeColor="text1"/>
                <w:lang w:eastAsia="zh-CN"/>
              </w:rPr>
              <w:t>Cot Admin/Site Admin can enable or disable global alert subscription  per device type per event per role. Only after admin enable an Alert for a role, individual user of the role can subscribe for the alert.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D2E38" w:rsidP="00CB4121">
            <w:pPr>
              <w:rPr>
                <w:rFonts w:ascii="Times New Roman" w:hAnsi="Times New Roman"/>
                <w:color w:val="000000" w:themeColor="text1"/>
              </w:rPr>
            </w:pPr>
            <w:r w:rsidRPr="000C7FBB">
              <w:rPr>
                <w:rFonts w:ascii="Times New Roman" w:hAnsi="Times New Roman"/>
                <w:color w:val="000000" w:themeColor="text1"/>
              </w:rPr>
              <w:t>TC_Alert_001.1</w:t>
            </w:r>
          </w:p>
          <w:p w:rsidR="005D2E38" w:rsidRPr="000C7FBB" w:rsidRDefault="005D2E38" w:rsidP="00CB4121">
            <w:pPr>
              <w:rPr>
                <w:rFonts w:ascii="Times New Roman" w:hAnsi="Times New Roman"/>
                <w:color w:val="000000" w:themeColor="text1"/>
              </w:rPr>
            </w:pPr>
            <w:r w:rsidRPr="000C7FBB">
              <w:rPr>
                <w:rFonts w:ascii="Times New Roman" w:hAnsi="Times New Roman"/>
                <w:color w:val="000000" w:themeColor="text1"/>
              </w:rPr>
              <w:t>TC_Alert_001.2</w:t>
            </w:r>
          </w:p>
          <w:p w:rsidR="005D2E38" w:rsidRPr="000C7FBB" w:rsidRDefault="005D2E38" w:rsidP="00CB4121">
            <w:pPr>
              <w:rPr>
                <w:rFonts w:ascii="Times New Roman" w:hAnsi="Times New Roman"/>
                <w:color w:val="000000" w:themeColor="text1"/>
              </w:rPr>
            </w:pPr>
            <w:r w:rsidRPr="000C7FBB">
              <w:rPr>
                <w:rFonts w:ascii="Times New Roman" w:hAnsi="Times New Roman"/>
                <w:color w:val="000000" w:themeColor="text1"/>
              </w:rPr>
              <w:t>TC_Alert_002.1</w:t>
            </w:r>
          </w:p>
          <w:p w:rsidR="005D2E38" w:rsidRPr="000C7FBB" w:rsidRDefault="005D2E38" w:rsidP="00CB4121">
            <w:pPr>
              <w:rPr>
                <w:rFonts w:ascii="Times New Roman" w:hAnsi="Times New Roman"/>
                <w:color w:val="000000" w:themeColor="text1"/>
              </w:rPr>
            </w:pPr>
            <w:r w:rsidRPr="000C7FBB">
              <w:rPr>
                <w:rFonts w:ascii="Times New Roman" w:hAnsi="Times New Roman"/>
                <w:color w:val="000000" w:themeColor="text1"/>
              </w:rPr>
              <w:t>TC_Alert_002.2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F33199">
            <w:pPr>
              <w:rPr>
                <w:rFonts w:ascii="Times New Roman" w:hAnsi="Times New Roman"/>
                <w:color w:val="000000" w:themeColor="text1"/>
                <w:lang w:eastAsia="zh-CN"/>
              </w:rPr>
            </w:pPr>
          </w:p>
        </w:tc>
      </w:tr>
      <w:tr w:rsidR="00F22F0B" w:rsidRPr="000C7FBB" w:rsidTr="00F73428">
        <w:trPr>
          <w:trHeight w:val="1943"/>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SRD-1027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5C5C38">
            <w:pPr>
              <w:rPr>
                <w:rFonts w:ascii="Times New Roman" w:hAnsi="Times New Roman"/>
                <w:color w:val="000000" w:themeColor="text1"/>
                <w:lang w:eastAsia="zh-CN"/>
              </w:rPr>
            </w:pPr>
            <w:r w:rsidRPr="000C7FBB">
              <w:rPr>
                <w:rFonts w:ascii="Times New Roman" w:hAnsi="Times New Roman"/>
                <w:color w:val="000000" w:themeColor="text1"/>
                <w:lang w:eastAsia="zh-CN"/>
              </w:rPr>
              <w:t>Individual user can receive alert notification mail only after subscribe the alert for himself.</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D2E38" w:rsidP="00CB4121">
            <w:pPr>
              <w:rPr>
                <w:rFonts w:ascii="Times New Roman" w:hAnsi="Times New Roman"/>
                <w:color w:val="000000" w:themeColor="text1"/>
              </w:rPr>
            </w:pPr>
            <w:r w:rsidRPr="000C7FBB">
              <w:rPr>
                <w:rFonts w:ascii="Times New Roman" w:hAnsi="Times New Roman"/>
                <w:color w:val="000000" w:themeColor="text1"/>
              </w:rPr>
              <w:t>TC_Alert_001.3</w:t>
            </w:r>
            <w:r w:rsidRPr="000C7FBB">
              <w:rPr>
                <w:rFonts w:ascii="Times New Roman" w:hAnsi="Times New Roman"/>
                <w:color w:val="000000" w:themeColor="text1"/>
              </w:rPr>
              <w:br/>
              <w:t>TC_Alert_002.3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5C5C38" w:rsidRPr="000C7FBB" w:rsidRDefault="005C5C38" w:rsidP="00F33199">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3.1.28       Reporting</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SRD-805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D49D9">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All items in filter drop down lists shall be displayed in alphabetical order.</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D49D9">
            <w:pPr>
              <w:rPr>
                <w:rFonts w:ascii="Times New Roman" w:hAnsi="Times New Roman"/>
                <w:color w:val="000000" w:themeColor="text1"/>
                <w:lang w:eastAsia="zh-CN"/>
              </w:rPr>
            </w:pPr>
            <w:r w:rsidRPr="000C7FBB">
              <w:rPr>
                <w:rFonts w:ascii="Times New Roman" w:hAnsi="Times New Roman"/>
                <w:color w:val="000000" w:themeColor="text1"/>
              </w:rPr>
              <w:t>T</w:t>
            </w:r>
            <w:r w:rsidR="00FD49D9" w:rsidRPr="000C7FBB">
              <w:rPr>
                <w:rFonts w:ascii="Times New Roman" w:hAnsi="Times New Roman"/>
                <w:color w:val="000000" w:themeColor="text1"/>
                <w:lang w:eastAsia="zh-CN"/>
              </w:rPr>
              <w:t>C_Report_017.2</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SRD-806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E77B8C">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All filter drop down lists shall be searchable by entering at least the first 3 characters of the item name.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E77B8C">
            <w:pPr>
              <w:rPr>
                <w:rFonts w:ascii="Times New Roman" w:hAnsi="Times New Roman"/>
                <w:color w:val="000000" w:themeColor="text1"/>
                <w:lang w:eastAsia="zh-CN"/>
              </w:rPr>
            </w:pPr>
            <w:r w:rsidRPr="000C7FBB">
              <w:rPr>
                <w:rFonts w:ascii="Times New Roman" w:hAnsi="Times New Roman"/>
                <w:color w:val="000000" w:themeColor="text1"/>
              </w:rPr>
              <w:t>T</w:t>
            </w:r>
            <w:r w:rsidR="00E77B8C" w:rsidRPr="000C7FBB">
              <w:rPr>
                <w:rFonts w:ascii="Times New Roman" w:hAnsi="Times New Roman"/>
                <w:color w:val="000000" w:themeColor="text1"/>
                <w:lang w:eastAsia="zh-CN"/>
              </w:rPr>
              <w:t>C_Report_017.3</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SRD-807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645399">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All items in the filter drop down lists shall be displayed when the user types in 3 space characters.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645399">
            <w:pPr>
              <w:rPr>
                <w:rFonts w:ascii="Times New Roman" w:hAnsi="Times New Roman"/>
                <w:color w:val="000000" w:themeColor="text1"/>
                <w:lang w:eastAsia="zh-CN"/>
              </w:rPr>
            </w:pPr>
            <w:r w:rsidRPr="000C7FBB">
              <w:rPr>
                <w:rFonts w:ascii="Times New Roman" w:hAnsi="Times New Roman"/>
                <w:color w:val="000000" w:themeColor="text1"/>
              </w:rPr>
              <w:t>T</w:t>
            </w:r>
            <w:r w:rsidR="00645399" w:rsidRPr="000C7FBB">
              <w:rPr>
                <w:rFonts w:ascii="Times New Roman" w:hAnsi="Times New Roman"/>
                <w:color w:val="000000" w:themeColor="text1"/>
                <w:lang w:eastAsia="zh-CN"/>
              </w:rPr>
              <w:t>C_Report_017.3</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SRD-808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83287">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The system shall allow the user to sort a displayed report based on any column.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83287">
            <w:pPr>
              <w:rPr>
                <w:rFonts w:ascii="Times New Roman" w:hAnsi="Times New Roman"/>
                <w:color w:val="000000" w:themeColor="text1"/>
                <w:lang w:eastAsia="zh-CN"/>
              </w:rPr>
            </w:pPr>
            <w:r w:rsidRPr="000C7FBB">
              <w:rPr>
                <w:rFonts w:ascii="Times New Roman" w:hAnsi="Times New Roman"/>
                <w:color w:val="000000" w:themeColor="text1"/>
              </w:rPr>
              <w:t>T</w:t>
            </w:r>
            <w:r w:rsidR="00F83287" w:rsidRPr="000C7FBB">
              <w:rPr>
                <w:rFonts w:ascii="Times New Roman" w:hAnsi="Times New Roman"/>
                <w:color w:val="000000" w:themeColor="text1"/>
                <w:lang w:eastAsia="zh-CN"/>
              </w:rPr>
              <w:t>C_Report_017.4</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SRD-809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E1052">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The system shall provide tooltips on each entry of reports.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E1052">
            <w:pPr>
              <w:rPr>
                <w:rFonts w:ascii="Times New Roman" w:hAnsi="Times New Roman"/>
                <w:color w:val="000000" w:themeColor="text1"/>
                <w:lang w:eastAsia="zh-CN"/>
              </w:rPr>
            </w:pPr>
            <w:r w:rsidRPr="000C7FBB">
              <w:rPr>
                <w:rFonts w:ascii="Times New Roman" w:hAnsi="Times New Roman"/>
                <w:color w:val="000000" w:themeColor="text1"/>
              </w:rPr>
              <w:t>T</w:t>
            </w:r>
            <w:r w:rsidR="00AE1052" w:rsidRPr="000C7FBB">
              <w:rPr>
                <w:rFonts w:ascii="Times New Roman" w:hAnsi="Times New Roman"/>
                <w:color w:val="000000" w:themeColor="text1"/>
                <w:lang w:eastAsia="zh-CN"/>
              </w:rPr>
              <w:t>C_Report_017.5</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i/>
                <w:iCs/>
                <w:color w:val="000000" w:themeColor="text1"/>
              </w:rPr>
              <w:t>The system shall allow user to download reports as files of PDF, CSV, XLS format, or print online. The content of downloaded or printed reports shall be the same as the reports displayed on Web UI.</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BB23AE" w:rsidP="00781231">
            <w:pPr>
              <w:rPr>
                <w:rFonts w:ascii="Times New Roman" w:hAnsi="Times New Roman"/>
                <w:color w:val="000000" w:themeColor="text1"/>
                <w:lang w:eastAsia="zh-CN"/>
              </w:rPr>
            </w:pPr>
            <w:r w:rsidRPr="000C7FBB">
              <w:rPr>
                <w:rFonts w:ascii="Times New Roman" w:hAnsi="Times New Roman"/>
                <w:color w:val="000000" w:themeColor="text1"/>
              </w:rPr>
              <w:t>TC_Report_001.3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_Report_002</w:t>
            </w:r>
            <w:r w:rsidRPr="000C7FBB">
              <w:rPr>
                <w:rFonts w:ascii="Times New Roman" w:hAnsi="Times New Roman"/>
                <w:color w:val="000000" w:themeColor="text1"/>
                <w:lang w:eastAsia="zh-CN"/>
              </w:rPr>
              <w:t>.3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_Report_003</w:t>
            </w:r>
            <w:r w:rsidRPr="000C7FBB">
              <w:rPr>
                <w:rFonts w:ascii="Times New Roman" w:hAnsi="Times New Roman"/>
                <w:color w:val="000000" w:themeColor="text1"/>
                <w:lang w:eastAsia="zh-CN"/>
              </w:rPr>
              <w:t>.3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_Report_004</w:t>
            </w:r>
            <w:r w:rsidRPr="000C7FBB">
              <w:rPr>
                <w:rFonts w:ascii="Times New Roman" w:hAnsi="Times New Roman"/>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_Report_005</w:t>
            </w:r>
            <w:r w:rsidRPr="000C7FBB">
              <w:rPr>
                <w:rFonts w:ascii="Times New Roman" w:hAnsi="Times New Roman"/>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_Report_006</w:t>
            </w:r>
            <w:r w:rsidRPr="000C7FBB">
              <w:rPr>
                <w:rFonts w:ascii="Times New Roman" w:hAnsi="Times New Roman"/>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_Report_007</w:t>
            </w:r>
            <w:r w:rsidRPr="000C7FBB">
              <w:rPr>
                <w:rFonts w:ascii="Times New Roman" w:hAnsi="Times New Roman"/>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.4</w:t>
            </w:r>
          </w:p>
          <w:p w:rsidR="00F878F2" w:rsidRPr="000C7FBB" w:rsidRDefault="00BB23AE" w:rsidP="00781231">
            <w:pPr>
              <w:rPr>
                <w:rFonts w:ascii="Times New Roman" w:hAnsi="Times New Roman"/>
                <w:color w:val="000000" w:themeColor="text1"/>
                <w:lang w:eastAsia="zh-CN"/>
              </w:rPr>
            </w:pPr>
            <w:r w:rsidRPr="000C7FBB">
              <w:rPr>
                <w:rFonts w:ascii="Times New Roman" w:hAnsi="Times New Roman"/>
                <w:color w:val="000000" w:themeColor="text1"/>
              </w:rPr>
              <w:t>TC_Report_009.3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_Report_010</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_Report_011</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4</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_Report_013</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F878F2" w:rsidRPr="000C7FBB" w:rsidRDefault="004F4459" w:rsidP="00781231">
            <w:pPr>
              <w:rPr>
                <w:rFonts w:ascii="Times New Roman" w:hAnsi="Times New Roman"/>
                <w:color w:val="000000" w:themeColor="text1"/>
                <w:lang w:eastAsia="zh-CN"/>
              </w:rPr>
            </w:pPr>
            <w:r>
              <w:rPr>
                <w:rFonts w:ascii="Times New Roman" w:hAnsi="Times New Roman"/>
                <w:color w:val="000000" w:themeColor="text1"/>
              </w:rPr>
              <w:t>TC_Report_014.3</w:t>
            </w:r>
          </w:p>
          <w:p w:rsidR="00F878F2" w:rsidRPr="000C7FBB" w:rsidRDefault="00E2490D" w:rsidP="00781231">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_Report_015</w:t>
            </w:r>
            <w:r w:rsidR="008359F7">
              <w:rPr>
                <w:rFonts w:ascii="Times New Roman" w:hAnsi="Times New Roman"/>
                <w:color w:val="000000" w:themeColor="text1"/>
                <w:lang w:eastAsia="zh-CN"/>
              </w:rPr>
              <w:t>.</w:t>
            </w:r>
            <w:r w:rsidR="008359F7">
              <w:rPr>
                <w:rFonts w:ascii="Times New Roman" w:hAnsi="Times New Roman" w:hint="eastAsia"/>
                <w:color w:val="000000" w:themeColor="text1"/>
                <w:lang w:eastAsia="zh-CN"/>
              </w:rPr>
              <w:t>4</w:t>
            </w:r>
          </w:p>
          <w:p w:rsidR="00F878F2" w:rsidRPr="000C7FBB" w:rsidRDefault="008359F7" w:rsidP="00E2490D">
            <w:pPr>
              <w:rPr>
                <w:rFonts w:ascii="Times New Roman" w:hAnsi="Times New Roman"/>
                <w:color w:val="000000" w:themeColor="text1"/>
                <w:lang w:eastAsia="zh-CN"/>
              </w:rPr>
            </w:pPr>
            <w:r>
              <w:rPr>
                <w:rFonts w:ascii="Times New Roman" w:hAnsi="Times New Roman"/>
                <w:color w:val="000000" w:themeColor="text1"/>
              </w:rPr>
              <w:t>TC_Report_016.3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E2490D">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The system shall allow user to search for these filters of User name, Customer name and Device serial number with partial keyword.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E2490D">
            <w:pPr>
              <w:rPr>
                <w:rFonts w:ascii="Times New Roman" w:hAnsi="Times New Roman"/>
                <w:color w:val="000000" w:themeColor="text1"/>
                <w:lang w:eastAsia="zh-CN"/>
              </w:rPr>
            </w:pPr>
            <w:r w:rsidRPr="000C7FBB">
              <w:rPr>
                <w:rFonts w:ascii="Times New Roman" w:hAnsi="Times New Roman"/>
                <w:color w:val="000000" w:themeColor="text1"/>
              </w:rPr>
              <w:t>T</w:t>
            </w:r>
            <w:r w:rsidR="00E2490D" w:rsidRPr="000C7FBB">
              <w:rPr>
                <w:rFonts w:ascii="Times New Roman" w:hAnsi="Times New Roman"/>
                <w:color w:val="000000" w:themeColor="text1"/>
                <w:lang w:eastAsia="zh-CN"/>
              </w:rPr>
              <w:t>C_Report_017.6</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E2490D">
            <w:pPr>
              <w:pStyle w:val="ListParagraph"/>
              <w:ind w:left="0"/>
              <w:rPr>
                <w:rFonts w:ascii="Times New Roman" w:hAnsi="Times New Roman"/>
                <w:color w:val="000000" w:themeColor="text1"/>
                <w:sz w:val="20"/>
                <w:szCs w:val="20"/>
              </w:rPr>
            </w:pPr>
            <w:r w:rsidRPr="000C7FBB">
              <w:rPr>
                <w:rFonts w:ascii="Times New Roman" w:hAnsi="Times New Roman"/>
                <w:i/>
                <w:iCs/>
                <w:color w:val="000000" w:themeColor="text1"/>
                <w:sz w:val="20"/>
                <w:szCs w:val="20"/>
              </w:rPr>
              <w:t>The system shall allow user to type a date of MM/DD/YYYY format for those date type filters.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E2490D" w:rsidP="00E2490D">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w:t>
            </w:r>
            <w:r w:rsidRPr="000C7FBB">
              <w:rPr>
                <w:rFonts w:ascii="Times New Roman" w:hAnsi="Times New Roman"/>
                <w:color w:val="000000" w:themeColor="text1"/>
                <w:lang w:eastAsia="zh-CN"/>
              </w:rPr>
              <w:t>017.7</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For all reports in which Configuration Names are displayed, the system shall allow the user to select the Configuration Name to view the items within the configuration.</w:t>
            </w:r>
          </w:p>
          <w:p w:rsidR="00F878F2" w:rsidRPr="000C7FBB" w:rsidRDefault="00F878F2" w:rsidP="00BB69A3">
            <w:pPr>
              <w:rPr>
                <w:rFonts w:ascii="Times New Roman" w:hAnsi="Times New Roman"/>
                <w:color w:val="000000" w:themeColor="text1"/>
              </w:rPr>
            </w:pPr>
          </w:p>
          <w:p w:rsidR="00F878F2" w:rsidRPr="000C7FBB" w:rsidRDefault="00F878F2" w:rsidP="005D3E88">
            <w:pPr>
              <w:rPr>
                <w:rFonts w:ascii="Times New Roman" w:hAnsi="Times New Roman"/>
                <w:color w:val="000000" w:themeColor="text1"/>
              </w:rPr>
            </w:pPr>
            <w:r w:rsidRPr="000C7FBB">
              <w:rPr>
                <w:rFonts w:ascii="Times New Roman" w:hAnsi="Times New Roman"/>
                <w:color w:val="000000" w:themeColor="text1"/>
              </w:rPr>
              <w:t>NOTE: The affected reports include: Named Configuration Report, Device Current Configuration Report, Device Historical Configuration Report, and Where Used Report.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_Report_005</w:t>
            </w:r>
            <w:r w:rsidRPr="000C7FBB">
              <w:rPr>
                <w:rFonts w:ascii="Times New Roman" w:hAnsi="Times New Roman"/>
                <w:color w:val="000000" w:themeColor="text1"/>
                <w:lang w:eastAsia="zh-CN"/>
              </w:rPr>
              <w:t>.3</w:t>
            </w:r>
          </w:p>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_Report_011</w:t>
            </w:r>
            <w:r w:rsidRPr="000C7FBB">
              <w:rPr>
                <w:rFonts w:ascii="Times New Roman" w:hAnsi="Times New Roman"/>
                <w:color w:val="000000" w:themeColor="text1"/>
                <w:lang w:eastAsia="zh-CN"/>
              </w:rPr>
              <w:t>.4</w:t>
            </w:r>
          </w:p>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_Report_014</w:t>
            </w:r>
            <w:r w:rsidRPr="000C7FBB">
              <w:rPr>
                <w:rFonts w:ascii="Times New Roman" w:hAnsi="Times New Roman"/>
                <w:color w:val="000000" w:themeColor="text1"/>
                <w:lang w:eastAsia="zh-CN"/>
              </w:rPr>
              <w:t>.4</w:t>
            </w:r>
          </w:p>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_Report_006</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SRD-639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control access to reports based on roles, permissions, CoT, and user type.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_Report_018</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Software Update Report: The system shall provide a report listing all software update service events. </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4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who performing the update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the date range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the date range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Upgrade Status, software update result status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Country </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the date range</w:t>
            </w:r>
          </w:p>
          <w:p w:rsidR="00F878F2" w:rsidRPr="000C7FBB" w:rsidRDefault="00F878F2" w:rsidP="00BB69A3">
            <w:pPr>
              <w:pStyle w:val="ListParagraph"/>
              <w:numPr>
                <w:ilvl w:val="0"/>
                <w:numId w:val="4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the date range</w:t>
            </w:r>
          </w:p>
          <w:p w:rsidR="00F878F2" w:rsidRPr="000C7FBB" w:rsidRDefault="00F878F2" w:rsidP="00BB69A3">
            <w:pPr>
              <w:pStyle w:val="ListParagraph"/>
              <w:numPr>
                <w:ilvl w:val="0"/>
                <w:numId w:val="5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Upgrade Status, software update result status</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Update status (Pass/Fail/Download Only)</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of Attempts, number of attempts</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Previous Software Version</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Current Software Version</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and Time of Software Update</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performing the update</w:t>
            </w:r>
          </w:p>
          <w:p w:rsidR="00F878F2" w:rsidRPr="000C7FBB" w:rsidRDefault="00F878F2" w:rsidP="00BB69A3">
            <w:pPr>
              <w:pStyle w:val="ListParagraph"/>
              <w:numPr>
                <w:ilvl w:val="0"/>
                <w:numId w:val="4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reported software version should be the version number of the package only. The report should not contain version numbers of individual software items within the package.</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_Report_001</w:t>
            </w:r>
            <w:r w:rsidRPr="000C7FBB">
              <w:rPr>
                <w:rFonts w:ascii="Times New Roman" w:hAnsi="Times New Roman"/>
                <w:color w:val="000000" w:themeColor="text1"/>
                <w:lang w:eastAsia="zh-CN"/>
              </w:rPr>
              <w:t>.1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_Report_001</w:t>
            </w:r>
            <w:r w:rsidRPr="000C7FBB">
              <w:rPr>
                <w:rFonts w:ascii="Times New Roman" w:hAnsi="Times New Roman"/>
                <w:color w:val="000000" w:themeColor="text1"/>
                <w:lang w:eastAsia="zh-CN"/>
              </w:rPr>
              <w:t>.2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_Report_001</w:t>
            </w:r>
            <w:r w:rsidRPr="000C7FBB">
              <w:rPr>
                <w:rFonts w:ascii="Times New Roman" w:hAnsi="Times New Roman"/>
                <w:color w:val="000000" w:themeColor="text1"/>
                <w:lang w:eastAsia="zh-CN"/>
              </w:rPr>
              <w:t>.4</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_Report_001</w:t>
            </w:r>
            <w:r w:rsidRPr="000C7FBB">
              <w:rPr>
                <w:rFonts w:ascii="Times New Roman" w:hAnsi="Times New Roman"/>
                <w:color w:val="000000" w:themeColor="text1"/>
                <w:lang w:eastAsia="zh-CN"/>
              </w:rPr>
              <w:t>.5</w:t>
            </w:r>
          </w:p>
          <w:p w:rsidR="005D3E88" w:rsidRPr="000C7FBB" w:rsidRDefault="005D3E88"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Software Audit Report: The system shall provide an entry for both Software Audit by Device Type Report and Software Audit by CoT Report.</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Search Type, with options: Software Audit by Device Type Report(default search type) and Software Audit by CoT Report</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_Report_002</w:t>
            </w:r>
            <w:r w:rsidRPr="000C7FBB">
              <w:rPr>
                <w:rFonts w:ascii="Times New Roman" w:hAnsi="Times New Roman"/>
                <w:color w:val="000000" w:themeColor="text1"/>
                <w:lang w:eastAsia="zh-CN"/>
              </w:rPr>
              <w:t>.1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_Report_002</w:t>
            </w:r>
            <w:r w:rsidRPr="000C7FBB">
              <w:rPr>
                <w:rFonts w:ascii="Times New Roman" w:hAnsi="Times New Roman"/>
                <w:color w:val="000000" w:themeColor="text1"/>
                <w:lang w:eastAsia="zh-CN"/>
              </w:rPr>
              <w:t>.2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_Report_002</w:t>
            </w:r>
            <w:r w:rsidRPr="000C7FBB">
              <w:rPr>
                <w:rFonts w:ascii="Times New Roman" w:hAnsi="Times New Roman"/>
                <w:color w:val="000000" w:themeColor="text1"/>
                <w:lang w:eastAsia="zh-CN"/>
              </w:rPr>
              <w:t>.3</w:t>
            </w:r>
          </w:p>
          <w:p w:rsidR="005D3E88" w:rsidRPr="000C7FBB" w:rsidRDefault="005D3E88" w:rsidP="00BB69A3">
            <w:pPr>
              <w:rPr>
                <w:rFonts w:ascii="Times New Roman" w:hAnsi="Times New Roman"/>
                <w:color w:val="000000" w:themeColor="text1"/>
                <w:lang w:eastAsia="zh-CN"/>
              </w:rPr>
            </w:pP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3.3</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SRD-533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Software Audit by Device Type Report: The system shall provide a report that shows the number of devices of a specified device type at each software version by customer by Country.</w:t>
            </w:r>
            <w:r w:rsidRPr="000C7FBB">
              <w:rPr>
                <w:rFonts w:ascii="Times New Roman" w:hAnsi="Times New Roman"/>
                <w:color w:val="000000" w:themeColor="text1"/>
              </w:rPr>
              <w:br/>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Mandatory search filters: </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Search Type with option setting as “Software Audit by Device Type Report”</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Total # of Devices, Total number of devices in the world of this 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This body of the report shall display the following fields:</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Version</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of Devices, Number of devices of the specified device type at the reported software version for the reported customer</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Country, Number of devices of the specified device type at the reported software version for the reported customer as a percentage of total number of devices of the specified device type at the reported software version in the entire country</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Overall, Number of devices of this device type at the reported software version for the reported customer as a percentage of total number of devices of the  specified device type at the reported software version in all countries</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reported software version should be the version number of the software package only. The report should not contain version numbers of individual software items within the package.</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br/>
              <w:t>Note: Refer to Gateway 1513 for example of report layout.</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Refer to GW-3043 and 3044.</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_Report_002</w:t>
            </w:r>
            <w:r w:rsidRPr="000C7FBB">
              <w:rPr>
                <w:rFonts w:ascii="Times New Roman" w:hAnsi="Times New Roman"/>
                <w:color w:val="000000" w:themeColor="text1"/>
                <w:lang w:eastAsia="zh-CN"/>
              </w:rPr>
              <w:t>.1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_Report_002</w:t>
            </w:r>
            <w:r w:rsidRPr="000C7FBB">
              <w:rPr>
                <w:rFonts w:ascii="Times New Roman" w:hAnsi="Times New Roman"/>
                <w:color w:val="000000" w:themeColor="text1"/>
                <w:lang w:eastAsia="zh-CN"/>
              </w:rPr>
              <w:t>.2</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_Report_002</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SRD-534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Software Audit by CoT Report: The system shall provide a report that shows the number of devices at each reported software version by customer for all device</w:t>
            </w:r>
            <w:r w:rsidRPr="000C7FBB">
              <w:rPr>
                <w:rFonts w:ascii="Times New Roman" w:hAnsi="Times New Roman"/>
                <w:color w:val="000000" w:themeColor="text1"/>
                <w:lang w:eastAsia="zh-CN"/>
              </w:rPr>
              <w:t xml:space="preserve"> </w:t>
            </w:r>
            <w:r w:rsidRPr="000C7FBB">
              <w:rPr>
                <w:rFonts w:ascii="Times New Roman" w:hAnsi="Times New Roman"/>
                <w:color w:val="000000" w:themeColor="text1"/>
              </w:rPr>
              <w:t>types in the selected CoT.</w:t>
            </w:r>
            <w:r w:rsidRPr="000C7FBB">
              <w:rPr>
                <w:rFonts w:ascii="Times New Roman" w:hAnsi="Times New Roman"/>
                <w:color w:val="000000" w:themeColor="text1"/>
              </w:rPr>
              <w:br/>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Search Type with option setting as “Software Audit by CoT Report”</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Optional search filters: </w:t>
            </w:r>
          </w:p>
          <w:p w:rsidR="00F878F2" w:rsidRPr="000C7FBB" w:rsidRDefault="00F878F2" w:rsidP="00BB69A3">
            <w:pPr>
              <w:pStyle w:val="ListParagraph"/>
              <w:numPr>
                <w:ilvl w:val="0"/>
                <w:numId w:val="5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Total # of Devices, Total number of devices in the world of all device types within the selected CoT</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This body of the report shall display the following fields:</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Version</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of Devices, Number of devices of a reported device type at the reported software version for the reported customer</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Device Type, Number of devices of a reported device type at the reported software version for the reported customer as a percentage of total number of devices of the reported device type at the reported software version in the entire country</w:t>
            </w:r>
          </w:p>
          <w:p w:rsidR="00F878F2" w:rsidRPr="000C7FBB" w:rsidRDefault="00F878F2" w:rsidP="00BB69A3">
            <w:pPr>
              <w:pStyle w:val="ListParagraph"/>
              <w:numPr>
                <w:ilvl w:val="0"/>
                <w:numId w:val="5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Overall, Number of devices of a reported device type at the reported software version for the reported customer as a percentage of total number of devices of the reported device type at the reported software version in the world.</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reported software version should be the version number of the software package only. The report should not contain version numbers of individual software items within the package.</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br/>
              <w:t>Note: Refer to Gateway 1513 for example of report layout.</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3.2</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3.3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rPr>
              <w:t>SRD-570 (GW_RSS_RQ_55)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Software Versions Report: The system shall generate and display SW Versions by serial number Report.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This report is about current software version of the device, not its history</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package name and version (only packages belonging to the selected device type should be listed in the drop down. And the filter shall be partially searchable. )</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Start Date, the starting date of the date range for Last date docked</w:t>
            </w:r>
          </w:p>
          <w:p w:rsidR="00F878F2" w:rsidRPr="000C7FBB" w:rsidRDefault="00F878F2" w:rsidP="00BB69A3">
            <w:pPr>
              <w:pStyle w:val="ListParagraph"/>
              <w:numPr>
                <w:ilvl w:val="0"/>
                <w:numId w:val="5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the ending date of the date range for Last date docked</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package name and version</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Last date docked</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This body of the report shall display the following fields:</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Country </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Address</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Software package name and version </w:t>
            </w:r>
          </w:p>
          <w:p w:rsidR="00F878F2" w:rsidRPr="000C7FBB" w:rsidRDefault="00F878F2" w:rsidP="00BB69A3">
            <w:pPr>
              <w:pStyle w:val="ListParagraph"/>
              <w:numPr>
                <w:ilvl w:val="0"/>
                <w:numId w:val="5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Last date docked</w:t>
            </w:r>
          </w:p>
          <w:p w:rsidR="00F878F2" w:rsidRPr="000C7FBB" w:rsidRDefault="00F878F2" w:rsidP="00BB69A3">
            <w:pPr>
              <w:ind w:firstLine="360"/>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reported software version should be the version number of the software package only. The report should not contain version numbers of individual software items in the package.</w:t>
            </w:r>
          </w:p>
          <w:p w:rsidR="00F878F2" w:rsidRPr="000C7FBB" w:rsidRDefault="00F878F2" w:rsidP="00BB69A3">
            <w:pPr>
              <w:ind w:firstLine="360"/>
              <w:rPr>
                <w:rFonts w:ascii="Times New Roman" w:hAnsi="Times New Roman"/>
                <w:color w:val="000000" w:themeColor="text1"/>
              </w:rPr>
            </w:pPr>
            <w:r w:rsidRPr="000C7FBB">
              <w:rPr>
                <w:rFonts w:ascii="Times New Roman" w:hAnsi="Times New Roman"/>
                <w:color w:val="000000" w:themeColor="text1"/>
              </w:rPr>
              <w:t>Refer to GW-3041.</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4.2</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4.3</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4.4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SRD-571 (GW_RSS_RQ_142)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Device Historical Configuration Report: The system shall generate and display report of device historical configuration information.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This report provides historical device configuration information data for a device serial number.</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bookmarkStart w:id="32" w:name="OLE_LINK3"/>
            <w:bookmarkStart w:id="33" w:name="OLE_LINK4"/>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Optional search filters: </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Current Customer Name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Last date that device was docked</w:t>
            </w:r>
          </w:p>
          <w:bookmarkEnd w:id="32"/>
          <w:bookmarkEnd w:id="33"/>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DB582C">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Hardware Items : it can be expanded and show all sub-components</w:t>
            </w:r>
          </w:p>
          <w:p w:rsidR="00F878F2" w:rsidRPr="000C7FBB" w:rsidRDefault="00F878F2" w:rsidP="00DB582C">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Software Items : it can be expanded and show all sub-components</w:t>
            </w:r>
          </w:p>
          <w:p w:rsidR="00F878F2" w:rsidRPr="000C7FBB" w:rsidRDefault="00F878F2" w:rsidP="00DB582C">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Features Items: it can be expanded and show all sub-components</w:t>
            </w:r>
          </w:p>
          <w:p w:rsidR="00F878F2" w:rsidRPr="000C7FBB" w:rsidRDefault="00F878F2" w:rsidP="00DB582C">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 Code, Country code in which configuration was reported</w:t>
            </w:r>
          </w:p>
          <w:p w:rsidR="00F878F2" w:rsidRPr="000C7FBB" w:rsidRDefault="00F878F2" w:rsidP="00DB582C">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configuration reported</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8B354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_Report_005</w:t>
            </w:r>
            <w:r w:rsidRPr="000C7FBB">
              <w:rPr>
                <w:rFonts w:ascii="Times New Roman" w:hAnsi="Times New Roman"/>
                <w:color w:val="000000" w:themeColor="text1"/>
                <w:lang w:eastAsia="zh-CN"/>
              </w:rPr>
              <w:t>.1</w:t>
            </w:r>
          </w:p>
          <w:p w:rsidR="005D3E88" w:rsidRPr="000C7FBB" w:rsidRDefault="005D3E88" w:rsidP="008B354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_Report_005</w:t>
            </w:r>
            <w:r w:rsidRPr="000C7FBB">
              <w:rPr>
                <w:rFonts w:ascii="Times New Roman" w:hAnsi="Times New Roman"/>
                <w:color w:val="000000" w:themeColor="text1"/>
                <w:lang w:eastAsia="zh-CN"/>
              </w:rPr>
              <w:t>.2</w:t>
            </w:r>
          </w:p>
          <w:p w:rsidR="005D3E88" w:rsidRPr="000C7FBB" w:rsidRDefault="005D3E88" w:rsidP="008B354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_Report_005</w:t>
            </w:r>
            <w:r w:rsidRPr="000C7FBB">
              <w:rPr>
                <w:rFonts w:ascii="Times New Roman" w:hAnsi="Times New Roman"/>
                <w:color w:val="000000" w:themeColor="text1"/>
                <w:lang w:eastAsia="zh-CN"/>
              </w:rPr>
              <w:t>.3</w:t>
            </w:r>
          </w:p>
          <w:p w:rsidR="005D3E88" w:rsidRPr="000C7FBB" w:rsidRDefault="005D3E88" w:rsidP="008B354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_Report_005</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33199">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SRD-660 (GW_RSS_RQ_61) (HIGH)</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Named Configurations Report: The system shall generate a report of all named configurations by device type.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5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this report shall include the following fields:</w:t>
            </w:r>
          </w:p>
          <w:p w:rsidR="00F878F2" w:rsidRPr="000C7FBB" w:rsidRDefault="00F878F2" w:rsidP="00BB69A3">
            <w:pPr>
              <w:pStyle w:val="ListParagraph"/>
              <w:numPr>
                <w:ilvl w:val="0"/>
                <w:numId w:val="3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Configuration Type (System, Hardware, Software, Feature)</w:t>
            </w:r>
          </w:p>
          <w:p w:rsidR="00F878F2" w:rsidRPr="000C7FBB" w:rsidRDefault="00F878F2" w:rsidP="00BB69A3">
            <w:pPr>
              <w:pStyle w:val="ListParagraph"/>
              <w:numPr>
                <w:ilvl w:val="0"/>
                <w:numId w:val="3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Configuration Name</w:t>
            </w:r>
          </w:p>
          <w:p w:rsidR="00F878F2" w:rsidRPr="000C7FBB" w:rsidRDefault="00F878F2" w:rsidP="00BB69A3">
            <w:pPr>
              <w:pStyle w:val="ListParagraph"/>
              <w:numPr>
                <w:ilvl w:val="0"/>
                <w:numId w:val="3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Warning Configuration Type (None, Incompatible Software, Incompatible Hardware, etc.)</w:t>
            </w:r>
          </w:p>
          <w:p w:rsidR="00F878F2" w:rsidRPr="000C7FBB" w:rsidRDefault="00F878F2" w:rsidP="00BB69A3">
            <w:pPr>
              <w:pStyle w:val="ListParagraph"/>
              <w:numPr>
                <w:ilvl w:val="0"/>
                <w:numId w:val="3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Hardware, software, or feature items in the configuration to include name, version, part number</w:t>
            </w:r>
          </w:p>
          <w:p w:rsidR="00F878F2" w:rsidRPr="000C7FBB" w:rsidRDefault="00F878F2" w:rsidP="00BB69A3">
            <w:pPr>
              <w:pStyle w:val="ListParagraph"/>
              <w:numPr>
                <w:ilvl w:val="0"/>
                <w:numId w:val="3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Configuration Status (Limited Release, In Production, Archived)</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33199">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Named Configurations Report: The system shall export the Named Configurations Report as a file and not display the report on the Web UI.</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6.4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SRD-664  (HIGH) (Must Have)</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Device Country Change Report: The system shall generate and display a Device Country Change Report.</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This report shows the history of all changes made to a device’s country setting.</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5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5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User Name, User who changed the device country assignment </w:t>
            </w:r>
          </w:p>
          <w:p w:rsidR="00F878F2" w:rsidRPr="000C7FBB" w:rsidRDefault="00F878F2" w:rsidP="00BB69A3">
            <w:pPr>
              <w:pStyle w:val="ListParagraph"/>
              <w:numPr>
                <w:ilvl w:val="0"/>
                <w:numId w:val="5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5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 who changed the device country assignment</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 id of user who changed the country code</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country code was changed</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Previous country  (i.e. “changed from” country), shall display full county name and ISO country code</w:t>
            </w:r>
          </w:p>
          <w:p w:rsidR="00F878F2" w:rsidRPr="000C7FBB" w:rsidRDefault="00F878F2" w:rsidP="00BB69A3">
            <w:pPr>
              <w:pStyle w:val="ListParagraph"/>
              <w:numPr>
                <w:ilvl w:val="0"/>
                <w:numId w:val="4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Current country  (i.e. “changed to” country) shall display full county name and ISO country code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full name of the country should be displayed and not just the country code.</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7.1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7.2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7.3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7.4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33199">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SRD-640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Reports shall be organized by categories. Viewing of one or more report categories shall be assigned to each role and user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Report categories are:</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w:t>
            </w:r>
            <w:r w:rsidRPr="000C7FBB">
              <w:rPr>
                <w:rFonts w:ascii="Times New Roman" w:hAnsi="Times New Roman"/>
                <w:color w:val="000000" w:themeColor="text1"/>
              </w:rPr>
              <w:tab/>
              <w:t>Administrative Report Category</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Currently contains Audit Report, Training Report, User Activity Report</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b.</w:t>
            </w:r>
            <w:r w:rsidRPr="000C7FBB">
              <w:rPr>
                <w:rFonts w:ascii="Times New Roman" w:hAnsi="Times New Roman"/>
                <w:color w:val="000000" w:themeColor="text1"/>
              </w:rPr>
              <w:tab/>
              <w:t>Alert Report Category</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b/>
            </w:r>
            <w:r w:rsidRPr="000C7FBB">
              <w:rPr>
                <w:rFonts w:ascii="Times New Roman" w:hAnsi="Times New Roman"/>
                <w:color w:val="000000" w:themeColor="text1"/>
              </w:rPr>
              <w:tab/>
              <w:t>NOTE: Currently contains, Component Discrepancy Report</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w:t>
            </w:r>
            <w:r w:rsidRPr="000C7FBB">
              <w:rPr>
                <w:rFonts w:ascii="Times New Roman" w:hAnsi="Times New Roman"/>
                <w:color w:val="000000" w:themeColor="text1"/>
              </w:rPr>
              <w:tab/>
              <w:t xml:space="preserve">Currently contains Device Configuration Report, Service Records Report, Software Versions Report, Device Historical Information Report, Software Audit Report, Device Country Change Report, Named Configuration Report, Software Update Report, Device Feature Entitlement Report, Clone Report, Configuration Where used Report.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D3E88"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_Report_017</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SRD-1000 (CRITICAL)</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Audit Trail Report: The system shall provide a report of all activities performed on the system for a specific CoT.</w:t>
            </w:r>
            <w:r w:rsidRPr="000C7FBB">
              <w:rPr>
                <w:rFonts w:ascii="Times New Roman" w:hAnsi="Times New Roman"/>
                <w:color w:val="000000" w:themeColor="text1"/>
              </w:rPr>
              <w:br/>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7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7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User’s name</w:t>
            </w:r>
          </w:p>
          <w:p w:rsidR="00F878F2" w:rsidRPr="000C7FBB" w:rsidRDefault="00F878F2" w:rsidP="00BB69A3">
            <w:pPr>
              <w:pStyle w:val="ListParagraph"/>
              <w:numPr>
                <w:ilvl w:val="0"/>
                <w:numId w:val="7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Email Address, User’s email address</w:t>
            </w:r>
          </w:p>
          <w:p w:rsidR="00F878F2" w:rsidRPr="000C7FBB" w:rsidRDefault="00F878F2" w:rsidP="00BB69A3">
            <w:pPr>
              <w:pStyle w:val="ListParagraph"/>
              <w:numPr>
                <w:ilvl w:val="0"/>
                <w:numId w:val="7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7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Activity TypeFrom Date, starting date of Date range</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Email Address, User’s email address</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6"/>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Activity Type</w:t>
            </w:r>
          </w:p>
          <w:p w:rsidR="00F878F2" w:rsidRPr="000C7FBB" w:rsidRDefault="00F878F2" w:rsidP="00BB69A3">
            <w:pPr>
              <w:pStyle w:val="ListParagraph"/>
              <w:numPr>
                <w:ilvl w:val="0"/>
                <w:numId w:val="5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7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User Name </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76"/>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Activity, User performing the activity</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Host Name, IP address from the computer where activity was performed</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 Device type on which activity was performed (where appropriate)</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 Device serial number on which the activity was performed (where appropriate)</w:t>
            </w:r>
          </w:p>
          <w:p w:rsidR="00F878F2" w:rsidRPr="000C7FBB" w:rsidRDefault="00F878F2" w:rsidP="00BB69A3">
            <w:pPr>
              <w:pStyle w:val="ListParagraph"/>
              <w:numPr>
                <w:ilvl w:val="0"/>
                <w:numId w:val="7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&amp; Time, Date and time at which activity was performed</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8.1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8.2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8.3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8.4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SRD-726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Training Report: The system shall generate a report of all user training performed as a pre-requisite for granting software update permission to a user.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Trainer, Trainer’s user id</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Trainee, Trainee’ user id</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0"/>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Status, status of training</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6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Trainer, Trainer’s user id </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Trainee, Trainee’ user id</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1"/>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Status, Status of training</w:t>
            </w:r>
            <w:r w:rsidRPr="000C7FBB">
              <w:rPr>
                <w:rFonts w:ascii="Times New Roman" w:hAnsi="Times New Roman"/>
                <w:strike/>
                <w:color w:val="000000" w:themeColor="text1"/>
                <w:sz w:val="20"/>
                <w:szCs w:val="20"/>
              </w:rPr>
              <w:t xml:space="preserve"> </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6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BB69A3">
            <w:pPr>
              <w:pStyle w:val="ListParagraph"/>
              <w:numPr>
                <w:ilvl w:val="0"/>
                <w:numId w:val="5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5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 who was trained</w:t>
            </w:r>
          </w:p>
          <w:p w:rsidR="00F878F2" w:rsidRPr="000C7FBB" w:rsidRDefault="00F878F2" w:rsidP="00BB69A3">
            <w:pPr>
              <w:pStyle w:val="ListParagraph"/>
              <w:numPr>
                <w:ilvl w:val="0"/>
                <w:numId w:val="5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of Training, Date training was recorded</w:t>
            </w:r>
          </w:p>
          <w:p w:rsidR="00F878F2" w:rsidRPr="000C7FBB" w:rsidRDefault="00F878F2" w:rsidP="00BB69A3">
            <w:pPr>
              <w:pStyle w:val="ListParagraph"/>
              <w:numPr>
                <w:ilvl w:val="0"/>
                <w:numId w:val="5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 who performed the training</w:t>
            </w:r>
          </w:p>
          <w:p w:rsidR="00F878F2" w:rsidRPr="000C7FBB" w:rsidRDefault="00F878F2" w:rsidP="00BB69A3">
            <w:pPr>
              <w:pStyle w:val="ListParagraph"/>
              <w:numPr>
                <w:ilvl w:val="0"/>
                <w:numId w:val="5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Status, status of training</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9.1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9.2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w:t>
            </w:r>
            <w:r w:rsidRPr="000C7FBB">
              <w:rPr>
                <w:rFonts w:ascii="Times New Roman" w:hAnsi="Times New Roman"/>
                <w:color w:val="000000" w:themeColor="text1"/>
                <w:lang w:eastAsia="zh-CN"/>
              </w:rPr>
              <w:t>9.4</w:t>
            </w:r>
          </w:p>
          <w:p w:rsidR="00F878F2" w:rsidRPr="000C7FBB" w:rsidRDefault="00BB23AE" w:rsidP="005D3E88">
            <w:pPr>
              <w:rPr>
                <w:rFonts w:ascii="Times New Roman" w:hAnsi="Times New Roman"/>
                <w:color w:val="000000" w:themeColor="text1"/>
                <w:lang w:eastAsia="zh-CN"/>
              </w:rPr>
            </w:pPr>
            <w:r w:rsidRPr="000C7FBB">
              <w:rPr>
                <w:rFonts w:ascii="Times New Roman" w:hAnsi="Times New Roman"/>
                <w:color w:val="000000" w:themeColor="text1"/>
              </w:rPr>
              <w:t>TC_Report_009.3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SRD-1001 </w:t>
            </w:r>
          </w:p>
          <w:p w:rsidR="00F878F2" w:rsidRPr="000C7FBB" w:rsidRDefault="00F878F2" w:rsidP="00BB69A3">
            <w:pPr>
              <w:rPr>
                <w:rFonts w:ascii="Times New Roman" w:hAnsi="Times New Roman"/>
                <w:color w:val="000000" w:themeColor="text1"/>
                <w:lang w:eastAsia="zh-CN"/>
              </w:rPr>
            </w:pPr>
          </w:p>
          <w:p w:rsidR="00F878F2" w:rsidRPr="000C7FBB" w:rsidRDefault="00F878F2"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Component Discrepancy Report: The system shall generate a report of all devices which reported a different hardware, software, or feature component than what was expected by the system.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6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6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63"/>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6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6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6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Component Name</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Component type (hardware, software, feature)</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Expected Part Number </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Actual Part Number</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Expected Version</w:t>
            </w:r>
          </w:p>
          <w:p w:rsidR="00F878F2" w:rsidRPr="000C7FBB" w:rsidRDefault="00F878F2" w:rsidP="00BB69A3">
            <w:pPr>
              <w:pStyle w:val="ListParagraph"/>
              <w:numPr>
                <w:ilvl w:val="0"/>
                <w:numId w:val="6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Actual Version</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2D3B27">
              <w:rPr>
                <w:rFonts w:ascii="Times New Roman" w:hAnsi="Times New Roman"/>
                <w:color w:val="000000" w:themeColor="text1"/>
                <w:lang w:eastAsia="zh-CN"/>
              </w:rPr>
              <w:t>10.</w:t>
            </w:r>
            <w:r w:rsidR="002D3B27">
              <w:rPr>
                <w:rFonts w:ascii="Times New Roman" w:hAnsi="Times New Roman" w:hint="eastAsia"/>
                <w:color w:val="000000" w:themeColor="text1"/>
                <w:lang w:eastAsia="zh-CN"/>
              </w:rPr>
              <w:t>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w:t>
            </w:r>
            <w:r w:rsidR="002D3B27">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Component Discrepancy Report: The Component Discrepancy Report shall list only discrepancies that were created outside of the use of this system</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For example, using this system to update software should not result in a discrepancy reported for the changed software item.</w:t>
            </w:r>
          </w:p>
          <w:p w:rsidR="00F878F2" w:rsidRPr="000C7FBB" w:rsidRDefault="00F878F2" w:rsidP="00DB582C">
            <w:pPr>
              <w:pStyle w:val="ListParagraph"/>
              <w:spacing w:after="0" w:line="240" w:lineRule="auto"/>
              <w:contextualSpacing w:val="0"/>
              <w:rPr>
                <w:rFonts w:ascii="Times New Roman" w:hAnsi="Times New Roman"/>
                <w:color w:val="000000" w:themeColor="text1"/>
                <w:sz w:val="20"/>
                <w:szCs w:val="20"/>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2D3B27">
              <w:rPr>
                <w:rFonts w:ascii="Times New Roman" w:hAnsi="Times New Roman"/>
                <w:color w:val="000000" w:themeColor="text1"/>
                <w:lang w:eastAsia="zh-CN"/>
              </w:rPr>
              <w:t>10.</w:t>
            </w:r>
            <w:r w:rsidR="002D3B27">
              <w:rPr>
                <w:rFonts w:ascii="Times New Roman" w:hAnsi="Times New Roman" w:hint="eastAsia"/>
                <w:color w:val="000000" w:themeColor="text1"/>
                <w:lang w:eastAsia="zh-CN"/>
              </w:rPr>
              <w:t>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10.</w:t>
            </w:r>
            <w:r w:rsidR="002D3B27">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SRD-728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Device Current Configuration Report: The system shall generate a report of the current configuration of all devices of a specific device type. </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6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Hardware Items </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Software Items </w:t>
            </w:r>
          </w:p>
          <w:p w:rsidR="00F878F2" w:rsidRPr="000C7FBB" w:rsidRDefault="00F878F2" w:rsidP="00BB69A3">
            <w:pPr>
              <w:pStyle w:val="ListParagraph"/>
              <w:numPr>
                <w:ilvl w:val="0"/>
                <w:numId w:val="66"/>
              </w:numPr>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Feature Items </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6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66"/>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this report shall include the following fields:</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Hardware Items </w:t>
            </w:r>
            <w:r w:rsidRPr="000C7FBB">
              <w:rPr>
                <w:rFonts w:ascii="Times New Roman" w:hAnsi="Times New Roman"/>
                <w:color w:val="000000" w:themeColor="text1"/>
                <w:sz w:val="20"/>
                <w:szCs w:val="20"/>
                <w:lang w:eastAsia="zh-CN"/>
              </w:rPr>
              <w:t>: it can be expanded and show all sub-components</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Software Items </w:t>
            </w:r>
            <w:r w:rsidRPr="000C7FBB">
              <w:rPr>
                <w:rFonts w:ascii="Times New Roman" w:hAnsi="Times New Roman"/>
                <w:color w:val="000000" w:themeColor="text1"/>
                <w:sz w:val="20"/>
                <w:szCs w:val="20"/>
                <w:lang w:eastAsia="zh-CN"/>
              </w:rPr>
              <w:t>: it can be expanded and show all sub-components</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Features Items </w:t>
            </w:r>
            <w:r w:rsidRPr="000C7FBB">
              <w:rPr>
                <w:rFonts w:ascii="Times New Roman" w:hAnsi="Times New Roman"/>
                <w:color w:val="000000" w:themeColor="text1"/>
                <w:sz w:val="20"/>
                <w:szCs w:val="20"/>
                <w:lang w:eastAsia="zh-CN"/>
              </w:rPr>
              <w:t>: it can be expanded and show all sub-components</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Country Code </w:t>
            </w:r>
          </w:p>
          <w:p w:rsidR="00F878F2" w:rsidRPr="000C7FBB" w:rsidRDefault="00F878F2" w:rsidP="00BB69A3">
            <w:pPr>
              <w:pStyle w:val="ListParagraph"/>
              <w:numPr>
                <w:ilvl w:val="0"/>
                <w:numId w:val="6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Date configuration reported</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11.1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11.2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11.</w:t>
            </w:r>
            <w:r w:rsidR="004F4459">
              <w:rPr>
                <w:rFonts w:ascii="Times New Roman" w:hAnsi="Times New Roman" w:hint="eastAsia"/>
                <w:color w:val="000000" w:themeColor="text1"/>
                <w:lang w:eastAsia="zh-CN"/>
              </w:rPr>
              <w:t>3</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11.</w:t>
            </w:r>
            <w:r w:rsidR="004F4459">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Service Records Report: The system shall generate a report of all service events performed to devices.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Service Type, Service event type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8"/>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Service Type, Service event type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Country</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8"/>
              </w:numPr>
              <w:spacing w:after="0" w:line="240" w:lineRule="auto"/>
              <w:contextualSpacing w:val="0"/>
              <w:rPr>
                <w:rFonts w:ascii="Times New Roman" w:hAnsi="Times New Roman"/>
                <w:strike/>
                <w:color w:val="000000" w:themeColor="text1"/>
                <w:sz w:val="20"/>
                <w:szCs w:val="20"/>
              </w:rPr>
            </w:pPr>
            <w:r w:rsidRPr="000C7FBB">
              <w:rPr>
                <w:rFonts w:ascii="Times New Roman" w:hAnsi="Times New Roman"/>
                <w:color w:val="000000" w:themeColor="text1"/>
                <w:sz w:val="20"/>
                <w:szCs w:val="20"/>
              </w:rPr>
              <w:t xml:space="preserve">Device Serial Number </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From Date, starting date of Date range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End Date, end date of Date range</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content of this report shall display the following fields:</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Customer Name</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User Name, User who performed the service event</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Date &amp; Time, Date and time service event performed</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Service Type, Service event type</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Data</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Previous</w:t>
            </w:r>
          </w:p>
          <w:p w:rsidR="00F878F2" w:rsidRPr="000C7FBB" w:rsidRDefault="00F878F2" w:rsidP="00BB69A3">
            <w:pPr>
              <w:pStyle w:val="ListParagraph"/>
              <w:numPr>
                <w:ilvl w:val="0"/>
                <w:numId w:val="67"/>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Current</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12.1</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12.2</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12.4</w:t>
            </w:r>
          </w:p>
          <w:p w:rsidR="00F878F2"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12.5</w:t>
            </w:r>
          </w:p>
          <w:p w:rsidR="005D3E88" w:rsidRPr="000C7FBB" w:rsidRDefault="005D3E88" w:rsidP="005D3E88">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FF1C7B">
            <w:pPr>
              <w:rPr>
                <w:rFonts w:ascii="Times New Roman" w:hAnsi="Times New Roman"/>
                <w:color w:val="000000" w:themeColor="text1"/>
              </w:rPr>
            </w:pPr>
            <w:r w:rsidRPr="000C7FBB">
              <w:rPr>
                <w:rFonts w:ascii="Times New Roman" w:hAnsi="Times New Roman"/>
                <w:color w:val="000000" w:themeColor="text1"/>
              </w:rPr>
              <w:t>Service Records Report: The service event types listed in the Service Records Report shall be limited to the service event types defined in SRD-170.</w:t>
            </w:r>
            <w:r w:rsidRPr="000C7FBB">
              <w:rPr>
                <w:rFonts w:ascii="Times New Roman" w:hAnsi="Times New Roman"/>
                <w:b/>
                <w:color w:val="000000" w:themeColor="text1"/>
              </w:rPr>
              <w:t xml:space="preserve">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12.1</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12.2</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12.4</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12.5</w:t>
            </w:r>
          </w:p>
          <w:p w:rsidR="00F878F2"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SRD-819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Service Records Report: The Service Records Report shall contain the following fields which are customized based on the service event type:</w:t>
            </w:r>
          </w:p>
          <w:p w:rsidR="00F878F2" w:rsidRPr="000C7FBB" w:rsidRDefault="00F878F2" w:rsidP="00BB69A3">
            <w:pPr>
              <w:pStyle w:val="ListParagraph"/>
              <w:numPr>
                <w:ilvl w:val="0"/>
                <w:numId w:val="6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Data</w:t>
            </w:r>
          </w:p>
          <w:p w:rsidR="00F878F2" w:rsidRPr="000C7FBB" w:rsidRDefault="00F878F2" w:rsidP="00BB69A3">
            <w:pPr>
              <w:pStyle w:val="ListParagraph"/>
              <w:numPr>
                <w:ilvl w:val="0"/>
                <w:numId w:val="6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Previous</w:t>
            </w:r>
          </w:p>
          <w:p w:rsidR="00F878F2" w:rsidRPr="000C7FBB" w:rsidRDefault="00F878F2" w:rsidP="00BB69A3">
            <w:pPr>
              <w:pStyle w:val="ListParagraph"/>
              <w:numPr>
                <w:ilvl w:val="0"/>
                <w:numId w:val="69"/>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Current</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Log Retrieval service event: </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name of the log retrieved</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N/A</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Software Update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name of the software package installed</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 xml:space="preserve">“Previous” field contains previous package software version </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current package software version</w:t>
            </w:r>
          </w:p>
          <w:p w:rsidR="00F878F2" w:rsidRPr="000C7FBB" w:rsidRDefault="00F878F2" w:rsidP="00BB69A3">
            <w:pPr>
              <w:ind w:firstLine="720"/>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Device Discovery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N/A</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Device Registration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N/A</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Device Connection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N/A</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Configuration Update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name of new/changed component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previous version of changed component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“Current” field contains current version of changed component</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Customer Information Changed service event:</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“Data” field contains N/A</w:t>
            </w:r>
          </w:p>
          <w:p w:rsidR="00F878F2" w:rsidRPr="000C7FBB" w:rsidRDefault="00F878F2" w:rsidP="00BB69A3">
            <w:pPr>
              <w:ind w:firstLine="720"/>
              <w:rPr>
                <w:rFonts w:ascii="Times New Roman" w:hAnsi="Times New Roman"/>
                <w:color w:val="000000" w:themeColor="text1"/>
              </w:rPr>
            </w:pPr>
            <w:r w:rsidRPr="000C7FBB">
              <w:rPr>
                <w:rFonts w:ascii="Times New Roman" w:hAnsi="Times New Roman"/>
                <w:color w:val="000000" w:themeColor="text1"/>
              </w:rPr>
              <w:t>“Previous” field contains previous customer information</w:t>
            </w:r>
          </w:p>
          <w:p w:rsidR="00F878F2" w:rsidRPr="000C7FBB" w:rsidRDefault="00F878F2" w:rsidP="00BB69A3">
            <w:pPr>
              <w:ind w:firstLine="720"/>
              <w:rPr>
                <w:rFonts w:ascii="Times New Roman" w:hAnsi="Times New Roman"/>
                <w:b/>
                <w:color w:val="000000" w:themeColor="text1"/>
              </w:rPr>
            </w:pPr>
            <w:r w:rsidRPr="000C7FBB">
              <w:rPr>
                <w:rFonts w:ascii="Times New Roman" w:hAnsi="Times New Roman"/>
                <w:color w:val="000000" w:themeColor="text1"/>
              </w:rPr>
              <w:t>“Current” field contains current customer information</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12.1</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12.2</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12.4</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12.5</w:t>
            </w:r>
          </w:p>
          <w:p w:rsidR="00F878F2"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12.</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SRD-820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Clone Report: The system shall generate a report of a specified cloned entity and its relationships to other cloned entities. Relationships are parent, siblings, and children entities.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72"/>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7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Name, the field can be searchable partially</w:t>
            </w:r>
          </w:p>
          <w:p w:rsidR="00F878F2" w:rsidRPr="000C7FBB" w:rsidRDefault="00F878F2" w:rsidP="00BB69A3">
            <w:pPr>
              <w:pStyle w:val="ListParagraph"/>
              <w:numPr>
                <w:ilvl w:val="0"/>
                <w:numId w:val="7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Entity Type (hardware/software/feature item, or hardware/software/feature/system configuration)</w:t>
            </w:r>
          </w:p>
          <w:p w:rsidR="00F878F2" w:rsidRPr="000C7FBB" w:rsidRDefault="00F878F2" w:rsidP="00BB69A3">
            <w:pPr>
              <w:pStyle w:val="ListParagraph"/>
              <w:numPr>
                <w:ilvl w:val="0"/>
                <w:numId w:val="70"/>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Entity Status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71"/>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Entity Status (Limited Release, In Production, Archived)</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Name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Entity Type</w:t>
            </w:r>
          </w:p>
          <w:p w:rsidR="00F878F2" w:rsidRPr="000C7FBB" w:rsidRDefault="00F878F2" w:rsidP="00BB69A3">
            <w:pPr>
              <w:pStyle w:val="ListParagraph"/>
              <w:numPr>
                <w:ilvl w:val="0"/>
                <w:numId w:val="68"/>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Clone Entity Status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content of this report shall display the following parts with fields:</w:t>
            </w:r>
          </w:p>
          <w:p w:rsidR="00F878F2" w:rsidRPr="000C7FBB" w:rsidRDefault="00F878F2" w:rsidP="00BB69A3">
            <w:pPr>
              <w:pStyle w:val="ListParagraph"/>
              <w:numPr>
                <w:ilvl w:val="0"/>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Specified clone</w:t>
            </w:r>
          </w:p>
          <w:p w:rsidR="00F878F2" w:rsidRPr="000C7FBB" w:rsidRDefault="00F878F2" w:rsidP="00BB69A3">
            <w:pPr>
              <w:pStyle w:val="ListParagraph"/>
              <w:numPr>
                <w:ilvl w:val="1"/>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Clone name, Clone entity type, Clone entity status</w:t>
            </w:r>
          </w:p>
          <w:p w:rsidR="00F878F2" w:rsidRPr="000C7FBB" w:rsidRDefault="00F878F2" w:rsidP="00BB69A3">
            <w:pPr>
              <w:pStyle w:val="ListParagraph"/>
              <w:numPr>
                <w:ilvl w:val="0"/>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Parent</w:t>
            </w:r>
            <w:r w:rsidRPr="000C7FBB">
              <w:rPr>
                <w:rFonts w:ascii="Times New Roman" w:hAnsi="Times New Roman"/>
                <w:i/>
                <w:strike/>
                <w:color w:val="000000" w:themeColor="text1"/>
                <w:sz w:val="20"/>
                <w:szCs w:val="20"/>
              </w:rPr>
              <w:t>s</w:t>
            </w:r>
            <w:r w:rsidRPr="000C7FBB">
              <w:rPr>
                <w:rFonts w:ascii="Times New Roman" w:hAnsi="Times New Roman"/>
                <w:i/>
                <w:color w:val="000000" w:themeColor="text1"/>
                <w:sz w:val="20"/>
                <w:szCs w:val="20"/>
              </w:rPr>
              <w:t xml:space="preserve"> of specified clone</w:t>
            </w:r>
          </w:p>
          <w:p w:rsidR="00F878F2" w:rsidRPr="000C7FBB" w:rsidRDefault="00F878F2" w:rsidP="00BB69A3">
            <w:pPr>
              <w:pStyle w:val="ListParagraph"/>
              <w:numPr>
                <w:ilvl w:val="1"/>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Clone name, Clone entity type, Clone entity status</w:t>
            </w:r>
          </w:p>
          <w:p w:rsidR="00F878F2" w:rsidRPr="000C7FBB" w:rsidRDefault="00F878F2" w:rsidP="00BB69A3">
            <w:pPr>
              <w:pStyle w:val="ListParagraph"/>
              <w:numPr>
                <w:ilvl w:val="0"/>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Siblings of specified clone</w:t>
            </w:r>
          </w:p>
          <w:p w:rsidR="00F878F2" w:rsidRPr="000C7FBB" w:rsidRDefault="00F878F2" w:rsidP="00BB69A3">
            <w:pPr>
              <w:pStyle w:val="ListParagraph"/>
              <w:numPr>
                <w:ilvl w:val="1"/>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Clone name, Clone entity type, Clone entity status</w:t>
            </w:r>
          </w:p>
          <w:p w:rsidR="00F878F2" w:rsidRPr="000C7FBB" w:rsidRDefault="00F878F2" w:rsidP="00BB69A3">
            <w:pPr>
              <w:pStyle w:val="ListParagraph"/>
              <w:numPr>
                <w:ilvl w:val="0"/>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Children of specified clone</w:t>
            </w:r>
          </w:p>
          <w:p w:rsidR="00F878F2" w:rsidRPr="000C7FBB" w:rsidRDefault="00F878F2" w:rsidP="00BB69A3">
            <w:pPr>
              <w:pStyle w:val="ListParagraph"/>
              <w:numPr>
                <w:ilvl w:val="1"/>
                <w:numId w:val="73"/>
              </w:numPr>
              <w:spacing w:after="0" w:line="240" w:lineRule="auto"/>
              <w:contextualSpacing w:val="0"/>
              <w:rPr>
                <w:rFonts w:ascii="Times New Roman" w:hAnsi="Times New Roman"/>
                <w:i/>
                <w:color w:val="000000" w:themeColor="text1"/>
                <w:sz w:val="20"/>
                <w:szCs w:val="20"/>
              </w:rPr>
            </w:pPr>
            <w:r w:rsidRPr="000C7FBB">
              <w:rPr>
                <w:rFonts w:ascii="Times New Roman" w:hAnsi="Times New Roman"/>
                <w:i/>
                <w:color w:val="000000" w:themeColor="text1"/>
                <w:sz w:val="20"/>
                <w:szCs w:val="20"/>
              </w:rPr>
              <w:t>Clone name, Clone entity type, Clone entity status</w:t>
            </w:r>
          </w:p>
          <w:p w:rsidR="00F878F2" w:rsidRPr="000C7FBB" w:rsidRDefault="00F878F2" w:rsidP="00BB69A3">
            <w:pPr>
              <w:pStyle w:val="ListParagraph"/>
              <w:rPr>
                <w:rFonts w:ascii="Times New Roman" w:hAnsi="Times New Roman"/>
                <w:color w:val="000000" w:themeColor="text1"/>
                <w:sz w:val="20"/>
                <w:szCs w:val="20"/>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Cloned entity types are hardware/software/feature item or hardware/software/feature/system configuration.</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report should be displayed in a tree-like structure format for each clone entity in rows, where any node in the tree can be expanded to show its relationships.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13.1</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13.2</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13.4</w:t>
            </w:r>
          </w:p>
          <w:p w:rsidR="00F878F2" w:rsidRPr="000C7FBB" w:rsidRDefault="004F4459" w:rsidP="00FF1C7B">
            <w:pPr>
              <w:rPr>
                <w:rFonts w:ascii="Times New Roman" w:hAnsi="Times New Roman"/>
                <w:color w:val="000000" w:themeColor="text1"/>
                <w:lang w:eastAsia="zh-CN"/>
              </w:rPr>
            </w:pPr>
            <w:r>
              <w:rPr>
                <w:rFonts w:ascii="Times New Roman" w:hAnsi="Times New Roman"/>
                <w:color w:val="000000" w:themeColor="text1"/>
              </w:rPr>
              <w:t>TC_Report_013.3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SRD-821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Configuration Where Used Report: The system shall generate a report showing where a selected entity is used. Entities include hardware/software/feature items and hardware/software/feature configurations.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Name</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Type (hardware/software/feature items and hardware/software/feature configurations.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Status (Limited Release, In Production, Archived)</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CoT</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Name</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Type</w:t>
            </w:r>
          </w:p>
          <w:p w:rsidR="00F878F2" w:rsidRPr="000C7FBB" w:rsidRDefault="00F878F2" w:rsidP="00BB69A3">
            <w:pPr>
              <w:pStyle w:val="ListParagraph"/>
              <w:numPr>
                <w:ilvl w:val="0"/>
                <w:numId w:val="74"/>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Status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body of this report shall display the following fields:</w:t>
            </w:r>
          </w:p>
          <w:p w:rsidR="00F878F2" w:rsidRPr="000C7FBB" w:rsidRDefault="00F878F2" w:rsidP="00BB69A3">
            <w:pPr>
              <w:pStyle w:val="ListParagraph"/>
              <w:numPr>
                <w:ilvl w:val="0"/>
                <w:numId w:val="7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Configurations Where Used (lists each configuration that contains specified entity including its type and status)</w:t>
            </w:r>
          </w:p>
          <w:p w:rsidR="00F878F2" w:rsidRPr="000C7FBB" w:rsidRDefault="00F878F2" w:rsidP="00BB69A3">
            <w:pPr>
              <w:pStyle w:val="ListParagraph"/>
              <w:numPr>
                <w:ilvl w:val="1"/>
                <w:numId w:val="7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Name</w:t>
            </w:r>
          </w:p>
          <w:p w:rsidR="00F878F2" w:rsidRPr="000C7FBB" w:rsidRDefault="00F878F2" w:rsidP="00BB69A3">
            <w:pPr>
              <w:pStyle w:val="ListParagraph"/>
              <w:numPr>
                <w:ilvl w:val="1"/>
                <w:numId w:val="7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Type</w:t>
            </w:r>
          </w:p>
          <w:p w:rsidR="00F878F2" w:rsidRPr="000C7FBB" w:rsidRDefault="00F878F2" w:rsidP="00BB69A3">
            <w:pPr>
              <w:pStyle w:val="ListParagraph"/>
              <w:numPr>
                <w:ilvl w:val="1"/>
                <w:numId w:val="75"/>
              </w:numPr>
              <w:spacing w:after="0" w:line="240" w:lineRule="auto"/>
              <w:contextualSpacing w:val="0"/>
              <w:rPr>
                <w:rFonts w:ascii="Times New Roman" w:hAnsi="Times New Roman"/>
                <w:color w:val="000000" w:themeColor="text1"/>
                <w:sz w:val="20"/>
                <w:szCs w:val="20"/>
              </w:rPr>
            </w:pPr>
            <w:r w:rsidRPr="000C7FBB">
              <w:rPr>
                <w:rFonts w:ascii="Times New Roman" w:hAnsi="Times New Roman"/>
                <w:color w:val="000000" w:themeColor="text1"/>
                <w:sz w:val="20"/>
                <w:szCs w:val="20"/>
              </w:rPr>
              <w:t>Entity Status</w:t>
            </w:r>
          </w:p>
          <w:p w:rsidR="00F878F2" w:rsidRPr="000C7FBB" w:rsidRDefault="00F878F2" w:rsidP="00BB69A3">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The contents of the Configurations Where Used field are a list of every configuration in which the specified entity is contained. For example, if the specified entity is a software item, then the Where Used field would list each software and system configuration that contains the specified software item. If the specified entity is a hardware configuration, then the Where Used field would list each system configuration that contains the specified hardware configuration.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14.1</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14.2</w:t>
            </w:r>
          </w:p>
          <w:p w:rsidR="00FF1C7B" w:rsidRPr="000C7FBB" w:rsidRDefault="00FF1C7B" w:rsidP="00FF1C7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Pr="000C7FBB">
              <w:rPr>
                <w:rFonts w:ascii="Times New Roman" w:hAnsi="Times New Roman"/>
                <w:color w:val="000000" w:themeColor="text1"/>
                <w:lang w:eastAsia="zh-CN"/>
              </w:rPr>
              <w:t>14.4</w:t>
            </w:r>
          </w:p>
          <w:p w:rsidR="00F878F2" w:rsidRPr="000C7FBB" w:rsidRDefault="004F4459" w:rsidP="00FF1C7B">
            <w:pPr>
              <w:rPr>
                <w:rFonts w:ascii="Times New Roman" w:hAnsi="Times New Roman"/>
                <w:color w:val="000000" w:themeColor="text1"/>
                <w:lang w:eastAsia="zh-CN"/>
              </w:rPr>
            </w:pPr>
            <w:r>
              <w:rPr>
                <w:rFonts w:ascii="Times New Roman" w:hAnsi="Times New Roman"/>
                <w:color w:val="000000" w:themeColor="text1"/>
              </w:rPr>
              <w:t>TC_Report_014.3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pPr>
              <w:rPr>
                <w:rFonts w:ascii="Times New Roman" w:hAnsi="Times New Roman"/>
                <w:color w:val="000000" w:themeColor="text1"/>
                <w:lang w:eastAsia="zh-CN"/>
              </w:rPr>
            </w:pPr>
            <w:r w:rsidRPr="000C7FBB">
              <w:rPr>
                <w:rFonts w:ascii="Times New Roman" w:hAnsi="Times New Roman"/>
                <w:color w:val="000000" w:themeColor="text1"/>
                <w:lang w:eastAsia="zh-CN"/>
              </w:rPr>
              <w:t>SRD-1003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DB582C">
            <w:pPr>
              <w:rPr>
                <w:rFonts w:ascii="Times New Roman" w:hAnsi="Times New Roman"/>
                <w:color w:val="000000" w:themeColor="text1"/>
              </w:rPr>
            </w:pPr>
            <w:r w:rsidRPr="000C7FBB">
              <w:rPr>
                <w:rFonts w:ascii="Times New Roman" w:hAnsi="Times New Roman"/>
                <w:color w:val="000000" w:themeColor="text1"/>
              </w:rPr>
              <w:t>User Activity Report: The system shall provide a report listing all activities performed by a user.</w:t>
            </w:r>
          </w:p>
          <w:p w:rsidR="00F878F2" w:rsidRPr="000C7FBB" w:rsidRDefault="00F878F2" w:rsidP="00DB582C">
            <w:pPr>
              <w:rPr>
                <w:rFonts w:ascii="Times New Roman" w:hAnsi="Times New Roman"/>
                <w:color w:val="000000" w:themeColor="text1"/>
              </w:rPr>
            </w:pPr>
          </w:p>
          <w:p w:rsidR="00F878F2" w:rsidRPr="000C7FBB" w:rsidRDefault="00F878F2" w:rsidP="00DB582C">
            <w:pPr>
              <w:rPr>
                <w:rFonts w:ascii="Times New Roman" w:hAnsi="Times New Roman"/>
                <w:color w:val="000000" w:themeColor="text1"/>
              </w:rPr>
            </w:pPr>
            <w:r w:rsidRPr="000C7FBB">
              <w:rPr>
                <w:rFonts w:ascii="Times New Roman" w:hAnsi="Times New Roman"/>
                <w:color w:val="000000" w:themeColor="text1"/>
              </w:rPr>
              <w:t>Mandatory search filters:</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None</w:t>
            </w:r>
          </w:p>
          <w:p w:rsidR="00F878F2" w:rsidRPr="000C7FBB" w:rsidRDefault="00F878F2" w:rsidP="00DB582C">
            <w:pPr>
              <w:rPr>
                <w:rFonts w:ascii="Times New Roman" w:hAnsi="Times New Roman"/>
                <w:color w:val="000000" w:themeColor="text1"/>
              </w:rPr>
            </w:pP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Optional search filters:</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User name</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User role</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Medtronic Employee (Yes/No)</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Customer Name </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Customer Account</w:t>
            </w:r>
          </w:p>
          <w:p w:rsidR="00F878F2" w:rsidRPr="000C7FBB" w:rsidRDefault="00F878F2" w:rsidP="00DB582C">
            <w:pPr>
              <w:rPr>
                <w:rFonts w:ascii="Times New Roman" w:hAnsi="Times New Roman"/>
                <w:color w:val="000000" w:themeColor="text1"/>
              </w:rPr>
            </w:pPr>
          </w:p>
          <w:p w:rsidR="00F878F2" w:rsidRPr="000C7FBB" w:rsidRDefault="00F878F2" w:rsidP="00DB582C">
            <w:pPr>
              <w:rPr>
                <w:rFonts w:ascii="Times New Roman" w:hAnsi="Times New Roman"/>
                <w:color w:val="000000" w:themeColor="text1"/>
              </w:rPr>
            </w:pPr>
            <w:r w:rsidRPr="000C7FBB">
              <w:rPr>
                <w:rFonts w:ascii="Times New Roman" w:hAnsi="Times New Roman"/>
                <w:color w:val="000000" w:themeColor="text1"/>
              </w:rPr>
              <w:t>The header of the report shall display the following filter values:</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User name</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User role</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Medtronic Employee (Yes/No)</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 xml:space="preserve">Customer Name </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Customer Account</w:t>
            </w:r>
          </w:p>
          <w:p w:rsidR="00F878F2" w:rsidRPr="000C7FBB" w:rsidRDefault="00F878F2" w:rsidP="00DB582C">
            <w:pPr>
              <w:rPr>
                <w:rFonts w:ascii="Times New Roman" w:hAnsi="Times New Roman"/>
                <w:color w:val="000000" w:themeColor="text1"/>
              </w:rPr>
            </w:pPr>
          </w:p>
          <w:p w:rsidR="00F878F2" w:rsidRPr="000C7FBB" w:rsidRDefault="00F878F2" w:rsidP="00DB582C">
            <w:pPr>
              <w:rPr>
                <w:rFonts w:ascii="Times New Roman" w:hAnsi="Times New Roman"/>
                <w:color w:val="000000" w:themeColor="text1"/>
              </w:rPr>
            </w:pPr>
            <w:r w:rsidRPr="000C7FBB">
              <w:rPr>
                <w:rFonts w:ascii="Times New Roman" w:hAnsi="Times New Roman"/>
                <w:color w:val="000000" w:themeColor="text1"/>
              </w:rPr>
              <w:t>The body of the report shall display the following fields:</w:t>
            </w:r>
          </w:p>
          <w:p w:rsidR="00F878F2" w:rsidRPr="000C7FBB" w:rsidRDefault="00F878F2" w:rsidP="00DB582C">
            <w:pPr>
              <w:rPr>
                <w:rFonts w:ascii="Times New Roman" w:hAnsi="Times New Roman"/>
                <w:color w:val="000000" w:themeColor="text1"/>
              </w:rPr>
            </w:pP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User name</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Activity performed</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Host name (IP address from which activity was performed)</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Device Type (where applicable for device related activities)</w:t>
            </w:r>
          </w:p>
          <w:p w:rsidR="00F878F2" w:rsidRPr="000C7FBB" w:rsidRDefault="00F878F2" w:rsidP="00DB582C">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Device Serial Number (where applicable for device related activities)</w:t>
            </w:r>
          </w:p>
          <w:p w:rsidR="00F878F2" w:rsidRPr="000C7FBB" w:rsidRDefault="00F878F2" w:rsidP="00534BB3">
            <w:pPr>
              <w:pStyle w:val="ListParagraph"/>
              <w:numPr>
                <w:ilvl w:val="0"/>
                <w:numId w:val="75"/>
              </w:numPr>
              <w:rPr>
                <w:rFonts w:ascii="Times New Roman" w:hAnsi="Times New Roman"/>
                <w:color w:val="000000" w:themeColor="text1"/>
                <w:sz w:val="20"/>
                <w:szCs w:val="20"/>
              </w:rPr>
            </w:pPr>
            <w:r w:rsidRPr="000C7FBB">
              <w:rPr>
                <w:rFonts w:ascii="Times New Roman" w:hAnsi="Times New Roman"/>
                <w:color w:val="000000" w:themeColor="text1"/>
                <w:sz w:val="20"/>
                <w:szCs w:val="20"/>
              </w:rPr>
              <w:t>Date &amp; Time (that activity was performed)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1</w:t>
            </w:r>
          </w:p>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2</w:t>
            </w:r>
          </w:p>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3</w:t>
            </w:r>
          </w:p>
          <w:p w:rsidR="00F878F2" w:rsidRPr="000C7FBB" w:rsidRDefault="004F05B7" w:rsidP="004F445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vAlign w:val="bottom"/>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SRD-1004</w:t>
            </w:r>
          </w:p>
          <w:p w:rsidR="00F878F2" w:rsidRPr="000C7FBB" w:rsidRDefault="00F878F2" w:rsidP="00BB69A3">
            <w:pPr>
              <w:rPr>
                <w:rFonts w:ascii="Times New Roman" w:hAnsi="Times New Roman"/>
                <w:color w:val="000000" w:themeColor="text1"/>
                <w:lang w:eastAsia="zh-CN"/>
              </w:rPr>
            </w:pPr>
          </w:p>
          <w:p w:rsidR="00F878F2" w:rsidRPr="000C7FBB" w:rsidRDefault="00F878F2" w:rsidP="00BB69A3">
            <w:pPr>
              <w:rPr>
                <w:rFonts w:ascii="Times New Roman" w:hAnsi="Times New Roman"/>
                <w:color w:val="000000" w:themeColor="text1"/>
                <w:lang w:eastAsia="zh-CN"/>
              </w:rPr>
            </w:pPr>
          </w:p>
          <w:p w:rsidR="00F878F2" w:rsidRPr="000C7FBB" w:rsidRDefault="00F878F2"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DB582C">
            <w:pPr>
              <w:rPr>
                <w:rFonts w:ascii="Times New Roman" w:hAnsi="Times New Roman"/>
                <w:color w:val="000000" w:themeColor="text1"/>
              </w:rPr>
            </w:pPr>
            <w:r w:rsidRPr="000C7FBB">
              <w:rPr>
                <w:rFonts w:ascii="Times New Roman" w:hAnsi="Times New Roman"/>
                <w:color w:val="000000" w:themeColor="text1"/>
              </w:rPr>
              <w:t>The system shall allow only users with User Management permissions or System Admin permissions to run the User Activity Report.</w:t>
            </w:r>
          </w:p>
          <w:p w:rsidR="00F878F2" w:rsidRPr="000C7FBB" w:rsidRDefault="00F878F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1</w:t>
            </w:r>
          </w:p>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2</w:t>
            </w:r>
          </w:p>
          <w:p w:rsidR="004F05B7" w:rsidRPr="000C7FBB" w:rsidRDefault="004F05B7" w:rsidP="004F05B7">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3</w:t>
            </w:r>
          </w:p>
          <w:p w:rsidR="00F878F2" w:rsidRPr="000C7FBB" w:rsidRDefault="004F05B7" w:rsidP="004F445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w:t>
            </w:r>
            <w:r w:rsidR="004F4459">
              <w:rPr>
                <w:rFonts w:ascii="Times New Roman" w:hAnsi="Times New Roman"/>
                <w:color w:val="000000" w:themeColor="text1"/>
                <w:lang w:eastAsia="zh-CN"/>
              </w:rPr>
              <w:t>15.</w:t>
            </w:r>
            <w:r w:rsidR="004F4459">
              <w:rPr>
                <w:rFonts w:ascii="Times New Roman" w:hAnsi="Times New Roman" w:hint="eastAsia"/>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BB69A3">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3.1.29      Part 11 Compliance and Related Requirements</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SRD-134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shall be 21CFR Part 11 compliant to the extent that each upgrade record is considered an electronic record.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534BB3">
            <w:pPr>
              <w:rPr>
                <w:rFonts w:ascii="Times New Roman" w:hAnsi="Times New Roman"/>
                <w:color w:val="000000" w:themeColor="text1"/>
                <w:lang w:eastAsia="zh-CN"/>
              </w:rPr>
            </w:pPr>
            <w:r w:rsidRPr="000C7FBB">
              <w:rPr>
                <w:rFonts w:ascii="Times New Roman" w:hAnsi="Times New Roman"/>
                <w:color w:val="000000" w:themeColor="text1"/>
              </w:rPr>
              <w:t>T</w:t>
            </w:r>
            <w:r w:rsidR="00534BB3" w:rsidRPr="000C7FBB">
              <w:rPr>
                <w:rFonts w:ascii="Times New Roman" w:hAnsi="Times New Roman"/>
                <w:color w:val="000000" w:themeColor="text1"/>
                <w:lang w:eastAsia="zh-CN"/>
              </w:rPr>
              <w:t>C_Report_001.1</w:t>
            </w:r>
          </w:p>
          <w:p w:rsidR="00534BB3" w:rsidRPr="000C7FBB" w:rsidRDefault="00534BB3" w:rsidP="00534B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C_Report_001.2</w:t>
            </w:r>
          </w:p>
          <w:p w:rsidR="00534BB3" w:rsidRPr="000C7FBB" w:rsidRDefault="00534BB3" w:rsidP="00534BB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C_Report_001.4</w:t>
            </w:r>
          </w:p>
          <w:p w:rsidR="00F878F2" w:rsidRPr="000C7FBB" w:rsidRDefault="00BB23AE" w:rsidP="00534BB3">
            <w:pPr>
              <w:rPr>
                <w:rFonts w:ascii="Times New Roman" w:hAnsi="Times New Roman"/>
                <w:color w:val="000000" w:themeColor="text1"/>
                <w:lang w:eastAsia="zh-CN"/>
              </w:rPr>
            </w:pPr>
            <w:r w:rsidRPr="000C7FBB">
              <w:rPr>
                <w:rFonts w:ascii="Times New Roman" w:hAnsi="Times New Roman"/>
                <w:color w:val="000000" w:themeColor="text1"/>
              </w:rPr>
              <w:t>TC_Report_001.3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SRD-135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 The system shall not delete records or data rows that are part of the audit trail.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.1</w:t>
            </w:r>
          </w:p>
          <w:p w:rsidR="00534BB3"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TC_Report_008.2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SRD-136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mark data records as inactive when asked to delete them.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_UserMgt_004</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30560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SRD-299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Service records shall be time-stamped with network time on the server</w:t>
            </w:r>
            <w:r w:rsidRPr="000C7FBB">
              <w:rPr>
                <w:rFonts w:ascii="Times New Roman" w:hAnsi="Times New Roman"/>
                <w:color w:val="000000" w:themeColor="text1"/>
              </w:rPr>
              <w:br/>
              <w:t>Note: Required for Part 11 Section 7.1.8.1</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.4</w:t>
            </w:r>
          </w:p>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SRD-183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 xml:space="preserve">The system must have secure, computer generated, time stamped audit trails to independently record the date and time of operator entries and actions.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_Report_015</w:t>
            </w:r>
            <w:r w:rsidR="004F4459">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SRD-184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Record changes shall append to previously recorded information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.4</w:t>
            </w:r>
          </w:p>
          <w:p w:rsidR="00F878F2" w:rsidRPr="000C7FBB" w:rsidRDefault="00534BB3"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_Report_005</w:t>
            </w:r>
            <w:r w:rsidRPr="000C7FBB">
              <w:rPr>
                <w:rFonts w:ascii="Times New Roman" w:hAnsi="Times New Roman"/>
                <w:color w:val="000000" w:themeColor="text1"/>
                <w:lang w:eastAsia="zh-CN"/>
              </w:rPr>
              <w:t>.3</w:t>
            </w:r>
          </w:p>
          <w:p w:rsidR="00F878F2" w:rsidRPr="000C7FBB" w:rsidRDefault="00F878F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SRD-185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Audit trails must be retained for as long as the underlying records as required for the records.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7A01B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Cannot be traced to test case. This requirement can be covered by Gateway Backup Strategy and Procedure document which is listed in section 1.3 reference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_Ref380677394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0027359A" w:rsidRPr="000C7FBB">
              <w:rPr>
                <w:rFonts w:ascii="Times New Roman" w:hAnsi="Times New Roman"/>
                <w:color w:val="000000" w:themeColor="text1"/>
                <w:lang w:eastAsia="zh-CN"/>
              </w:rPr>
              <w:t>[3</w:t>
            </w:r>
            <w:r w:rsidRPr="000C7FBB">
              <w:rPr>
                <w:rFonts w:ascii="Times New Roman" w:hAnsi="Times New Roman"/>
                <w:color w:val="000000" w:themeColor="text1"/>
                <w:lang w:eastAsia="zh-CN"/>
              </w:rPr>
              <w:t>]</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SRD-186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Access to modify the system or records must be limited to authorized roles.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5E289A"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TC</w:t>
            </w:r>
            <w:r w:rsidR="00F878F2" w:rsidRPr="000C7FBB">
              <w:rPr>
                <w:rFonts w:ascii="Times New Roman" w:hAnsi="Times New Roman"/>
                <w:color w:val="000000" w:themeColor="text1"/>
                <w:lang w:eastAsia="zh-CN"/>
              </w:rPr>
              <w:t>_RolePermission</w:t>
            </w:r>
            <w:r w:rsidRPr="000C7FBB">
              <w:rPr>
                <w:rFonts w:ascii="Times New Roman" w:hAnsi="Times New Roman"/>
                <w:color w:val="000000" w:themeColor="text1"/>
                <w:lang w:eastAsia="zh-CN"/>
              </w:rPr>
              <w:t>_001.1</w:t>
            </w:r>
          </w:p>
          <w:p w:rsidR="005E289A" w:rsidRPr="000C7FBB" w:rsidRDefault="005E289A" w:rsidP="005E289A">
            <w:pPr>
              <w:rPr>
                <w:rFonts w:ascii="Times New Roman" w:hAnsi="Times New Roman"/>
                <w:color w:val="000000" w:themeColor="text1"/>
                <w:lang w:eastAsia="zh-CN"/>
              </w:rPr>
            </w:pPr>
            <w:r w:rsidRPr="000C7FBB">
              <w:rPr>
                <w:rFonts w:ascii="Times New Roman" w:hAnsi="Times New Roman"/>
                <w:color w:val="000000" w:themeColor="text1"/>
                <w:lang w:eastAsia="zh-CN"/>
              </w:rPr>
              <w:t>TC_RolePermission_001.2</w:t>
            </w:r>
          </w:p>
          <w:p w:rsidR="005E289A" w:rsidRPr="000C7FBB" w:rsidRDefault="005E289A" w:rsidP="005E289A">
            <w:pPr>
              <w:rPr>
                <w:rFonts w:ascii="Times New Roman" w:hAnsi="Times New Roman"/>
                <w:color w:val="000000" w:themeColor="text1"/>
                <w:lang w:eastAsia="zh-CN"/>
              </w:rPr>
            </w:pPr>
            <w:r w:rsidRPr="000C7FBB">
              <w:rPr>
                <w:rFonts w:ascii="Times New Roman" w:hAnsi="Times New Roman"/>
                <w:color w:val="000000" w:themeColor="text1"/>
                <w:lang w:eastAsia="zh-CN"/>
              </w:rPr>
              <w:t>TC_RolePermission_001.3</w:t>
            </w:r>
          </w:p>
          <w:p w:rsidR="005E289A" w:rsidRPr="000C7FBB" w:rsidRDefault="005E289A" w:rsidP="005E289A">
            <w:pPr>
              <w:rPr>
                <w:rFonts w:ascii="Times New Roman" w:hAnsi="Times New Roman"/>
                <w:color w:val="000000" w:themeColor="text1"/>
                <w:lang w:eastAsia="zh-CN"/>
              </w:rPr>
            </w:pPr>
            <w:r w:rsidRPr="000C7FBB">
              <w:rPr>
                <w:rFonts w:ascii="Times New Roman" w:hAnsi="Times New Roman"/>
                <w:color w:val="000000" w:themeColor="text1"/>
                <w:lang w:eastAsia="zh-CN"/>
              </w:rPr>
              <w:t>TC_RolePermission_001.4</w:t>
            </w:r>
          </w:p>
          <w:p w:rsidR="00F878F2" w:rsidRPr="000C7FBB" w:rsidRDefault="005E289A" w:rsidP="005E289A">
            <w:pPr>
              <w:rPr>
                <w:rFonts w:ascii="Times New Roman" w:hAnsi="Times New Roman"/>
                <w:color w:val="000000" w:themeColor="text1"/>
                <w:lang w:eastAsia="zh-CN"/>
              </w:rPr>
            </w:pPr>
            <w:r w:rsidRPr="000C7FBB">
              <w:rPr>
                <w:rFonts w:ascii="Times New Roman" w:hAnsi="Times New Roman"/>
                <w:color w:val="000000" w:themeColor="text1"/>
                <w:lang w:eastAsia="zh-CN"/>
              </w:rPr>
              <w:t>TC_RolePermission_001.5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30560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selectable portions of the audit trail to be extracted into a transportable electronic format</w:t>
            </w:r>
            <w:r w:rsidRPr="000C7FBB">
              <w:rPr>
                <w:rFonts w:ascii="Times New Roman" w:hAnsi="Times New Roman"/>
                <w:color w:val="000000" w:themeColor="text1"/>
              </w:rPr>
              <w:br/>
              <w:t>Note: Required for Part 11 Section 6.5.13</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A65A74"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selectable portion of the audit trail to be printed</w:t>
            </w:r>
            <w:r w:rsidRPr="000C7FBB">
              <w:rPr>
                <w:rFonts w:ascii="Times New Roman" w:hAnsi="Times New Roman"/>
                <w:color w:val="000000" w:themeColor="text1"/>
              </w:rPr>
              <w:br/>
              <w:t>Note: Required for Part 11 Section 6.5.12</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A65A74"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selectable portions of the audit trail to be viewed</w:t>
            </w:r>
            <w:r w:rsidRPr="000C7FBB">
              <w:rPr>
                <w:rFonts w:ascii="Times New Roman" w:hAnsi="Times New Roman"/>
                <w:color w:val="000000" w:themeColor="text1"/>
              </w:rPr>
              <w:br/>
              <w:t>Note: Required for Part 11 Section 6.5.12</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805BB" w:rsidRPr="000C7FBB" w:rsidRDefault="00E805BB" w:rsidP="00BB69A3">
            <w:pPr>
              <w:rPr>
                <w:rFonts w:ascii="Times New Roman" w:hAnsi="Times New Roman"/>
                <w:color w:val="000000" w:themeColor="text1"/>
                <w:lang w:eastAsia="zh-CN"/>
              </w:rPr>
            </w:pPr>
            <w:r w:rsidRPr="000C7FBB">
              <w:rPr>
                <w:rFonts w:ascii="Times New Roman" w:hAnsi="Times New Roman"/>
                <w:color w:val="000000" w:themeColor="text1"/>
              </w:rPr>
              <w:t>TC_Report_008.2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Users shall be able to  archive software packages on the server</w:t>
            </w:r>
          </w:p>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Note: Required for Part 11 Section 6.5.8</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A65A74">
            <w:pPr>
              <w:rPr>
                <w:rFonts w:ascii="Times New Roman" w:hAnsi="Times New Roman"/>
                <w:color w:val="000000" w:themeColor="text1"/>
                <w:lang w:eastAsia="zh-CN"/>
              </w:rPr>
            </w:pPr>
            <w:r w:rsidRPr="000C7FBB">
              <w:rPr>
                <w:rFonts w:ascii="Times New Roman" w:hAnsi="Times New Roman"/>
                <w:color w:val="000000" w:themeColor="text1"/>
              </w:rPr>
              <w:t>T</w:t>
            </w:r>
            <w:r w:rsidR="00A65A74" w:rsidRPr="000C7FBB">
              <w:rPr>
                <w:rFonts w:ascii="Times New Roman" w:hAnsi="Times New Roman"/>
                <w:color w:val="000000" w:themeColor="text1"/>
                <w:lang w:eastAsia="zh-CN"/>
              </w:rPr>
              <w:t>C</w:t>
            </w:r>
            <w:r w:rsidRPr="000C7FBB">
              <w:rPr>
                <w:rFonts w:ascii="Times New Roman" w:hAnsi="Times New Roman"/>
                <w:color w:val="000000" w:themeColor="text1"/>
              </w:rPr>
              <w:t>_HWSW_006</w:t>
            </w:r>
            <w:r w:rsidR="00A65A74"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Users shall not be able to delete software packages from the server</w:t>
            </w:r>
            <w:r w:rsidRPr="000C7FBB">
              <w:rPr>
                <w:rFonts w:ascii="Times New Roman" w:hAnsi="Times New Roman"/>
                <w:color w:val="000000" w:themeColor="text1"/>
              </w:rPr>
              <w:br/>
              <w:t>Note: Required for Part 11 Section 6.5.8</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A65A74" w:rsidP="003566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_HWSW_006</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Users shall not be able to modify or delete service records</w:t>
            </w:r>
            <w:r w:rsidRPr="000C7FBB">
              <w:rPr>
                <w:rFonts w:ascii="Times New Roman" w:hAnsi="Times New Roman"/>
                <w:color w:val="000000" w:themeColor="text1"/>
              </w:rPr>
              <w:br/>
              <w:t>Note: Required for Part 11 Section 6.5.8</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A65A74"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When data is changed or deleted, all previous values shall still be electronically available</w:t>
            </w:r>
            <w:r w:rsidRPr="000C7FBB">
              <w:rPr>
                <w:rFonts w:ascii="Times New Roman" w:hAnsi="Times New Roman"/>
                <w:color w:val="000000" w:themeColor="text1"/>
              </w:rPr>
              <w:br/>
              <w:t>Note: Required for Part 11 Section 6.5.8</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444649">
            <w:pPr>
              <w:rPr>
                <w:rFonts w:ascii="Times New Roman" w:hAnsi="Times New Roman"/>
                <w:color w:val="000000" w:themeColor="text1"/>
                <w:lang w:eastAsia="zh-CN"/>
              </w:rPr>
            </w:pPr>
          </w:p>
          <w:p w:rsidR="00F878F2" w:rsidRPr="000C7FBB" w:rsidRDefault="00A65A74" w:rsidP="0044464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.4</w:t>
            </w:r>
          </w:p>
          <w:p w:rsidR="00F878F2" w:rsidRPr="000C7FBB" w:rsidRDefault="00A65A74" w:rsidP="0044464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_Report_011</w:t>
            </w:r>
            <w:r w:rsidRPr="000C7FBB">
              <w:rPr>
                <w:rFonts w:ascii="Times New Roman" w:hAnsi="Times New Roman"/>
                <w:color w:val="000000" w:themeColor="text1"/>
                <w:lang w:eastAsia="zh-CN"/>
              </w:rPr>
              <w:t>.4</w:t>
            </w:r>
          </w:p>
          <w:p w:rsidR="00F878F2" w:rsidRPr="000C7FBB" w:rsidRDefault="00A65A74"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_Report_005</w:t>
            </w:r>
            <w:r w:rsidRPr="000C7FBB">
              <w:rPr>
                <w:rFonts w:ascii="Times New Roman" w:hAnsi="Times New Roman"/>
                <w:color w:val="000000" w:themeColor="text1"/>
                <w:lang w:eastAsia="zh-CN"/>
              </w:rPr>
              <w:t>.4</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protect the system date and time from unauthorized change</w:t>
            </w:r>
            <w:r w:rsidRPr="000C7FBB">
              <w:rPr>
                <w:rFonts w:ascii="Times New Roman" w:hAnsi="Times New Roman"/>
                <w:color w:val="000000" w:themeColor="text1"/>
              </w:rPr>
              <w:br/>
              <w:t>Note: Required for Part 11 Section 6.5.7</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7A01B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This requirement is fullfilled by GRSP SysOps Guide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_Ref419725889 \r \h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005B6A86" w:rsidRPr="000C7FBB">
              <w:rPr>
                <w:rFonts w:ascii="Times New Roman" w:hAnsi="Times New Roman"/>
                <w:color w:val="000000" w:themeColor="text1"/>
                <w:lang w:eastAsia="zh-CN"/>
              </w:rPr>
              <w:t>[13</w:t>
            </w:r>
            <w:r w:rsidRPr="000C7FBB">
              <w:rPr>
                <w:rFonts w:ascii="Times New Roman" w:hAnsi="Times New Roman"/>
                <w:color w:val="000000" w:themeColor="text1"/>
                <w:lang w:eastAsia="zh-CN"/>
              </w:rPr>
              <w:t>]</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Users shall not be able to disable the audit trail function</w:t>
            </w:r>
            <w:r w:rsidRPr="000C7FBB">
              <w:rPr>
                <w:rFonts w:ascii="Times New Roman" w:hAnsi="Times New Roman"/>
                <w:color w:val="000000" w:themeColor="text1"/>
              </w:rPr>
              <w:br/>
              <w:t>Note: Required for Part 11 Section 6.5.4</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7A01B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This requirement is fullfilled by GRSP SysOps Guide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_Ref419725889 \r \h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005B6A86" w:rsidRPr="000C7FBB">
              <w:rPr>
                <w:rFonts w:ascii="Times New Roman" w:hAnsi="Times New Roman"/>
                <w:color w:val="000000" w:themeColor="text1"/>
                <w:lang w:eastAsia="zh-CN"/>
              </w:rPr>
              <w:t>[13</w:t>
            </w:r>
            <w:r w:rsidRPr="000C7FBB">
              <w:rPr>
                <w:rFonts w:ascii="Times New Roman" w:hAnsi="Times New Roman"/>
                <w:color w:val="000000" w:themeColor="text1"/>
                <w:lang w:eastAsia="zh-CN"/>
              </w:rPr>
              <w:t>]</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SRD-309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audit trail must be read-only</w:t>
            </w:r>
            <w:r w:rsidRPr="000C7FBB">
              <w:rPr>
                <w:rFonts w:ascii="Times New Roman" w:hAnsi="Times New Roman"/>
                <w:color w:val="000000" w:themeColor="text1"/>
              </w:rPr>
              <w:br/>
              <w:t>Note: Required for Part 11 Section 6.5.3</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629CB" w:rsidP="00444649">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_Report_008</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SRD-310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protect records against intentional or accidental modification or deletion</w:t>
            </w:r>
            <w:r w:rsidRPr="000C7FBB">
              <w:rPr>
                <w:rFonts w:ascii="Times New Roman" w:hAnsi="Times New Roman"/>
                <w:color w:val="000000" w:themeColor="text1"/>
              </w:rPr>
              <w:br/>
              <w:t>Note: Required for Part 11 Section 6.4.1</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629CB" w:rsidRPr="000C7FBB" w:rsidRDefault="00C629CB" w:rsidP="00C629C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_Report_008</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SRD-311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check for the expected device type connected before allowing software updates</w:t>
            </w:r>
            <w:r w:rsidRPr="000C7FBB">
              <w:rPr>
                <w:rFonts w:ascii="Times New Roman" w:hAnsi="Times New Roman"/>
                <w:color w:val="000000" w:themeColor="text1"/>
              </w:rPr>
              <w:br/>
              <w:t>Note: Required for Part 11 Section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762174">
            <w:pPr>
              <w:rPr>
                <w:rFonts w:ascii="Times New Roman" w:hAnsi="Times New Roman"/>
                <w:color w:val="000000" w:themeColor="text1"/>
                <w:lang w:eastAsia="zh-CN"/>
              </w:rPr>
            </w:pPr>
            <w:r w:rsidRPr="000C7FBB">
              <w:rPr>
                <w:rFonts w:ascii="Times New Roman" w:hAnsi="Times New Roman"/>
                <w:color w:val="000000" w:themeColor="text1"/>
              </w:rPr>
              <w:t>T</w:t>
            </w:r>
            <w:r w:rsidR="00C629CB" w:rsidRPr="000C7FBB">
              <w:rPr>
                <w:rFonts w:ascii="Times New Roman" w:hAnsi="Times New Roman"/>
                <w:color w:val="000000" w:themeColor="text1"/>
                <w:lang w:eastAsia="zh-CN"/>
              </w:rPr>
              <w:t>C</w:t>
            </w:r>
            <w:r w:rsidRPr="000C7FBB">
              <w:rPr>
                <w:rFonts w:ascii="Times New Roman" w:hAnsi="Times New Roman"/>
                <w:color w:val="000000" w:themeColor="text1"/>
              </w:rPr>
              <w:t>_Agent_003</w:t>
            </w:r>
            <w:r w:rsidR="00C629CB" w:rsidRPr="000C7FBB">
              <w:rPr>
                <w:rFonts w:ascii="Times New Roman" w:hAnsi="Times New Roman"/>
                <w:color w:val="000000" w:themeColor="text1"/>
                <w:lang w:eastAsia="zh-CN"/>
              </w:rPr>
              <w:t>.1</w:t>
            </w:r>
          </w:p>
          <w:p w:rsidR="00F878F2" w:rsidRPr="000C7FBB" w:rsidRDefault="00C629CB" w:rsidP="0076217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_Agent_004</w:t>
            </w:r>
            <w:r w:rsidRPr="000C7FBB">
              <w:rPr>
                <w:rFonts w:ascii="Times New Roman" w:hAnsi="Times New Roman"/>
                <w:color w:val="000000" w:themeColor="text1"/>
                <w:lang w:eastAsia="zh-CN"/>
              </w:rPr>
              <w:t>.1</w:t>
            </w:r>
          </w:p>
          <w:p w:rsidR="00F878F2" w:rsidRPr="000C7FBB" w:rsidRDefault="00C629CB" w:rsidP="0076217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_Agent_005</w:t>
            </w:r>
            <w:r w:rsidRPr="000C7FBB">
              <w:rPr>
                <w:rFonts w:ascii="Times New Roman" w:hAnsi="Times New Roman"/>
                <w:color w:val="000000" w:themeColor="text1"/>
                <w:lang w:eastAsia="zh-CN"/>
              </w:rPr>
              <w:t>.1</w:t>
            </w:r>
          </w:p>
          <w:p w:rsidR="00F878F2" w:rsidRPr="000C7FBB" w:rsidRDefault="00C629CB" w:rsidP="0076217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_Agent_006</w:t>
            </w:r>
            <w:r w:rsidRPr="000C7FBB">
              <w:rPr>
                <w:rFonts w:ascii="Times New Roman" w:hAnsi="Times New Roman"/>
                <w:color w:val="000000" w:themeColor="text1"/>
                <w:lang w:eastAsia="zh-CN"/>
              </w:rPr>
              <w:t>.1</w:t>
            </w:r>
          </w:p>
          <w:p w:rsidR="00F878F2" w:rsidRPr="000C7FBB" w:rsidRDefault="00C629CB" w:rsidP="0076217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_Agent_007</w:t>
            </w:r>
            <w:r w:rsidRPr="000C7FBB">
              <w:rPr>
                <w:rFonts w:ascii="Times New Roman" w:hAnsi="Times New Roman"/>
                <w:color w:val="000000" w:themeColor="text1"/>
                <w:lang w:eastAsia="zh-CN"/>
              </w:rPr>
              <w:t>.1</w:t>
            </w:r>
          </w:p>
          <w:p w:rsidR="00F878F2" w:rsidRPr="000C7FBB" w:rsidRDefault="00C629CB" w:rsidP="00C629C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_Agent_008</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　</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SRD-312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be capable of generating all the service records electronically in a format that can be put on a portable medium or transferred electronically</w:t>
            </w:r>
            <w:r w:rsidRPr="000C7FBB">
              <w:rPr>
                <w:rFonts w:ascii="Times New Roman" w:hAnsi="Times New Roman"/>
                <w:color w:val="000000" w:themeColor="text1"/>
              </w:rPr>
              <w:br/>
              <w:t>Note: Required for Part 11 Section 6.2.3</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629CB"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SRD-313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to print the entire contents of service records</w:t>
            </w:r>
            <w:r w:rsidRPr="000C7FBB">
              <w:rPr>
                <w:rFonts w:ascii="Times New Roman" w:hAnsi="Times New Roman"/>
                <w:color w:val="000000" w:themeColor="text1"/>
              </w:rPr>
              <w:br/>
              <w:t>Note: Required for Part 11 Section 6.2.2</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629CB"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F878F2" w:rsidRPr="000C7FBB">
              <w:rPr>
                <w:rFonts w:ascii="Times New Roman" w:hAnsi="Times New Roman"/>
                <w:color w:val="000000" w:themeColor="text1"/>
              </w:rPr>
              <w:t>_Report_012</w:t>
            </w:r>
            <w:r w:rsidRPr="000C7FBB">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SRD-314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rPr>
            </w:pPr>
            <w:r w:rsidRPr="000C7FBB">
              <w:rPr>
                <w:rFonts w:ascii="Times New Roman" w:hAnsi="Times New Roman"/>
                <w:color w:val="000000" w:themeColor="text1"/>
              </w:rPr>
              <w:t>The system shall allow a user to view the entire contents of service records</w:t>
            </w:r>
            <w:r w:rsidRPr="000C7FBB">
              <w:rPr>
                <w:rFonts w:ascii="Times New Roman" w:hAnsi="Times New Roman"/>
                <w:color w:val="000000" w:themeColor="text1"/>
              </w:rPr>
              <w:br/>
              <w:t>Note: Required for Part 11 Section 6.2.1</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C629CB" w:rsidP="00BB69A3">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_Report_012</w:t>
            </w:r>
            <w:r w:rsidRPr="000C7FBB">
              <w:rPr>
                <w:rFonts w:ascii="Times New Roman" w:hAnsi="Times New Roman"/>
                <w:color w:val="000000" w:themeColor="text1"/>
                <w:lang w:eastAsia="zh-CN"/>
              </w:rPr>
              <w:t>.</w:t>
            </w:r>
            <w:r w:rsidR="004F4459">
              <w:rPr>
                <w:rFonts w:ascii="Times New Roman" w:hAnsi="Times New Roman" w:hint="eastAsia"/>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F878F2" w:rsidRPr="000C7FBB" w:rsidRDefault="00F878F2" w:rsidP="00BB69A3">
            <w:pPr>
              <w:rPr>
                <w:rFonts w:ascii="Times New Roman" w:hAnsi="Times New Roman"/>
                <w:color w:val="000000" w:themeColor="text1"/>
                <w:lang w:eastAsia="zh-CN"/>
              </w:rPr>
            </w:pPr>
          </w:p>
        </w:tc>
      </w:tr>
      <w:tr w:rsidR="00F22F0B" w:rsidRPr="00F22F0B" w:rsidTr="00572E72">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572E72" w:rsidRPr="00F22F0B" w:rsidRDefault="00572E72" w:rsidP="00BB69A3">
            <w:pPr>
              <w:rPr>
                <w:rFonts w:ascii="Times New Roman" w:hAnsi="Times New Roman"/>
                <w:color w:val="000000" w:themeColor="text1"/>
                <w:sz w:val="2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430D54">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w:t>
            </w:r>
            <w:r w:rsidR="00430D54" w:rsidRPr="00F22F0B">
              <w:rPr>
                <w:rFonts w:ascii="Times New Roman" w:hAnsi="Times New Roman"/>
                <w:b/>
                <w:color w:val="000000" w:themeColor="text1"/>
                <w:sz w:val="28"/>
                <w:u w:val="single"/>
                <w:lang w:eastAsia="zh-CN"/>
              </w:rPr>
              <w:t>1</w:t>
            </w:r>
            <w:r w:rsidRPr="00F22F0B">
              <w:rPr>
                <w:rFonts w:ascii="Times New Roman" w:hAnsi="Times New Roman"/>
                <w:b/>
                <w:color w:val="000000" w:themeColor="text1"/>
                <w:sz w:val="28"/>
                <w:u w:val="single"/>
                <w:lang w:eastAsia="zh-CN"/>
              </w:rPr>
              <w:t>      Gateway Agent Installer Requirements</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SRD-432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 xml:space="preserve">The system shall provide an installation tool to install the Gateway Agent and its dependent packages.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AgentSCDUInstallTestProcedure</w:t>
            </w:r>
            <w:r w:rsidRPr="000C7FBB">
              <w:rPr>
                <w:rFonts w:ascii="Times New Roman" w:hAnsi="Times New Roman"/>
                <w:color w:val="000000" w:themeColor="text1"/>
                <w:lang w:eastAsia="zh-CN"/>
              </w:rPr>
              <w:br/>
            </w:r>
            <w:r w:rsidRPr="000C7FBB">
              <w:rPr>
                <w:rFonts w:ascii="Times New Roman" w:hAnsi="Times New Roman"/>
                <w:color w:val="000000" w:themeColor="text1"/>
                <w:lang w:eastAsia="zh-CN"/>
              </w:rPr>
              <w:br/>
              <w:t>AgentESSInstallTestProcedure</w:t>
            </w:r>
          </w:p>
          <w:p w:rsidR="00480682" w:rsidRPr="000C7FBB" w:rsidRDefault="00480682" w:rsidP="00BB69A3">
            <w:pPr>
              <w:rPr>
                <w:rFonts w:ascii="Times New Roman" w:hAnsi="Times New Roman"/>
                <w:color w:val="000000" w:themeColor="text1"/>
                <w:lang w:eastAsia="zh-CN"/>
              </w:rPr>
            </w:pPr>
          </w:p>
          <w:p w:rsidR="00480682" w:rsidRPr="000C7FBB" w:rsidRDefault="0048068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AgentVLEXInstallTestProcedure</w:t>
            </w:r>
          </w:p>
          <w:p w:rsidR="00480682" w:rsidRPr="000C7FBB" w:rsidRDefault="00480682" w:rsidP="00BB69A3">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27359A"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p w:rsidR="00480682" w:rsidRPr="000C7FBB" w:rsidRDefault="0048068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SRD-796</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Implement new strategy for warning user if disk space will be exceeded during system operation.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InstallAgentOnDiskLower</w:t>
            </w:r>
            <w:r w:rsidRPr="000C7FBB">
              <w:rPr>
                <w:rFonts w:ascii="Times New Roman" w:hAnsi="Times New Roman"/>
                <w:color w:val="000000" w:themeColor="text1"/>
                <w:lang w:eastAsia="zh-CN"/>
              </w:rPr>
              <w:t>9</w:t>
            </w:r>
            <w:r w:rsidRPr="000C7FBB">
              <w:rPr>
                <w:rFonts w:ascii="Times New Roman" w:hAnsi="Times New Roman"/>
                <w:color w:val="000000" w:themeColor="text1"/>
              </w:rPr>
              <w:t>GB</w:t>
            </w:r>
          </w:p>
          <w:p w:rsidR="0027359A" w:rsidRPr="000C7FBB" w:rsidRDefault="0027359A" w:rsidP="0027359A">
            <w:pPr>
              <w:rPr>
                <w:rFonts w:ascii="Times New Roman" w:hAnsi="Times New Roman"/>
                <w:color w:val="000000" w:themeColor="text1"/>
              </w:rPr>
            </w:pPr>
          </w:p>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AgentSilentInstallLower9GBTestProcedure</w:t>
            </w:r>
          </w:p>
          <w:p w:rsidR="0027359A" w:rsidRPr="000C7FBB" w:rsidRDefault="0027359A" w:rsidP="0027359A">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The installation tool shall be a single executable program.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Agent</w:t>
            </w:r>
            <w:r w:rsidRPr="000C7FBB">
              <w:rPr>
                <w:rFonts w:ascii="Times New Roman" w:hAnsi="Times New Roman"/>
                <w:color w:val="000000" w:themeColor="text1"/>
              </w:rPr>
              <w:t>SilentInstallTestProcedure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 xml:space="preserve">The installation tool shall run on 32/64 bits Windows XP SP3/Windows 7 Operating Systems.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InstallAgentInDifferentOSLanguages</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The installation tool shall provide a UI to guide the installation of the Gateway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InstallAgentLargerthan9GBTestProcedure</w:t>
            </w:r>
          </w:p>
          <w:p w:rsidR="0027359A" w:rsidRPr="000C7FBB" w:rsidRDefault="0027359A" w:rsidP="0027359A">
            <w:pPr>
              <w:rPr>
                <w:rFonts w:ascii="Times New Roman" w:eastAsia="Times New Roman" w:hAnsi="Times New Roman"/>
                <w:color w:val="000000" w:themeColor="text1"/>
                <w:lang w:eastAsia="zh-CN"/>
              </w:rPr>
            </w:pPr>
            <w:r w:rsidRPr="000C7FBB">
              <w:rPr>
                <w:rFonts w:ascii="Times New Roman" w:eastAsia="Times New Roman" w:hAnsi="Times New Roman"/>
                <w:color w:val="000000" w:themeColor="text1"/>
                <w:lang w:eastAsia="zh-CN"/>
              </w:rPr>
              <w:t>InstallAgentWithDiskSpace</w:t>
            </w:r>
            <w:r w:rsidRPr="000C7FBB">
              <w:rPr>
                <w:rFonts w:ascii="Times New Roman" w:hAnsi="Times New Roman"/>
                <w:color w:val="000000" w:themeColor="text1"/>
                <w:lang w:eastAsia="zh-CN"/>
              </w:rPr>
              <w:t>9</w:t>
            </w:r>
            <w:r w:rsidRPr="000C7FBB">
              <w:rPr>
                <w:rFonts w:ascii="Times New Roman" w:eastAsia="Times New Roman" w:hAnsi="Times New Roman"/>
                <w:color w:val="000000" w:themeColor="text1"/>
                <w:lang w:eastAsia="zh-CN"/>
              </w:rPr>
              <w:t>GBTestProcedure</w:t>
            </w:r>
          </w:p>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rPr>
              <w:t>AgentSilentInstallLower9GBTestProcedure</w:t>
            </w:r>
            <w:r w:rsidRPr="000C7FBB">
              <w:rPr>
                <w:rFonts w:ascii="Times New Roman" w:hAnsi="Times New Roman"/>
                <w:color w:val="000000" w:themeColor="text1"/>
                <w:lang w:eastAsia="zh-CN"/>
              </w:rPr>
              <w:t xml:space="preserve"> </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SRD-441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 xml:space="preserve">The Agent installation tool shall ensure availability of at least </w:t>
            </w:r>
            <w:r w:rsidRPr="000C7FBB">
              <w:rPr>
                <w:rFonts w:ascii="Times New Roman" w:hAnsi="Times New Roman"/>
                <w:color w:val="000000" w:themeColor="text1"/>
                <w:lang w:eastAsia="zh-CN"/>
              </w:rPr>
              <w:t>9</w:t>
            </w:r>
            <w:r w:rsidRPr="000C7FBB">
              <w:rPr>
                <w:rFonts w:ascii="Times New Roman" w:hAnsi="Times New Roman"/>
                <w:color w:val="000000" w:themeColor="text1"/>
              </w:rPr>
              <w:t xml:space="preserve"> GB disk space before installing the Gateway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eastAsia="Times New Roman" w:hAnsi="Times New Roman"/>
                <w:color w:val="000000" w:themeColor="text1"/>
                <w:lang w:eastAsia="zh-CN"/>
              </w:rPr>
              <w:t>AgentSilentInstallTestProcedure</w:t>
            </w:r>
            <w:r w:rsidRPr="000C7FBB" w:rsidDel="008C2B65">
              <w:rPr>
                <w:rFonts w:ascii="Times New Roman" w:eastAsia="Times New Roman" w:hAnsi="Times New Roman"/>
                <w:color w:val="000000" w:themeColor="text1"/>
                <w:lang w:eastAsia="zh-CN"/>
              </w:rPr>
              <w:t xml:space="preserve"> </w:t>
            </w:r>
          </w:p>
          <w:p w:rsidR="0027359A" w:rsidRPr="000C7FBB" w:rsidRDefault="0027359A" w:rsidP="0027359A">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SRD-797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Agent install</w:t>
            </w:r>
            <w:r w:rsidRPr="000C7FBB">
              <w:rPr>
                <w:rFonts w:ascii="Times New Roman" w:hAnsi="Times New Roman"/>
                <w:color w:val="000000" w:themeColor="text1"/>
                <w:lang w:eastAsia="zh-CN"/>
              </w:rPr>
              <w:t>er</w:t>
            </w:r>
            <w:r w:rsidRPr="000C7FBB">
              <w:rPr>
                <w:rFonts w:ascii="Times New Roman" w:hAnsi="Times New Roman"/>
                <w:color w:val="000000" w:themeColor="text1"/>
              </w:rPr>
              <w:t xml:space="preserve"> </w:t>
            </w:r>
            <w:r w:rsidRPr="000C7FBB">
              <w:rPr>
                <w:rFonts w:ascii="Times New Roman" w:hAnsi="Times New Roman"/>
                <w:color w:val="000000" w:themeColor="text1"/>
                <w:lang w:eastAsia="zh-CN"/>
              </w:rPr>
              <w:t>shall</w:t>
            </w:r>
            <w:r w:rsidRPr="000C7FBB">
              <w:rPr>
                <w:rFonts w:ascii="Times New Roman" w:hAnsi="Times New Roman"/>
                <w:color w:val="000000" w:themeColor="text1"/>
              </w:rPr>
              <w:t xml:space="preserve"> display an error message and stop install</w:t>
            </w:r>
            <w:r w:rsidRPr="000C7FBB">
              <w:rPr>
                <w:rFonts w:ascii="Times New Roman" w:hAnsi="Times New Roman"/>
                <w:color w:val="000000" w:themeColor="text1"/>
                <w:lang w:eastAsia="zh-CN"/>
              </w:rPr>
              <w:t>ing if user doesn’t have windows admin privilege to do the installation.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eastAsia="Times New Roman" w:hAnsi="Times New Roman"/>
                <w:color w:val="000000" w:themeColor="text1"/>
                <w:lang w:eastAsia="zh-CN"/>
              </w:rPr>
            </w:pPr>
            <w:r w:rsidRPr="000C7FBB">
              <w:rPr>
                <w:rFonts w:ascii="Times New Roman" w:eastAsia="Times New Roman" w:hAnsi="Times New Roman"/>
                <w:color w:val="000000" w:themeColor="text1"/>
                <w:lang w:eastAsia="zh-CN"/>
              </w:rPr>
              <w:t>AgentSilentInstallTestProcedure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tcPr>
          <w:p w:rsidR="00BB69A3" w:rsidRPr="00F22F0B" w:rsidRDefault="00BB69A3" w:rsidP="00430D54">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w:t>
            </w:r>
            <w:r w:rsidR="00430D54" w:rsidRPr="00F22F0B">
              <w:rPr>
                <w:rFonts w:ascii="Times New Roman" w:hAnsi="Times New Roman"/>
                <w:b/>
                <w:color w:val="000000" w:themeColor="text1"/>
                <w:sz w:val="28"/>
                <w:u w:val="single"/>
                <w:lang w:eastAsia="zh-CN"/>
              </w:rPr>
              <w:t>2</w:t>
            </w:r>
            <w:r w:rsidRPr="00F22F0B">
              <w:rPr>
                <w:rFonts w:ascii="Times New Roman" w:hAnsi="Times New Roman"/>
                <w:b/>
                <w:color w:val="000000" w:themeColor="text1"/>
                <w:sz w:val="28"/>
                <w:u w:val="single"/>
                <w:lang w:eastAsia="zh-CN"/>
              </w:rPr>
              <w:t>       Recommended Requirements for Client Application Installer</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 xml:space="preserve">The system shall provide an installation tool to install the Client Application and its dependent packages.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AgentSCDUInstallTestProcedure</w:t>
            </w:r>
            <w:r w:rsidRPr="000C7FBB">
              <w:rPr>
                <w:rFonts w:ascii="Times New Roman" w:hAnsi="Times New Roman"/>
                <w:color w:val="000000" w:themeColor="text1"/>
                <w:lang w:eastAsia="zh-CN"/>
              </w:rPr>
              <w:br/>
            </w:r>
            <w:r w:rsidRPr="000C7FBB">
              <w:rPr>
                <w:rFonts w:ascii="Times New Roman" w:hAnsi="Times New Roman"/>
                <w:color w:val="000000" w:themeColor="text1"/>
                <w:lang w:eastAsia="zh-CN"/>
              </w:rPr>
              <w:br/>
              <w:t>AgentESSInstallTestProcedure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The installation tool shall be a single executable program.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AgentSCDUInstallTestProcedure</w:t>
            </w:r>
            <w:r w:rsidRPr="000C7FBB">
              <w:rPr>
                <w:rFonts w:ascii="Times New Roman" w:hAnsi="Times New Roman"/>
                <w:color w:val="000000" w:themeColor="text1"/>
                <w:lang w:eastAsia="zh-CN"/>
              </w:rPr>
              <w:br/>
            </w:r>
            <w:r w:rsidRPr="000C7FBB">
              <w:rPr>
                <w:rFonts w:ascii="Times New Roman" w:hAnsi="Times New Roman"/>
                <w:color w:val="000000" w:themeColor="text1"/>
                <w:lang w:eastAsia="zh-CN"/>
              </w:rPr>
              <w:br/>
              <w:t>AgentESSInstallTestProcedure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SRD-439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 xml:space="preserve">The installation tool shall run on 32/64 bits Windows XP SP3/Windows 7 Operating Systems. </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AgentSCDUInstallTestProcedure</w:t>
            </w:r>
            <w:r w:rsidRPr="000C7FBB">
              <w:rPr>
                <w:rFonts w:ascii="Times New Roman" w:hAnsi="Times New Roman"/>
                <w:color w:val="000000" w:themeColor="text1"/>
                <w:lang w:eastAsia="zh-CN"/>
              </w:rPr>
              <w:br/>
            </w:r>
            <w:r w:rsidRPr="000C7FBB">
              <w:rPr>
                <w:rFonts w:ascii="Times New Roman" w:hAnsi="Times New Roman"/>
                <w:color w:val="000000" w:themeColor="text1"/>
                <w:lang w:eastAsia="zh-CN"/>
              </w:rPr>
              <w:br/>
              <w:t>AgentESSInstallTestProcedure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SRD-440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rPr>
            </w:pPr>
            <w:r w:rsidRPr="000C7FBB">
              <w:rPr>
                <w:rFonts w:ascii="Times New Roman" w:hAnsi="Times New Roman"/>
                <w:color w:val="000000" w:themeColor="text1"/>
              </w:rPr>
              <w:t>The installation tool shall provide a UI to guide the installation of the Client Application.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AgentSCDUInstallTestProcedure</w:t>
            </w:r>
            <w:r w:rsidRPr="000C7FBB">
              <w:rPr>
                <w:rFonts w:ascii="Times New Roman" w:hAnsi="Times New Roman"/>
                <w:color w:val="000000" w:themeColor="text1"/>
                <w:lang w:eastAsia="zh-CN"/>
              </w:rPr>
              <w:br/>
            </w:r>
            <w:r w:rsidRPr="000C7FBB">
              <w:rPr>
                <w:rFonts w:ascii="Times New Roman" w:hAnsi="Times New Roman"/>
                <w:color w:val="000000" w:themeColor="text1"/>
                <w:lang w:eastAsia="zh-CN"/>
              </w:rPr>
              <w:br/>
              <w:t>AgentESSInstallTestProcedure</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27359A" w:rsidRPr="000C7FBB" w:rsidRDefault="0027359A" w:rsidP="0027359A">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IQ test procedures Refer to </w:t>
            </w:r>
            <w:r w:rsidRPr="000C7FBB">
              <w:rPr>
                <w:rFonts w:ascii="Times New Roman" w:hAnsi="Times New Roman"/>
                <w:color w:val="000000" w:themeColor="text1"/>
                <w:lang w:eastAsia="zh-CN"/>
              </w:rPr>
              <w:fldChar w:fldCharType="begin"/>
            </w:r>
            <w:r w:rsidRPr="000C7FBB">
              <w:rPr>
                <w:rFonts w:ascii="Times New Roman" w:hAnsi="Times New Roman"/>
                <w:color w:val="000000" w:themeColor="text1"/>
                <w:lang w:eastAsia="zh-CN"/>
              </w:rPr>
              <w:instrText xml:space="preserve"> REF _Ref413351955 \r \h </w:instrText>
            </w:r>
            <w:r w:rsidR="00A13E61" w:rsidRPr="000C7FBB">
              <w:rPr>
                <w:rFonts w:ascii="Times New Roman" w:hAnsi="Times New Roman"/>
                <w:color w:val="000000" w:themeColor="text1"/>
                <w:lang w:eastAsia="zh-CN"/>
              </w:rPr>
              <w:instrText xml:space="preserve"> \* MERGEFORMAT </w:instrText>
            </w:r>
            <w:r w:rsidRPr="000C7FBB">
              <w:rPr>
                <w:rFonts w:ascii="Times New Roman" w:hAnsi="Times New Roman"/>
                <w:color w:val="000000" w:themeColor="text1"/>
                <w:lang w:eastAsia="zh-CN"/>
              </w:rPr>
            </w:r>
            <w:r w:rsidRPr="000C7FBB">
              <w:rPr>
                <w:rFonts w:ascii="Times New Roman" w:hAnsi="Times New Roman"/>
                <w:color w:val="000000" w:themeColor="text1"/>
                <w:lang w:eastAsia="zh-CN"/>
              </w:rPr>
              <w:fldChar w:fldCharType="separate"/>
            </w:r>
            <w:r w:rsidRPr="000C7FBB">
              <w:rPr>
                <w:rFonts w:ascii="Times New Roman" w:hAnsi="Times New Roman"/>
                <w:color w:val="000000" w:themeColor="text1"/>
                <w:lang w:eastAsia="zh-CN"/>
              </w:rPr>
              <w:t>[2]</w:t>
            </w:r>
            <w:r w:rsidRPr="000C7FBB">
              <w:rPr>
                <w:rFonts w:ascii="Times New Roman" w:hAnsi="Times New Roman"/>
                <w:color w:val="000000" w:themeColor="text1"/>
                <w:lang w:eastAsia="zh-CN"/>
              </w:rPr>
              <w:fldChar w:fldCharType="end"/>
            </w: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BB69A3" w:rsidRPr="00F22F0B" w:rsidRDefault="00430D54" w:rsidP="00DB582C">
            <w:pPr>
              <w:rPr>
                <w:rFonts w:ascii="Times New Roman" w:hAnsi="Times New Roman"/>
                <w:color w:val="000000" w:themeColor="text1"/>
                <w:sz w:val="28"/>
                <w:u w:val="single"/>
                <w:lang w:eastAsia="zh-CN"/>
              </w:rPr>
            </w:pPr>
            <w:r w:rsidRPr="00F22F0B">
              <w:rPr>
                <w:rFonts w:ascii="Times New Roman" w:hAnsi="Times New Roman"/>
                <w:b/>
                <w:color w:val="000000" w:themeColor="text1"/>
                <w:sz w:val="28"/>
                <w:u w:val="single"/>
                <w:lang w:eastAsia="zh-CN"/>
              </w:rPr>
              <w:t>3.1.33</w:t>
            </w:r>
            <w:r w:rsidR="00BB69A3" w:rsidRPr="00F22F0B">
              <w:rPr>
                <w:rFonts w:ascii="Times New Roman" w:hAnsi="Times New Roman"/>
                <w:b/>
                <w:color w:val="000000" w:themeColor="text1"/>
                <w:sz w:val="28"/>
                <w:u w:val="single"/>
                <w:lang w:eastAsia="zh-CN"/>
              </w:rPr>
              <w:t xml:space="preserve"> </w:t>
            </w:r>
            <w:bookmarkStart w:id="34" w:name="_Toc442447542"/>
            <w:r w:rsidR="00BB69A3" w:rsidRPr="00F22F0B">
              <w:rPr>
                <w:rFonts w:ascii="Times New Roman" w:hAnsi="Times New Roman"/>
                <w:b/>
                <w:color w:val="000000" w:themeColor="text1"/>
                <w:sz w:val="28"/>
                <w:u w:val="single"/>
                <w:lang w:eastAsia="zh-CN"/>
              </w:rPr>
              <w:t>Common Client related Requirements</w:t>
            </w:r>
            <w:bookmarkEnd w:id="34"/>
          </w:p>
          <w:p w:rsidR="00BB69A3" w:rsidRPr="00F22F0B" w:rsidRDefault="00BB69A3" w:rsidP="00BB69A3">
            <w:pPr>
              <w:rPr>
                <w:rFonts w:ascii="Times New Roman" w:hAnsi="Times New Roman"/>
                <w:color w:val="000000" w:themeColor="text1"/>
                <w:sz w:val="2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SRD-691</w:t>
            </w:r>
          </w:p>
          <w:p w:rsidR="00480682" w:rsidRPr="000C7FBB" w:rsidRDefault="00480682"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The system shall return all devices of a specific facility via agent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250C2" w:rsidRPr="000C7FBB" w:rsidRDefault="00E277AF" w:rsidP="00BB69A3">
            <w:pPr>
              <w:rPr>
                <w:rFonts w:ascii="Times New Roman" w:hAnsi="Times New Roman"/>
                <w:color w:val="000000" w:themeColor="text1"/>
                <w:lang w:eastAsia="zh-CN"/>
              </w:rPr>
            </w:pPr>
            <w:r w:rsidRPr="000C7FBB">
              <w:rPr>
                <w:rFonts w:ascii="Times New Roman" w:hAnsi="Times New Roman"/>
                <w:color w:val="000000" w:themeColor="text1"/>
              </w:rPr>
              <w:t>DeviceList_TC010</w:t>
            </w:r>
          </w:p>
          <w:p w:rsidR="00480682" w:rsidRPr="000C7FBB" w:rsidRDefault="009250C2" w:rsidP="00BB69A3">
            <w:pPr>
              <w:rPr>
                <w:rFonts w:ascii="Times New Roman" w:hAnsi="Times New Roman"/>
                <w:color w:val="000000" w:themeColor="text1"/>
                <w:lang w:eastAsia="zh-CN"/>
              </w:rPr>
            </w:pPr>
            <w:r w:rsidRPr="000C7FBB">
              <w:rPr>
                <w:rFonts w:ascii="Times New Roman" w:hAnsi="Times New Roman"/>
                <w:color w:val="000000" w:themeColor="text1"/>
              </w:rPr>
              <w:t>DeviceList_TC040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BE7CE0" w:rsidRPr="000C7FBB" w:rsidRDefault="00BE7CE0"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SRD-718</w:t>
            </w:r>
          </w:p>
          <w:p w:rsidR="003B3CE4" w:rsidRPr="000C7FBB" w:rsidRDefault="003B3CE4"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rPr>
            </w:pPr>
            <w:r w:rsidRPr="000C7FBB">
              <w:rPr>
                <w:rFonts w:ascii="Times New Roman" w:hAnsi="Times New Roman"/>
                <w:color w:val="000000" w:themeColor="text1"/>
              </w:rPr>
              <w:t>System shall have ability to configure the following attributes to device level:</w:t>
            </w:r>
          </w:p>
          <w:p w:rsidR="003B3CE4" w:rsidRPr="000C7FBB" w:rsidRDefault="003B3CE4" w:rsidP="00BB69A3">
            <w:pPr>
              <w:pStyle w:val="ListParagraph"/>
              <w:widowControl w:val="0"/>
              <w:numPr>
                <w:ilvl w:val="0"/>
                <w:numId w:val="82"/>
              </w:numPr>
              <w:spacing w:after="0" w:line="240" w:lineRule="atLeast"/>
              <w:rPr>
                <w:rFonts w:ascii="Times New Roman" w:eastAsia="SimSun" w:hAnsi="Times New Roman"/>
                <w:color w:val="000000" w:themeColor="text1"/>
                <w:sz w:val="20"/>
                <w:szCs w:val="20"/>
              </w:rPr>
            </w:pPr>
            <w:r w:rsidRPr="000C7FBB">
              <w:rPr>
                <w:rFonts w:ascii="Times New Roman" w:eastAsia="SimSun" w:hAnsi="Times New Roman"/>
                <w:color w:val="000000" w:themeColor="text1"/>
                <w:sz w:val="20"/>
                <w:szCs w:val="20"/>
              </w:rPr>
              <w:t>Enable/disable features through command or license file</w:t>
            </w:r>
          </w:p>
          <w:p w:rsidR="003B3CE4" w:rsidRPr="000C7FBB" w:rsidRDefault="003B3CE4" w:rsidP="00BB69A3">
            <w:pPr>
              <w:rPr>
                <w:rFonts w:ascii="Times New Roman" w:hAnsi="Times New Roman"/>
                <w:color w:val="000000" w:themeColor="text1"/>
              </w:rPr>
            </w:pPr>
          </w:p>
          <w:p w:rsidR="003B3CE4" w:rsidRPr="000C7FBB" w:rsidRDefault="003B3CE4" w:rsidP="00BB69A3">
            <w:pPr>
              <w:rPr>
                <w:rFonts w:ascii="Times New Roman" w:hAnsi="Times New Roman"/>
                <w:color w:val="000000" w:themeColor="text1"/>
              </w:rPr>
            </w:pPr>
            <w:r w:rsidRPr="000C7FBB">
              <w:rPr>
                <w:rFonts w:ascii="Times New Roman" w:hAnsi="Times New Roman"/>
                <w:color w:val="000000" w:themeColor="text1"/>
              </w:rPr>
              <w:t>Currently Common Client UI does have a button to apply feature license file on a device.</w:t>
            </w:r>
          </w:p>
          <w:p w:rsidR="003B3CE4" w:rsidRPr="000C7FBB" w:rsidRDefault="003B3CE4"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9250C2" w:rsidP="00BB69A3">
            <w:pPr>
              <w:rPr>
                <w:rFonts w:ascii="Times New Roman" w:hAnsi="Times New Roman"/>
                <w:color w:val="000000" w:themeColor="text1"/>
                <w:lang w:eastAsia="zh-CN"/>
              </w:rPr>
            </w:pPr>
            <w:r w:rsidRPr="000C7FBB">
              <w:rPr>
                <w:rFonts w:ascii="Times New Roman" w:hAnsi="Times New Roman"/>
                <w:color w:val="000000" w:themeColor="text1"/>
              </w:rPr>
              <w:t>FeatureLicense_TC020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SRD-719</w:t>
            </w:r>
          </w:p>
          <w:p w:rsidR="003B3CE4" w:rsidRPr="000C7FBB" w:rsidRDefault="003B3CE4"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rPr>
            </w:pPr>
            <w:r w:rsidRPr="000C7FBB">
              <w:rPr>
                <w:rFonts w:ascii="Times New Roman" w:hAnsi="Times New Roman"/>
                <w:color w:val="000000" w:themeColor="text1"/>
              </w:rPr>
              <w:t>The system shall provide a way to let client get timestamp of last uploaded log file for a given device</w:t>
            </w:r>
          </w:p>
          <w:p w:rsidR="003B3CE4" w:rsidRPr="000C7FBB" w:rsidRDefault="003B3CE4"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9250C2" w:rsidRPr="000C7FBB" w:rsidRDefault="009250C2" w:rsidP="00BB69A3">
            <w:pPr>
              <w:rPr>
                <w:rFonts w:ascii="Times New Roman" w:hAnsi="Times New Roman"/>
                <w:color w:val="000000" w:themeColor="text1"/>
                <w:lang w:eastAsia="zh-CN"/>
              </w:rPr>
            </w:pPr>
            <w:r w:rsidRPr="000C7FBB">
              <w:rPr>
                <w:rFonts w:ascii="Times New Roman" w:hAnsi="Times New Roman"/>
                <w:color w:val="000000" w:themeColor="text1"/>
              </w:rPr>
              <w:t>ScheduleLog_TC010</w:t>
            </w:r>
          </w:p>
          <w:p w:rsidR="009250C2" w:rsidRPr="000C7FBB" w:rsidRDefault="009250C2" w:rsidP="00BB69A3">
            <w:pPr>
              <w:rPr>
                <w:rFonts w:ascii="Times New Roman" w:hAnsi="Times New Roman"/>
                <w:color w:val="000000" w:themeColor="text1"/>
                <w:lang w:eastAsia="zh-CN"/>
              </w:rPr>
            </w:pPr>
            <w:r w:rsidRPr="000C7FBB">
              <w:rPr>
                <w:rFonts w:ascii="Times New Roman" w:hAnsi="Times New Roman"/>
                <w:color w:val="000000" w:themeColor="text1"/>
              </w:rPr>
              <w:t>ScheduleLog_TC011</w:t>
            </w:r>
          </w:p>
          <w:p w:rsidR="003B3CE4" w:rsidRPr="000C7FBB" w:rsidRDefault="009250C2" w:rsidP="00BB69A3">
            <w:pPr>
              <w:rPr>
                <w:rFonts w:ascii="Times New Roman" w:hAnsi="Times New Roman"/>
                <w:color w:val="000000" w:themeColor="text1"/>
                <w:lang w:eastAsia="zh-CN"/>
              </w:rPr>
            </w:pPr>
            <w:r w:rsidRPr="000C7FBB">
              <w:rPr>
                <w:rFonts w:ascii="Times New Roman" w:hAnsi="Times New Roman"/>
                <w:color w:val="000000" w:themeColor="text1"/>
              </w:rPr>
              <w:t>ScheduleLog_TC012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SRD-720</w:t>
            </w:r>
          </w:p>
          <w:p w:rsidR="003B3CE4" w:rsidRPr="000C7FBB" w:rsidRDefault="003B3CE4" w:rsidP="00BB69A3">
            <w:pPr>
              <w:rPr>
                <w:rFonts w:ascii="Times New Roman" w:hAnsi="Times New Roman"/>
                <w:color w:val="000000" w:themeColor="text1"/>
                <w:lang w:eastAsia="zh-CN"/>
              </w:rPr>
            </w:pPr>
          </w:p>
          <w:p w:rsidR="003B3CE4" w:rsidRPr="000C7FBB" w:rsidRDefault="003B3CE4" w:rsidP="00BB69A3">
            <w:pPr>
              <w:rPr>
                <w:rFonts w:ascii="Times New Roman" w:hAnsi="Times New Roman"/>
                <w:color w:val="000000" w:themeColor="text1"/>
                <w:lang w:eastAsia="zh-CN"/>
              </w:rPr>
            </w:pPr>
          </w:p>
          <w:p w:rsidR="003B3CE4" w:rsidRPr="000C7FBB" w:rsidRDefault="003B3CE4" w:rsidP="00BB69A3">
            <w:pPr>
              <w:rPr>
                <w:rFonts w:ascii="Times New Roman" w:hAnsi="Times New Roman"/>
                <w:color w:val="000000" w:themeColor="text1"/>
                <w:lang w:eastAsia="zh-CN"/>
              </w:rPr>
            </w:pPr>
          </w:p>
          <w:p w:rsidR="003B3CE4" w:rsidRPr="000C7FBB" w:rsidRDefault="003B3CE4" w:rsidP="00BB69A3">
            <w:pPr>
              <w:rPr>
                <w:rFonts w:ascii="Times New Roman" w:hAnsi="Times New Roman"/>
                <w:color w:val="000000" w:themeColor="text1"/>
                <w:lang w:eastAsia="zh-CN"/>
              </w:rPr>
            </w:pPr>
          </w:p>
          <w:p w:rsidR="003B3CE4" w:rsidRPr="000C7FBB" w:rsidRDefault="003B3CE4" w:rsidP="00BB69A3">
            <w:pPr>
              <w:rPr>
                <w:rFonts w:ascii="Times New Roman" w:hAnsi="Times New Roman"/>
                <w:color w:val="000000" w:themeColor="text1"/>
                <w:lang w:eastAsia="zh-CN"/>
              </w:rPr>
            </w:pPr>
          </w:p>
          <w:p w:rsidR="003B3CE4" w:rsidRPr="000C7FBB" w:rsidRDefault="003B3CE4"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rPr>
            </w:pPr>
          </w:p>
          <w:p w:rsidR="003B3CE4" w:rsidRPr="000C7FBB" w:rsidRDefault="003B3CE4" w:rsidP="00BB69A3">
            <w:pPr>
              <w:rPr>
                <w:rFonts w:ascii="Times New Roman" w:hAnsi="Times New Roman"/>
                <w:color w:val="000000" w:themeColor="text1"/>
              </w:rPr>
            </w:pPr>
            <w:r w:rsidRPr="000C7FBB">
              <w:rPr>
                <w:rFonts w:ascii="Times New Roman" w:hAnsi="Times New Roman"/>
                <w:color w:val="000000" w:themeColor="text1"/>
              </w:rPr>
              <w:t>The system shall make it configurable to the given device type for allowing delete log file or not after each time log file is retrieved.</w:t>
            </w:r>
          </w:p>
          <w:p w:rsidR="003B3CE4" w:rsidRPr="000C7FBB" w:rsidRDefault="003B3CE4" w:rsidP="00BB69A3">
            <w:pPr>
              <w:rPr>
                <w:rFonts w:ascii="Times New Roman" w:hAnsi="Times New Roman"/>
                <w:color w:val="000000" w:themeColor="text1"/>
              </w:rPr>
            </w:pPr>
            <w:r w:rsidRPr="000C7FBB">
              <w:rPr>
                <w:rFonts w:ascii="Times New Roman" w:hAnsi="Times New Roman"/>
                <w:color w:val="000000" w:themeColor="text1"/>
              </w:rPr>
              <w:t>Log file is deleted from device after Common Client pull the log file out of it.</w:t>
            </w:r>
          </w:p>
          <w:p w:rsidR="003B3CE4" w:rsidRPr="000C7FBB" w:rsidRDefault="003B3CE4"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857207" w:rsidRPr="000C7FBB" w:rsidRDefault="00857207" w:rsidP="00BB69A3">
            <w:pPr>
              <w:rPr>
                <w:rFonts w:ascii="Times New Roman" w:hAnsi="Times New Roman"/>
                <w:color w:val="000000" w:themeColor="text1"/>
                <w:lang w:eastAsia="zh-CN"/>
              </w:rPr>
            </w:pPr>
            <w:r w:rsidRPr="000C7FBB">
              <w:rPr>
                <w:rFonts w:ascii="Times New Roman" w:hAnsi="Times New Roman"/>
                <w:color w:val="000000" w:themeColor="text1"/>
              </w:rPr>
              <w:t>RetrieveLog_TC020</w:t>
            </w:r>
          </w:p>
          <w:p w:rsidR="003B3CE4" w:rsidRPr="000C7FBB" w:rsidRDefault="00857207" w:rsidP="00BB69A3">
            <w:pPr>
              <w:rPr>
                <w:rFonts w:ascii="Times New Roman" w:hAnsi="Times New Roman"/>
                <w:color w:val="000000" w:themeColor="text1"/>
                <w:lang w:eastAsia="zh-CN"/>
              </w:rPr>
            </w:pPr>
            <w:r w:rsidRPr="000C7FBB">
              <w:rPr>
                <w:rFonts w:ascii="Times New Roman" w:hAnsi="Times New Roman"/>
                <w:color w:val="000000" w:themeColor="text1"/>
              </w:rPr>
              <w:t>RetrieveLog_TC02</w:t>
            </w:r>
            <w:r w:rsidRPr="000C7FBB">
              <w:rPr>
                <w:rFonts w:ascii="Times New Roman" w:hAnsi="Times New Roman"/>
                <w:color w:val="000000" w:themeColor="text1"/>
                <w:lang w:eastAsia="zh-CN"/>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lang w:eastAsia="zh-CN"/>
              </w:rPr>
            </w:pPr>
            <w:r w:rsidRPr="000C7FBB">
              <w:rPr>
                <w:rFonts w:ascii="Times New Roman" w:hAnsi="Times New Roman"/>
                <w:color w:val="000000" w:themeColor="text1"/>
                <w:lang w:eastAsia="zh-CN"/>
              </w:rPr>
              <w:t>SRD-730</w:t>
            </w:r>
          </w:p>
          <w:p w:rsidR="00480682" w:rsidRPr="000C7FBB" w:rsidRDefault="00480682" w:rsidP="00BB69A3">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The system shall have user activity status report</w:t>
            </w:r>
          </w:p>
          <w:p w:rsidR="00480682" w:rsidRPr="000C7FBB" w:rsidRDefault="00480682" w:rsidP="00BB69A3">
            <w:pPr>
              <w:rPr>
                <w:rFonts w:ascii="Times New Roman" w:hAnsi="Times New Roman"/>
                <w:color w:val="000000" w:themeColor="text1"/>
              </w:rPr>
            </w:pPr>
          </w:p>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Search criteria: user name, user email, time</w:t>
            </w:r>
          </w:p>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 xml:space="preserve">Results: </w:t>
            </w:r>
          </w:p>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HEADER: refer to SRD-223, SRD-225</w:t>
            </w:r>
          </w:p>
          <w:p w:rsidR="00480682" w:rsidRPr="000C7FBB" w:rsidRDefault="00480682" w:rsidP="00BB69A3">
            <w:pPr>
              <w:rPr>
                <w:rFonts w:ascii="Times New Roman" w:hAnsi="Times New Roman"/>
                <w:color w:val="000000" w:themeColor="text1"/>
              </w:rPr>
            </w:pPr>
            <w:r w:rsidRPr="000C7FBB">
              <w:rPr>
                <w:rFonts w:ascii="Times New Roman" w:hAnsi="Times New Roman"/>
                <w:color w:val="000000" w:themeColor="text1"/>
              </w:rPr>
              <w:t>BODY: User ID, Customer Name, Customer Account number, Activity, Host IP, Device Type, Serial Number, Day &amp; Time</w:t>
            </w:r>
          </w:p>
          <w:p w:rsidR="00480682" w:rsidRPr="000C7FBB" w:rsidRDefault="00480682" w:rsidP="00BB69A3">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F4459" w:rsidP="0095158E">
            <w:pPr>
              <w:rPr>
                <w:rFonts w:ascii="Times New Roman" w:hAnsi="Times New Roman"/>
                <w:color w:val="000000" w:themeColor="text1"/>
                <w:lang w:eastAsia="zh-CN"/>
              </w:rPr>
            </w:pPr>
            <w:r>
              <w:rPr>
                <w:rFonts w:ascii="Times New Roman" w:hAnsi="Times New Roman"/>
                <w:color w:val="000000" w:themeColor="text1"/>
              </w:rPr>
              <w:t>TC_Report_015.</w:t>
            </w:r>
            <w:r>
              <w:rPr>
                <w:rFonts w:ascii="Times New Roman" w:hAnsi="Times New Roman" w:hint="eastAsia"/>
                <w:color w:val="000000" w:themeColor="text1"/>
                <w:lang w:eastAsia="zh-CN"/>
              </w:rPr>
              <w:t>3</w:t>
            </w:r>
          </w:p>
          <w:p w:rsidR="00480682" w:rsidRPr="000C7FBB" w:rsidRDefault="00480682" w:rsidP="0095158E">
            <w:pPr>
              <w:tabs>
                <w:tab w:val="left" w:pos="1245"/>
              </w:tabs>
              <w:rPr>
                <w:rFonts w:ascii="Times New Roman" w:hAnsi="Times New Roman"/>
                <w:color w:val="000000" w:themeColor="text1"/>
                <w:lang w:eastAsia="zh-CN"/>
              </w:rPr>
            </w:pPr>
            <w:r w:rsidRPr="000C7FBB">
              <w:rPr>
                <w:rFonts w:ascii="Times New Roman" w:hAnsi="Times New Roman"/>
                <w:color w:val="000000" w:themeColor="text1"/>
                <w:lang w:eastAsia="zh-CN"/>
              </w:rPr>
              <w:tab/>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BB69A3">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SRD-735</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allow client to upload/download  user activities to/from the  Server..</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CC is not in test scope.</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SRD-750</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When downloading to Agent, the system shall provide download completion percentage of the completion.</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85720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RegisterMissing_TC031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CC is not in test scope.</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SRD-751</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GDMP Agent shall allow multiple users to sign on concurrently.</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932A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TC_UserMgt_018.3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SRD-755</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support decoding binary format device log files retrieved from device.</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E62F9C" w:rsidP="0095158E">
            <w:pPr>
              <w:rPr>
                <w:rFonts w:ascii="Times New Roman" w:hAnsi="Times New Roman"/>
                <w:color w:val="000000" w:themeColor="text1"/>
                <w:lang w:eastAsia="zh-CN"/>
              </w:rPr>
            </w:pPr>
            <w:r w:rsidRPr="000C7FBB">
              <w:rPr>
                <w:rFonts w:ascii="Times New Roman" w:hAnsi="Times New Roman"/>
                <w:color w:val="000000" w:themeColor="text1"/>
              </w:rPr>
              <w:t>RetrieveLog_TC022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SRD-757</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allow user to search Device log file by criteria via web UI (time duration, device type).</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E62F9C" w:rsidP="0095158E">
            <w:pPr>
              <w:rPr>
                <w:rFonts w:ascii="Times New Roman" w:hAnsi="Times New Roman"/>
                <w:color w:val="000000" w:themeColor="text1"/>
                <w:lang w:eastAsia="zh-CN"/>
              </w:rPr>
            </w:pPr>
            <w:r w:rsidRPr="000C7FBB">
              <w:rPr>
                <w:rFonts w:ascii="Times New Roman" w:hAnsi="Times New Roman"/>
                <w:color w:val="000000" w:themeColor="text1"/>
              </w:rPr>
              <w:t>TC_ DeviceManage _011.3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SRD-758</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make the duration to locally cache device log file configurable</w:t>
            </w:r>
            <w:r w:rsidRPr="000C7FBB" w:rsidDel="00B01EFD">
              <w:rPr>
                <w:rFonts w:ascii="Times New Roman" w:hAnsi="Times New Roman"/>
                <w:color w:val="000000" w:themeColor="text1"/>
              </w:rPr>
              <w:t xml:space="preserve"> </w:t>
            </w:r>
          </w:p>
          <w:p w:rsidR="003B3CE4" w:rsidRPr="000C7FBB" w:rsidRDefault="003B3CE4" w:rsidP="0095158E">
            <w:pPr>
              <w:rPr>
                <w:rFonts w:ascii="Times New Roman" w:hAnsi="Times New Roman"/>
                <w:color w:val="000000" w:themeColor="text1"/>
              </w:rPr>
            </w:pPr>
          </w:p>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 xml:space="preserve">Note: </w:t>
            </w:r>
          </w:p>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Expired log files shall be removed from local cache unless it is not yet uploaded to GDMP.</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E62F9C" w:rsidRPr="000C7FBB" w:rsidRDefault="00E62F9C" w:rsidP="0095158E">
            <w:pPr>
              <w:rPr>
                <w:rFonts w:ascii="Times New Roman" w:hAnsi="Times New Roman"/>
                <w:color w:val="000000" w:themeColor="text1"/>
                <w:lang w:eastAsia="zh-CN"/>
              </w:rPr>
            </w:pPr>
            <w:r w:rsidRPr="000C7FBB">
              <w:rPr>
                <w:rFonts w:ascii="Times New Roman" w:hAnsi="Times New Roman"/>
                <w:color w:val="000000" w:themeColor="text1"/>
              </w:rPr>
              <w:t>TC_Security_008.1</w:t>
            </w:r>
          </w:p>
          <w:p w:rsidR="004D73BA" w:rsidRPr="000C7FBB" w:rsidRDefault="00E62F9C" w:rsidP="0095158E">
            <w:pPr>
              <w:rPr>
                <w:rFonts w:ascii="Times New Roman" w:hAnsi="Times New Roman"/>
                <w:color w:val="000000" w:themeColor="text1"/>
                <w:lang w:eastAsia="zh-CN"/>
              </w:rPr>
            </w:pPr>
            <w:r w:rsidRPr="000C7FBB">
              <w:rPr>
                <w:rFonts w:ascii="Times New Roman" w:hAnsi="Times New Roman"/>
                <w:color w:val="000000" w:themeColor="text1"/>
              </w:rPr>
              <w:t>TC_Security_008.</w:t>
            </w:r>
            <w:r w:rsidRPr="000C7FBB">
              <w:rPr>
                <w:rFonts w:ascii="Times New Roman" w:hAnsi="Times New Roman"/>
                <w:color w:val="000000" w:themeColor="text1"/>
                <w:lang w:eastAsia="zh-CN"/>
              </w:rPr>
              <w:t>2</w:t>
            </w:r>
          </w:p>
          <w:p w:rsidR="003B3CE4" w:rsidRPr="000C7FBB" w:rsidRDefault="004D73BA" w:rsidP="0095158E">
            <w:pPr>
              <w:rPr>
                <w:rFonts w:ascii="Times New Roman" w:hAnsi="Times New Roman"/>
                <w:color w:val="000000" w:themeColor="text1"/>
                <w:lang w:eastAsia="zh-CN"/>
              </w:rPr>
            </w:pPr>
            <w:r w:rsidRPr="000C7FBB">
              <w:rPr>
                <w:rFonts w:ascii="Times New Roman" w:hAnsi="Times New Roman"/>
                <w:color w:val="000000" w:themeColor="text1"/>
              </w:rPr>
              <w:t>TC_Security_008.3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SRD-761</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enable a user to view the complete feature list of  a given device along with and enabled feature list.</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4D73BA" w:rsidP="0095158E">
            <w:pPr>
              <w:rPr>
                <w:rFonts w:ascii="Times New Roman" w:hAnsi="Times New Roman"/>
                <w:color w:val="000000" w:themeColor="text1"/>
                <w:lang w:eastAsia="zh-CN"/>
              </w:rPr>
            </w:pPr>
            <w:r w:rsidRPr="000C7FBB">
              <w:rPr>
                <w:rFonts w:ascii="Times New Roman" w:hAnsi="Times New Roman"/>
                <w:color w:val="000000" w:themeColor="text1"/>
              </w:rPr>
              <w:t>FeatureLicense_TC070</w:t>
            </w:r>
          </w:p>
          <w:p w:rsidR="004D73BA" w:rsidRPr="000C7FBB" w:rsidRDefault="004D73BA" w:rsidP="0095158E">
            <w:pPr>
              <w:rPr>
                <w:rFonts w:ascii="Times New Roman" w:hAnsi="Times New Roman"/>
                <w:color w:val="000000" w:themeColor="text1"/>
                <w:lang w:eastAsia="zh-CN"/>
              </w:rPr>
            </w:pPr>
            <w:r w:rsidRPr="000C7FBB">
              <w:rPr>
                <w:rFonts w:ascii="Times New Roman" w:hAnsi="Times New Roman"/>
                <w:color w:val="000000" w:themeColor="text1"/>
              </w:rPr>
              <w:t>FeatureLicense_TC0</w:t>
            </w:r>
            <w:r w:rsidRPr="000C7FBB">
              <w:rPr>
                <w:rFonts w:ascii="Times New Roman" w:hAnsi="Times New Roman"/>
                <w:color w:val="000000" w:themeColor="text1"/>
                <w:lang w:eastAsia="zh-CN"/>
              </w:rPr>
              <w:t>80</w:t>
            </w:r>
          </w:p>
          <w:p w:rsidR="004D73BA" w:rsidRPr="000C7FBB" w:rsidRDefault="004D73BA" w:rsidP="0095158E">
            <w:pPr>
              <w:rPr>
                <w:rFonts w:ascii="Times New Roman" w:hAnsi="Times New Roman"/>
                <w:color w:val="000000" w:themeColor="text1"/>
                <w:lang w:eastAsia="zh-CN"/>
              </w:rPr>
            </w:pPr>
            <w:r w:rsidRPr="000C7FBB">
              <w:rPr>
                <w:rFonts w:ascii="Times New Roman" w:hAnsi="Times New Roman"/>
                <w:color w:val="000000" w:themeColor="text1"/>
              </w:rPr>
              <w:t>FeatureLicense_TC0</w:t>
            </w:r>
            <w:r w:rsidRPr="000C7FBB">
              <w:rPr>
                <w:rFonts w:ascii="Times New Roman" w:hAnsi="Times New Roman"/>
                <w:color w:val="000000" w:themeColor="text1"/>
                <w:lang w:eastAsia="zh-CN"/>
              </w:rPr>
              <w:t>90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SRD-762</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The system shall support distribute files (configuration, Software/Hardware package, feature licensing) in streaming approach to downstream client applications.</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B250EB" w:rsidRPr="000C7FBB" w:rsidRDefault="00B250EB" w:rsidP="0095158E">
            <w:pPr>
              <w:rPr>
                <w:rFonts w:ascii="Times New Roman" w:hAnsi="Times New Roman"/>
                <w:color w:val="000000" w:themeColor="text1"/>
                <w:lang w:eastAsia="zh-CN"/>
              </w:rPr>
            </w:pPr>
            <w:r w:rsidRPr="000C7FBB">
              <w:rPr>
                <w:rFonts w:ascii="Times New Roman" w:hAnsi="Times New Roman"/>
                <w:color w:val="000000" w:themeColor="text1"/>
              </w:rPr>
              <w:t>RegisterMissing_TC0</w:t>
            </w:r>
            <w:r w:rsidRPr="000C7FBB">
              <w:rPr>
                <w:rFonts w:ascii="Times New Roman" w:hAnsi="Times New Roman"/>
                <w:color w:val="000000" w:themeColor="text1"/>
                <w:lang w:eastAsia="zh-CN"/>
              </w:rPr>
              <w:t>31</w:t>
            </w:r>
          </w:p>
          <w:p w:rsidR="003B3CE4" w:rsidRPr="000C7FBB" w:rsidRDefault="00B250EB" w:rsidP="0095158E">
            <w:pPr>
              <w:rPr>
                <w:rFonts w:ascii="Times New Roman" w:hAnsi="Times New Roman"/>
                <w:color w:val="000000" w:themeColor="text1"/>
                <w:lang w:eastAsia="zh-CN"/>
              </w:rPr>
            </w:pPr>
            <w:r w:rsidRPr="000C7FBB">
              <w:rPr>
                <w:rFonts w:ascii="Times New Roman" w:hAnsi="Times New Roman"/>
                <w:color w:val="000000" w:themeColor="text1"/>
              </w:rPr>
              <w:t>RegisterMissing_TC060</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SRD-765</w:t>
            </w:r>
          </w:p>
          <w:p w:rsidR="003B3CE4" w:rsidRPr="000C7FBB" w:rsidRDefault="003B3CE4" w:rsidP="0095158E">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Agent shall cache user activities from Common Client. The period of how long user activities cached in Agent shall be configurable.</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N/A</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SRD-790</w:t>
            </w:r>
          </w:p>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 </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rPr>
            </w:pPr>
            <w:r w:rsidRPr="000C7FBB">
              <w:rPr>
                <w:rFonts w:ascii="Times New Roman" w:hAnsi="Times New Roman"/>
                <w:color w:val="000000" w:themeColor="text1"/>
              </w:rPr>
              <w:t>All files transferred between Agent and Common Client shall be in memory or over the network, no decrypted file is allowed during the transfer process.</w:t>
            </w:r>
          </w:p>
          <w:p w:rsidR="003B3CE4" w:rsidRPr="000C7FBB" w:rsidRDefault="003B3CE4"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EB5177" w:rsidP="0095158E">
            <w:pPr>
              <w:rPr>
                <w:rFonts w:ascii="Times New Roman" w:hAnsi="Times New Roman"/>
                <w:color w:val="000000" w:themeColor="text1"/>
                <w:lang w:eastAsia="zh-CN"/>
              </w:rPr>
            </w:pPr>
            <w:r w:rsidRPr="000C7FBB">
              <w:rPr>
                <w:rFonts w:ascii="Times New Roman" w:hAnsi="Times New Roman"/>
                <w:color w:val="000000" w:themeColor="text1"/>
              </w:rPr>
              <w:t>RetrieveLog_TC022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95158E">
            <w:pPr>
              <w:rPr>
                <w:rFonts w:ascii="Times New Roman" w:hAnsi="Times New Roman"/>
                <w:color w:val="000000" w:themeColor="text1"/>
                <w:lang w:eastAsia="zh-CN"/>
              </w:rPr>
            </w:pPr>
          </w:p>
        </w:tc>
      </w:tr>
      <w:tr w:rsidR="00F22F0B" w:rsidRPr="00F22F0B" w:rsidTr="003B3CE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3B3CE4" w:rsidRPr="00F22F0B" w:rsidRDefault="003B3CE4" w:rsidP="0095158E">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3.1.34 Trade Embargo</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SRD-397</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The system shall provide a means to track countries where trade embargo prohibits devices to be installed or sold.</w:t>
            </w:r>
          </w:p>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NOTE: Refer to Section 7.2.1.5, Device Embargo Permission.</w:t>
            </w:r>
          </w:p>
          <w:p w:rsidR="00480682" w:rsidRPr="000C7FBB" w:rsidRDefault="00480682"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_HWSW_010</w:t>
            </w:r>
            <w:r w:rsidRPr="000C7FBB">
              <w:rPr>
                <w:rFonts w:ascii="Times New Roman" w:hAnsi="Times New Roman"/>
                <w:color w:val="000000" w:themeColor="text1"/>
                <w:lang w:eastAsia="zh-CN"/>
              </w:rPr>
              <w:t>.1</w:t>
            </w:r>
          </w:p>
          <w:p w:rsidR="003B3CE4" w:rsidRPr="000C7FBB" w:rsidRDefault="003B3CE4"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TC_HWSW_010.2</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_HWSW_010</w:t>
            </w:r>
            <w:r w:rsidRPr="000C7FBB">
              <w:rPr>
                <w:rFonts w:ascii="Times New Roman" w:hAnsi="Times New Roman"/>
                <w:color w:val="000000" w:themeColor="text1"/>
                <w:lang w:eastAsia="zh-CN"/>
              </w:rPr>
              <w:t>.3</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lang w:eastAsia="zh-CN"/>
              </w:rPr>
              <w:t>TC_HWSW_010.4</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_HWSW_010</w:t>
            </w:r>
            <w:r w:rsidRPr="000C7FBB">
              <w:rPr>
                <w:rFonts w:ascii="Times New Roman" w:hAnsi="Times New Roman"/>
                <w:color w:val="000000" w:themeColor="text1"/>
                <w:lang w:eastAsia="zh-CN"/>
              </w:rPr>
              <w:t>.5</w:t>
            </w:r>
          </w:p>
          <w:p w:rsidR="003B3CE4" w:rsidRPr="000C7FBB" w:rsidRDefault="00DF4C5C" w:rsidP="003B3CE4">
            <w:pPr>
              <w:rPr>
                <w:rFonts w:ascii="Times New Roman" w:hAnsi="Times New Roman"/>
                <w:color w:val="000000" w:themeColor="text1"/>
                <w:lang w:eastAsia="zh-CN"/>
              </w:rPr>
            </w:pPr>
            <w:r w:rsidRPr="000C7FBB">
              <w:rPr>
                <w:rFonts w:ascii="Times New Roman" w:hAnsi="Times New Roman"/>
                <w:color w:val="000000" w:themeColor="text1"/>
                <w:lang w:eastAsia="zh-CN"/>
              </w:rPr>
              <w:t>TC_HWSW_010.5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SRD-398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The system shall only provide software to countries where no trade embargo exists.</w:t>
            </w:r>
          </w:p>
          <w:p w:rsidR="00480682" w:rsidRPr="000C7FBB" w:rsidRDefault="00480682" w:rsidP="0095158E">
            <w:pPr>
              <w:rPr>
                <w:rFonts w:ascii="Times New Roman" w:hAnsi="Times New Roman"/>
                <w:color w:val="000000" w:themeColor="text1"/>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_HWSW_010</w:t>
            </w:r>
            <w:r w:rsidRPr="000C7FBB">
              <w:rPr>
                <w:rFonts w:ascii="Times New Roman" w:hAnsi="Times New Roman"/>
                <w:color w:val="000000" w:themeColor="text1"/>
                <w:lang w:eastAsia="zh-CN"/>
              </w:rPr>
              <w:t>.1</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lang w:eastAsia="zh-CN"/>
              </w:rPr>
              <w:t>TC_HWSW_010.2</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_HWSW_010</w:t>
            </w:r>
            <w:r w:rsidRPr="000C7FBB">
              <w:rPr>
                <w:rFonts w:ascii="Times New Roman" w:hAnsi="Times New Roman"/>
                <w:color w:val="000000" w:themeColor="text1"/>
                <w:lang w:eastAsia="zh-CN"/>
              </w:rPr>
              <w:t>.3</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lang w:eastAsia="zh-CN"/>
              </w:rPr>
              <w:t>TC_HWSW_010.4</w:t>
            </w:r>
          </w:p>
          <w:p w:rsidR="003B3CE4" w:rsidRPr="000C7FBB" w:rsidRDefault="003B3CE4" w:rsidP="003B3CE4">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_HWSW_010</w:t>
            </w:r>
            <w:r w:rsidRPr="000C7FBB">
              <w:rPr>
                <w:rFonts w:ascii="Times New Roman" w:hAnsi="Times New Roman"/>
                <w:color w:val="000000" w:themeColor="text1"/>
                <w:lang w:eastAsia="zh-CN"/>
              </w:rPr>
              <w:t>.5</w:t>
            </w:r>
          </w:p>
          <w:p w:rsidR="00480682" w:rsidRPr="000C7FBB" w:rsidRDefault="00DF4C5C" w:rsidP="00DF4C5C">
            <w:pPr>
              <w:rPr>
                <w:rFonts w:ascii="Times New Roman" w:hAnsi="Times New Roman"/>
                <w:color w:val="000000" w:themeColor="text1"/>
                <w:lang w:eastAsia="zh-CN"/>
              </w:rPr>
            </w:pPr>
            <w:r w:rsidRPr="000C7FBB">
              <w:rPr>
                <w:rFonts w:ascii="Times New Roman" w:hAnsi="Times New Roman"/>
                <w:color w:val="000000" w:themeColor="text1"/>
                <w:lang w:eastAsia="zh-CN"/>
              </w:rPr>
              <w:t>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95158E" w:rsidRPr="00F22F0B" w:rsidRDefault="00430D54" w:rsidP="0095158E">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3.1.35</w:t>
            </w:r>
            <w:r w:rsidR="0095158E" w:rsidRPr="00F22F0B">
              <w:rPr>
                <w:rFonts w:ascii="Times New Roman" w:hAnsi="Times New Roman"/>
                <w:b/>
                <w:color w:val="000000" w:themeColor="text1"/>
                <w:sz w:val="28"/>
                <w:u w:val="single"/>
                <w:lang w:eastAsia="zh-CN"/>
              </w:rPr>
              <w:t xml:space="preserve"> Device Hardware</w:t>
            </w: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SRD-694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3A05BB">
            <w:pPr>
              <w:rPr>
                <w:rFonts w:ascii="Times New Roman" w:hAnsi="Times New Roman"/>
                <w:color w:val="000000" w:themeColor="text1"/>
              </w:rPr>
            </w:pPr>
            <w:r w:rsidRPr="000C7FBB">
              <w:rPr>
                <w:rFonts w:ascii="Times New Roman" w:hAnsi="Times New Roman"/>
                <w:color w:val="000000" w:themeColor="text1"/>
              </w:rPr>
              <w:t xml:space="preserve">Hardware </w:t>
            </w:r>
            <w:r w:rsidRPr="000C7FBB">
              <w:rPr>
                <w:rFonts w:ascii="Times New Roman" w:hAnsi="Times New Roman"/>
                <w:color w:val="000000" w:themeColor="text1"/>
                <w:lang w:eastAsia="zh-CN"/>
              </w:rPr>
              <w:t>shall not</w:t>
            </w:r>
            <w:r w:rsidRPr="000C7FBB">
              <w:rPr>
                <w:rFonts w:ascii="Times New Roman" w:hAnsi="Times New Roman"/>
                <w:color w:val="000000" w:themeColor="text1"/>
              </w:rPr>
              <w:t xml:space="preserve"> be deleted (archived) if there is a software associated with it</w:t>
            </w:r>
            <w:r w:rsidRPr="000C7FBB">
              <w:rPr>
                <w:rFonts w:ascii="Times New Roman" w:hAnsi="Times New Roman"/>
                <w:color w:val="000000" w:themeColor="text1"/>
                <w:lang w:eastAsia="zh-CN"/>
              </w:rPr>
              <w:t>.</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A05BB"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_HWSW_002</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SRD-695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3A05BB">
            <w:pPr>
              <w:rPr>
                <w:rFonts w:ascii="Times New Roman" w:hAnsi="Times New Roman"/>
                <w:color w:val="000000" w:themeColor="text1"/>
              </w:rPr>
            </w:pPr>
            <w:r w:rsidRPr="000C7FBB">
              <w:rPr>
                <w:rFonts w:ascii="Times New Roman" w:hAnsi="Times New Roman"/>
                <w:color w:val="000000" w:themeColor="text1"/>
                <w:lang w:eastAsia="zh-CN"/>
              </w:rPr>
              <w:t xml:space="preserve">System shall allow CoT Admin user to </w:t>
            </w:r>
            <w:r w:rsidRPr="000C7FBB">
              <w:rPr>
                <w:rFonts w:ascii="Times New Roman" w:hAnsi="Times New Roman"/>
                <w:color w:val="000000" w:themeColor="text1"/>
              </w:rPr>
              <w:t>associate documents with hardware</w:t>
            </w:r>
            <w:r w:rsidRPr="000C7FBB">
              <w:rPr>
                <w:rFonts w:ascii="Times New Roman" w:hAnsi="Times New Roman"/>
                <w:color w:val="000000" w:themeColor="text1"/>
                <w:lang w:eastAsia="zh-CN"/>
              </w:rPr>
              <w:t xml:space="preserve"> </w:t>
            </w:r>
            <w:r w:rsidRPr="000C7FBB">
              <w:rPr>
                <w:rFonts w:ascii="Times New Roman" w:hAnsi="Times New Roman"/>
                <w:color w:val="000000" w:themeColor="text1"/>
              </w:rPr>
              <w:t>in order to provide instructions or information to the end users.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A05BB"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_HWSW_001</w:t>
            </w:r>
            <w:r w:rsidRPr="000C7FBB">
              <w:rPr>
                <w:rFonts w:ascii="Times New Roman" w:hAnsi="Times New Roman"/>
                <w:color w:val="000000" w:themeColor="text1"/>
                <w:lang w:eastAsia="zh-CN"/>
              </w:rPr>
              <w:t>.1</w:t>
            </w:r>
          </w:p>
          <w:p w:rsidR="003A05BB" w:rsidRPr="000C7FBB" w:rsidRDefault="003A05BB"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_HWSW_001</w:t>
            </w:r>
            <w:r w:rsidRPr="000C7FBB">
              <w:rPr>
                <w:rFonts w:ascii="Times New Roman" w:hAnsi="Times New Roman"/>
                <w:color w:val="000000" w:themeColor="text1"/>
                <w:lang w:eastAsia="zh-CN"/>
              </w:rPr>
              <w:t>.2</w:t>
            </w:r>
          </w:p>
          <w:p w:rsidR="003A05BB" w:rsidRPr="000C7FBB" w:rsidRDefault="003A05BB" w:rsidP="0095158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SRD-698</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System shall allow user to </w:t>
            </w:r>
            <w:r w:rsidRPr="000C7FBB">
              <w:rPr>
                <w:rFonts w:ascii="Times New Roman" w:hAnsi="Times New Roman"/>
                <w:color w:val="000000" w:themeColor="text1"/>
              </w:rPr>
              <w:t xml:space="preserve">view the named system/hardware/software/feature configurations that are associated with </w:t>
            </w:r>
            <w:r w:rsidRPr="000C7FBB">
              <w:rPr>
                <w:rFonts w:ascii="Times New Roman" w:hAnsi="Times New Roman"/>
                <w:color w:val="000000" w:themeColor="text1"/>
                <w:lang w:eastAsia="zh-CN"/>
              </w:rPr>
              <w:t>selected</w:t>
            </w:r>
            <w:r w:rsidRPr="000C7FBB">
              <w:rPr>
                <w:rFonts w:ascii="Times New Roman" w:hAnsi="Times New Roman"/>
                <w:color w:val="000000" w:themeColor="text1"/>
              </w:rPr>
              <w:t xml:space="preserve"> hardware</w:t>
            </w:r>
            <w:r w:rsidRPr="000C7FBB">
              <w:rPr>
                <w:rFonts w:ascii="Times New Roman" w:hAnsi="Times New Roman"/>
                <w:color w:val="000000" w:themeColor="text1"/>
                <w:lang w:eastAsia="zh-CN"/>
              </w:rPr>
              <w:t>.</w:t>
            </w:r>
          </w:p>
          <w:p w:rsidR="00480682" w:rsidRPr="000C7FBB" w:rsidRDefault="00480682" w:rsidP="003A05BB">
            <w:pPr>
              <w:rPr>
                <w:rFonts w:ascii="Times New Roman" w:hAnsi="Times New Roman"/>
                <w:color w:val="000000" w:themeColor="text1"/>
                <w:lang w:eastAsia="zh-CN"/>
              </w:rPr>
            </w:pPr>
            <w:r w:rsidRPr="000C7FBB">
              <w:rPr>
                <w:rFonts w:ascii="Times New Roman" w:hAnsi="Times New Roman"/>
                <w:color w:val="000000" w:themeColor="text1"/>
              </w:rPr>
              <w:t>Note: This is applicable for device types that support named configurations.</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3A05BB">
            <w:pPr>
              <w:rPr>
                <w:rFonts w:ascii="Times New Roman" w:hAnsi="Times New Roman"/>
                <w:color w:val="000000" w:themeColor="text1"/>
                <w:lang w:eastAsia="zh-CN"/>
              </w:rPr>
            </w:pPr>
            <w:r w:rsidRPr="000C7FBB">
              <w:rPr>
                <w:rFonts w:ascii="Times New Roman" w:hAnsi="Times New Roman"/>
                <w:color w:val="000000" w:themeColor="text1"/>
              </w:rPr>
              <w:t>T</w:t>
            </w:r>
            <w:r w:rsidR="003A05BB" w:rsidRPr="000C7FBB">
              <w:rPr>
                <w:rFonts w:ascii="Times New Roman" w:hAnsi="Times New Roman"/>
                <w:color w:val="000000" w:themeColor="text1"/>
                <w:lang w:eastAsia="zh-CN"/>
              </w:rPr>
              <w:t>C_HWSW_004.1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SRD-699</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user to</w:t>
            </w:r>
            <w:r w:rsidRPr="000C7FBB">
              <w:rPr>
                <w:rFonts w:ascii="Times New Roman" w:hAnsi="Times New Roman"/>
                <w:color w:val="000000" w:themeColor="text1"/>
              </w:rPr>
              <w:t xml:space="preserve"> clone existing hardware item in order to create new hardware item</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A05BB"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_HWSW_003</w:t>
            </w:r>
            <w:r w:rsidRPr="000C7FBB">
              <w:rPr>
                <w:rFonts w:ascii="Times New Roman" w:hAnsi="Times New Roman"/>
                <w:color w:val="000000" w:themeColor="text1"/>
                <w:lang w:eastAsia="zh-CN"/>
              </w:rPr>
              <w:t>.1</w:t>
            </w:r>
          </w:p>
          <w:p w:rsidR="003A05BB" w:rsidRPr="000C7FBB" w:rsidRDefault="003A05BB" w:rsidP="003A05B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_HWSW_003</w:t>
            </w:r>
            <w:r w:rsidRPr="000C7FBB">
              <w:rPr>
                <w:rFonts w:ascii="Times New Roman" w:hAnsi="Times New Roman"/>
                <w:color w:val="000000" w:themeColor="text1"/>
                <w:lang w:eastAsia="zh-CN"/>
              </w:rPr>
              <w:t>.2</w:t>
            </w:r>
          </w:p>
          <w:p w:rsidR="003A05BB" w:rsidRPr="000C7FBB" w:rsidRDefault="003A05BB" w:rsidP="0095158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SRD-700</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3A05BB">
            <w:pPr>
              <w:rPr>
                <w:rFonts w:ascii="Times New Roman" w:hAnsi="Times New Roman"/>
                <w:color w:val="000000" w:themeColor="text1"/>
                <w:lang w:eastAsia="zh-CN"/>
              </w:rPr>
            </w:pPr>
            <w:r w:rsidRPr="000C7FBB">
              <w:rPr>
                <w:rFonts w:ascii="Times New Roman" w:hAnsi="Times New Roman"/>
                <w:color w:val="000000" w:themeColor="text1"/>
                <w:lang w:eastAsia="zh-CN"/>
              </w:rPr>
              <w:t xml:space="preserve">System shall allow user to </w:t>
            </w:r>
            <w:r w:rsidRPr="000C7FBB">
              <w:rPr>
                <w:rFonts w:ascii="Times New Roman" w:hAnsi="Times New Roman"/>
                <w:color w:val="000000" w:themeColor="text1"/>
              </w:rPr>
              <w:t>see the clone map of hardware items , such as parent, siblings, and children.</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A05BB"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C_HWSW_004.1</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CoT Admin user to be able to create hardware item with information including: hardware name, device type, Part#, Revision, Description, Hardware Type and Status.</w:t>
            </w:r>
          </w:p>
          <w:p w:rsidR="00480682" w:rsidRPr="000C7FBB" w:rsidRDefault="00480682" w:rsidP="0095158E">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A05BB" w:rsidRPr="000C7FBB" w:rsidRDefault="003A05BB" w:rsidP="003A05B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_HWSW_001</w:t>
            </w:r>
            <w:r w:rsidRPr="000C7FBB">
              <w:rPr>
                <w:rFonts w:ascii="Times New Roman" w:hAnsi="Times New Roman"/>
                <w:color w:val="000000" w:themeColor="text1"/>
                <w:lang w:eastAsia="zh-CN"/>
              </w:rPr>
              <w:t>.1</w:t>
            </w:r>
          </w:p>
          <w:p w:rsidR="003A05BB" w:rsidRPr="000C7FBB" w:rsidRDefault="003A05BB" w:rsidP="003A05B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_HWSW_001</w:t>
            </w:r>
            <w:r w:rsidRPr="000C7FBB">
              <w:rPr>
                <w:rFonts w:ascii="Times New Roman" w:hAnsi="Times New Roman"/>
                <w:color w:val="000000" w:themeColor="text1"/>
                <w:lang w:eastAsia="zh-CN"/>
              </w:rPr>
              <w:t>.2</w:t>
            </w:r>
          </w:p>
          <w:p w:rsidR="00480682" w:rsidRPr="000C7FBB" w:rsidRDefault="003A05BB" w:rsidP="003A05B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_HWSW_001</w:t>
            </w:r>
            <w:r w:rsidRPr="000C7FBB">
              <w:rPr>
                <w:rFonts w:ascii="Times New Roman" w:hAnsi="Times New Roman"/>
                <w:color w:val="000000" w:themeColor="text1"/>
                <w:lang w:eastAsia="zh-CN"/>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3A0F33" w:rsidP="009C29CD">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CoT Admin user to be able to edit an existing hardware item based on below rule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3A05BB" w:rsidRPr="000C7FBB" w:rsidRDefault="003A05BB" w:rsidP="003A05BB">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w:t>
            </w:r>
            <w:r w:rsidRPr="000C7FBB">
              <w:rPr>
                <w:rFonts w:ascii="Times New Roman" w:hAnsi="Times New Roman"/>
                <w:color w:val="000000" w:themeColor="text1"/>
                <w:lang w:eastAsia="zh-CN"/>
              </w:rPr>
              <w:t>2.1</w:t>
            </w:r>
          </w:p>
          <w:p w:rsidR="003A0F33" w:rsidRPr="000C7FBB" w:rsidRDefault="003A0F33" w:rsidP="003A05BB">
            <w:pPr>
              <w:rPr>
                <w:rFonts w:ascii="Times New Roman" w:hAnsi="Times New Roman"/>
                <w:color w:val="000000" w:themeColor="text1"/>
                <w:lang w:eastAsia="zh-CN"/>
              </w:rPr>
            </w:pPr>
            <w:r w:rsidRPr="000C7FBB">
              <w:rPr>
                <w:rFonts w:ascii="Times New Roman" w:hAnsi="Times New Roman"/>
                <w:color w:val="000000" w:themeColor="text1"/>
                <w:lang w:eastAsia="zh-CN"/>
              </w:rPr>
              <w:t>TC_HWSW_002.2</w:t>
            </w:r>
          </w:p>
          <w:p w:rsidR="003A0F33" w:rsidRPr="000C7FBB" w:rsidRDefault="003A0F33" w:rsidP="003A05BB">
            <w:pPr>
              <w:rPr>
                <w:rFonts w:ascii="Times New Roman" w:hAnsi="Times New Roman"/>
                <w:color w:val="000000" w:themeColor="text1"/>
                <w:lang w:eastAsia="zh-CN"/>
              </w:rPr>
            </w:pPr>
            <w:r w:rsidRPr="000C7FBB">
              <w:rPr>
                <w:rFonts w:ascii="Times New Roman" w:hAnsi="Times New Roman"/>
                <w:color w:val="000000" w:themeColor="text1"/>
                <w:lang w:eastAsia="zh-CN"/>
              </w:rPr>
              <w:t>TC_HWSW_002.3</w:t>
            </w:r>
          </w:p>
          <w:p w:rsidR="003A0F33" w:rsidRPr="000C7FBB" w:rsidRDefault="003A0F33" w:rsidP="003A05BB">
            <w:pPr>
              <w:rPr>
                <w:rFonts w:ascii="Times New Roman" w:hAnsi="Times New Roman"/>
                <w:color w:val="000000" w:themeColor="text1"/>
                <w:lang w:eastAsia="zh-CN"/>
              </w:rPr>
            </w:pPr>
            <w:r w:rsidRPr="000C7FBB">
              <w:rPr>
                <w:rFonts w:ascii="Times New Roman" w:hAnsi="Times New Roman"/>
                <w:color w:val="000000" w:themeColor="text1"/>
                <w:lang w:eastAsia="zh-CN"/>
              </w:rPr>
              <w:t>TC_HWSW_002.4</w:t>
            </w:r>
          </w:p>
          <w:p w:rsidR="00A5324F" w:rsidRPr="000C7FBB" w:rsidRDefault="00A5324F" w:rsidP="00A5324F">
            <w:pPr>
              <w:rPr>
                <w:rFonts w:ascii="Times New Roman" w:hAnsi="Times New Roman"/>
                <w:color w:val="000000" w:themeColor="text1"/>
                <w:lang w:eastAsia="zh-CN"/>
              </w:rPr>
            </w:pPr>
            <w:r w:rsidRPr="000C7FBB">
              <w:rPr>
                <w:rFonts w:ascii="Times New Roman" w:hAnsi="Times New Roman"/>
                <w:color w:val="000000" w:themeColor="text1"/>
                <w:lang w:eastAsia="zh-CN"/>
              </w:rPr>
              <w:t>TC_HWSW_002.5</w:t>
            </w:r>
          </w:p>
          <w:p w:rsidR="00480682" w:rsidRPr="000C7FBB" w:rsidRDefault="00480682" w:rsidP="0095158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C29CD">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CoT Admin user to be able to track status of hardware as in  ”Limited Release”, “In Production” or “Archived”.</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9C29CD"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_HWSW_002</w:t>
            </w:r>
            <w:r w:rsidRPr="000C7FBB">
              <w:rPr>
                <w:rFonts w:ascii="Times New Roman" w:hAnsi="Times New Roman"/>
                <w:color w:val="000000" w:themeColor="text1"/>
                <w:lang w:eastAsia="zh-CN"/>
              </w:rPr>
              <w:t>.2</w:t>
            </w:r>
          </w:p>
          <w:p w:rsidR="009C29CD" w:rsidRPr="000C7FBB" w:rsidRDefault="009C29CD" w:rsidP="009C29CD">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.3</w:t>
            </w:r>
          </w:p>
          <w:p w:rsidR="009C29CD" w:rsidRPr="000C7FBB" w:rsidRDefault="009C29CD" w:rsidP="009C29CD">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.4</w:t>
            </w:r>
          </w:p>
          <w:p w:rsidR="009C29CD" w:rsidRPr="000C7FBB" w:rsidRDefault="009C29CD" w:rsidP="0095158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SRD-704</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p w:rsidR="00176D87" w:rsidRPr="000C7FBB" w:rsidRDefault="00176D87" w:rsidP="00176D87">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administrator user to transit  status of hardware as below:</w:t>
            </w:r>
          </w:p>
          <w:p w:rsidR="00176D87" w:rsidRPr="000C7FBB" w:rsidRDefault="00176D87" w:rsidP="00176D87">
            <w:pPr>
              <w:rPr>
                <w:rFonts w:ascii="Times New Roman" w:hAnsi="Times New Roman"/>
                <w:color w:val="000000" w:themeColor="text1"/>
                <w:lang w:eastAsia="zh-CN"/>
              </w:rPr>
            </w:pPr>
            <w:r w:rsidRPr="000C7FBB">
              <w:rPr>
                <w:rFonts w:ascii="Times New Roman" w:hAnsi="Times New Roman"/>
                <w:color w:val="000000" w:themeColor="text1"/>
                <w:lang w:eastAsia="zh-CN"/>
              </w:rPr>
              <w:t>Unknown  -&gt; Limited Released, In Production</w:t>
            </w:r>
            <w:r w:rsidRPr="000C7FBB">
              <w:rPr>
                <w:rFonts w:ascii="Times New Roman" w:hAnsi="Times New Roman"/>
                <w:color w:val="000000" w:themeColor="text1"/>
                <w:lang w:eastAsia="zh-CN"/>
              </w:rPr>
              <w:br/>
              <w:t>Limited Release -&gt; In Production, Archived</w:t>
            </w:r>
            <w:r w:rsidRPr="000C7FBB">
              <w:rPr>
                <w:rFonts w:ascii="Times New Roman" w:hAnsi="Times New Roman"/>
                <w:color w:val="000000" w:themeColor="text1"/>
                <w:lang w:eastAsia="zh-CN"/>
              </w:rPr>
              <w:br/>
              <w:t>In Production -&gt; Archived, Limited Release</w:t>
            </w:r>
            <w:r w:rsidRPr="000C7FBB">
              <w:rPr>
                <w:rFonts w:ascii="Times New Roman" w:hAnsi="Times New Roman"/>
                <w:color w:val="000000" w:themeColor="text1"/>
                <w:lang w:eastAsia="zh-CN"/>
              </w:rPr>
              <w:br/>
              <w:t>Archived -&gt; Limited Release , In Production</w:t>
            </w:r>
          </w:p>
          <w:p w:rsidR="00176D87" w:rsidRPr="000C7FBB" w:rsidRDefault="00176D87" w:rsidP="00176D87">
            <w:pPr>
              <w:rPr>
                <w:rFonts w:ascii="Times New Roman" w:hAnsi="Times New Roman"/>
                <w:color w:val="000000" w:themeColor="text1"/>
                <w:lang w:eastAsia="zh-CN"/>
              </w:rPr>
            </w:pPr>
          </w:p>
          <w:p w:rsidR="00480682" w:rsidRPr="000C7FBB" w:rsidRDefault="00480682">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.6</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.7</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.8</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.9</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.10</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.11</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.12</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.13</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.14</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.15</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.16</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.17</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.18</w:t>
            </w:r>
          </w:p>
          <w:p w:rsidR="000E7F52" w:rsidRPr="000C7FBB" w:rsidRDefault="000E7F52" w:rsidP="000E7F52">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_HWSW_002</w:t>
            </w:r>
            <w:r w:rsidRPr="000C7FBB">
              <w:rPr>
                <w:rFonts w:ascii="Times New Roman" w:hAnsi="Times New Roman"/>
                <w:color w:val="000000" w:themeColor="text1"/>
                <w:lang w:eastAsia="zh-CN"/>
              </w:rPr>
              <w:t>.19</w:t>
            </w:r>
          </w:p>
          <w:p w:rsidR="009C29CD" w:rsidRPr="000C7FBB" w:rsidRDefault="009C29CD" w:rsidP="0095158E">
            <w:pPr>
              <w:rPr>
                <w:rFonts w:ascii="Times New Roman" w:hAnsi="Times New Roman"/>
                <w:color w:val="000000" w:themeColor="text1"/>
                <w:lang w:eastAsia="zh-CN"/>
              </w:rPr>
            </w:pP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0C7FB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SRD-705</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System shall allow user to search hardware by hardware name, or device type, or hardware type.</w:t>
            </w:r>
          </w:p>
          <w:p w:rsidR="00480682" w:rsidRPr="000C7FBB" w:rsidRDefault="00480682" w:rsidP="0095158E">
            <w:pPr>
              <w:rPr>
                <w:rFonts w:ascii="Times New Roman" w:hAnsi="Times New Roman"/>
                <w:color w:val="000000" w:themeColor="text1"/>
                <w:lang w:eastAsia="zh-CN"/>
              </w:rPr>
            </w:pP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9C29CD" w:rsidP="0095158E">
            <w:pPr>
              <w:rPr>
                <w:rFonts w:ascii="Times New Roman" w:hAnsi="Times New Roman"/>
                <w:color w:val="000000" w:themeColor="text1"/>
                <w:lang w:eastAsia="zh-CN"/>
              </w:rPr>
            </w:pPr>
            <w:r w:rsidRPr="000C7FBB">
              <w:rPr>
                <w:rFonts w:ascii="Times New Roman" w:hAnsi="Times New Roman"/>
                <w:color w:val="000000" w:themeColor="text1"/>
              </w:rPr>
              <w:t xml:space="preserve"> T</w:t>
            </w:r>
            <w:r w:rsidRPr="000C7FBB">
              <w:rPr>
                <w:rFonts w:ascii="Times New Roman" w:hAnsi="Times New Roman"/>
                <w:color w:val="000000" w:themeColor="text1"/>
                <w:lang w:eastAsia="zh-CN"/>
              </w:rPr>
              <w:t>C</w:t>
            </w:r>
            <w:r w:rsidR="00480682" w:rsidRPr="000C7FBB">
              <w:rPr>
                <w:rFonts w:ascii="Times New Roman" w:hAnsi="Times New Roman"/>
                <w:color w:val="000000" w:themeColor="text1"/>
              </w:rPr>
              <w:t>_HWSW_004</w:t>
            </w:r>
            <w:r w:rsidRPr="000C7FBB">
              <w:rPr>
                <w:rFonts w:ascii="Times New Roman" w:hAnsi="Times New Roman"/>
                <w:color w:val="000000" w:themeColor="text1"/>
                <w:lang w:eastAsia="zh-CN"/>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480682" w:rsidRPr="000C7FBB" w:rsidRDefault="00480682" w:rsidP="0095158E">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542E57" w:rsidRPr="00F22F0B" w:rsidRDefault="00C24B47" w:rsidP="0095158E">
            <w:pPr>
              <w:rPr>
                <w:rFonts w:ascii="Times New Roman" w:hAnsi="Times New Roman"/>
                <w:b/>
                <w:color w:val="000000" w:themeColor="text1"/>
                <w:sz w:val="28"/>
                <w:u w:val="single"/>
                <w:lang w:eastAsia="zh-CN"/>
              </w:rPr>
            </w:pPr>
            <w:r w:rsidRPr="00F22F0B">
              <w:rPr>
                <w:rFonts w:ascii="Times New Roman" w:hAnsi="Times New Roman"/>
                <w:b/>
                <w:color w:val="000000" w:themeColor="text1"/>
                <w:sz w:val="28"/>
                <w:u w:val="single"/>
                <w:lang w:eastAsia="zh-CN"/>
              </w:rPr>
              <w:t xml:space="preserve">3.1.36 </w:t>
            </w:r>
            <w:r w:rsidRPr="00F22F0B">
              <w:rPr>
                <w:rFonts w:ascii="Times New Roman" w:eastAsiaTheme="majorEastAsia" w:hAnsi="Times New Roman"/>
                <w:b/>
                <w:bCs/>
                <w:color w:val="000000" w:themeColor="text1"/>
                <w:sz w:val="26"/>
                <w:szCs w:val="26"/>
              </w:rPr>
              <w:t>Gateway Log -Viewer Requirements</w:t>
            </w:r>
          </w:p>
        </w:tc>
      </w:tr>
      <w:tr w:rsidR="00F22F0B" w:rsidRPr="000C7FBB" w:rsidTr="005C5B32">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973A02" w:rsidP="00C24B47">
            <w:pPr>
              <w:rPr>
                <w:rFonts w:ascii="Times New Roman" w:hAnsi="Times New Roman"/>
                <w:color w:val="000000" w:themeColor="text1"/>
              </w:rPr>
            </w:pPr>
            <w:r w:rsidRPr="000C7FBB">
              <w:rPr>
                <w:rFonts w:ascii="Times New Roman" w:hAnsi="Times New Roman"/>
                <w:color w:val="000000" w:themeColor="text1"/>
              </w:rPr>
              <w:t>SRD-</w:t>
            </w:r>
            <w:r w:rsidR="00C24B47" w:rsidRPr="000C7FBB">
              <w:rPr>
                <w:rFonts w:ascii="Times New Roman" w:hAnsi="Times New Roman"/>
                <w:color w:val="000000" w:themeColor="text1"/>
              </w:rPr>
              <w:t>900 (SSRD46)</w:t>
            </w:r>
          </w:p>
          <w:p w:rsidR="00C24B47" w:rsidRPr="000C7FBB" w:rsidRDefault="00C24B47" w:rsidP="005C5B32">
            <w:pPr>
              <w:rPr>
                <w:rFonts w:ascii="Times New Roman" w:hAnsi="Times New Roman"/>
                <w:color w:val="000000" w:themeColor="text1"/>
                <w:lang w:eastAsia="zh-CN"/>
              </w:rPr>
            </w:pP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5C5B32">
            <w:pPr>
              <w:rPr>
                <w:rFonts w:ascii="Times New Roman" w:hAnsi="Times New Roman"/>
                <w:color w:val="000000" w:themeColor="text1"/>
                <w:lang w:eastAsia="zh-CN"/>
              </w:rPr>
            </w:pPr>
            <w:r w:rsidRPr="000C7FBB">
              <w:rPr>
                <w:rFonts w:ascii="Times New Roman" w:hAnsi="Times New Roman"/>
                <w:color w:val="000000" w:themeColor="text1"/>
              </w:rPr>
              <w:t xml:space="preserve">The Gateway Log Viewer shall provide a link for users to view and download device logs in device </w:t>
            </w:r>
            <w:r w:rsidRPr="000C7FBB">
              <w:rPr>
                <w:rFonts w:ascii="Times New Roman" w:hAnsi="Times New Roman"/>
                <w:color w:val="000000" w:themeColor="text1"/>
                <w:lang w:eastAsia="zh-CN"/>
              </w:rPr>
              <w:t>log viewer</w:t>
            </w:r>
            <w:r w:rsidRPr="000C7FBB">
              <w:rPr>
                <w:rFonts w:ascii="Times New Roman" w:hAnsi="Times New Roman"/>
                <w:color w:val="000000" w:themeColor="text1"/>
              </w:rPr>
              <w:t xml:space="preserve"> page.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3E6928"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TC_DeviceManage_008.4</w:t>
            </w:r>
          </w:p>
          <w:p w:rsidR="003E6928" w:rsidRPr="000C7FBB" w:rsidRDefault="003E6928"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TC_DeviceManage_008.6</w:t>
            </w:r>
          </w:p>
          <w:p w:rsidR="003E6928" w:rsidRPr="000C7FBB" w:rsidRDefault="003E6928"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TC_DeviceManage_008.11</w:t>
            </w:r>
          </w:p>
          <w:p w:rsidR="003E6928" w:rsidRPr="000C7FBB" w:rsidRDefault="003E6928"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TC_DeviceManage_008.13</w:t>
            </w:r>
          </w:p>
          <w:p w:rsidR="003E6928" w:rsidRPr="000C7FBB" w:rsidRDefault="003E6928"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5C5B32">
            <w:pPr>
              <w:rPr>
                <w:rFonts w:ascii="Times New Roman" w:hAnsi="Times New Roman"/>
                <w:color w:val="000000" w:themeColor="text1"/>
                <w:lang w:eastAsia="zh-CN"/>
              </w:rPr>
            </w:pPr>
          </w:p>
        </w:tc>
      </w:tr>
      <w:tr w:rsidR="00F22F0B" w:rsidRPr="000C7FBB" w:rsidTr="005C5B32">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EF757A" w:rsidP="005C5B32">
            <w:pPr>
              <w:rPr>
                <w:rFonts w:ascii="Times New Roman" w:hAnsi="Times New Roman"/>
                <w:color w:val="000000" w:themeColor="text1"/>
                <w:lang w:eastAsia="zh-CN"/>
              </w:rPr>
            </w:pPr>
            <w:r w:rsidRPr="000C7FBB">
              <w:rPr>
                <w:rFonts w:ascii="Times New Roman" w:hAnsi="Times New Roman"/>
                <w:color w:val="000000" w:themeColor="text1"/>
              </w:rPr>
              <w:t>SRD-901</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EF757A" w:rsidP="005C5B32">
            <w:pPr>
              <w:rPr>
                <w:rFonts w:ascii="Times New Roman" w:hAnsi="Times New Roman"/>
                <w:color w:val="000000" w:themeColor="text1"/>
                <w:lang w:eastAsia="zh-CN"/>
              </w:rPr>
            </w:pPr>
            <w:r w:rsidRPr="000C7FBB">
              <w:rPr>
                <w:rFonts w:ascii="Times New Roman" w:hAnsi="Times New Roman"/>
                <w:color w:val="000000" w:themeColor="text1"/>
              </w:rPr>
              <w:t>The Gateway Log Viewer shall provide a means for users to filter the Log Viewer list by log type.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4C45AC" w:rsidP="005C5B32">
            <w:pPr>
              <w:rPr>
                <w:rFonts w:ascii="Times New Roman" w:hAnsi="Times New Roman"/>
                <w:color w:val="000000" w:themeColor="text1"/>
                <w:lang w:eastAsia="zh-CN"/>
              </w:rPr>
            </w:pPr>
            <w:r w:rsidRPr="000C7FBB">
              <w:rPr>
                <w:rFonts w:ascii="Times New Roman" w:hAnsi="Times New Roman"/>
                <w:color w:val="000000" w:themeColor="text1"/>
              </w:rPr>
              <w:t>TC_ DeviceManage _011.3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5C5B32">
            <w:pPr>
              <w:rPr>
                <w:rFonts w:ascii="Times New Roman" w:hAnsi="Times New Roman"/>
                <w:color w:val="000000" w:themeColor="text1"/>
                <w:lang w:eastAsia="zh-CN"/>
              </w:rPr>
            </w:pPr>
          </w:p>
        </w:tc>
      </w:tr>
      <w:tr w:rsidR="00F22F0B" w:rsidRPr="000C7FBB" w:rsidTr="005C5B32">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EF757A" w:rsidP="005C5B32">
            <w:pPr>
              <w:rPr>
                <w:rFonts w:ascii="Times New Roman" w:hAnsi="Times New Roman"/>
                <w:color w:val="000000" w:themeColor="text1"/>
                <w:lang w:eastAsia="zh-CN"/>
              </w:rPr>
            </w:pPr>
            <w:r w:rsidRPr="000C7FBB">
              <w:rPr>
                <w:rFonts w:ascii="Times New Roman" w:hAnsi="Times New Roman"/>
                <w:color w:val="000000" w:themeColor="text1"/>
              </w:rPr>
              <w:t>SRD-902</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EF757A" w:rsidP="005C5B32">
            <w:pPr>
              <w:rPr>
                <w:rFonts w:ascii="Times New Roman" w:hAnsi="Times New Roman"/>
                <w:color w:val="000000" w:themeColor="text1"/>
                <w:lang w:eastAsia="zh-CN"/>
              </w:rPr>
            </w:pPr>
            <w:r w:rsidRPr="000C7FBB">
              <w:rPr>
                <w:rFonts w:ascii="Times New Roman" w:hAnsi="Times New Roman"/>
                <w:color w:val="000000" w:themeColor="text1"/>
              </w:rPr>
              <w:t>The Gateway Log Viewer shall provide a means for users to filter the Log Viewer list to display the logs for a particular service date</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4C45AC" w:rsidP="005C5B32">
            <w:pPr>
              <w:rPr>
                <w:rFonts w:ascii="Times New Roman" w:hAnsi="Times New Roman"/>
                <w:color w:val="000000" w:themeColor="text1"/>
                <w:lang w:eastAsia="zh-CN"/>
              </w:rPr>
            </w:pPr>
            <w:r w:rsidRPr="000C7FBB">
              <w:rPr>
                <w:rFonts w:ascii="Times New Roman" w:hAnsi="Times New Roman"/>
                <w:color w:val="000000" w:themeColor="text1"/>
              </w:rPr>
              <w:t>TC_ DeviceManage _011.3</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5C5B32">
            <w:pPr>
              <w:rPr>
                <w:rFonts w:ascii="Times New Roman" w:hAnsi="Times New Roman"/>
                <w:color w:val="000000" w:themeColor="text1"/>
                <w:lang w:eastAsia="zh-CN"/>
              </w:rPr>
            </w:pPr>
          </w:p>
        </w:tc>
      </w:tr>
      <w:tr w:rsidR="00F22F0B" w:rsidRPr="000C7FBB" w:rsidTr="005C5B32">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EF757A" w:rsidP="005C5B32">
            <w:pPr>
              <w:rPr>
                <w:rFonts w:ascii="Times New Roman" w:hAnsi="Times New Roman"/>
                <w:color w:val="000000" w:themeColor="text1"/>
                <w:lang w:eastAsia="zh-CN"/>
              </w:rPr>
            </w:pPr>
            <w:r w:rsidRPr="000C7FBB">
              <w:rPr>
                <w:rFonts w:ascii="Times New Roman" w:hAnsi="Times New Roman"/>
                <w:color w:val="000000" w:themeColor="text1"/>
              </w:rPr>
              <w:t>SRD-903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EF757A" w:rsidRPr="000C7FBB" w:rsidRDefault="00EF757A" w:rsidP="00EF757A">
            <w:pPr>
              <w:rPr>
                <w:rFonts w:ascii="Times New Roman" w:hAnsi="Times New Roman"/>
                <w:color w:val="000000" w:themeColor="text1"/>
              </w:rPr>
            </w:pPr>
            <w:r w:rsidRPr="000C7FBB">
              <w:rPr>
                <w:rFonts w:ascii="Times New Roman" w:hAnsi="Times New Roman"/>
                <w:color w:val="000000" w:themeColor="text1"/>
              </w:rPr>
              <w:t>The Gateway Log Viewer shall provide a means to disable download and/or view for specified log types in the Log Viewer list by CoT as detailed below.</w:t>
            </w:r>
          </w:p>
          <w:p w:rsidR="00EF757A" w:rsidRPr="000C7FBB" w:rsidRDefault="00EF757A" w:rsidP="00EF757A">
            <w:pPr>
              <w:rPr>
                <w:rFonts w:ascii="Times New Roman" w:hAnsi="Times New Roman"/>
                <w:color w:val="000000" w:themeColor="text1"/>
              </w:rPr>
            </w:pPr>
          </w:p>
          <w:p w:rsidR="00EF757A" w:rsidRPr="000C7FBB" w:rsidRDefault="00EF757A" w:rsidP="00EF757A">
            <w:pPr>
              <w:ind w:left="720"/>
              <w:rPr>
                <w:rFonts w:ascii="Times New Roman" w:hAnsi="Times New Roman"/>
                <w:b/>
                <w:bCs/>
                <w:color w:val="000000" w:themeColor="text1"/>
                <w:u w:val="single"/>
              </w:rPr>
            </w:pPr>
            <w:r w:rsidRPr="000C7FBB">
              <w:rPr>
                <w:rFonts w:ascii="Times New Roman" w:hAnsi="Times New Roman"/>
                <w:b/>
                <w:bCs/>
                <w:color w:val="000000" w:themeColor="text1"/>
                <w:u w:val="single"/>
              </w:rPr>
              <w:t>Vessel Sealing</w:t>
            </w:r>
          </w:p>
          <w:p w:rsidR="00EF757A" w:rsidRPr="000C7FBB" w:rsidRDefault="00EF757A" w:rsidP="00EF757A">
            <w:pPr>
              <w:ind w:left="720"/>
              <w:rPr>
                <w:rFonts w:ascii="Times New Roman" w:hAnsi="Times New Roman"/>
                <w:color w:val="000000" w:themeColor="text1"/>
              </w:rPr>
            </w:pPr>
            <w:r w:rsidRPr="000C7FBB">
              <w:rPr>
                <w:rFonts w:ascii="Times New Roman" w:hAnsi="Times New Roman"/>
                <w:b/>
                <w:bCs/>
                <w:color w:val="000000" w:themeColor="text1"/>
              </w:rPr>
              <w:t xml:space="preserve">Valley Lab FT10 – </w:t>
            </w:r>
            <w:r w:rsidRPr="000C7FBB">
              <w:rPr>
                <w:rFonts w:ascii="Times New Roman" w:hAnsi="Times New Roman"/>
                <w:color w:val="000000" w:themeColor="text1"/>
              </w:rPr>
              <w:t>RFData, RFID, Debug (disable download or view on UI)</w:t>
            </w:r>
          </w:p>
          <w:p w:rsidR="00EF757A" w:rsidRPr="000C7FBB" w:rsidRDefault="00EF757A" w:rsidP="00EF757A">
            <w:pPr>
              <w:ind w:left="720"/>
              <w:rPr>
                <w:rFonts w:ascii="Times New Roman" w:hAnsi="Times New Roman"/>
                <w:b/>
                <w:bCs/>
                <w:color w:val="000000" w:themeColor="text1"/>
              </w:rPr>
            </w:pPr>
          </w:p>
          <w:p w:rsidR="00EF757A" w:rsidRPr="000C7FBB" w:rsidRDefault="00EF757A" w:rsidP="00EF757A">
            <w:pPr>
              <w:ind w:left="720"/>
              <w:rPr>
                <w:rFonts w:ascii="Times New Roman" w:hAnsi="Times New Roman"/>
                <w:b/>
                <w:bCs/>
                <w:color w:val="000000" w:themeColor="text1"/>
                <w:u w:val="single"/>
              </w:rPr>
            </w:pPr>
            <w:r w:rsidRPr="000C7FBB">
              <w:rPr>
                <w:rFonts w:ascii="Times New Roman" w:hAnsi="Times New Roman"/>
                <w:b/>
                <w:bCs/>
                <w:color w:val="000000" w:themeColor="text1"/>
                <w:u w:val="single"/>
              </w:rPr>
              <w:t>Stapling</w:t>
            </w:r>
          </w:p>
          <w:p w:rsidR="00C24B47" w:rsidRPr="000C7FBB" w:rsidRDefault="00EF757A" w:rsidP="00EF757A">
            <w:pPr>
              <w:rPr>
                <w:rFonts w:ascii="Times New Roman" w:hAnsi="Times New Roman"/>
                <w:color w:val="000000" w:themeColor="text1"/>
                <w:lang w:eastAsia="zh-CN"/>
              </w:rPr>
            </w:pPr>
            <w:r w:rsidRPr="000C7FBB">
              <w:rPr>
                <w:rFonts w:ascii="Times New Roman" w:hAnsi="Times New Roman"/>
                <w:b/>
                <w:bCs/>
                <w:color w:val="000000" w:themeColor="text1"/>
              </w:rPr>
              <w:t xml:space="preserve">Signia – </w:t>
            </w:r>
            <w:r w:rsidRPr="000C7FBB">
              <w:rPr>
                <w:rFonts w:ascii="Times New Roman" w:hAnsi="Times New Roman"/>
                <w:color w:val="000000" w:themeColor="text1"/>
              </w:rPr>
              <w:t>Device Onewire, EventLog (disable view on UI, Allow download from link)</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363886" w:rsidP="005C5B32">
            <w:pPr>
              <w:rPr>
                <w:rFonts w:ascii="Times New Roman" w:hAnsi="Times New Roman"/>
                <w:color w:val="000000" w:themeColor="text1"/>
                <w:lang w:eastAsia="zh-CN"/>
              </w:rPr>
            </w:pPr>
            <w:r w:rsidRPr="000C7FBB">
              <w:rPr>
                <w:rFonts w:ascii="Times New Roman" w:hAnsi="Times New Roman"/>
                <w:color w:val="000000" w:themeColor="text1"/>
              </w:rPr>
              <w:t>TC_DeviceManage_008.6</w:t>
            </w:r>
          </w:p>
          <w:p w:rsidR="00363886" w:rsidRPr="000C7FBB" w:rsidRDefault="00363886" w:rsidP="00363886">
            <w:pPr>
              <w:rPr>
                <w:rFonts w:ascii="Times New Roman" w:hAnsi="Times New Roman"/>
                <w:color w:val="000000" w:themeColor="text1"/>
                <w:lang w:eastAsia="zh-CN"/>
              </w:rPr>
            </w:pPr>
            <w:r w:rsidRPr="000C7FBB">
              <w:rPr>
                <w:rFonts w:ascii="Times New Roman" w:hAnsi="Times New Roman"/>
                <w:color w:val="000000" w:themeColor="text1"/>
              </w:rPr>
              <w:t>TC_DeviceManage_008.15</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5C5B32">
            <w:pPr>
              <w:rPr>
                <w:rFonts w:ascii="Times New Roman" w:hAnsi="Times New Roman"/>
                <w:color w:val="000000" w:themeColor="text1"/>
                <w:lang w:eastAsia="zh-CN"/>
              </w:rPr>
            </w:pPr>
          </w:p>
        </w:tc>
      </w:tr>
      <w:tr w:rsidR="00F22F0B" w:rsidRPr="00F22F0B" w:rsidTr="00E55974">
        <w:trPr>
          <w:trHeight w:val="2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rsidR="00C24B47" w:rsidRPr="00F22F0B" w:rsidRDefault="00C24B47" w:rsidP="0095158E">
            <w:pPr>
              <w:rPr>
                <w:rFonts w:ascii="Times New Roman" w:hAnsi="Times New Roman"/>
                <w:color w:val="000000" w:themeColor="text1"/>
                <w:sz w:val="21"/>
                <w:lang w:eastAsia="zh-CN"/>
              </w:rPr>
            </w:pPr>
            <w:r w:rsidRPr="00F22F0B">
              <w:rPr>
                <w:rFonts w:ascii="Times New Roman" w:hAnsi="Times New Roman"/>
                <w:b/>
                <w:color w:val="000000" w:themeColor="text1"/>
                <w:sz w:val="28"/>
                <w:u w:val="single"/>
                <w:lang w:eastAsia="zh-CN"/>
              </w:rPr>
              <w:t>3.1.37 UI Validation</w:t>
            </w:r>
          </w:p>
        </w:tc>
      </w:tr>
      <w:tr w:rsidR="00F22F0B" w:rsidRPr="00F22F0B" w:rsidTr="00A24DB6">
        <w:trPr>
          <w:trHeight w:val="20"/>
          <w:jc w:val="center"/>
        </w:trPr>
        <w:tc>
          <w:tcPr>
            <w:tcW w:w="688"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SRD-793</w:t>
            </w:r>
          </w:p>
        </w:tc>
        <w:tc>
          <w:tcPr>
            <w:tcW w:w="1489"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Data input on UI shall be validated. The field should include:</w:t>
            </w:r>
          </w:p>
          <w:p w:rsidR="00C24B47" w:rsidRPr="000C7FBB" w:rsidRDefault="00C24B47" w:rsidP="0095158E">
            <w:pPr>
              <w:rPr>
                <w:rFonts w:ascii="Times New Roman" w:hAnsi="Times New Roman"/>
                <w:color w:val="000000" w:themeColor="text1"/>
                <w:lang w:eastAsia="zh-CN"/>
              </w:rPr>
            </w:pP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 xml:space="preserve">User Name: </w:t>
            </w:r>
            <w:r w:rsidRPr="000C7FBB">
              <w:rPr>
                <w:rFonts w:ascii="Times New Roman" w:hAnsi="Times New Roman"/>
                <w:color w:val="000000" w:themeColor="text1"/>
                <w:sz w:val="20"/>
                <w:szCs w:val="20"/>
              </w:rPr>
              <w:t>only alphabet is allowed</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Email: follow email format</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Role name: only alphabet, number and ‘_’ are allowed</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Date: MM/DD/YYYY</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Account Number: only Number</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Serial Number: Number + Alphabet</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File Name: No special character is allowed</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Hardware/Software Name: No special character is allowed</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Part Number: Number+Alphabet</w:t>
            </w:r>
          </w:p>
          <w:p w:rsidR="00C24B47" w:rsidRPr="000C7FBB" w:rsidRDefault="00C24B47" w:rsidP="0095158E">
            <w:pPr>
              <w:pStyle w:val="ListParagraph"/>
              <w:widowControl w:val="0"/>
              <w:numPr>
                <w:ilvl w:val="0"/>
                <w:numId w:val="46"/>
              </w:numPr>
              <w:spacing w:after="0" w:line="240" w:lineRule="atLeast"/>
              <w:rPr>
                <w:rFonts w:ascii="Times New Roman" w:hAnsi="Times New Roman"/>
                <w:color w:val="000000" w:themeColor="text1"/>
                <w:sz w:val="20"/>
                <w:szCs w:val="20"/>
                <w:lang w:eastAsia="zh-CN"/>
              </w:rPr>
            </w:pPr>
            <w:r w:rsidRPr="000C7FBB">
              <w:rPr>
                <w:rFonts w:ascii="Times New Roman" w:hAnsi="Times New Roman"/>
                <w:color w:val="000000" w:themeColor="text1"/>
                <w:sz w:val="20"/>
                <w:szCs w:val="20"/>
                <w:lang w:eastAsia="zh-CN"/>
              </w:rPr>
              <w:t>Revision number: Number+Alphabet+’.’</w:t>
            </w:r>
          </w:p>
          <w:p w:rsidR="00C24B47" w:rsidRPr="000C7FBB" w:rsidRDefault="00C24B47" w:rsidP="0095158E">
            <w:pPr>
              <w:rPr>
                <w:rFonts w:ascii="Times New Roman" w:hAnsi="Times New Roman"/>
                <w:color w:val="000000" w:themeColor="text1"/>
                <w:lang w:eastAsia="zh-CN"/>
              </w:rPr>
            </w:pPr>
          </w:p>
          <w:p w:rsidR="00C24B47" w:rsidRPr="000C7FBB" w:rsidRDefault="00C24B47" w:rsidP="00DC12D5">
            <w:pPr>
              <w:rPr>
                <w:rFonts w:ascii="Times New Roman" w:hAnsi="Times New Roman"/>
                <w:color w:val="000000" w:themeColor="text1"/>
              </w:rPr>
            </w:pPr>
            <w:r w:rsidRPr="000C7FBB">
              <w:rPr>
                <w:rFonts w:ascii="Times New Roman" w:hAnsi="Times New Roman"/>
                <w:color w:val="000000" w:themeColor="text1"/>
                <w:lang w:eastAsia="zh-CN"/>
              </w:rPr>
              <w:t>Note: refer to GW-3145</w:t>
            </w:r>
          </w:p>
        </w:tc>
        <w:tc>
          <w:tcPr>
            <w:tcW w:w="1755" w:type="pct"/>
            <w:tcBorders>
              <w:top w:val="single" w:sz="4" w:space="0" w:color="auto"/>
              <w:left w:val="single" w:sz="4" w:space="0" w:color="auto"/>
              <w:bottom w:val="single" w:sz="4" w:space="0" w:color="auto"/>
              <w:right w:val="single" w:sz="4" w:space="0" w:color="auto"/>
            </w:tcBorders>
            <w:shd w:val="clear" w:color="auto" w:fill="auto"/>
          </w:tcPr>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_UserMgt_003</w:t>
            </w:r>
            <w:r w:rsidRPr="000C7FBB">
              <w:rPr>
                <w:rFonts w:ascii="Times New Roman" w:hAnsi="Times New Roman"/>
                <w:color w:val="000000" w:themeColor="text1"/>
                <w:lang w:eastAsia="zh-CN"/>
              </w:rPr>
              <w:t>.2</w:t>
            </w:r>
          </w:p>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_UserMgt_010</w:t>
            </w:r>
            <w:r w:rsidRPr="000C7FBB">
              <w:rPr>
                <w:rFonts w:ascii="Times New Roman" w:hAnsi="Times New Roman"/>
                <w:color w:val="000000" w:themeColor="text1"/>
                <w:lang w:eastAsia="zh-CN"/>
              </w:rPr>
              <w:t>.2</w:t>
            </w:r>
          </w:p>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_RolePermission_002</w:t>
            </w:r>
            <w:r w:rsidRPr="000C7FBB">
              <w:rPr>
                <w:rFonts w:ascii="Times New Roman" w:hAnsi="Times New Roman"/>
                <w:color w:val="000000" w:themeColor="text1"/>
                <w:lang w:eastAsia="zh-CN"/>
              </w:rPr>
              <w:t>.1</w:t>
            </w:r>
          </w:p>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TC_RolePermission_002.2</w:t>
            </w:r>
          </w:p>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TC_Report_017.7</w:t>
            </w:r>
          </w:p>
          <w:p w:rsidR="00C24B47" w:rsidRPr="000C7FBB" w:rsidRDefault="00C24B47" w:rsidP="0095158E">
            <w:pPr>
              <w:rPr>
                <w:rFonts w:ascii="Times New Roman" w:hAnsi="Times New Roman"/>
                <w:color w:val="000000" w:themeColor="text1"/>
                <w:lang w:eastAsia="zh-CN"/>
              </w:rPr>
            </w:pPr>
            <w:r w:rsidRPr="000C7FBB">
              <w:rPr>
                <w:rFonts w:ascii="Times New Roman" w:hAnsi="Times New Roman"/>
                <w:color w:val="000000" w:themeColor="text1"/>
              </w:rPr>
              <w:t>T</w:t>
            </w:r>
            <w:r w:rsidRPr="000C7FBB">
              <w:rPr>
                <w:rFonts w:ascii="Times New Roman" w:hAnsi="Times New Roman"/>
                <w:color w:val="000000" w:themeColor="text1"/>
                <w:lang w:eastAsia="zh-CN"/>
              </w:rPr>
              <w:t>C</w:t>
            </w:r>
            <w:r w:rsidRPr="000C7FBB">
              <w:rPr>
                <w:rFonts w:ascii="Times New Roman" w:hAnsi="Times New Roman"/>
                <w:color w:val="000000" w:themeColor="text1"/>
              </w:rPr>
              <w:t>_HWSW_0</w:t>
            </w:r>
            <w:r w:rsidRPr="000C7FBB">
              <w:rPr>
                <w:rFonts w:ascii="Times New Roman" w:hAnsi="Times New Roman"/>
                <w:color w:val="000000" w:themeColor="text1"/>
                <w:lang w:eastAsia="zh-CN"/>
              </w:rPr>
              <w:t>01.4</w:t>
            </w:r>
          </w:p>
          <w:p w:rsidR="00C24B47" w:rsidRPr="000C7FBB" w:rsidRDefault="00303D87" w:rsidP="0095158E">
            <w:pPr>
              <w:rPr>
                <w:rFonts w:ascii="Times New Roman" w:hAnsi="Times New Roman"/>
                <w:color w:val="000000" w:themeColor="text1"/>
                <w:lang w:eastAsia="zh-CN"/>
              </w:rPr>
            </w:pPr>
            <w:r w:rsidRPr="000C7FBB">
              <w:rPr>
                <w:rFonts w:ascii="Times New Roman" w:hAnsi="Times New Roman"/>
                <w:color w:val="000000" w:themeColor="text1"/>
                <w:lang w:eastAsia="zh-CN"/>
              </w:rPr>
              <w:t>TC_HWSW_005.4</w:t>
            </w:r>
          </w:p>
          <w:p w:rsidR="00C24B47" w:rsidRPr="000C7FBB" w:rsidRDefault="00C24B47" w:rsidP="0095158E">
            <w:pPr>
              <w:rPr>
                <w:rFonts w:ascii="Times New Roman" w:hAnsi="Times New Roman"/>
                <w:color w:val="000000" w:themeColor="text1"/>
                <w:lang w:eastAsia="zh-CN"/>
              </w:rPr>
            </w:pPr>
          </w:p>
          <w:p w:rsidR="00C24B47" w:rsidRPr="000C7FBB" w:rsidRDefault="00784102" w:rsidP="0095158E">
            <w:pPr>
              <w:rPr>
                <w:rFonts w:ascii="Times New Roman" w:hAnsi="Times New Roman"/>
                <w:color w:val="000000" w:themeColor="text1"/>
                <w:lang w:eastAsia="zh-CN"/>
              </w:rPr>
            </w:pPr>
            <w:r w:rsidRPr="000C7FBB">
              <w:rPr>
                <w:rFonts w:ascii="Times New Roman" w:hAnsi="Times New Roman"/>
                <w:color w:val="000000" w:themeColor="text1"/>
              </w:rPr>
              <w:t>TC_Doc_003.1</w:t>
            </w:r>
          </w:p>
          <w:p w:rsidR="00C24B47" w:rsidRPr="00F22F0B" w:rsidRDefault="00784102" w:rsidP="0095158E">
            <w:pPr>
              <w:rPr>
                <w:rFonts w:ascii="Times New Roman" w:hAnsi="Times New Roman"/>
                <w:color w:val="000000" w:themeColor="text1"/>
                <w:sz w:val="21"/>
                <w:lang w:eastAsia="zh-CN"/>
              </w:rPr>
            </w:pPr>
            <w:r w:rsidRPr="000C7FBB">
              <w:rPr>
                <w:rFonts w:ascii="Times New Roman" w:hAnsi="Times New Roman"/>
                <w:color w:val="000000" w:themeColor="text1"/>
                <w:lang w:eastAsia="zh-CN"/>
              </w:rPr>
              <w:t>TC_Doc_003.2</w:t>
            </w:r>
          </w:p>
        </w:tc>
        <w:tc>
          <w:tcPr>
            <w:tcW w:w="1068" w:type="pct"/>
            <w:tcBorders>
              <w:top w:val="single" w:sz="4" w:space="0" w:color="auto"/>
              <w:left w:val="single" w:sz="4" w:space="0" w:color="auto"/>
              <w:bottom w:val="single" w:sz="4" w:space="0" w:color="auto"/>
              <w:right w:val="single" w:sz="4" w:space="0" w:color="auto"/>
            </w:tcBorders>
            <w:shd w:val="clear" w:color="auto" w:fill="auto"/>
          </w:tcPr>
          <w:p w:rsidR="00C24B47" w:rsidRPr="00F22F0B" w:rsidRDefault="00C24B47" w:rsidP="0095158E">
            <w:pPr>
              <w:rPr>
                <w:rFonts w:ascii="Times New Roman" w:hAnsi="Times New Roman"/>
                <w:color w:val="000000" w:themeColor="text1"/>
                <w:sz w:val="21"/>
                <w:lang w:eastAsia="zh-CN"/>
              </w:rPr>
            </w:pPr>
          </w:p>
        </w:tc>
      </w:tr>
    </w:tbl>
    <w:p w:rsidR="0054318B" w:rsidRPr="0054318B" w:rsidRDefault="0054318B" w:rsidP="00AC0433">
      <w:pPr>
        <w:pStyle w:val="Heading1"/>
        <w:numPr>
          <w:ilvl w:val="0"/>
          <w:numId w:val="0"/>
        </w:numPr>
        <w:rPr>
          <w:lang w:eastAsia="zh-CN"/>
        </w:rPr>
      </w:pPr>
    </w:p>
    <w:sectPr w:rsidR="0054318B" w:rsidRPr="0054318B" w:rsidSect="00EC416B">
      <w:pgSz w:w="16839" w:h="11907" w:orient="landscape" w:code="9"/>
      <w:pgMar w:top="1440" w:right="1440" w:bottom="1440" w:left="1152" w:header="720" w:footer="720" w:gutter="0"/>
      <w:cols w:space="720"/>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ADA16" w15:done="0"/>
  <w15:commentEx w15:paraId="420D5EE0" w15:done="0"/>
  <w15:commentEx w15:paraId="74A90202" w15:done="0"/>
  <w15:commentEx w15:paraId="0D199A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1F5" w:rsidRDefault="008351F5">
      <w:r>
        <w:separator/>
      </w:r>
    </w:p>
  </w:endnote>
  <w:endnote w:type="continuationSeparator" w:id="0">
    <w:p w:rsidR="008351F5" w:rsidRDefault="0083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G Times">
    <w:altName w:val="Arnprior"/>
    <w:charset w:val="00"/>
    <w:family w:val="roman"/>
    <w:pitch w:val="default"/>
    <w:sig w:usb0="00000000" w:usb1="00000000" w:usb2="00000000" w:usb3="00000000" w:csb0="00000001" w:csb1="00000000"/>
  </w:font>
  <w:font w:name="Frutiger LT Std 57 Cn">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742" w:rsidRDefault="00774742" w:rsidP="00EC5ED7">
    <w:pPr>
      <w:pStyle w:val="Footer"/>
      <w:jc w:val="center"/>
    </w:pPr>
    <w:r>
      <w:t xml:space="preserve">Page </w:t>
    </w:r>
    <w:r>
      <w:fldChar w:fldCharType="begin"/>
    </w:r>
    <w:r>
      <w:instrText xml:space="preserve"> PAGE </w:instrText>
    </w:r>
    <w:r>
      <w:fldChar w:fldCharType="separate"/>
    </w:r>
    <w:r>
      <w:rPr>
        <w:noProof/>
      </w:rPr>
      <w:t>2</w:t>
    </w:r>
    <w:r>
      <w:rPr>
        <w:noProof/>
      </w:rPr>
      <w:fldChar w:fldCharType="end"/>
    </w:r>
    <w:r>
      <w:t xml:space="preserve"> of </w:t>
    </w:r>
    <w:r w:rsidR="008351F5">
      <w:fldChar w:fldCharType="begin"/>
    </w:r>
    <w:r w:rsidR="008351F5">
      <w:instrText xml:space="preserve"> NUMPAGES </w:instrText>
    </w:r>
    <w:r w:rsidR="008351F5">
      <w:fldChar w:fldCharType="separate"/>
    </w:r>
    <w:r>
      <w:rPr>
        <w:noProof/>
      </w:rPr>
      <w:t>13</w:t>
    </w:r>
    <w:r w:rsidR="008351F5">
      <w:rPr>
        <w:noProof/>
      </w:rPr>
      <w:fldChar w:fldCharType="end"/>
    </w:r>
  </w:p>
  <w:p w:rsidR="00774742" w:rsidRDefault="00774742" w:rsidP="00EC5ED7">
    <w:pPr>
      <w:pStyle w:val="Footer"/>
      <w:jc w:val="center"/>
    </w:pPr>
    <w:r>
      <w:t>Covidien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742" w:rsidRDefault="00774742" w:rsidP="00785457">
    <w:pPr>
      <w:pStyle w:val="Footer"/>
      <w:jc w:val="center"/>
    </w:pPr>
    <w:r>
      <w:t xml:space="preserve">Page </w:t>
    </w:r>
    <w:r>
      <w:fldChar w:fldCharType="begin"/>
    </w:r>
    <w:r>
      <w:instrText xml:space="preserve"> PAGE </w:instrText>
    </w:r>
    <w:r>
      <w:fldChar w:fldCharType="separate"/>
    </w:r>
    <w:r w:rsidR="00012ED5">
      <w:rPr>
        <w:noProof/>
      </w:rPr>
      <w:t>2</w:t>
    </w:r>
    <w:r>
      <w:rPr>
        <w:noProof/>
      </w:rPr>
      <w:fldChar w:fldCharType="end"/>
    </w:r>
    <w:r>
      <w:t xml:space="preserve"> of </w:t>
    </w:r>
    <w:r w:rsidR="008351F5">
      <w:fldChar w:fldCharType="begin"/>
    </w:r>
    <w:r w:rsidR="008351F5">
      <w:instrText xml:space="preserve"> NUMPAGES </w:instrText>
    </w:r>
    <w:r w:rsidR="008351F5">
      <w:fldChar w:fldCharType="separate"/>
    </w:r>
    <w:r w:rsidR="00012ED5">
      <w:rPr>
        <w:noProof/>
      </w:rPr>
      <w:t>2</w:t>
    </w:r>
    <w:r w:rsidR="008351F5">
      <w:rPr>
        <w:noProof/>
      </w:rPr>
      <w:fldChar w:fldCharType="end"/>
    </w:r>
  </w:p>
  <w:p w:rsidR="00774742" w:rsidRPr="00C97463" w:rsidRDefault="00774742" w:rsidP="00785457">
    <w:pPr>
      <w:pStyle w:val="Footer"/>
      <w:jc w:val="center"/>
    </w:pPr>
    <w:r>
      <w:t>Covidien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742" w:rsidRDefault="00774742" w:rsidP="007C41E6">
    <w:pPr>
      <w:pStyle w:val="Footer"/>
      <w:jc w:val="center"/>
    </w:pPr>
    <w:r>
      <w:t xml:space="preserve">Page </w:t>
    </w:r>
    <w:r>
      <w:fldChar w:fldCharType="begin"/>
    </w:r>
    <w:r>
      <w:instrText xml:space="preserve"> PAGE </w:instrText>
    </w:r>
    <w:r>
      <w:fldChar w:fldCharType="separate"/>
    </w:r>
    <w:r w:rsidR="00012ED5">
      <w:rPr>
        <w:noProof/>
      </w:rPr>
      <w:t>1</w:t>
    </w:r>
    <w:r>
      <w:rPr>
        <w:noProof/>
      </w:rPr>
      <w:fldChar w:fldCharType="end"/>
    </w:r>
    <w:r>
      <w:t xml:space="preserve"> of </w:t>
    </w:r>
    <w:r w:rsidR="008351F5">
      <w:fldChar w:fldCharType="begin"/>
    </w:r>
    <w:r w:rsidR="008351F5">
      <w:instrText xml:space="preserve"> NUMPAGES </w:instrText>
    </w:r>
    <w:r w:rsidR="008351F5">
      <w:fldChar w:fldCharType="separate"/>
    </w:r>
    <w:r w:rsidR="00012ED5">
      <w:rPr>
        <w:noProof/>
      </w:rPr>
      <w:t>3</w:t>
    </w:r>
    <w:r w:rsidR="008351F5">
      <w:rPr>
        <w:noProof/>
      </w:rPr>
      <w:fldChar w:fldCharType="end"/>
    </w:r>
  </w:p>
  <w:p w:rsidR="00774742" w:rsidRPr="00C97463" w:rsidRDefault="00774742" w:rsidP="007C41E6">
    <w:pPr>
      <w:pStyle w:val="Footer"/>
      <w:jc w:val="center"/>
    </w:pPr>
    <w:r>
      <w:t>Covidien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742" w:rsidRDefault="00774742" w:rsidP="0096212D">
    <w:pPr>
      <w:pStyle w:val="Footer"/>
      <w:tabs>
        <w:tab w:val="left" w:pos="4080"/>
        <w:tab w:val="center" w:pos="4680"/>
      </w:tabs>
    </w:pPr>
    <w:r>
      <w:tab/>
    </w:r>
    <w:r>
      <w:tab/>
      <w:t xml:space="preserve">Page </w:t>
    </w:r>
    <w:r>
      <w:fldChar w:fldCharType="begin"/>
    </w:r>
    <w:r>
      <w:instrText xml:space="preserve"> PAGE </w:instrText>
    </w:r>
    <w:r>
      <w:fldChar w:fldCharType="separate"/>
    </w:r>
    <w:r w:rsidR="008D4380">
      <w:rPr>
        <w:noProof/>
      </w:rPr>
      <w:t>10</w:t>
    </w:r>
    <w:r>
      <w:rPr>
        <w:noProof/>
      </w:rPr>
      <w:fldChar w:fldCharType="end"/>
    </w:r>
    <w:r>
      <w:t xml:space="preserve"> of </w:t>
    </w:r>
    <w:r w:rsidR="008351F5">
      <w:fldChar w:fldCharType="begin"/>
    </w:r>
    <w:r w:rsidR="008351F5">
      <w:instrText xml:space="preserve"> NUMPAGES </w:instrText>
    </w:r>
    <w:r w:rsidR="008351F5">
      <w:fldChar w:fldCharType="separate"/>
    </w:r>
    <w:r w:rsidR="008D4380">
      <w:rPr>
        <w:noProof/>
      </w:rPr>
      <w:t>145</w:t>
    </w:r>
    <w:r w:rsidR="008351F5">
      <w:rPr>
        <w:noProof/>
      </w:rPr>
      <w:fldChar w:fldCharType="end"/>
    </w:r>
  </w:p>
  <w:p w:rsidR="00774742" w:rsidRPr="00C97463" w:rsidRDefault="00774742" w:rsidP="00785457">
    <w:pPr>
      <w:pStyle w:val="Footer"/>
      <w:jc w:val="center"/>
    </w:pPr>
    <w:r>
      <w:t>Covidien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1F5" w:rsidRDefault="008351F5">
      <w:r>
        <w:separator/>
      </w:r>
    </w:p>
  </w:footnote>
  <w:footnote w:type="continuationSeparator" w:id="0">
    <w:p w:rsidR="008351F5" w:rsidRDefault="00835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068"/>
      <w:gridCol w:w="5332"/>
    </w:tblGrid>
    <w:tr w:rsidR="00774742" w:rsidRPr="00E239AA" w:rsidTr="00A773E5">
      <w:trPr>
        <w:trHeight w:val="360"/>
      </w:trPr>
      <w:tc>
        <w:tcPr>
          <w:tcW w:w="9400" w:type="dxa"/>
          <w:gridSpan w:val="2"/>
          <w:tcBorders>
            <w:top w:val="single" w:sz="12" w:space="0" w:color="auto"/>
            <w:bottom w:val="single" w:sz="4" w:space="0" w:color="auto"/>
          </w:tcBorders>
          <w:shd w:val="clear" w:color="auto" w:fill="auto"/>
          <w:vAlign w:val="center"/>
        </w:tcPr>
        <w:p w:rsidR="00774742" w:rsidRPr="002C6DBF" w:rsidRDefault="00774742" w:rsidP="00A773E5">
          <w:pPr>
            <w:jc w:val="center"/>
            <w:rPr>
              <w:b/>
              <w:highlight w:val="yellow"/>
            </w:rPr>
          </w:pPr>
          <w:r w:rsidRPr="002C6DBF">
            <w:rPr>
              <w:b/>
            </w:rPr>
            <w:t xml:space="preserve">Software </w:t>
          </w:r>
          <w:r>
            <w:rPr>
              <w:b/>
            </w:rPr>
            <w:t xml:space="preserve">Build </w:t>
          </w:r>
          <w:r w:rsidR="008351F5">
            <w:fldChar w:fldCharType="begin"/>
          </w:r>
          <w:r w:rsidR="008351F5">
            <w:instrText xml:space="preserve"> SUBJECT   \* MERGEFORMAT </w:instrText>
          </w:r>
          <w:r w:rsidR="008351F5">
            <w:fldChar w:fldCharType="separate"/>
          </w:r>
          <w:r w:rsidRPr="00F525F1">
            <w:rPr>
              <w:b/>
            </w:rPr>
            <w:t>3.50.01</w:t>
          </w:r>
          <w:r w:rsidR="008351F5">
            <w:rPr>
              <w:b/>
            </w:rPr>
            <w:fldChar w:fldCharType="end"/>
          </w:r>
          <w:r>
            <w:rPr>
              <w:b/>
            </w:rPr>
            <w:t xml:space="preserve"> Test Phase Plan: ForceTriad™</w:t>
          </w:r>
          <w:r w:rsidRPr="002C6DBF">
            <w:rPr>
              <w:b/>
            </w:rPr>
            <w:t xml:space="preserve"> Project</w:t>
          </w:r>
        </w:p>
      </w:tc>
    </w:tr>
    <w:tr w:rsidR="00774742" w:rsidRPr="00041078" w:rsidTr="00A773E5">
      <w:tc>
        <w:tcPr>
          <w:tcW w:w="4068" w:type="dxa"/>
          <w:tcBorders>
            <w:top w:val="single" w:sz="4" w:space="0" w:color="auto"/>
          </w:tcBorders>
          <w:vAlign w:val="center"/>
        </w:tcPr>
        <w:p w:rsidR="00774742" w:rsidRDefault="00774742" w:rsidP="00A773E5">
          <w:r>
            <w:rPr>
              <w:b/>
            </w:rPr>
            <w:t>Document #:</w:t>
          </w:r>
          <w:r>
            <w:t xml:space="preserve"> R0015962 A</w:t>
          </w:r>
        </w:p>
      </w:tc>
      <w:tc>
        <w:tcPr>
          <w:tcW w:w="5332" w:type="dxa"/>
          <w:tcBorders>
            <w:top w:val="single" w:sz="4" w:space="0" w:color="auto"/>
          </w:tcBorders>
          <w:vAlign w:val="center"/>
        </w:tcPr>
        <w:p w:rsidR="00774742" w:rsidRPr="00041078" w:rsidRDefault="00774742" w:rsidP="00A773E5">
          <w:pPr>
            <w:rPr>
              <w:highlight w:val="yellow"/>
            </w:rPr>
          </w:pPr>
          <w:r w:rsidRPr="00FE474F">
            <w:rPr>
              <w:b/>
              <w:snapToGrid w:val="0"/>
            </w:rPr>
            <w:t>Issue Date</w:t>
          </w:r>
          <w:r>
            <w:rPr>
              <w:snapToGrid w:val="0"/>
            </w:rPr>
            <w:t xml:space="preserve"> 07/28/10</w:t>
          </w:r>
        </w:p>
      </w:tc>
    </w:tr>
  </w:tbl>
  <w:p w:rsidR="00774742" w:rsidRDefault="007747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430"/>
      <w:gridCol w:w="4970"/>
    </w:tblGrid>
    <w:tr w:rsidR="00774742" w:rsidRPr="00E239AA" w:rsidTr="00885764">
      <w:trPr>
        <w:trHeight w:val="360"/>
        <w:jc w:val="center"/>
      </w:trPr>
      <w:tc>
        <w:tcPr>
          <w:tcW w:w="9400" w:type="dxa"/>
          <w:gridSpan w:val="2"/>
          <w:tcBorders>
            <w:top w:val="single" w:sz="12" w:space="0" w:color="auto"/>
            <w:bottom w:val="single" w:sz="4" w:space="0" w:color="auto"/>
          </w:tcBorders>
          <w:shd w:val="clear" w:color="auto" w:fill="auto"/>
          <w:vAlign w:val="center"/>
        </w:tcPr>
        <w:p w:rsidR="00774742" w:rsidRPr="002C6DBF" w:rsidRDefault="00774742" w:rsidP="004B105A">
          <w:pPr>
            <w:jc w:val="center"/>
            <w:rPr>
              <w:b/>
              <w:highlight w:val="yellow"/>
              <w:lang w:eastAsia="zh-CN"/>
            </w:rPr>
          </w:pPr>
          <w:r>
            <w:rPr>
              <w:rFonts w:hint="eastAsia"/>
              <w:b/>
              <w:lang w:eastAsia="zh-CN"/>
            </w:rPr>
            <w:t>Traceability Matrix</w:t>
          </w:r>
          <w:r>
            <w:rPr>
              <w:b/>
            </w:rPr>
            <w:t xml:space="preserve"> Gateway</w:t>
          </w:r>
        </w:p>
      </w:tc>
    </w:tr>
    <w:tr w:rsidR="00774742" w:rsidRPr="00041078" w:rsidTr="004F2E85">
      <w:trPr>
        <w:jc w:val="center"/>
      </w:trPr>
      <w:tc>
        <w:tcPr>
          <w:tcW w:w="4430" w:type="dxa"/>
          <w:tcBorders>
            <w:top w:val="single" w:sz="4" w:space="0" w:color="auto"/>
          </w:tcBorders>
          <w:vAlign w:val="center"/>
        </w:tcPr>
        <w:p w:rsidR="00774742" w:rsidRDefault="00774742" w:rsidP="008D4380">
          <w:pPr>
            <w:rPr>
              <w:lang w:eastAsia="zh-CN"/>
            </w:rPr>
          </w:pPr>
          <w:r>
            <w:rPr>
              <w:b/>
            </w:rPr>
            <w:t xml:space="preserve">Document #: </w:t>
          </w:r>
          <w:r w:rsidRPr="006A139C">
            <w:rPr>
              <w:snapToGrid w:val="0"/>
            </w:rPr>
            <w:t>RE00062808</w:t>
          </w:r>
          <w:r>
            <w:rPr>
              <w:rFonts w:hint="eastAsia"/>
              <w:b/>
              <w:lang w:eastAsia="zh-CN"/>
            </w:rPr>
            <w:t xml:space="preserve"> Rev </w:t>
          </w:r>
          <w:r w:rsidR="008D4380">
            <w:rPr>
              <w:b/>
              <w:lang w:eastAsia="zh-CN"/>
            </w:rPr>
            <w:t>A</w:t>
          </w:r>
        </w:p>
      </w:tc>
      <w:tc>
        <w:tcPr>
          <w:tcW w:w="4970" w:type="dxa"/>
          <w:tcBorders>
            <w:top w:val="single" w:sz="4" w:space="0" w:color="auto"/>
          </w:tcBorders>
          <w:vAlign w:val="center"/>
        </w:tcPr>
        <w:p w:rsidR="00774742" w:rsidRPr="00281389" w:rsidRDefault="00774742" w:rsidP="004B105A">
          <w:pPr>
            <w:rPr>
              <w:highlight w:val="yellow"/>
            </w:rPr>
          </w:pPr>
          <w:r w:rsidRPr="00281389">
            <w:rPr>
              <w:b/>
              <w:snapToGrid w:val="0"/>
            </w:rPr>
            <w:t>Issue Date</w:t>
          </w:r>
          <w:r>
            <w:rPr>
              <w:snapToGrid w:val="0"/>
            </w:rPr>
            <w:t>:  Refer to Agile</w:t>
          </w:r>
        </w:p>
      </w:tc>
    </w:tr>
  </w:tbl>
  <w:p w:rsidR="00774742" w:rsidRDefault="007747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430"/>
      <w:gridCol w:w="4970"/>
    </w:tblGrid>
    <w:tr w:rsidR="00774742" w:rsidRPr="00E239AA" w:rsidTr="00F878F2">
      <w:trPr>
        <w:trHeight w:val="360"/>
        <w:jc w:val="center"/>
      </w:trPr>
      <w:tc>
        <w:tcPr>
          <w:tcW w:w="9400" w:type="dxa"/>
          <w:gridSpan w:val="2"/>
          <w:tcBorders>
            <w:top w:val="single" w:sz="12" w:space="0" w:color="auto"/>
            <w:bottom w:val="single" w:sz="4" w:space="0" w:color="auto"/>
          </w:tcBorders>
          <w:shd w:val="clear" w:color="auto" w:fill="auto"/>
          <w:vAlign w:val="center"/>
        </w:tcPr>
        <w:p w:rsidR="00774742" w:rsidRPr="002C6DBF" w:rsidRDefault="00774742" w:rsidP="00597E8E">
          <w:pPr>
            <w:jc w:val="center"/>
            <w:rPr>
              <w:b/>
              <w:highlight w:val="yellow"/>
              <w:lang w:eastAsia="zh-CN"/>
            </w:rPr>
          </w:pPr>
          <w:r>
            <w:rPr>
              <w:rFonts w:hint="eastAsia"/>
              <w:b/>
              <w:lang w:eastAsia="zh-CN"/>
            </w:rPr>
            <w:t>Traceability Matrix</w:t>
          </w:r>
          <w:r>
            <w:rPr>
              <w:b/>
            </w:rPr>
            <w:t xml:space="preserve"> Gateway</w:t>
          </w:r>
        </w:p>
      </w:tc>
    </w:tr>
    <w:tr w:rsidR="00774742" w:rsidRPr="00041078" w:rsidTr="00F878F2">
      <w:trPr>
        <w:jc w:val="center"/>
      </w:trPr>
      <w:tc>
        <w:tcPr>
          <w:tcW w:w="4430" w:type="dxa"/>
          <w:tcBorders>
            <w:top w:val="single" w:sz="4" w:space="0" w:color="auto"/>
          </w:tcBorders>
          <w:vAlign w:val="center"/>
        </w:tcPr>
        <w:p w:rsidR="00774742" w:rsidRDefault="00774742" w:rsidP="00597E8E">
          <w:pPr>
            <w:rPr>
              <w:lang w:eastAsia="zh-CN"/>
            </w:rPr>
          </w:pPr>
          <w:r>
            <w:rPr>
              <w:b/>
            </w:rPr>
            <w:t xml:space="preserve">Document #: </w:t>
          </w:r>
          <w:r w:rsidRPr="006A139C">
            <w:rPr>
              <w:snapToGrid w:val="0"/>
            </w:rPr>
            <w:t>RE00062808</w:t>
          </w:r>
          <w:r>
            <w:rPr>
              <w:rFonts w:hint="eastAsia"/>
              <w:b/>
              <w:lang w:eastAsia="zh-CN"/>
            </w:rPr>
            <w:t xml:space="preserve"> Rev A</w:t>
          </w:r>
        </w:p>
      </w:tc>
      <w:tc>
        <w:tcPr>
          <w:tcW w:w="4970" w:type="dxa"/>
          <w:tcBorders>
            <w:top w:val="single" w:sz="4" w:space="0" w:color="auto"/>
          </w:tcBorders>
          <w:vAlign w:val="center"/>
        </w:tcPr>
        <w:p w:rsidR="00774742" w:rsidRPr="00281389" w:rsidRDefault="00774742" w:rsidP="00597E8E">
          <w:pPr>
            <w:rPr>
              <w:highlight w:val="yellow"/>
            </w:rPr>
          </w:pPr>
          <w:r w:rsidRPr="00281389">
            <w:rPr>
              <w:b/>
              <w:snapToGrid w:val="0"/>
            </w:rPr>
            <w:t>Issue Date</w:t>
          </w:r>
          <w:r>
            <w:rPr>
              <w:snapToGrid w:val="0"/>
            </w:rPr>
            <w:t>:  Refer to Agile</w:t>
          </w:r>
        </w:p>
      </w:tc>
    </w:tr>
  </w:tbl>
  <w:p w:rsidR="00774742" w:rsidRDefault="00774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4D898B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F4289"/>
    <w:multiLevelType w:val="hybridMultilevel"/>
    <w:tmpl w:val="997E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9297F"/>
    <w:multiLevelType w:val="hybridMultilevel"/>
    <w:tmpl w:val="355A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164A7F"/>
    <w:multiLevelType w:val="hybridMultilevel"/>
    <w:tmpl w:val="68DC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01D9B"/>
    <w:multiLevelType w:val="hybridMultilevel"/>
    <w:tmpl w:val="E59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9C3453"/>
    <w:multiLevelType w:val="hybridMultilevel"/>
    <w:tmpl w:val="1FD4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14D35"/>
    <w:multiLevelType w:val="hybridMultilevel"/>
    <w:tmpl w:val="2CB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9673A7"/>
    <w:multiLevelType w:val="hybridMultilevel"/>
    <w:tmpl w:val="DE12E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BF5C11"/>
    <w:multiLevelType w:val="hybridMultilevel"/>
    <w:tmpl w:val="35C2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1F395F"/>
    <w:multiLevelType w:val="hybridMultilevel"/>
    <w:tmpl w:val="F33E5D38"/>
    <w:lvl w:ilvl="0" w:tplc="B8345A8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nsid w:val="16894B1A"/>
    <w:multiLevelType w:val="hybridMultilevel"/>
    <w:tmpl w:val="B5585E10"/>
    <w:lvl w:ilvl="0" w:tplc="C486BB24">
      <w:start w:val="1"/>
      <w:numFmt w:val="bullet"/>
      <w:lvlText w:val="$"/>
      <w:lvlJc w:val="left"/>
      <w:pPr>
        <w:tabs>
          <w:tab w:val="num" w:pos="1627"/>
        </w:tabs>
        <w:ind w:left="1627" w:hanging="907"/>
      </w:pPr>
      <w:rPr>
        <w:rFonts w:ascii="WP TypographicSymbols" w:hAnsi="WP TypographicSymbol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0F4F69"/>
    <w:multiLevelType w:val="hybridMultilevel"/>
    <w:tmpl w:val="ADA298A6"/>
    <w:lvl w:ilvl="0" w:tplc="23E684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B59D8"/>
    <w:multiLevelType w:val="hybridMultilevel"/>
    <w:tmpl w:val="07B05AC2"/>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2A4835"/>
    <w:multiLevelType w:val="hybridMultilevel"/>
    <w:tmpl w:val="49A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043CD"/>
    <w:multiLevelType w:val="hybridMultilevel"/>
    <w:tmpl w:val="18DADC0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nsid w:val="1D2375EA"/>
    <w:multiLevelType w:val="hybridMultilevel"/>
    <w:tmpl w:val="DAA0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04FF9"/>
    <w:multiLevelType w:val="hybridMultilevel"/>
    <w:tmpl w:val="A04C1B5C"/>
    <w:lvl w:ilvl="0" w:tplc="C0AAB8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9009E4"/>
    <w:multiLevelType w:val="hybridMultilevel"/>
    <w:tmpl w:val="E12CF93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4956EF"/>
    <w:multiLevelType w:val="hybridMultilevel"/>
    <w:tmpl w:val="C9F0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E0721C"/>
    <w:multiLevelType w:val="hybridMultilevel"/>
    <w:tmpl w:val="DACA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255C7C"/>
    <w:multiLevelType w:val="hybridMultilevel"/>
    <w:tmpl w:val="A3DA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58760D9"/>
    <w:multiLevelType w:val="hybridMultilevel"/>
    <w:tmpl w:val="3C24B8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BE82404"/>
    <w:multiLevelType w:val="hybridMultilevel"/>
    <w:tmpl w:val="BDEA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A47F2E"/>
    <w:multiLevelType w:val="hybridMultilevel"/>
    <w:tmpl w:val="D5104CF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nsid w:val="2F3E0FAB"/>
    <w:multiLevelType w:val="hybridMultilevel"/>
    <w:tmpl w:val="93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1169F4"/>
    <w:multiLevelType w:val="hybridMultilevel"/>
    <w:tmpl w:val="1E56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2C6673"/>
    <w:multiLevelType w:val="hybridMultilevel"/>
    <w:tmpl w:val="287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D65F55"/>
    <w:multiLevelType w:val="hybridMultilevel"/>
    <w:tmpl w:val="F0DE0ACC"/>
    <w:lvl w:ilvl="0" w:tplc="C0AAB88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87A61F7"/>
    <w:multiLevelType w:val="hybridMultilevel"/>
    <w:tmpl w:val="1E1452D4"/>
    <w:lvl w:ilvl="0" w:tplc="CA4AF4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7C317B"/>
    <w:multiLevelType w:val="hybridMultilevel"/>
    <w:tmpl w:val="70EED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E492F5A"/>
    <w:multiLevelType w:val="hybridMultilevel"/>
    <w:tmpl w:val="5D286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A73CD9"/>
    <w:multiLevelType w:val="hybridMultilevel"/>
    <w:tmpl w:val="E3C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246063"/>
    <w:multiLevelType w:val="hybridMultilevel"/>
    <w:tmpl w:val="72E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8D7522"/>
    <w:multiLevelType w:val="hybridMultilevel"/>
    <w:tmpl w:val="C8C6D7A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4">
    <w:nsid w:val="4745640F"/>
    <w:multiLevelType w:val="hybridMultilevel"/>
    <w:tmpl w:val="6AEAFA6C"/>
    <w:lvl w:ilvl="0" w:tplc="65946C4E">
      <w:start w:val="1"/>
      <w:numFmt w:val="bullet"/>
      <w:lvlText w:val="-"/>
      <w:lvlJc w:val="left"/>
      <w:pPr>
        <w:ind w:left="360" w:hanging="360"/>
      </w:pPr>
      <w:rPr>
        <w:rFonts w:ascii="Arial" w:eastAsia="SimSu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92834A4"/>
    <w:multiLevelType w:val="hybridMultilevel"/>
    <w:tmpl w:val="5A6A31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883AA7"/>
    <w:multiLevelType w:val="hybridMultilevel"/>
    <w:tmpl w:val="98D00030"/>
    <w:lvl w:ilvl="0" w:tplc="0082BDA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F0404C4"/>
    <w:multiLevelType w:val="hybridMultilevel"/>
    <w:tmpl w:val="F98618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8">
    <w:nsid w:val="501757FF"/>
    <w:multiLevelType w:val="hybridMultilevel"/>
    <w:tmpl w:val="D40C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8E0CBC"/>
    <w:multiLevelType w:val="hybridMultilevel"/>
    <w:tmpl w:val="ACE2D16E"/>
    <w:lvl w:ilvl="0" w:tplc="A82E68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nsid w:val="529E3DE0"/>
    <w:multiLevelType w:val="hybridMultilevel"/>
    <w:tmpl w:val="BD5AD978"/>
    <w:lvl w:ilvl="0" w:tplc="CA7803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142EB4"/>
    <w:multiLevelType w:val="hybridMultilevel"/>
    <w:tmpl w:val="913C2804"/>
    <w:lvl w:ilvl="0" w:tplc="7F66E382">
      <w:start w:val="6"/>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nsid w:val="582120E0"/>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FA351B"/>
    <w:multiLevelType w:val="hybridMultilevel"/>
    <w:tmpl w:val="234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3177B7"/>
    <w:multiLevelType w:val="multilevel"/>
    <w:tmpl w:val="8AA8F6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836"/>
        </w:tabs>
        <w:ind w:left="18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nsid w:val="596843D6"/>
    <w:multiLevelType w:val="hybridMultilevel"/>
    <w:tmpl w:val="317E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9F5A54"/>
    <w:multiLevelType w:val="hybridMultilevel"/>
    <w:tmpl w:val="426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563A38"/>
    <w:multiLevelType w:val="multilevel"/>
    <w:tmpl w:val="2534B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3229F1"/>
    <w:multiLevelType w:val="hybridMultilevel"/>
    <w:tmpl w:val="6646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7772B9"/>
    <w:multiLevelType w:val="hybridMultilevel"/>
    <w:tmpl w:val="0FCE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9804F7"/>
    <w:multiLevelType w:val="hybridMultilevel"/>
    <w:tmpl w:val="92926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4E5B68"/>
    <w:multiLevelType w:val="hybridMultilevel"/>
    <w:tmpl w:val="E2F8F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3B2FF9"/>
    <w:multiLevelType w:val="hybridMultilevel"/>
    <w:tmpl w:val="805CCA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3E04F8B"/>
    <w:multiLevelType w:val="hybridMultilevel"/>
    <w:tmpl w:val="91E8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7D337A"/>
    <w:multiLevelType w:val="hybridMultilevel"/>
    <w:tmpl w:val="09EA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9E0E1A"/>
    <w:multiLevelType w:val="hybridMultilevel"/>
    <w:tmpl w:val="2B34E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6A325B6E"/>
    <w:multiLevelType w:val="hybridMultilevel"/>
    <w:tmpl w:val="35BCC98C"/>
    <w:lvl w:ilvl="0" w:tplc="668C9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6A355320"/>
    <w:multiLevelType w:val="hybridMultilevel"/>
    <w:tmpl w:val="8708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A9228D2"/>
    <w:multiLevelType w:val="hybridMultilevel"/>
    <w:tmpl w:val="999673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DE5A3F"/>
    <w:multiLevelType w:val="multilevel"/>
    <w:tmpl w:val="6AA6F2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StyleHeading5Heading5CharCharCharCharArial12ptNotB"/>
      <w:lvlText w:val="%1.%2.%3.%4.%5"/>
      <w:lvlJc w:val="left"/>
      <w:pPr>
        <w:tabs>
          <w:tab w:val="num" w:pos="1008"/>
        </w:tabs>
        <w:ind w:left="1008" w:hanging="1008"/>
      </w:pPr>
      <w:rPr>
        <w:color w:val="FFCC0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0">
    <w:nsid w:val="6D063C8B"/>
    <w:multiLevelType w:val="hybridMultilevel"/>
    <w:tmpl w:val="CE6204CC"/>
    <w:lvl w:ilvl="0" w:tplc="468CC4F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E3C3227"/>
    <w:multiLevelType w:val="hybridMultilevel"/>
    <w:tmpl w:val="984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DA19F4"/>
    <w:multiLevelType w:val="hybridMultilevel"/>
    <w:tmpl w:val="9C26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547A64"/>
    <w:multiLevelType w:val="hybridMultilevel"/>
    <w:tmpl w:val="1E5A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F16EE7"/>
    <w:multiLevelType w:val="hybridMultilevel"/>
    <w:tmpl w:val="DE7A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00061F"/>
    <w:multiLevelType w:val="hybridMultilevel"/>
    <w:tmpl w:val="EFCA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4C15DF2"/>
    <w:multiLevelType w:val="hybridMultilevel"/>
    <w:tmpl w:val="64207710"/>
    <w:lvl w:ilvl="0" w:tplc="050268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54F3B78"/>
    <w:multiLevelType w:val="hybridMultilevel"/>
    <w:tmpl w:val="7852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6236D65"/>
    <w:multiLevelType w:val="hybridMultilevel"/>
    <w:tmpl w:val="32C6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6A064F"/>
    <w:multiLevelType w:val="hybridMultilevel"/>
    <w:tmpl w:val="8AF0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7D0842"/>
    <w:multiLevelType w:val="hybridMultilevel"/>
    <w:tmpl w:val="7AF8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CA474E0"/>
    <w:multiLevelType w:val="hybridMultilevel"/>
    <w:tmpl w:val="AD5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362DE8"/>
    <w:multiLevelType w:val="hybridMultilevel"/>
    <w:tmpl w:val="CBD2C198"/>
    <w:lvl w:ilvl="0" w:tplc="23E68448">
      <w:start w:val="1"/>
      <w:numFmt w:val="bullet"/>
      <w:lvlText w:val="•"/>
      <w:lvlJc w:val="left"/>
      <w:pPr>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3">
    <w:nsid w:val="7FC87C3E"/>
    <w:multiLevelType w:val="hybridMultilevel"/>
    <w:tmpl w:val="34DC5B7C"/>
    <w:lvl w:ilvl="0" w:tplc="C0AAB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31"/>
  </w:num>
  <w:num w:numId="4">
    <w:abstractNumId w:val="38"/>
  </w:num>
  <w:num w:numId="5">
    <w:abstractNumId w:val="57"/>
  </w:num>
  <w:num w:numId="6">
    <w:abstractNumId w:val="35"/>
  </w:num>
  <w:num w:numId="7">
    <w:abstractNumId w:val="31"/>
  </w:num>
  <w:num w:numId="8">
    <w:abstractNumId w:val="58"/>
  </w:num>
  <w:num w:numId="9">
    <w:abstractNumId w:val="44"/>
  </w:num>
  <w:num w:numId="10">
    <w:abstractNumId w:val="44"/>
  </w:num>
  <w:num w:numId="11">
    <w:abstractNumId w:val="44"/>
  </w:num>
  <w:num w:numId="12">
    <w:abstractNumId w:val="44"/>
  </w:num>
  <w:num w:numId="13">
    <w:abstractNumId w:val="44"/>
  </w:num>
  <w:num w:numId="14">
    <w:abstractNumId w:val="44"/>
  </w:num>
  <w:num w:numId="15">
    <w:abstractNumId w:val="10"/>
  </w:num>
  <w:num w:numId="16">
    <w:abstractNumId w:val="54"/>
  </w:num>
  <w:num w:numId="17">
    <w:abstractNumId w:val="17"/>
  </w:num>
  <w:num w:numId="18">
    <w:abstractNumId w:val="44"/>
  </w:num>
  <w:num w:numId="19">
    <w:abstractNumId w:val="44"/>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4"/>
  </w:num>
  <w:num w:numId="23">
    <w:abstractNumId w:val="44"/>
  </w:num>
  <w:num w:numId="24">
    <w:abstractNumId w:val="44"/>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44"/>
  </w:num>
  <w:num w:numId="28">
    <w:abstractNumId w:val="52"/>
  </w:num>
  <w:num w:numId="29">
    <w:abstractNumId w:val="29"/>
  </w:num>
  <w:num w:numId="30">
    <w:abstractNumId w:val="28"/>
  </w:num>
  <w:num w:numId="31">
    <w:abstractNumId w:val="40"/>
  </w:num>
  <w:num w:numId="32">
    <w:abstractNumId w:val="72"/>
  </w:num>
  <w:num w:numId="33">
    <w:abstractNumId w:val="11"/>
  </w:num>
  <w:num w:numId="34">
    <w:abstractNumId w:val="16"/>
  </w:num>
  <w:num w:numId="35">
    <w:abstractNumId w:val="73"/>
  </w:num>
  <w:num w:numId="36">
    <w:abstractNumId w:val="12"/>
  </w:num>
  <w:num w:numId="37">
    <w:abstractNumId w:val="50"/>
  </w:num>
  <w:num w:numId="38">
    <w:abstractNumId w:val="30"/>
  </w:num>
  <w:num w:numId="39">
    <w:abstractNumId w:val="42"/>
  </w:num>
  <w:num w:numId="40">
    <w:abstractNumId w:val="66"/>
  </w:num>
  <w:num w:numId="41">
    <w:abstractNumId w:val="20"/>
  </w:num>
  <w:num w:numId="42">
    <w:abstractNumId w:val="39"/>
  </w:num>
  <w:num w:numId="43">
    <w:abstractNumId w:val="2"/>
  </w:num>
  <w:num w:numId="44">
    <w:abstractNumId w:val="43"/>
  </w:num>
  <w:num w:numId="45">
    <w:abstractNumId w:val="0"/>
  </w:num>
  <w:num w:numId="46">
    <w:abstractNumId w:val="53"/>
  </w:num>
  <w:num w:numId="47">
    <w:abstractNumId w:val="65"/>
  </w:num>
  <w:num w:numId="48">
    <w:abstractNumId w:val="8"/>
  </w:num>
  <w:num w:numId="49">
    <w:abstractNumId w:val="18"/>
  </w:num>
  <w:num w:numId="50">
    <w:abstractNumId w:val="15"/>
  </w:num>
  <w:num w:numId="51">
    <w:abstractNumId w:val="46"/>
  </w:num>
  <w:num w:numId="52">
    <w:abstractNumId w:val="67"/>
  </w:num>
  <w:num w:numId="53">
    <w:abstractNumId w:val="61"/>
  </w:num>
  <w:num w:numId="54">
    <w:abstractNumId w:val="13"/>
  </w:num>
  <w:num w:numId="55">
    <w:abstractNumId w:val="68"/>
  </w:num>
  <w:num w:numId="56">
    <w:abstractNumId w:val="19"/>
  </w:num>
  <w:num w:numId="57">
    <w:abstractNumId w:val="14"/>
  </w:num>
  <w:num w:numId="58">
    <w:abstractNumId w:val="48"/>
  </w:num>
  <w:num w:numId="59">
    <w:abstractNumId w:val="22"/>
  </w:num>
  <w:num w:numId="60">
    <w:abstractNumId w:val="6"/>
  </w:num>
  <w:num w:numId="61">
    <w:abstractNumId w:val="1"/>
  </w:num>
  <w:num w:numId="62">
    <w:abstractNumId w:val="24"/>
  </w:num>
  <w:num w:numId="63">
    <w:abstractNumId w:val="70"/>
  </w:num>
  <w:num w:numId="64">
    <w:abstractNumId w:val="3"/>
  </w:num>
  <w:num w:numId="65">
    <w:abstractNumId w:val="45"/>
  </w:num>
  <w:num w:numId="66">
    <w:abstractNumId w:val="26"/>
  </w:num>
  <w:num w:numId="67">
    <w:abstractNumId w:val="25"/>
  </w:num>
  <w:num w:numId="68">
    <w:abstractNumId w:val="62"/>
  </w:num>
  <w:num w:numId="69">
    <w:abstractNumId w:val="69"/>
  </w:num>
  <w:num w:numId="70">
    <w:abstractNumId w:val="71"/>
  </w:num>
  <w:num w:numId="71">
    <w:abstractNumId w:val="4"/>
  </w:num>
  <w:num w:numId="72">
    <w:abstractNumId w:val="63"/>
  </w:num>
  <w:num w:numId="73">
    <w:abstractNumId w:val="51"/>
  </w:num>
  <w:num w:numId="74">
    <w:abstractNumId w:val="32"/>
  </w:num>
  <w:num w:numId="75">
    <w:abstractNumId w:val="7"/>
  </w:num>
  <w:num w:numId="76">
    <w:abstractNumId w:val="64"/>
  </w:num>
  <w:num w:numId="77">
    <w:abstractNumId w:val="49"/>
  </w:num>
  <w:num w:numId="78">
    <w:abstractNumId w:val="5"/>
  </w:num>
  <w:num w:numId="79">
    <w:abstractNumId w:val="33"/>
  </w:num>
  <w:num w:numId="80">
    <w:abstractNumId w:val="23"/>
  </w:num>
  <w:num w:numId="81">
    <w:abstractNumId w:val="37"/>
  </w:num>
  <w:num w:numId="82">
    <w:abstractNumId w:val="60"/>
  </w:num>
  <w:num w:numId="83">
    <w:abstractNumId w:val="47"/>
  </w:num>
  <w:num w:numId="84">
    <w:abstractNumId w:val="27"/>
  </w:num>
  <w:num w:numId="85">
    <w:abstractNumId w:val="36"/>
  </w:num>
  <w:num w:numId="86">
    <w:abstractNumId w:val="34"/>
  </w:num>
  <w:num w:numId="87">
    <w:abstractNumId w:val="44"/>
    <w:lvlOverride w:ilvl="0">
      <w:startOverride w:val="3"/>
    </w:lvlOverride>
    <w:lvlOverride w:ilvl="1">
      <w:startOverride w:val="1"/>
    </w:lvlOverride>
    <w:lvlOverride w:ilvl="2">
      <w:startOverride w:val="30"/>
    </w:lvlOverride>
  </w:num>
  <w:num w:numId="88">
    <w:abstractNumId w:val="9"/>
  </w:num>
  <w:num w:numId="89">
    <w:abstractNumId w:val="41"/>
  </w:num>
  <w:num w:numId="90">
    <w:abstractNumId w:val="56"/>
  </w:num>
  <w:numIdMacAtCleanup w:val="8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sigmaUS">
    <w15:presenceInfo w15:providerId="None" w15:userId="Insigma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96"/>
    <w:rsid w:val="000003C3"/>
    <w:rsid w:val="00000543"/>
    <w:rsid w:val="00000B8F"/>
    <w:rsid w:val="00000C24"/>
    <w:rsid w:val="00001A5B"/>
    <w:rsid w:val="00001E94"/>
    <w:rsid w:val="00001F7C"/>
    <w:rsid w:val="000028BC"/>
    <w:rsid w:val="0000292E"/>
    <w:rsid w:val="00002F14"/>
    <w:rsid w:val="00003385"/>
    <w:rsid w:val="00003632"/>
    <w:rsid w:val="00003E94"/>
    <w:rsid w:val="00003F5B"/>
    <w:rsid w:val="0000415A"/>
    <w:rsid w:val="00005608"/>
    <w:rsid w:val="0000607D"/>
    <w:rsid w:val="000069B7"/>
    <w:rsid w:val="00006EB6"/>
    <w:rsid w:val="00006F1D"/>
    <w:rsid w:val="00006F66"/>
    <w:rsid w:val="000108AB"/>
    <w:rsid w:val="00010FEE"/>
    <w:rsid w:val="0001118F"/>
    <w:rsid w:val="00011418"/>
    <w:rsid w:val="00012ED5"/>
    <w:rsid w:val="00012FDB"/>
    <w:rsid w:val="000133E0"/>
    <w:rsid w:val="00013F4C"/>
    <w:rsid w:val="00015B9E"/>
    <w:rsid w:val="000160CF"/>
    <w:rsid w:val="00016221"/>
    <w:rsid w:val="00016631"/>
    <w:rsid w:val="0001668D"/>
    <w:rsid w:val="000167EB"/>
    <w:rsid w:val="00016BFC"/>
    <w:rsid w:val="00016FD0"/>
    <w:rsid w:val="00017618"/>
    <w:rsid w:val="000176E6"/>
    <w:rsid w:val="00017C2A"/>
    <w:rsid w:val="00017E33"/>
    <w:rsid w:val="00017E34"/>
    <w:rsid w:val="00020430"/>
    <w:rsid w:val="000208B8"/>
    <w:rsid w:val="00020B20"/>
    <w:rsid w:val="00021935"/>
    <w:rsid w:val="00022549"/>
    <w:rsid w:val="00022B32"/>
    <w:rsid w:val="000236DB"/>
    <w:rsid w:val="0002379B"/>
    <w:rsid w:val="00023C4B"/>
    <w:rsid w:val="00023F02"/>
    <w:rsid w:val="000241B5"/>
    <w:rsid w:val="00024221"/>
    <w:rsid w:val="000264BF"/>
    <w:rsid w:val="00027297"/>
    <w:rsid w:val="000300D4"/>
    <w:rsid w:val="0003063B"/>
    <w:rsid w:val="00030912"/>
    <w:rsid w:val="00030940"/>
    <w:rsid w:val="00030C0C"/>
    <w:rsid w:val="00030F21"/>
    <w:rsid w:val="000316D0"/>
    <w:rsid w:val="000317EA"/>
    <w:rsid w:val="00031C79"/>
    <w:rsid w:val="000322C1"/>
    <w:rsid w:val="000323BC"/>
    <w:rsid w:val="0003265D"/>
    <w:rsid w:val="00033B49"/>
    <w:rsid w:val="00034138"/>
    <w:rsid w:val="000343E7"/>
    <w:rsid w:val="00034624"/>
    <w:rsid w:val="000346F5"/>
    <w:rsid w:val="00034C68"/>
    <w:rsid w:val="00034EE4"/>
    <w:rsid w:val="0003527F"/>
    <w:rsid w:val="00035833"/>
    <w:rsid w:val="00036534"/>
    <w:rsid w:val="00036D9E"/>
    <w:rsid w:val="000372D6"/>
    <w:rsid w:val="00037364"/>
    <w:rsid w:val="000373C3"/>
    <w:rsid w:val="000379E3"/>
    <w:rsid w:val="00040D9A"/>
    <w:rsid w:val="00040EE3"/>
    <w:rsid w:val="000414A3"/>
    <w:rsid w:val="000414A4"/>
    <w:rsid w:val="0004334A"/>
    <w:rsid w:val="000438FF"/>
    <w:rsid w:val="00043DFA"/>
    <w:rsid w:val="0004427E"/>
    <w:rsid w:val="000446C2"/>
    <w:rsid w:val="00044CF9"/>
    <w:rsid w:val="00044EA8"/>
    <w:rsid w:val="00045169"/>
    <w:rsid w:val="0004523A"/>
    <w:rsid w:val="000457ED"/>
    <w:rsid w:val="00045DB6"/>
    <w:rsid w:val="00046D2D"/>
    <w:rsid w:val="00046F16"/>
    <w:rsid w:val="000475C0"/>
    <w:rsid w:val="00047BF9"/>
    <w:rsid w:val="00050043"/>
    <w:rsid w:val="00050A6B"/>
    <w:rsid w:val="0005139B"/>
    <w:rsid w:val="00055548"/>
    <w:rsid w:val="00055BE8"/>
    <w:rsid w:val="00056637"/>
    <w:rsid w:val="00056EBB"/>
    <w:rsid w:val="00056ED8"/>
    <w:rsid w:val="00056FC5"/>
    <w:rsid w:val="000574E8"/>
    <w:rsid w:val="000575DE"/>
    <w:rsid w:val="000578ED"/>
    <w:rsid w:val="00057E40"/>
    <w:rsid w:val="000603EF"/>
    <w:rsid w:val="0006108C"/>
    <w:rsid w:val="00061803"/>
    <w:rsid w:val="00061CF9"/>
    <w:rsid w:val="00062AF3"/>
    <w:rsid w:val="0006346F"/>
    <w:rsid w:val="00063A5C"/>
    <w:rsid w:val="00063A72"/>
    <w:rsid w:val="00064286"/>
    <w:rsid w:val="00064A1D"/>
    <w:rsid w:val="00065335"/>
    <w:rsid w:val="00065880"/>
    <w:rsid w:val="00065963"/>
    <w:rsid w:val="00065BE0"/>
    <w:rsid w:val="00065CD1"/>
    <w:rsid w:val="00065CFB"/>
    <w:rsid w:val="000666E1"/>
    <w:rsid w:val="00066715"/>
    <w:rsid w:val="000668CD"/>
    <w:rsid w:val="00066948"/>
    <w:rsid w:val="00066954"/>
    <w:rsid w:val="000670DC"/>
    <w:rsid w:val="00067572"/>
    <w:rsid w:val="000675BF"/>
    <w:rsid w:val="0006761E"/>
    <w:rsid w:val="00067A3D"/>
    <w:rsid w:val="00070353"/>
    <w:rsid w:val="00070EEC"/>
    <w:rsid w:val="00071183"/>
    <w:rsid w:val="00072215"/>
    <w:rsid w:val="00073456"/>
    <w:rsid w:val="000741F9"/>
    <w:rsid w:val="000745CC"/>
    <w:rsid w:val="0007475E"/>
    <w:rsid w:val="00074B16"/>
    <w:rsid w:val="000755CC"/>
    <w:rsid w:val="000756B2"/>
    <w:rsid w:val="00076415"/>
    <w:rsid w:val="00077510"/>
    <w:rsid w:val="00077812"/>
    <w:rsid w:val="00077B8B"/>
    <w:rsid w:val="000800D3"/>
    <w:rsid w:val="000801DD"/>
    <w:rsid w:val="000805C4"/>
    <w:rsid w:val="00080885"/>
    <w:rsid w:val="00080B7A"/>
    <w:rsid w:val="00080E4E"/>
    <w:rsid w:val="0008255D"/>
    <w:rsid w:val="00082D04"/>
    <w:rsid w:val="00082FBB"/>
    <w:rsid w:val="00083870"/>
    <w:rsid w:val="00083DEA"/>
    <w:rsid w:val="00083F24"/>
    <w:rsid w:val="0008496D"/>
    <w:rsid w:val="000849B0"/>
    <w:rsid w:val="00084B20"/>
    <w:rsid w:val="00085382"/>
    <w:rsid w:val="00085F8D"/>
    <w:rsid w:val="00085FB5"/>
    <w:rsid w:val="00086289"/>
    <w:rsid w:val="00086C70"/>
    <w:rsid w:val="00087085"/>
    <w:rsid w:val="0008712C"/>
    <w:rsid w:val="00087574"/>
    <w:rsid w:val="0008762D"/>
    <w:rsid w:val="00087669"/>
    <w:rsid w:val="000904BA"/>
    <w:rsid w:val="00090D4F"/>
    <w:rsid w:val="000910FE"/>
    <w:rsid w:val="00091751"/>
    <w:rsid w:val="0009190E"/>
    <w:rsid w:val="00091F27"/>
    <w:rsid w:val="000924BC"/>
    <w:rsid w:val="00092BAD"/>
    <w:rsid w:val="00093F9F"/>
    <w:rsid w:val="000941DF"/>
    <w:rsid w:val="00094256"/>
    <w:rsid w:val="00094A0F"/>
    <w:rsid w:val="00094D3F"/>
    <w:rsid w:val="00094DE6"/>
    <w:rsid w:val="00094E1C"/>
    <w:rsid w:val="0009560E"/>
    <w:rsid w:val="0009602B"/>
    <w:rsid w:val="00096E2E"/>
    <w:rsid w:val="000A037E"/>
    <w:rsid w:val="000A0F40"/>
    <w:rsid w:val="000A1F0B"/>
    <w:rsid w:val="000A2473"/>
    <w:rsid w:val="000A25B5"/>
    <w:rsid w:val="000A2D02"/>
    <w:rsid w:val="000A2DAF"/>
    <w:rsid w:val="000A40CE"/>
    <w:rsid w:val="000A467F"/>
    <w:rsid w:val="000A510B"/>
    <w:rsid w:val="000A5E3D"/>
    <w:rsid w:val="000A641F"/>
    <w:rsid w:val="000A6496"/>
    <w:rsid w:val="000A6586"/>
    <w:rsid w:val="000A6CCE"/>
    <w:rsid w:val="000A78CF"/>
    <w:rsid w:val="000A7CFF"/>
    <w:rsid w:val="000A7DC4"/>
    <w:rsid w:val="000A7F80"/>
    <w:rsid w:val="000B0116"/>
    <w:rsid w:val="000B01D9"/>
    <w:rsid w:val="000B14E3"/>
    <w:rsid w:val="000B175F"/>
    <w:rsid w:val="000B3431"/>
    <w:rsid w:val="000B3828"/>
    <w:rsid w:val="000B4367"/>
    <w:rsid w:val="000B477C"/>
    <w:rsid w:val="000B4A70"/>
    <w:rsid w:val="000B4BE2"/>
    <w:rsid w:val="000B5082"/>
    <w:rsid w:val="000B6469"/>
    <w:rsid w:val="000B65A1"/>
    <w:rsid w:val="000B69DD"/>
    <w:rsid w:val="000B6B77"/>
    <w:rsid w:val="000B7948"/>
    <w:rsid w:val="000C02AF"/>
    <w:rsid w:val="000C07E8"/>
    <w:rsid w:val="000C1109"/>
    <w:rsid w:val="000C1842"/>
    <w:rsid w:val="000C187D"/>
    <w:rsid w:val="000C1946"/>
    <w:rsid w:val="000C257F"/>
    <w:rsid w:val="000C2858"/>
    <w:rsid w:val="000C2DFD"/>
    <w:rsid w:val="000C3694"/>
    <w:rsid w:val="000C41D7"/>
    <w:rsid w:val="000C472E"/>
    <w:rsid w:val="000C4864"/>
    <w:rsid w:val="000C5578"/>
    <w:rsid w:val="000C5EB9"/>
    <w:rsid w:val="000C66F3"/>
    <w:rsid w:val="000C6770"/>
    <w:rsid w:val="000C70B0"/>
    <w:rsid w:val="000C7287"/>
    <w:rsid w:val="000C74E3"/>
    <w:rsid w:val="000C7FBB"/>
    <w:rsid w:val="000D04EE"/>
    <w:rsid w:val="000D0907"/>
    <w:rsid w:val="000D097B"/>
    <w:rsid w:val="000D0A5F"/>
    <w:rsid w:val="000D1C7F"/>
    <w:rsid w:val="000D1CEA"/>
    <w:rsid w:val="000D1D3E"/>
    <w:rsid w:val="000D2F8D"/>
    <w:rsid w:val="000D2FC0"/>
    <w:rsid w:val="000D3074"/>
    <w:rsid w:val="000D418A"/>
    <w:rsid w:val="000D42D8"/>
    <w:rsid w:val="000D4314"/>
    <w:rsid w:val="000D4A5C"/>
    <w:rsid w:val="000D5D78"/>
    <w:rsid w:val="000D674C"/>
    <w:rsid w:val="000D6D56"/>
    <w:rsid w:val="000D7645"/>
    <w:rsid w:val="000D7901"/>
    <w:rsid w:val="000D7F6E"/>
    <w:rsid w:val="000E0391"/>
    <w:rsid w:val="000E0A69"/>
    <w:rsid w:val="000E0BAE"/>
    <w:rsid w:val="000E0D5F"/>
    <w:rsid w:val="000E0DF4"/>
    <w:rsid w:val="000E12AF"/>
    <w:rsid w:val="000E1B65"/>
    <w:rsid w:val="000E1D24"/>
    <w:rsid w:val="000E3756"/>
    <w:rsid w:val="000E37EE"/>
    <w:rsid w:val="000E4595"/>
    <w:rsid w:val="000E4A3B"/>
    <w:rsid w:val="000E5657"/>
    <w:rsid w:val="000E577D"/>
    <w:rsid w:val="000E5FB6"/>
    <w:rsid w:val="000E6D99"/>
    <w:rsid w:val="000E7A2D"/>
    <w:rsid w:val="000E7DB5"/>
    <w:rsid w:val="000E7F52"/>
    <w:rsid w:val="000F12BA"/>
    <w:rsid w:val="000F15F4"/>
    <w:rsid w:val="000F17F4"/>
    <w:rsid w:val="000F19D2"/>
    <w:rsid w:val="000F22E8"/>
    <w:rsid w:val="000F33B9"/>
    <w:rsid w:val="000F344F"/>
    <w:rsid w:val="000F39C2"/>
    <w:rsid w:val="000F3C39"/>
    <w:rsid w:val="000F3D57"/>
    <w:rsid w:val="000F4C20"/>
    <w:rsid w:val="000F4D19"/>
    <w:rsid w:val="000F5269"/>
    <w:rsid w:val="000F54B7"/>
    <w:rsid w:val="000F5FEC"/>
    <w:rsid w:val="000F63D4"/>
    <w:rsid w:val="000F65E8"/>
    <w:rsid w:val="000F6795"/>
    <w:rsid w:val="000F6CFF"/>
    <w:rsid w:val="000F751C"/>
    <w:rsid w:val="000F765D"/>
    <w:rsid w:val="000F7A8F"/>
    <w:rsid w:val="001001EE"/>
    <w:rsid w:val="00101366"/>
    <w:rsid w:val="00101460"/>
    <w:rsid w:val="00102BEC"/>
    <w:rsid w:val="001039A0"/>
    <w:rsid w:val="00103DD1"/>
    <w:rsid w:val="00104101"/>
    <w:rsid w:val="00104EA7"/>
    <w:rsid w:val="00104F50"/>
    <w:rsid w:val="00104FC9"/>
    <w:rsid w:val="00106597"/>
    <w:rsid w:val="00106C9F"/>
    <w:rsid w:val="0010701C"/>
    <w:rsid w:val="0010789D"/>
    <w:rsid w:val="00107A10"/>
    <w:rsid w:val="001102DD"/>
    <w:rsid w:val="00111535"/>
    <w:rsid w:val="00111C1C"/>
    <w:rsid w:val="0011205A"/>
    <w:rsid w:val="00112183"/>
    <w:rsid w:val="0011277B"/>
    <w:rsid w:val="001133F8"/>
    <w:rsid w:val="00113587"/>
    <w:rsid w:val="00113C63"/>
    <w:rsid w:val="00113E81"/>
    <w:rsid w:val="00114648"/>
    <w:rsid w:val="001147F2"/>
    <w:rsid w:val="00115194"/>
    <w:rsid w:val="001153C8"/>
    <w:rsid w:val="0011542F"/>
    <w:rsid w:val="001165C4"/>
    <w:rsid w:val="0011699B"/>
    <w:rsid w:val="00121471"/>
    <w:rsid w:val="00124182"/>
    <w:rsid w:val="00125FA2"/>
    <w:rsid w:val="00126F57"/>
    <w:rsid w:val="00127824"/>
    <w:rsid w:val="00130B68"/>
    <w:rsid w:val="00131578"/>
    <w:rsid w:val="00131F38"/>
    <w:rsid w:val="00131FF4"/>
    <w:rsid w:val="001337B8"/>
    <w:rsid w:val="001340B3"/>
    <w:rsid w:val="00134272"/>
    <w:rsid w:val="00134471"/>
    <w:rsid w:val="001344DA"/>
    <w:rsid w:val="0013566F"/>
    <w:rsid w:val="00135B4A"/>
    <w:rsid w:val="00135CD9"/>
    <w:rsid w:val="00136128"/>
    <w:rsid w:val="0013614D"/>
    <w:rsid w:val="001369A0"/>
    <w:rsid w:val="00136B58"/>
    <w:rsid w:val="00136EF4"/>
    <w:rsid w:val="001375EC"/>
    <w:rsid w:val="0013763B"/>
    <w:rsid w:val="001379C1"/>
    <w:rsid w:val="00137B59"/>
    <w:rsid w:val="00140298"/>
    <w:rsid w:val="00140AD7"/>
    <w:rsid w:val="00140CDD"/>
    <w:rsid w:val="0014139D"/>
    <w:rsid w:val="001414D7"/>
    <w:rsid w:val="00141609"/>
    <w:rsid w:val="00141A55"/>
    <w:rsid w:val="00142645"/>
    <w:rsid w:val="00143783"/>
    <w:rsid w:val="001439B0"/>
    <w:rsid w:val="00143A5A"/>
    <w:rsid w:val="00143F1F"/>
    <w:rsid w:val="00144254"/>
    <w:rsid w:val="001446C0"/>
    <w:rsid w:val="001446CB"/>
    <w:rsid w:val="0014493B"/>
    <w:rsid w:val="00144AC2"/>
    <w:rsid w:val="00146508"/>
    <w:rsid w:val="00147029"/>
    <w:rsid w:val="00147B63"/>
    <w:rsid w:val="00147CC6"/>
    <w:rsid w:val="0015035E"/>
    <w:rsid w:val="00150BB3"/>
    <w:rsid w:val="00150C8C"/>
    <w:rsid w:val="00151B24"/>
    <w:rsid w:val="00151BCF"/>
    <w:rsid w:val="00151FFD"/>
    <w:rsid w:val="001524F7"/>
    <w:rsid w:val="00152C87"/>
    <w:rsid w:val="00152F66"/>
    <w:rsid w:val="00153280"/>
    <w:rsid w:val="001533CA"/>
    <w:rsid w:val="00153440"/>
    <w:rsid w:val="00153532"/>
    <w:rsid w:val="0015383D"/>
    <w:rsid w:val="00153ED0"/>
    <w:rsid w:val="00154374"/>
    <w:rsid w:val="001553C8"/>
    <w:rsid w:val="00155791"/>
    <w:rsid w:val="00155BA5"/>
    <w:rsid w:val="001560E5"/>
    <w:rsid w:val="00156272"/>
    <w:rsid w:val="00156C2D"/>
    <w:rsid w:val="00156EFE"/>
    <w:rsid w:val="001574BA"/>
    <w:rsid w:val="001577F9"/>
    <w:rsid w:val="00157B34"/>
    <w:rsid w:val="00157E06"/>
    <w:rsid w:val="00160293"/>
    <w:rsid w:val="00160488"/>
    <w:rsid w:val="00160C3C"/>
    <w:rsid w:val="00160D14"/>
    <w:rsid w:val="001613F2"/>
    <w:rsid w:val="001616B3"/>
    <w:rsid w:val="001620F4"/>
    <w:rsid w:val="0016227A"/>
    <w:rsid w:val="001623C9"/>
    <w:rsid w:val="0016277F"/>
    <w:rsid w:val="00162945"/>
    <w:rsid w:val="00162D87"/>
    <w:rsid w:val="00162E9B"/>
    <w:rsid w:val="00162F3A"/>
    <w:rsid w:val="00162F86"/>
    <w:rsid w:val="001635DA"/>
    <w:rsid w:val="00163E0D"/>
    <w:rsid w:val="001646AC"/>
    <w:rsid w:val="001648A9"/>
    <w:rsid w:val="00164FCB"/>
    <w:rsid w:val="00165603"/>
    <w:rsid w:val="0016569B"/>
    <w:rsid w:val="00166212"/>
    <w:rsid w:val="00166422"/>
    <w:rsid w:val="001667AD"/>
    <w:rsid w:val="00166844"/>
    <w:rsid w:val="00166DFC"/>
    <w:rsid w:val="00167B47"/>
    <w:rsid w:val="00167CD0"/>
    <w:rsid w:val="0017021D"/>
    <w:rsid w:val="0017118F"/>
    <w:rsid w:val="001712E7"/>
    <w:rsid w:val="001716D8"/>
    <w:rsid w:val="00172DD0"/>
    <w:rsid w:val="00173347"/>
    <w:rsid w:val="00173B6A"/>
    <w:rsid w:val="00173D2A"/>
    <w:rsid w:val="00173DE0"/>
    <w:rsid w:val="00176241"/>
    <w:rsid w:val="00176622"/>
    <w:rsid w:val="001768A4"/>
    <w:rsid w:val="00176A57"/>
    <w:rsid w:val="00176D87"/>
    <w:rsid w:val="00176F24"/>
    <w:rsid w:val="00177223"/>
    <w:rsid w:val="00177765"/>
    <w:rsid w:val="00177AB3"/>
    <w:rsid w:val="00177EA2"/>
    <w:rsid w:val="00180355"/>
    <w:rsid w:val="0018069F"/>
    <w:rsid w:val="00180CE9"/>
    <w:rsid w:val="0018288C"/>
    <w:rsid w:val="00182B88"/>
    <w:rsid w:val="00183BB9"/>
    <w:rsid w:val="00183FF8"/>
    <w:rsid w:val="001847C4"/>
    <w:rsid w:val="00184D8E"/>
    <w:rsid w:val="00184ED2"/>
    <w:rsid w:val="00185201"/>
    <w:rsid w:val="00185A1B"/>
    <w:rsid w:val="001861BC"/>
    <w:rsid w:val="001864BE"/>
    <w:rsid w:val="00186687"/>
    <w:rsid w:val="00186E99"/>
    <w:rsid w:val="0018785C"/>
    <w:rsid w:val="001879C4"/>
    <w:rsid w:val="00187D77"/>
    <w:rsid w:val="001901C2"/>
    <w:rsid w:val="00190596"/>
    <w:rsid w:val="00190772"/>
    <w:rsid w:val="00191422"/>
    <w:rsid w:val="00191437"/>
    <w:rsid w:val="0019168A"/>
    <w:rsid w:val="00191AFC"/>
    <w:rsid w:val="00193015"/>
    <w:rsid w:val="00193150"/>
    <w:rsid w:val="00193A08"/>
    <w:rsid w:val="0019433D"/>
    <w:rsid w:val="00195973"/>
    <w:rsid w:val="00196258"/>
    <w:rsid w:val="0019667B"/>
    <w:rsid w:val="00196B46"/>
    <w:rsid w:val="00196B54"/>
    <w:rsid w:val="00196CD2"/>
    <w:rsid w:val="00196DDE"/>
    <w:rsid w:val="0019700B"/>
    <w:rsid w:val="00197556"/>
    <w:rsid w:val="00197968"/>
    <w:rsid w:val="001A007B"/>
    <w:rsid w:val="001A0D1B"/>
    <w:rsid w:val="001A1FA3"/>
    <w:rsid w:val="001A24CB"/>
    <w:rsid w:val="001A29A4"/>
    <w:rsid w:val="001A2DB4"/>
    <w:rsid w:val="001A325B"/>
    <w:rsid w:val="001A382A"/>
    <w:rsid w:val="001A3A4D"/>
    <w:rsid w:val="001A3AA5"/>
    <w:rsid w:val="001A3BF6"/>
    <w:rsid w:val="001A45E8"/>
    <w:rsid w:val="001A4654"/>
    <w:rsid w:val="001A48B4"/>
    <w:rsid w:val="001A4A5B"/>
    <w:rsid w:val="001A4ADC"/>
    <w:rsid w:val="001A5249"/>
    <w:rsid w:val="001A647F"/>
    <w:rsid w:val="001A6650"/>
    <w:rsid w:val="001A6F81"/>
    <w:rsid w:val="001A74C0"/>
    <w:rsid w:val="001B0259"/>
    <w:rsid w:val="001B0446"/>
    <w:rsid w:val="001B0CCB"/>
    <w:rsid w:val="001B0E5E"/>
    <w:rsid w:val="001B1512"/>
    <w:rsid w:val="001B1B19"/>
    <w:rsid w:val="001B1B7F"/>
    <w:rsid w:val="001B25F3"/>
    <w:rsid w:val="001B27DC"/>
    <w:rsid w:val="001B316B"/>
    <w:rsid w:val="001B3510"/>
    <w:rsid w:val="001B35E6"/>
    <w:rsid w:val="001B38D6"/>
    <w:rsid w:val="001B4470"/>
    <w:rsid w:val="001B4555"/>
    <w:rsid w:val="001B6B5E"/>
    <w:rsid w:val="001B7166"/>
    <w:rsid w:val="001B793F"/>
    <w:rsid w:val="001C001D"/>
    <w:rsid w:val="001C0288"/>
    <w:rsid w:val="001C09B6"/>
    <w:rsid w:val="001C0D0F"/>
    <w:rsid w:val="001C14E3"/>
    <w:rsid w:val="001C16D0"/>
    <w:rsid w:val="001C2D0D"/>
    <w:rsid w:val="001C3781"/>
    <w:rsid w:val="001C45DA"/>
    <w:rsid w:val="001C472A"/>
    <w:rsid w:val="001C555E"/>
    <w:rsid w:val="001C5CA6"/>
    <w:rsid w:val="001C75F4"/>
    <w:rsid w:val="001C76FE"/>
    <w:rsid w:val="001D0257"/>
    <w:rsid w:val="001D0730"/>
    <w:rsid w:val="001D0A0D"/>
    <w:rsid w:val="001D0B80"/>
    <w:rsid w:val="001D3066"/>
    <w:rsid w:val="001D36CC"/>
    <w:rsid w:val="001D39C2"/>
    <w:rsid w:val="001D3EBF"/>
    <w:rsid w:val="001D5A1C"/>
    <w:rsid w:val="001D5CAC"/>
    <w:rsid w:val="001D6163"/>
    <w:rsid w:val="001D7068"/>
    <w:rsid w:val="001D72BA"/>
    <w:rsid w:val="001D76B2"/>
    <w:rsid w:val="001E1010"/>
    <w:rsid w:val="001E1223"/>
    <w:rsid w:val="001E131C"/>
    <w:rsid w:val="001E18D6"/>
    <w:rsid w:val="001E1C6C"/>
    <w:rsid w:val="001E1E14"/>
    <w:rsid w:val="001E26EC"/>
    <w:rsid w:val="001E2B8A"/>
    <w:rsid w:val="001E2DAB"/>
    <w:rsid w:val="001E36D4"/>
    <w:rsid w:val="001E3B6B"/>
    <w:rsid w:val="001E3C75"/>
    <w:rsid w:val="001E430E"/>
    <w:rsid w:val="001E4F44"/>
    <w:rsid w:val="001E50C4"/>
    <w:rsid w:val="001E60F4"/>
    <w:rsid w:val="001E648E"/>
    <w:rsid w:val="001E64DE"/>
    <w:rsid w:val="001E6EB6"/>
    <w:rsid w:val="001E6FD0"/>
    <w:rsid w:val="001E7D66"/>
    <w:rsid w:val="001F04C2"/>
    <w:rsid w:val="001F0F8C"/>
    <w:rsid w:val="001F105C"/>
    <w:rsid w:val="001F1389"/>
    <w:rsid w:val="001F15D0"/>
    <w:rsid w:val="001F1946"/>
    <w:rsid w:val="001F2161"/>
    <w:rsid w:val="001F219F"/>
    <w:rsid w:val="001F2341"/>
    <w:rsid w:val="001F2FE6"/>
    <w:rsid w:val="001F30A9"/>
    <w:rsid w:val="001F3885"/>
    <w:rsid w:val="001F38ED"/>
    <w:rsid w:val="001F39E1"/>
    <w:rsid w:val="001F3C88"/>
    <w:rsid w:val="001F3D9B"/>
    <w:rsid w:val="001F3DB9"/>
    <w:rsid w:val="001F3DC7"/>
    <w:rsid w:val="001F3F69"/>
    <w:rsid w:val="001F3FD7"/>
    <w:rsid w:val="001F45D9"/>
    <w:rsid w:val="001F4A76"/>
    <w:rsid w:val="001F509A"/>
    <w:rsid w:val="001F52ED"/>
    <w:rsid w:val="001F551A"/>
    <w:rsid w:val="001F56E0"/>
    <w:rsid w:val="001F668E"/>
    <w:rsid w:val="001F721C"/>
    <w:rsid w:val="001F7915"/>
    <w:rsid w:val="001F7A0D"/>
    <w:rsid w:val="00201062"/>
    <w:rsid w:val="00201DE9"/>
    <w:rsid w:val="00202134"/>
    <w:rsid w:val="002023EE"/>
    <w:rsid w:val="00202464"/>
    <w:rsid w:val="002029D8"/>
    <w:rsid w:val="00202B7B"/>
    <w:rsid w:val="00203709"/>
    <w:rsid w:val="0020371F"/>
    <w:rsid w:val="00204803"/>
    <w:rsid w:val="002049CB"/>
    <w:rsid w:val="00204BF1"/>
    <w:rsid w:val="0020520B"/>
    <w:rsid w:val="00205F09"/>
    <w:rsid w:val="0020678D"/>
    <w:rsid w:val="00206AA1"/>
    <w:rsid w:val="00206F14"/>
    <w:rsid w:val="00207379"/>
    <w:rsid w:val="002079CB"/>
    <w:rsid w:val="00210122"/>
    <w:rsid w:val="002105C7"/>
    <w:rsid w:val="002111C2"/>
    <w:rsid w:val="002112FC"/>
    <w:rsid w:val="002119E9"/>
    <w:rsid w:val="00211C51"/>
    <w:rsid w:val="00212E9D"/>
    <w:rsid w:val="00213050"/>
    <w:rsid w:val="00213432"/>
    <w:rsid w:val="00213A00"/>
    <w:rsid w:val="00213AD5"/>
    <w:rsid w:val="00213CD8"/>
    <w:rsid w:val="002148AE"/>
    <w:rsid w:val="00215096"/>
    <w:rsid w:val="0021577A"/>
    <w:rsid w:val="002165E1"/>
    <w:rsid w:val="002167E5"/>
    <w:rsid w:val="00216AA1"/>
    <w:rsid w:val="00216C53"/>
    <w:rsid w:val="00217D23"/>
    <w:rsid w:val="002201D8"/>
    <w:rsid w:val="0022039B"/>
    <w:rsid w:val="00220BC5"/>
    <w:rsid w:val="00220DB7"/>
    <w:rsid w:val="00221802"/>
    <w:rsid w:val="00221F23"/>
    <w:rsid w:val="00222A6C"/>
    <w:rsid w:val="002230BF"/>
    <w:rsid w:val="002230C0"/>
    <w:rsid w:val="0022324F"/>
    <w:rsid w:val="0022355E"/>
    <w:rsid w:val="00223CA6"/>
    <w:rsid w:val="00223FA2"/>
    <w:rsid w:val="0022495D"/>
    <w:rsid w:val="002251C6"/>
    <w:rsid w:val="0022578F"/>
    <w:rsid w:val="00225916"/>
    <w:rsid w:val="002264F4"/>
    <w:rsid w:val="00226727"/>
    <w:rsid w:val="00226CDF"/>
    <w:rsid w:val="00226F4A"/>
    <w:rsid w:val="0022712D"/>
    <w:rsid w:val="00230211"/>
    <w:rsid w:val="0023035F"/>
    <w:rsid w:val="00231825"/>
    <w:rsid w:val="0023201B"/>
    <w:rsid w:val="00232614"/>
    <w:rsid w:val="00232854"/>
    <w:rsid w:val="00232A82"/>
    <w:rsid w:val="002332ED"/>
    <w:rsid w:val="002334B2"/>
    <w:rsid w:val="002342A5"/>
    <w:rsid w:val="00234DD6"/>
    <w:rsid w:val="002360E4"/>
    <w:rsid w:val="00236880"/>
    <w:rsid w:val="002370FF"/>
    <w:rsid w:val="002374A6"/>
    <w:rsid w:val="0024035C"/>
    <w:rsid w:val="002418A2"/>
    <w:rsid w:val="00242AA7"/>
    <w:rsid w:val="00242E03"/>
    <w:rsid w:val="00242F4F"/>
    <w:rsid w:val="00243D7A"/>
    <w:rsid w:val="00245707"/>
    <w:rsid w:val="00245996"/>
    <w:rsid w:val="00245FE9"/>
    <w:rsid w:val="0024601A"/>
    <w:rsid w:val="002467BF"/>
    <w:rsid w:val="00246CAB"/>
    <w:rsid w:val="00246ECC"/>
    <w:rsid w:val="00247CA1"/>
    <w:rsid w:val="00247D81"/>
    <w:rsid w:val="00251CE1"/>
    <w:rsid w:val="00252449"/>
    <w:rsid w:val="00252FDD"/>
    <w:rsid w:val="002530FA"/>
    <w:rsid w:val="00254537"/>
    <w:rsid w:val="00254ECC"/>
    <w:rsid w:val="00254FB3"/>
    <w:rsid w:val="00255220"/>
    <w:rsid w:val="00256B12"/>
    <w:rsid w:val="00256B62"/>
    <w:rsid w:val="00256EB3"/>
    <w:rsid w:val="00257044"/>
    <w:rsid w:val="0025797C"/>
    <w:rsid w:val="002579FC"/>
    <w:rsid w:val="0026069D"/>
    <w:rsid w:val="00260B66"/>
    <w:rsid w:val="00260CC3"/>
    <w:rsid w:val="002620B5"/>
    <w:rsid w:val="00262C7E"/>
    <w:rsid w:val="00262CE1"/>
    <w:rsid w:val="002643C8"/>
    <w:rsid w:val="00264511"/>
    <w:rsid w:val="00264618"/>
    <w:rsid w:val="002663AB"/>
    <w:rsid w:val="00266699"/>
    <w:rsid w:val="002667AD"/>
    <w:rsid w:val="0026755E"/>
    <w:rsid w:val="00267A04"/>
    <w:rsid w:val="00267B48"/>
    <w:rsid w:val="00267DBB"/>
    <w:rsid w:val="002703EF"/>
    <w:rsid w:val="002709B3"/>
    <w:rsid w:val="00270E80"/>
    <w:rsid w:val="0027126C"/>
    <w:rsid w:val="002712F8"/>
    <w:rsid w:val="0027160F"/>
    <w:rsid w:val="002723D2"/>
    <w:rsid w:val="00272506"/>
    <w:rsid w:val="002725D6"/>
    <w:rsid w:val="00272A79"/>
    <w:rsid w:val="00272B32"/>
    <w:rsid w:val="00272F05"/>
    <w:rsid w:val="0027359A"/>
    <w:rsid w:val="00273F6A"/>
    <w:rsid w:val="00274409"/>
    <w:rsid w:val="002745E8"/>
    <w:rsid w:val="0027487E"/>
    <w:rsid w:val="00274EC0"/>
    <w:rsid w:val="002769A2"/>
    <w:rsid w:val="00277719"/>
    <w:rsid w:val="00280AF5"/>
    <w:rsid w:val="00281389"/>
    <w:rsid w:val="00281610"/>
    <w:rsid w:val="00281621"/>
    <w:rsid w:val="00282275"/>
    <w:rsid w:val="002822A3"/>
    <w:rsid w:val="002831F5"/>
    <w:rsid w:val="002841B2"/>
    <w:rsid w:val="00284EBC"/>
    <w:rsid w:val="00285097"/>
    <w:rsid w:val="0028511B"/>
    <w:rsid w:val="00285346"/>
    <w:rsid w:val="0028545D"/>
    <w:rsid w:val="00285A41"/>
    <w:rsid w:val="00285FFA"/>
    <w:rsid w:val="0028652C"/>
    <w:rsid w:val="00286833"/>
    <w:rsid w:val="00286BB6"/>
    <w:rsid w:val="00286CE0"/>
    <w:rsid w:val="002874F8"/>
    <w:rsid w:val="00287CAE"/>
    <w:rsid w:val="00287F4C"/>
    <w:rsid w:val="00290403"/>
    <w:rsid w:val="002904EC"/>
    <w:rsid w:val="0029098D"/>
    <w:rsid w:val="002922AF"/>
    <w:rsid w:val="0029231B"/>
    <w:rsid w:val="00292AEE"/>
    <w:rsid w:val="002944BC"/>
    <w:rsid w:val="00294604"/>
    <w:rsid w:val="002950AA"/>
    <w:rsid w:val="00295A67"/>
    <w:rsid w:val="00295B12"/>
    <w:rsid w:val="002973BC"/>
    <w:rsid w:val="002A1526"/>
    <w:rsid w:val="002A1D5B"/>
    <w:rsid w:val="002A28A1"/>
    <w:rsid w:val="002A28CC"/>
    <w:rsid w:val="002A2CA2"/>
    <w:rsid w:val="002A3385"/>
    <w:rsid w:val="002A3B31"/>
    <w:rsid w:val="002A3C2A"/>
    <w:rsid w:val="002A3E4C"/>
    <w:rsid w:val="002A4073"/>
    <w:rsid w:val="002A43D4"/>
    <w:rsid w:val="002A4513"/>
    <w:rsid w:val="002A487D"/>
    <w:rsid w:val="002A567A"/>
    <w:rsid w:val="002A581B"/>
    <w:rsid w:val="002A5E22"/>
    <w:rsid w:val="002A6401"/>
    <w:rsid w:val="002A69AD"/>
    <w:rsid w:val="002A6AEF"/>
    <w:rsid w:val="002A7093"/>
    <w:rsid w:val="002B014D"/>
    <w:rsid w:val="002B063F"/>
    <w:rsid w:val="002B151C"/>
    <w:rsid w:val="002B26D7"/>
    <w:rsid w:val="002B2888"/>
    <w:rsid w:val="002B2C2C"/>
    <w:rsid w:val="002B2D01"/>
    <w:rsid w:val="002B2EA9"/>
    <w:rsid w:val="002B5193"/>
    <w:rsid w:val="002B641E"/>
    <w:rsid w:val="002B64A8"/>
    <w:rsid w:val="002B7CDE"/>
    <w:rsid w:val="002C0113"/>
    <w:rsid w:val="002C072F"/>
    <w:rsid w:val="002C07BF"/>
    <w:rsid w:val="002C0815"/>
    <w:rsid w:val="002C0A48"/>
    <w:rsid w:val="002C178C"/>
    <w:rsid w:val="002C2946"/>
    <w:rsid w:val="002C4C2F"/>
    <w:rsid w:val="002C5696"/>
    <w:rsid w:val="002C5860"/>
    <w:rsid w:val="002C6298"/>
    <w:rsid w:val="002C65CD"/>
    <w:rsid w:val="002C6CE1"/>
    <w:rsid w:val="002C70A4"/>
    <w:rsid w:val="002C76FC"/>
    <w:rsid w:val="002C77F0"/>
    <w:rsid w:val="002C784C"/>
    <w:rsid w:val="002C7A13"/>
    <w:rsid w:val="002D05C1"/>
    <w:rsid w:val="002D07E0"/>
    <w:rsid w:val="002D0891"/>
    <w:rsid w:val="002D0A7E"/>
    <w:rsid w:val="002D0C75"/>
    <w:rsid w:val="002D0DD8"/>
    <w:rsid w:val="002D112E"/>
    <w:rsid w:val="002D1C5A"/>
    <w:rsid w:val="002D1DED"/>
    <w:rsid w:val="002D238A"/>
    <w:rsid w:val="002D2452"/>
    <w:rsid w:val="002D380D"/>
    <w:rsid w:val="002D3B27"/>
    <w:rsid w:val="002D3D1F"/>
    <w:rsid w:val="002D491B"/>
    <w:rsid w:val="002D4B37"/>
    <w:rsid w:val="002D50D9"/>
    <w:rsid w:val="002D5D29"/>
    <w:rsid w:val="002D6561"/>
    <w:rsid w:val="002D6D6F"/>
    <w:rsid w:val="002D72AC"/>
    <w:rsid w:val="002D7330"/>
    <w:rsid w:val="002D768B"/>
    <w:rsid w:val="002D7C15"/>
    <w:rsid w:val="002D7E99"/>
    <w:rsid w:val="002E0274"/>
    <w:rsid w:val="002E0339"/>
    <w:rsid w:val="002E0E76"/>
    <w:rsid w:val="002E1E06"/>
    <w:rsid w:val="002E1E98"/>
    <w:rsid w:val="002E2162"/>
    <w:rsid w:val="002E22B7"/>
    <w:rsid w:val="002E26E3"/>
    <w:rsid w:val="002E29C7"/>
    <w:rsid w:val="002E2B5B"/>
    <w:rsid w:val="002E39E0"/>
    <w:rsid w:val="002E3AF6"/>
    <w:rsid w:val="002E49FF"/>
    <w:rsid w:val="002E515B"/>
    <w:rsid w:val="002E54B6"/>
    <w:rsid w:val="002E57BF"/>
    <w:rsid w:val="002E6323"/>
    <w:rsid w:val="002E6972"/>
    <w:rsid w:val="002E7232"/>
    <w:rsid w:val="002E787D"/>
    <w:rsid w:val="002F14B6"/>
    <w:rsid w:val="002F2AB7"/>
    <w:rsid w:val="002F2F5B"/>
    <w:rsid w:val="002F38C6"/>
    <w:rsid w:val="002F3D79"/>
    <w:rsid w:val="002F44A4"/>
    <w:rsid w:val="002F4C24"/>
    <w:rsid w:val="002F581D"/>
    <w:rsid w:val="002F5F68"/>
    <w:rsid w:val="002F65FF"/>
    <w:rsid w:val="002F6B16"/>
    <w:rsid w:val="002F6ED2"/>
    <w:rsid w:val="002F72D7"/>
    <w:rsid w:val="002F76D3"/>
    <w:rsid w:val="002F7998"/>
    <w:rsid w:val="00300096"/>
    <w:rsid w:val="00300A7C"/>
    <w:rsid w:val="003013EF"/>
    <w:rsid w:val="00301415"/>
    <w:rsid w:val="00301956"/>
    <w:rsid w:val="00302D30"/>
    <w:rsid w:val="00302FA1"/>
    <w:rsid w:val="003032A8"/>
    <w:rsid w:val="00303678"/>
    <w:rsid w:val="00303B36"/>
    <w:rsid w:val="00303D87"/>
    <w:rsid w:val="0030428B"/>
    <w:rsid w:val="0030434F"/>
    <w:rsid w:val="00304C18"/>
    <w:rsid w:val="00305603"/>
    <w:rsid w:val="00305604"/>
    <w:rsid w:val="00305F42"/>
    <w:rsid w:val="00306FF0"/>
    <w:rsid w:val="00307463"/>
    <w:rsid w:val="00307647"/>
    <w:rsid w:val="00307BEC"/>
    <w:rsid w:val="00307C6A"/>
    <w:rsid w:val="00307C6B"/>
    <w:rsid w:val="00307F28"/>
    <w:rsid w:val="003107D4"/>
    <w:rsid w:val="00311280"/>
    <w:rsid w:val="00312309"/>
    <w:rsid w:val="003126C8"/>
    <w:rsid w:val="00313036"/>
    <w:rsid w:val="00313A2D"/>
    <w:rsid w:val="00313EC4"/>
    <w:rsid w:val="00314254"/>
    <w:rsid w:val="003142C6"/>
    <w:rsid w:val="0031528B"/>
    <w:rsid w:val="0031568E"/>
    <w:rsid w:val="003157A9"/>
    <w:rsid w:val="00317AC3"/>
    <w:rsid w:val="003201AA"/>
    <w:rsid w:val="0032149F"/>
    <w:rsid w:val="003214AE"/>
    <w:rsid w:val="00321929"/>
    <w:rsid w:val="00322471"/>
    <w:rsid w:val="00322EDA"/>
    <w:rsid w:val="0032313F"/>
    <w:rsid w:val="003232B7"/>
    <w:rsid w:val="003237B3"/>
    <w:rsid w:val="00323E8A"/>
    <w:rsid w:val="0032440F"/>
    <w:rsid w:val="00325564"/>
    <w:rsid w:val="00325A32"/>
    <w:rsid w:val="00325D2D"/>
    <w:rsid w:val="00325E12"/>
    <w:rsid w:val="003260AC"/>
    <w:rsid w:val="00326A83"/>
    <w:rsid w:val="0032720A"/>
    <w:rsid w:val="00327ED3"/>
    <w:rsid w:val="00330DFF"/>
    <w:rsid w:val="00331749"/>
    <w:rsid w:val="00331E97"/>
    <w:rsid w:val="00331E9D"/>
    <w:rsid w:val="00332330"/>
    <w:rsid w:val="00332427"/>
    <w:rsid w:val="00332FBB"/>
    <w:rsid w:val="003333A2"/>
    <w:rsid w:val="00334863"/>
    <w:rsid w:val="00334A2D"/>
    <w:rsid w:val="003352AD"/>
    <w:rsid w:val="0033535E"/>
    <w:rsid w:val="00335B06"/>
    <w:rsid w:val="00335F72"/>
    <w:rsid w:val="00335FB7"/>
    <w:rsid w:val="0033614D"/>
    <w:rsid w:val="00336324"/>
    <w:rsid w:val="00336709"/>
    <w:rsid w:val="0033682E"/>
    <w:rsid w:val="00337295"/>
    <w:rsid w:val="00337B13"/>
    <w:rsid w:val="00337CAB"/>
    <w:rsid w:val="00337D11"/>
    <w:rsid w:val="003408B7"/>
    <w:rsid w:val="00341580"/>
    <w:rsid w:val="003426E5"/>
    <w:rsid w:val="00342C92"/>
    <w:rsid w:val="00344062"/>
    <w:rsid w:val="00344A16"/>
    <w:rsid w:val="00344D36"/>
    <w:rsid w:val="003453E7"/>
    <w:rsid w:val="0034551F"/>
    <w:rsid w:val="003456CD"/>
    <w:rsid w:val="003458AF"/>
    <w:rsid w:val="00345C53"/>
    <w:rsid w:val="00346C86"/>
    <w:rsid w:val="00347168"/>
    <w:rsid w:val="003504E4"/>
    <w:rsid w:val="0035058D"/>
    <w:rsid w:val="0035069A"/>
    <w:rsid w:val="003507BA"/>
    <w:rsid w:val="00350DF0"/>
    <w:rsid w:val="0035101D"/>
    <w:rsid w:val="0035186D"/>
    <w:rsid w:val="0035212D"/>
    <w:rsid w:val="003525B6"/>
    <w:rsid w:val="00352819"/>
    <w:rsid w:val="0035358A"/>
    <w:rsid w:val="00353923"/>
    <w:rsid w:val="00353D04"/>
    <w:rsid w:val="00353EE0"/>
    <w:rsid w:val="0035416A"/>
    <w:rsid w:val="00355B35"/>
    <w:rsid w:val="00356441"/>
    <w:rsid w:val="003566A3"/>
    <w:rsid w:val="003566FC"/>
    <w:rsid w:val="00357685"/>
    <w:rsid w:val="00357745"/>
    <w:rsid w:val="00357DC2"/>
    <w:rsid w:val="00360283"/>
    <w:rsid w:val="003604F5"/>
    <w:rsid w:val="00360A57"/>
    <w:rsid w:val="00360E21"/>
    <w:rsid w:val="00360E77"/>
    <w:rsid w:val="00361F8E"/>
    <w:rsid w:val="00362BF1"/>
    <w:rsid w:val="00363304"/>
    <w:rsid w:val="0036362D"/>
    <w:rsid w:val="00363657"/>
    <w:rsid w:val="00363886"/>
    <w:rsid w:val="003640DC"/>
    <w:rsid w:val="0036415E"/>
    <w:rsid w:val="00364E24"/>
    <w:rsid w:val="00364E84"/>
    <w:rsid w:val="00365124"/>
    <w:rsid w:val="00365220"/>
    <w:rsid w:val="00365EED"/>
    <w:rsid w:val="00366959"/>
    <w:rsid w:val="00366CC5"/>
    <w:rsid w:val="003679FC"/>
    <w:rsid w:val="00370E0B"/>
    <w:rsid w:val="0037145F"/>
    <w:rsid w:val="00371484"/>
    <w:rsid w:val="0037173C"/>
    <w:rsid w:val="003727DA"/>
    <w:rsid w:val="00372B42"/>
    <w:rsid w:val="00372FCF"/>
    <w:rsid w:val="00373010"/>
    <w:rsid w:val="003730CF"/>
    <w:rsid w:val="0037372C"/>
    <w:rsid w:val="00374813"/>
    <w:rsid w:val="00374A6A"/>
    <w:rsid w:val="00375663"/>
    <w:rsid w:val="00375676"/>
    <w:rsid w:val="003759E7"/>
    <w:rsid w:val="00376700"/>
    <w:rsid w:val="003771DF"/>
    <w:rsid w:val="00377781"/>
    <w:rsid w:val="00377A0E"/>
    <w:rsid w:val="003805D9"/>
    <w:rsid w:val="003811D5"/>
    <w:rsid w:val="003813D3"/>
    <w:rsid w:val="00381A3A"/>
    <w:rsid w:val="00381DEC"/>
    <w:rsid w:val="00381FAE"/>
    <w:rsid w:val="0038202F"/>
    <w:rsid w:val="003821B8"/>
    <w:rsid w:val="003824AB"/>
    <w:rsid w:val="003824EE"/>
    <w:rsid w:val="00382F74"/>
    <w:rsid w:val="00383294"/>
    <w:rsid w:val="003838CF"/>
    <w:rsid w:val="00383CF8"/>
    <w:rsid w:val="00385F62"/>
    <w:rsid w:val="0038714B"/>
    <w:rsid w:val="003873BC"/>
    <w:rsid w:val="00387682"/>
    <w:rsid w:val="003878EF"/>
    <w:rsid w:val="0039081B"/>
    <w:rsid w:val="00390951"/>
    <w:rsid w:val="00390D81"/>
    <w:rsid w:val="00390D95"/>
    <w:rsid w:val="003914C5"/>
    <w:rsid w:val="00391C6A"/>
    <w:rsid w:val="0039202B"/>
    <w:rsid w:val="00392666"/>
    <w:rsid w:val="00392B03"/>
    <w:rsid w:val="00392CA2"/>
    <w:rsid w:val="00393845"/>
    <w:rsid w:val="003938DF"/>
    <w:rsid w:val="00393C48"/>
    <w:rsid w:val="0039518A"/>
    <w:rsid w:val="00396672"/>
    <w:rsid w:val="00396988"/>
    <w:rsid w:val="00396A2F"/>
    <w:rsid w:val="00396E11"/>
    <w:rsid w:val="003974C6"/>
    <w:rsid w:val="003976B5"/>
    <w:rsid w:val="00397EB3"/>
    <w:rsid w:val="003A03D2"/>
    <w:rsid w:val="003A0504"/>
    <w:rsid w:val="003A05BB"/>
    <w:rsid w:val="003A071F"/>
    <w:rsid w:val="003A0D38"/>
    <w:rsid w:val="003A0F33"/>
    <w:rsid w:val="003A1B6D"/>
    <w:rsid w:val="003A22ED"/>
    <w:rsid w:val="003A3D4D"/>
    <w:rsid w:val="003A40F9"/>
    <w:rsid w:val="003A5667"/>
    <w:rsid w:val="003A57DC"/>
    <w:rsid w:val="003A58A9"/>
    <w:rsid w:val="003A5D31"/>
    <w:rsid w:val="003A612E"/>
    <w:rsid w:val="003A693D"/>
    <w:rsid w:val="003A7588"/>
    <w:rsid w:val="003A77FF"/>
    <w:rsid w:val="003A7E22"/>
    <w:rsid w:val="003B0284"/>
    <w:rsid w:val="003B1661"/>
    <w:rsid w:val="003B20B6"/>
    <w:rsid w:val="003B24BC"/>
    <w:rsid w:val="003B2565"/>
    <w:rsid w:val="003B2F23"/>
    <w:rsid w:val="003B3263"/>
    <w:rsid w:val="003B3CE4"/>
    <w:rsid w:val="003B559A"/>
    <w:rsid w:val="003B5999"/>
    <w:rsid w:val="003B6001"/>
    <w:rsid w:val="003B621F"/>
    <w:rsid w:val="003B6693"/>
    <w:rsid w:val="003B6EE7"/>
    <w:rsid w:val="003B7819"/>
    <w:rsid w:val="003B7970"/>
    <w:rsid w:val="003B7D7A"/>
    <w:rsid w:val="003C0624"/>
    <w:rsid w:val="003C11A4"/>
    <w:rsid w:val="003C18E5"/>
    <w:rsid w:val="003C199B"/>
    <w:rsid w:val="003C20F5"/>
    <w:rsid w:val="003C26C2"/>
    <w:rsid w:val="003C30AF"/>
    <w:rsid w:val="003C3969"/>
    <w:rsid w:val="003C47DB"/>
    <w:rsid w:val="003C5D9F"/>
    <w:rsid w:val="003C5FE8"/>
    <w:rsid w:val="003C61FC"/>
    <w:rsid w:val="003C6319"/>
    <w:rsid w:val="003C6A2B"/>
    <w:rsid w:val="003C6F21"/>
    <w:rsid w:val="003C7067"/>
    <w:rsid w:val="003C778A"/>
    <w:rsid w:val="003D0C1A"/>
    <w:rsid w:val="003D1758"/>
    <w:rsid w:val="003D1B72"/>
    <w:rsid w:val="003D1D71"/>
    <w:rsid w:val="003D1F2E"/>
    <w:rsid w:val="003D2820"/>
    <w:rsid w:val="003D28CA"/>
    <w:rsid w:val="003D2AA1"/>
    <w:rsid w:val="003D2F07"/>
    <w:rsid w:val="003D3037"/>
    <w:rsid w:val="003D3252"/>
    <w:rsid w:val="003D3F94"/>
    <w:rsid w:val="003D5585"/>
    <w:rsid w:val="003D59C5"/>
    <w:rsid w:val="003D5D15"/>
    <w:rsid w:val="003D6114"/>
    <w:rsid w:val="003E0779"/>
    <w:rsid w:val="003E0861"/>
    <w:rsid w:val="003E0E29"/>
    <w:rsid w:val="003E10B0"/>
    <w:rsid w:val="003E1740"/>
    <w:rsid w:val="003E2212"/>
    <w:rsid w:val="003E2218"/>
    <w:rsid w:val="003E2638"/>
    <w:rsid w:val="003E2F8D"/>
    <w:rsid w:val="003E363A"/>
    <w:rsid w:val="003E3F56"/>
    <w:rsid w:val="003E3FF7"/>
    <w:rsid w:val="003E5F92"/>
    <w:rsid w:val="003E601C"/>
    <w:rsid w:val="003E6928"/>
    <w:rsid w:val="003E6934"/>
    <w:rsid w:val="003E694C"/>
    <w:rsid w:val="003E6B82"/>
    <w:rsid w:val="003E7003"/>
    <w:rsid w:val="003E7434"/>
    <w:rsid w:val="003E744B"/>
    <w:rsid w:val="003F0008"/>
    <w:rsid w:val="003F11CE"/>
    <w:rsid w:val="003F13E3"/>
    <w:rsid w:val="003F13EC"/>
    <w:rsid w:val="003F19EB"/>
    <w:rsid w:val="003F2126"/>
    <w:rsid w:val="003F2611"/>
    <w:rsid w:val="003F321B"/>
    <w:rsid w:val="003F32B5"/>
    <w:rsid w:val="003F38B8"/>
    <w:rsid w:val="003F3C65"/>
    <w:rsid w:val="003F4E78"/>
    <w:rsid w:val="003F55FF"/>
    <w:rsid w:val="003F5629"/>
    <w:rsid w:val="003F5B18"/>
    <w:rsid w:val="003F6401"/>
    <w:rsid w:val="003F6908"/>
    <w:rsid w:val="003F6C04"/>
    <w:rsid w:val="003F6C1D"/>
    <w:rsid w:val="003F6F9A"/>
    <w:rsid w:val="003F7023"/>
    <w:rsid w:val="003F7336"/>
    <w:rsid w:val="003F783E"/>
    <w:rsid w:val="003F79BA"/>
    <w:rsid w:val="00400438"/>
    <w:rsid w:val="00400AC2"/>
    <w:rsid w:val="00400C5A"/>
    <w:rsid w:val="004015FA"/>
    <w:rsid w:val="00401624"/>
    <w:rsid w:val="00401990"/>
    <w:rsid w:val="00401F3A"/>
    <w:rsid w:val="00402283"/>
    <w:rsid w:val="004023D7"/>
    <w:rsid w:val="00402A30"/>
    <w:rsid w:val="004030ED"/>
    <w:rsid w:val="004031D6"/>
    <w:rsid w:val="00403542"/>
    <w:rsid w:val="00403CF3"/>
    <w:rsid w:val="0040409A"/>
    <w:rsid w:val="0040459C"/>
    <w:rsid w:val="00404938"/>
    <w:rsid w:val="00404D89"/>
    <w:rsid w:val="00404F99"/>
    <w:rsid w:val="004053B3"/>
    <w:rsid w:val="00405452"/>
    <w:rsid w:val="00406A12"/>
    <w:rsid w:val="004074FA"/>
    <w:rsid w:val="00407EC6"/>
    <w:rsid w:val="00410C61"/>
    <w:rsid w:val="00410E6F"/>
    <w:rsid w:val="00411082"/>
    <w:rsid w:val="00411191"/>
    <w:rsid w:val="0041265B"/>
    <w:rsid w:val="004132E2"/>
    <w:rsid w:val="004133B0"/>
    <w:rsid w:val="0041353A"/>
    <w:rsid w:val="00413C2B"/>
    <w:rsid w:val="004146A8"/>
    <w:rsid w:val="00414783"/>
    <w:rsid w:val="00414CD2"/>
    <w:rsid w:val="00415380"/>
    <w:rsid w:val="004155D6"/>
    <w:rsid w:val="00416237"/>
    <w:rsid w:val="00416659"/>
    <w:rsid w:val="00416E47"/>
    <w:rsid w:val="0041708E"/>
    <w:rsid w:val="00420319"/>
    <w:rsid w:val="00420822"/>
    <w:rsid w:val="00420AF4"/>
    <w:rsid w:val="00421031"/>
    <w:rsid w:val="00421C4E"/>
    <w:rsid w:val="004225CD"/>
    <w:rsid w:val="00422B81"/>
    <w:rsid w:val="00423392"/>
    <w:rsid w:val="00423602"/>
    <w:rsid w:val="00423DD7"/>
    <w:rsid w:val="00424145"/>
    <w:rsid w:val="004242A0"/>
    <w:rsid w:val="00424B24"/>
    <w:rsid w:val="00424CA2"/>
    <w:rsid w:val="00425D1F"/>
    <w:rsid w:val="0042662D"/>
    <w:rsid w:val="004266D4"/>
    <w:rsid w:val="00426B6E"/>
    <w:rsid w:val="00426F42"/>
    <w:rsid w:val="0042731B"/>
    <w:rsid w:val="0042768F"/>
    <w:rsid w:val="004279BE"/>
    <w:rsid w:val="00427F29"/>
    <w:rsid w:val="00430286"/>
    <w:rsid w:val="00430D54"/>
    <w:rsid w:val="004313A2"/>
    <w:rsid w:val="00431C79"/>
    <w:rsid w:val="00431CC9"/>
    <w:rsid w:val="004320A0"/>
    <w:rsid w:val="004326EE"/>
    <w:rsid w:val="00432939"/>
    <w:rsid w:val="00433AEE"/>
    <w:rsid w:val="00433CB2"/>
    <w:rsid w:val="0043453C"/>
    <w:rsid w:val="00434564"/>
    <w:rsid w:val="00435484"/>
    <w:rsid w:val="0043726C"/>
    <w:rsid w:val="00437786"/>
    <w:rsid w:val="00437916"/>
    <w:rsid w:val="00437D37"/>
    <w:rsid w:val="00437FE0"/>
    <w:rsid w:val="00440535"/>
    <w:rsid w:val="0044061D"/>
    <w:rsid w:val="0044085D"/>
    <w:rsid w:val="0044143D"/>
    <w:rsid w:val="004421EB"/>
    <w:rsid w:val="004423FB"/>
    <w:rsid w:val="0044248E"/>
    <w:rsid w:val="004427B3"/>
    <w:rsid w:val="0044301F"/>
    <w:rsid w:val="0044306A"/>
    <w:rsid w:val="004442B3"/>
    <w:rsid w:val="00444649"/>
    <w:rsid w:val="00444932"/>
    <w:rsid w:val="00444E66"/>
    <w:rsid w:val="00445E66"/>
    <w:rsid w:val="00445F16"/>
    <w:rsid w:val="004464FC"/>
    <w:rsid w:val="004472A3"/>
    <w:rsid w:val="004472D9"/>
    <w:rsid w:val="0044738F"/>
    <w:rsid w:val="00447C32"/>
    <w:rsid w:val="00450EBE"/>
    <w:rsid w:val="00450F91"/>
    <w:rsid w:val="004513F8"/>
    <w:rsid w:val="00451A5D"/>
    <w:rsid w:val="00451C9F"/>
    <w:rsid w:val="00451D52"/>
    <w:rsid w:val="00452131"/>
    <w:rsid w:val="004526F5"/>
    <w:rsid w:val="004529A1"/>
    <w:rsid w:val="00454DC6"/>
    <w:rsid w:val="00454DFC"/>
    <w:rsid w:val="00455195"/>
    <w:rsid w:val="0045556E"/>
    <w:rsid w:val="00455820"/>
    <w:rsid w:val="00456277"/>
    <w:rsid w:val="00456A33"/>
    <w:rsid w:val="004570A6"/>
    <w:rsid w:val="004573B2"/>
    <w:rsid w:val="004577EC"/>
    <w:rsid w:val="00460808"/>
    <w:rsid w:val="00460830"/>
    <w:rsid w:val="00460953"/>
    <w:rsid w:val="00461103"/>
    <w:rsid w:val="00465684"/>
    <w:rsid w:val="00465EC3"/>
    <w:rsid w:val="00466A62"/>
    <w:rsid w:val="00467965"/>
    <w:rsid w:val="0046796D"/>
    <w:rsid w:val="00470F78"/>
    <w:rsid w:val="004711FF"/>
    <w:rsid w:val="00471433"/>
    <w:rsid w:val="00471890"/>
    <w:rsid w:val="004721DA"/>
    <w:rsid w:val="0047226D"/>
    <w:rsid w:val="00472738"/>
    <w:rsid w:val="00472CE8"/>
    <w:rsid w:val="004730A4"/>
    <w:rsid w:val="00473380"/>
    <w:rsid w:val="00474087"/>
    <w:rsid w:val="00474442"/>
    <w:rsid w:val="00475045"/>
    <w:rsid w:val="004761F7"/>
    <w:rsid w:val="004767D8"/>
    <w:rsid w:val="00477BB8"/>
    <w:rsid w:val="004805B1"/>
    <w:rsid w:val="00480682"/>
    <w:rsid w:val="00480C9D"/>
    <w:rsid w:val="00480C9F"/>
    <w:rsid w:val="004818BD"/>
    <w:rsid w:val="004820EF"/>
    <w:rsid w:val="00482710"/>
    <w:rsid w:val="00483441"/>
    <w:rsid w:val="00483E62"/>
    <w:rsid w:val="00483F40"/>
    <w:rsid w:val="00485569"/>
    <w:rsid w:val="00485612"/>
    <w:rsid w:val="00485B57"/>
    <w:rsid w:val="0048721E"/>
    <w:rsid w:val="0048723E"/>
    <w:rsid w:val="004873BD"/>
    <w:rsid w:val="004875EF"/>
    <w:rsid w:val="004876B2"/>
    <w:rsid w:val="00487DDC"/>
    <w:rsid w:val="00490AC4"/>
    <w:rsid w:val="004910A2"/>
    <w:rsid w:val="004915D7"/>
    <w:rsid w:val="004923D1"/>
    <w:rsid w:val="0049267A"/>
    <w:rsid w:val="00492D1A"/>
    <w:rsid w:val="004931CE"/>
    <w:rsid w:val="0049342D"/>
    <w:rsid w:val="00495713"/>
    <w:rsid w:val="00496F02"/>
    <w:rsid w:val="00497098"/>
    <w:rsid w:val="00497B4D"/>
    <w:rsid w:val="004A0C9F"/>
    <w:rsid w:val="004A0DB5"/>
    <w:rsid w:val="004A1A26"/>
    <w:rsid w:val="004A1AC5"/>
    <w:rsid w:val="004A23BE"/>
    <w:rsid w:val="004A2BA8"/>
    <w:rsid w:val="004A3160"/>
    <w:rsid w:val="004A3594"/>
    <w:rsid w:val="004A3755"/>
    <w:rsid w:val="004A3764"/>
    <w:rsid w:val="004A3CEA"/>
    <w:rsid w:val="004A4097"/>
    <w:rsid w:val="004A41F9"/>
    <w:rsid w:val="004A4FC1"/>
    <w:rsid w:val="004A4FF3"/>
    <w:rsid w:val="004A60A0"/>
    <w:rsid w:val="004A62B9"/>
    <w:rsid w:val="004A62D0"/>
    <w:rsid w:val="004A6DE3"/>
    <w:rsid w:val="004A77D4"/>
    <w:rsid w:val="004A7A83"/>
    <w:rsid w:val="004B06B3"/>
    <w:rsid w:val="004B0769"/>
    <w:rsid w:val="004B105A"/>
    <w:rsid w:val="004B1169"/>
    <w:rsid w:val="004B1907"/>
    <w:rsid w:val="004B1A36"/>
    <w:rsid w:val="004B1C34"/>
    <w:rsid w:val="004B1DF7"/>
    <w:rsid w:val="004B1FF0"/>
    <w:rsid w:val="004B230A"/>
    <w:rsid w:val="004B3DBF"/>
    <w:rsid w:val="004B3E43"/>
    <w:rsid w:val="004B41D8"/>
    <w:rsid w:val="004B4C6D"/>
    <w:rsid w:val="004B52B2"/>
    <w:rsid w:val="004B5AF4"/>
    <w:rsid w:val="004B71FD"/>
    <w:rsid w:val="004B73CC"/>
    <w:rsid w:val="004B75A0"/>
    <w:rsid w:val="004C156B"/>
    <w:rsid w:val="004C19C1"/>
    <w:rsid w:val="004C292B"/>
    <w:rsid w:val="004C33C8"/>
    <w:rsid w:val="004C3D07"/>
    <w:rsid w:val="004C403E"/>
    <w:rsid w:val="004C45AC"/>
    <w:rsid w:val="004C4D4C"/>
    <w:rsid w:val="004C70B8"/>
    <w:rsid w:val="004C70CB"/>
    <w:rsid w:val="004C76E4"/>
    <w:rsid w:val="004D0026"/>
    <w:rsid w:val="004D1D99"/>
    <w:rsid w:val="004D283B"/>
    <w:rsid w:val="004D29ED"/>
    <w:rsid w:val="004D2C57"/>
    <w:rsid w:val="004D2E67"/>
    <w:rsid w:val="004D3AB7"/>
    <w:rsid w:val="004D3C09"/>
    <w:rsid w:val="004D40E2"/>
    <w:rsid w:val="004D43FF"/>
    <w:rsid w:val="004D4814"/>
    <w:rsid w:val="004D4B72"/>
    <w:rsid w:val="004D6375"/>
    <w:rsid w:val="004D66BC"/>
    <w:rsid w:val="004D66F8"/>
    <w:rsid w:val="004D70DF"/>
    <w:rsid w:val="004D73BA"/>
    <w:rsid w:val="004D76FD"/>
    <w:rsid w:val="004D7984"/>
    <w:rsid w:val="004D7A66"/>
    <w:rsid w:val="004E007B"/>
    <w:rsid w:val="004E016B"/>
    <w:rsid w:val="004E03A4"/>
    <w:rsid w:val="004E06C0"/>
    <w:rsid w:val="004E0CBD"/>
    <w:rsid w:val="004E118B"/>
    <w:rsid w:val="004E1AC7"/>
    <w:rsid w:val="004E27AE"/>
    <w:rsid w:val="004E2AB2"/>
    <w:rsid w:val="004E3625"/>
    <w:rsid w:val="004E3B3C"/>
    <w:rsid w:val="004E4986"/>
    <w:rsid w:val="004E57DA"/>
    <w:rsid w:val="004F05B7"/>
    <w:rsid w:val="004F06B5"/>
    <w:rsid w:val="004F124E"/>
    <w:rsid w:val="004F1ADD"/>
    <w:rsid w:val="004F1AEA"/>
    <w:rsid w:val="004F244F"/>
    <w:rsid w:val="004F2E85"/>
    <w:rsid w:val="004F30E0"/>
    <w:rsid w:val="004F324F"/>
    <w:rsid w:val="004F332F"/>
    <w:rsid w:val="004F3E46"/>
    <w:rsid w:val="004F40C1"/>
    <w:rsid w:val="004F4459"/>
    <w:rsid w:val="004F60C8"/>
    <w:rsid w:val="004F63E3"/>
    <w:rsid w:val="004F6546"/>
    <w:rsid w:val="004F7352"/>
    <w:rsid w:val="004F77EA"/>
    <w:rsid w:val="005002A8"/>
    <w:rsid w:val="00500635"/>
    <w:rsid w:val="00500E15"/>
    <w:rsid w:val="00500FC9"/>
    <w:rsid w:val="005025EB"/>
    <w:rsid w:val="00502A15"/>
    <w:rsid w:val="00503D3F"/>
    <w:rsid w:val="0050421F"/>
    <w:rsid w:val="00504B3A"/>
    <w:rsid w:val="00505080"/>
    <w:rsid w:val="005051A0"/>
    <w:rsid w:val="00505CA4"/>
    <w:rsid w:val="00506ACF"/>
    <w:rsid w:val="00506FF5"/>
    <w:rsid w:val="005078FA"/>
    <w:rsid w:val="00507FF2"/>
    <w:rsid w:val="00510C27"/>
    <w:rsid w:val="0051120E"/>
    <w:rsid w:val="00511FA7"/>
    <w:rsid w:val="00512451"/>
    <w:rsid w:val="00512763"/>
    <w:rsid w:val="005127E4"/>
    <w:rsid w:val="00512947"/>
    <w:rsid w:val="00513442"/>
    <w:rsid w:val="005141F5"/>
    <w:rsid w:val="00514362"/>
    <w:rsid w:val="00514A90"/>
    <w:rsid w:val="00514B4C"/>
    <w:rsid w:val="00514F1F"/>
    <w:rsid w:val="005157D6"/>
    <w:rsid w:val="00515833"/>
    <w:rsid w:val="00515B30"/>
    <w:rsid w:val="00515D71"/>
    <w:rsid w:val="0051626A"/>
    <w:rsid w:val="00516E18"/>
    <w:rsid w:val="00517220"/>
    <w:rsid w:val="00517E35"/>
    <w:rsid w:val="00517FD4"/>
    <w:rsid w:val="00520B7E"/>
    <w:rsid w:val="00520D72"/>
    <w:rsid w:val="00521005"/>
    <w:rsid w:val="0052147F"/>
    <w:rsid w:val="00521B43"/>
    <w:rsid w:val="005231B0"/>
    <w:rsid w:val="005235D6"/>
    <w:rsid w:val="00523E15"/>
    <w:rsid w:val="0052480A"/>
    <w:rsid w:val="00525B5B"/>
    <w:rsid w:val="005267F3"/>
    <w:rsid w:val="00526B65"/>
    <w:rsid w:val="00526FFE"/>
    <w:rsid w:val="00527730"/>
    <w:rsid w:val="00527944"/>
    <w:rsid w:val="005279A4"/>
    <w:rsid w:val="00527DE9"/>
    <w:rsid w:val="00527F08"/>
    <w:rsid w:val="005301DD"/>
    <w:rsid w:val="00530D3D"/>
    <w:rsid w:val="0053138B"/>
    <w:rsid w:val="00531587"/>
    <w:rsid w:val="00531BC6"/>
    <w:rsid w:val="00531EC3"/>
    <w:rsid w:val="00532C32"/>
    <w:rsid w:val="00533351"/>
    <w:rsid w:val="005336FD"/>
    <w:rsid w:val="00533B9B"/>
    <w:rsid w:val="00533CC0"/>
    <w:rsid w:val="00533CC1"/>
    <w:rsid w:val="00534115"/>
    <w:rsid w:val="00534415"/>
    <w:rsid w:val="00534BB3"/>
    <w:rsid w:val="00534E88"/>
    <w:rsid w:val="00535470"/>
    <w:rsid w:val="0054056D"/>
    <w:rsid w:val="00540FF0"/>
    <w:rsid w:val="00541BA5"/>
    <w:rsid w:val="00541E04"/>
    <w:rsid w:val="0054208A"/>
    <w:rsid w:val="005426CB"/>
    <w:rsid w:val="00542E57"/>
    <w:rsid w:val="0054318B"/>
    <w:rsid w:val="00543500"/>
    <w:rsid w:val="005447B9"/>
    <w:rsid w:val="00544D29"/>
    <w:rsid w:val="00545B85"/>
    <w:rsid w:val="00545BD7"/>
    <w:rsid w:val="005473F6"/>
    <w:rsid w:val="005474D2"/>
    <w:rsid w:val="00547579"/>
    <w:rsid w:val="005477C2"/>
    <w:rsid w:val="005478EE"/>
    <w:rsid w:val="00547B30"/>
    <w:rsid w:val="00550F47"/>
    <w:rsid w:val="0055170B"/>
    <w:rsid w:val="00551750"/>
    <w:rsid w:val="00551ABB"/>
    <w:rsid w:val="00551C6C"/>
    <w:rsid w:val="00552002"/>
    <w:rsid w:val="00552448"/>
    <w:rsid w:val="00552590"/>
    <w:rsid w:val="00552936"/>
    <w:rsid w:val="00553402"/>
    <w:rsid w:val="00553B09"/>
    <w:rsid w:val="00553D0F"/>
    <w:rsid w:val="00555966"/>
    <w:rsid w:val="0055600B"/>
    <w:rsid w:val="00556AC0"/>
    <w:rsid w:val="00556C05"/>
    <w:rsid w:val="0055765C"/>
    <w:rsid w:val="00557AD2"/>
    <w:rsid w:val="00557F6E"/>
    <w:rsid w:val="00560A96"/>
    <w:rsid w:val="00560E16"/>
    <w:rsid w:val="00560F29"/>
    <w:rsid w:val="005615B9"/>
    <w:rsid w:val="005620A1"/>
    <w:rsid w:val="005628BF"/>
    <w:rsid w:val="005628CC"/>
    <w:rsid w:val="005631BC"/>
    <w:rsid w:val="00565DC1"/>
    <w:rsid w:val="00566319"/>
    <w:rsid w:val="00566767"/>
    <w:rsid w:val="00567407"/>
    <w:rsid w:val="00567805"/>
    <w:rsid w:val="0057061E"/>
    <w:rsid w:val="00570B2C"/>
    <w:rsid w:val="00570E8A"/>
    <w:rsid w:val="0057169D"/>
    <w:rsid w:val="005719AE"/>
    <w:rsid w:val="00571C4B"/>
    <w:rsid w:val="005722A3"/>
    <w:rsid w:val="00572E72"/>
    <w:rsid w:val="00573BCE"/>
    <w:rsid w:val="00573F5E"/>
    <w:rsid w:val="00574195"/>
    <w:rsid w:val="00574215"/>
    <w:rsid w:val="00574BFF"/>
    <w:rsid w:val="0057558F"/>
    <w:rsid w:val="0057559B"/>
    <w:rsid w:val="005759D1"/>
    <w:rsid w:val="00575C9C"/>
    <w:rsid w:val="00575F67"/>
    <w:rsid w:val="00577BFD"/>
    <w:rsid w:val="00577C22"/>
    <w:rsid w:val="00577D7B"/>
    <w:rsid w:val="005804DD"/>
    <w:rsid w:val="00580765"/>
    <w:rsid w:val="00580FAB"/>
    <w:rsid w:val="0058100D"/>
    <w:rsid w:val="00581590"/>
    <w:rsid w:val="005821B4"/>
    <w:rsid w:val="005831DA"/>
    <w:rsid w:val="005831EA"/>
    <w:rsid w:val="00583CB4"/>
    <w:rsid w:val="00583D04"/>
    <w:rsid w:val="00583E16"/>
    <w:rsid w:val="005841F8"/>
    <w:rsid w:val="005841FA"/>
    <w:rsid w:val="0058444B"/>
    <w:rsid w:val="00584516"/>
    <w:rsid w:val="005852B8"/>
    <w:rsid w:val="00585992"/>
    <w:rsid w:val="00585B3E"/>
    <w:rsid w:val="00586A54"/>
    <w:rsid w:val="00586CDC"/>
    <w:rsid w:val="0058729C"/>
    <w:rsid w:val="0058787D"/>
    <w:rsid w:val="005878E2"/>
    <w:rsid w:val="0058791F"/>
    <w:rsid w:val="00587931"/>
    <w:rsid w:val="0059010A"/>
    <w:rsid w:val="005901C4"/>
    <w:rsid w:val="005902C4"/>
    <w:rsid w:val="0059094D"/>
    <w:rsid w:val="00591310"/>
    <w:rsid w:val="00591734"/>
    <w:rsid w:val="00591B1A"/>
    <w:rsid w:val="00592AFE"/>
    <w:rsid w:val="00592F6D"/>
    <w:rsid w:val="00593947"/>
    <w:rsid w:val="00593A73"/>
    <w:rsid w:val="0059616C"/>
    <w:rsid w:val="0059696E"/>
    <w:rsid w:val="00596A72"/>
    <w:rsid w:val="00596E66"/>
    <w:rsid w:val="005970CE"/>
    <w:rsid w:val="00597E8E"/>
    <w:rsid w:val="005A00F5"/>
    <w:rsid w:val="005A06FF"/>
    <w:rsid w:val="005A08DA"/>
    <w:rsid w:val="005A09EB"/>
    <w:rsid w:val="005A0ADD"/>
    <w:rsid w:val="005A0C87"/>
    <w:rsid w:val="005A107A"/>
    <w:rsid w:val="005A1E03"/>
    <w:rsid w:val="005A29E8"/>
    <w:rsid w:val="005A2BE8"/>
    <w:rsid w:val="005A3274"/>
    <w:rsid w:val="005A3435"/>
    <w:rsid w:val="005A3D8C"/>
    <w:rsid w:val="005A40F1"/>
    <w:rsid w:val="005A47BB"/>
    <w:rsid w:val="005A4FC7"/>
    <w:rsid w:val="005A52AB"/>
    <w:rsid w:val="005A53CA"/>
    <w:rsid w:val="005A54F9"/>
    <w:rsid w:val="005A5C9E"/>
    <w:rsid w:val="005A5E73"/>
    <w:rsid w:val="005A5ED7"/>
    <w:rsid w:val="005A629C"/>
    <w:rsid w:val="005A639D"/>
    <w:rsid w:val="005A6D14"/>
    <w:rsid w:val="005A6EBA"/>
    <w:rsid w:val="005A73AA"/>
    <w:rsid w:val="005A7EDE"/>
    <w:rsid w:val="005B005F"/>
    <w:rsid w:val="005B0A41"/>
    <w:rsid w:val="005B0BC7"/>
    <w:rsid w:val="005B0E7C"/>
    <w:rsid w:val="005B1C4B"/>
    <w:rsid w:val="005B2E0B"/>
    <w:rsid w:val="005B3267"/>
    <w:rsid w:val="005B32F1"/>
    <w:rsid w:val="005B3555"/>
    <w:rsid w:val="005B4ADA"/>
    <w:rsid w:val="005B4AEE"/>
    <w:rsid w:val="005B4B45"/>
    <w:rsid w:val="005B4B63"/>
    <w:rsid w:val="005B4EBC"/>
    <w:rsid w:val="005B4F66"/>
    <w:rsid w:val="005B5264"/>
    <w:rsid w:val="005B5BAC"/>
    <w:rsid w:val="005B62F7"/>
    <w:rsid w:val="005B6476"/>
    <w:rsid w:val="005B65B0"/>
    <w:rsid w:val="005B6A86"/>
    <w:rsid w:val="005B7C95"/>
    <w:rsid w:val="005B7F7B"/>
    <w:rsid w:val="005C038C"/>
    <w:rsid w:val="005C1D05"/>
    <w:rsid w:val="005C2CD1"/>
    <w:rsid w:val="005C2FBD"/>
    <w:rsid w:val="005C3100"/>
    <w:rsid w:val="005C310E"/>
    <w:rsid w:val="005C3A17"/>
    <w:rsid w:val="005C5B32"/>
    <w:rsid w:val="005C5C38"/>
    <w:rsid w:val="005C6EE8"/>
    <w:rsid w:val="005C6EEC"/>
    <w:rsid w:val="005C7610"/>
    <w:rsid w:val="005C7A61"/>
    <w:rsid w:val="005C7B98"/>
    <w:rsid w:val="005C7EF0"/>
    <w:rsid w:val="005D0209"/>
    <w:rsid w:val="005D061A"/>
    <w:rsid w:val="005D14FF"/>
    <w:rsid w:val="005D1680"/>
    <w:rsid w:val="005D2922"/>
    <w:rsid w:val="005D2A35"/>
    <w:rsid w:val="005D2AE0"/>
    <w:rsid w:val="005D2E38"/>
    <w:rsid w:val="005D368A"/>
    <w:rsid w:val="005D3E88"/>
    <w:rsid w:val="005D4E55"/>
    <w:rsid w:val="005D593C"/>
    <w:rsid w:val="005D5D6E"/>
    <w:rsid w:val="005D6087"/>
    <w:rsid w:val="005D67F5"/>
    <w:rsid w:val="005D6C8B"/>
    <w:rsid w:val="005D6EB0"/>
    <w:rsid w:val="005D7054"/>
    <w:rsid w:val="005E0778"/>
    <w:rsid w:val="005E0C88"/>
    <w:rsid w:val="005E0EAD"/>
    <w:rsid w:val="005E0EDF"/>
    <w:rsid w:val="005E2704"/>
    <w:rsid w:val="005E289A"/>
    <w:rsid w:val="005E356C"/>
    <w:rsid w:val="005E35C4"/>
    <w:rsid w:val="005E3788"/>
    <w:rsid w:val="005E3CA2"/>
    <w:rsid w:val="005E4400"/>
    <w:rsid w:val="005E478D"/>
    <w:rsid w:val="005E4B5C"/>
    <w:rsid w:val="005E5398"/>
    <w:rsid w:val="005E5B6D"/>
    <w:rsid w:val="005E5FAF"/>
    <w:rsid w:val="005E7050"/>
    <w:rsid w:val="005E7385"/>
    <w:rsid w:val="005E759F"/>
    <w:rsid w:val="005E7B59"/>
    <w:rsid w:val="005F0363"/>
    <w:rsid w:val="005F1972"/>
    <w:rsid w:val="005F1A75"/>
    <w:rsid w:val="005F1DA7"/>
    <w:rsid w:val="005F1EC2"/>
    <w:rsid w:val="005F22B8"/>
    <w:rsid w:val="005F263C"/>
    <w:rsid w:val="005F2C05"/>
    <w:rsid w:val="005F33FC"/>
    <w:rsid w:val="005F40AF"/>
    <w:rsid w:val="005F4717"/>
    <w:rsid w:val="005F4B94"/>
    <w:rsid w:val="005F67E9"/>
    <w:rsid w:val="005F6855"/>
    <w:rsid w:val="005F6CDD"/>
    <w:rsid w:val="0060010A"/>
    <w:rsid w:val="00600363"/>
    <w:rsid w:val="006003D8"/>
    <w:rsid w:val="0060044D"/>
    <w:rsid w:val="00600988"/>
    <w:rsid w:val="0060127F"/>
    <w:rsid w:val="006018FF"/>
    <w:rsid w:val="00601EE2"/>
    <w:rsid w:val="00601FAA"/>
    <w:rsid w:val="00602507"/>
    <w:rsid w:val="00603669"/>
    <w:rsid w:val="00603803"/>
    <w:rsid w:val="006047F3"/>
    <w:rsid w:val="006048E5"/>
    <w:rsid w:val="0060676D"/>
    <w:rsid w:val="00606C24"/>
    <w:rsid w:val="00607574"/>
    <w:rsid w:val="00607810"/>
    <w:rsid w:val="006102A0"/>
    <w:rsid w:val="006104E4"/>
    <w:rsid w:val="00610D7F"/>
    <w:rsid w:val="00610D92"/>
    <w:rsid w:val="00610E0E"/>
    <w:rsid w:val="00611681"/>
    <w:rsid w:val="006128E3"/>
    <w:rsid w:val="00613712"/>
    <w:rsid w:val="006142F0"/>
    <w:rsid w:val="0061455B"/>
    <w:rsid w:val="00614F23"/>
    <w:rsid w:val="006157C5"/>
    <w:rsid w:val="00615A3F"/>
    <w:rsid w:val="0061632C"/>
    <w:rsid w:val="00616684"/>
    <w:rsid w:val="00616BC7"/>
    <w:rsid w:val="00617794"/>
    <w:rsid w:val="00617984"/>
    <w:rsid w:val="00617ADD"/>
    <w:rsid w:val="00620274"/>
    <w:rsid w:val="006202C5"/>
    <w:rsid w:val="00620CB3"/>
    <w:rsid w:val="00621A89"/>
    <w:rsid w:val="00621E62"/>
    <w:rsid w:val="006220D7"/>
    <w:rsid w:val="00622245"/>
    <w:rsid w:val="00623FF7"/>
    <w:rsid w:val="006240A9"/>
    <w:rsid w:val="00624608"/>
    <w:rsid w:val="00624D75"/>
    <w:rsid w:val="00625235"/>
    <w:rsid w:val="00625708"/>
    <w:rsid w:val="00625F11"/>
    <w:rsid w:val="006262D5"/>
    <w:rsid w:val="00626EDC"/>
    <w:rsid w:val="00626EDD"/>
    <w:rsid w:val="0062716A"/>
    <w:rsid w:val="006309E1"/>
    <w:rsid w:val="00630A97"/>
    <w:rsid w:val="006316D5"/>
    <w:rsid w:val="00631CBF"/>
    <w:rsid w:val="006323F3"/>
    <w:rsid w:val="0063284A"/>
    <w:rsid w:val="00634CD5"/>
    <w:rsid w:val="006353F8"/>
    <w:rsid w:val="00635698"/>
    <w:rsid w:val="00635F2F"/>
    <w:rsid w:val="006362E0"/>
    <w:rsid w:val="00636491"/>
    <w:rsid w:val="00636894"/>
    <w:rsid w:val="00637233"/>
    <w:rsid w:val="0064010E"/>
    <w:rsid w:val="00640434"/>
    <w:rsid w:val="00640480"/>
    <w:rsid w:val="00640748"/>
    <w:rsid w:val="00640BC4"/>
    <w:rsid w:val="0064207C"/>
    <w:rsid w:val="006421FD"/>
    <w:rsid w:val="006422C1"/>
    <w:rsid w:val="00642527"/>
    <w:rsid w:val="006425F0"/>
    <w:rsid w:val="00642A9E"/>
    <w:rsid w:val="00643132"/>
    <w:rsid w:val="006433B3"/>
    <w:rsid w:val="006434E2"/>
    <w:rsid w:val="00643979"/>
    <w:rsid w:val="00644465"/>
    <w:rsid w:val="00644BE2"/>
    <w:rsid w:val="006450BE"/>
    <w:rsid w:val="00645399"/>
    <w:rsid w:val="00645C9D"/>
    <w:rsid w:val="00645FC1"/>
    <w:rsid w:val="00646850"/>
    <w:rsid w:val="00646D2A"/>
    <w:rsid w:val="00650020"/>
    <w:rsid w:val="0065133A"/>
    <w:rsid w:val="00651CB6"/>
    <w:rsid w:val="00651E94"/>
    <w:rsid w:val="00652093"/>
    <w:rsid w:val="006521F6"/>
    <w:rsid w:val="0065272A"/>
    <w:rsid w:val="00652BED"/>
    <w:rsid w:val="00652DFF"/>
    <w:rsid w:val="00654CB4"/>
    <w:rsid w:val="006559BD"/>
    <w:rsid w:val="00655E0A"/>
    <w:rsid w:val="00655F6D"/>
    <w:rsid w:val="0065605B"/>
    <w:rsid w:val="006574E8"/>
    <w:rsid w:val="00657C24"/>
    <w:rsid w:val="00657CCA"/>
    <w:rsid w:val="00660178"/>
    <w:rsid w:val="00660C38"/>
    <w:rsid w:val="0066137E"/>
    <w:rsid w:val="0066150A"/>
    <w:rsid w:val="006616C3"/>
    <w:rsid w:val="006619E0"/>
    <w:rsid w:val="006627C5"/>
    <w:rsid w:val="0066323F"/>
    <w:rsid w:val="0066398B"/>
    <w:rsid w:val="00664D1D"/>
    <w:rsid w:val="00664E42"/>
    <w:rsid w:val="00666868"/>
    <w:rsid w:val="00666CF8"/>
    <w:rsid w:val="006677AF"/>
    <w:rsid w:val="00670563"/>
    <w:rsid w:val="0067069D"/>
    <w:rsid w:val="006713F8"/>
    <w:rsid w:val="006715AF"/>
    <w:rsid w:val="006716AF"/>
    <w:rsid w:val="006721FB"/>
    <w:rsid w:val="00672E09"/>
    <w:rsid w:val="00673E70"/>
    <w:rsid w:val="00674090"/>
    <w:rsid w:val="0067474C"/>
    <w:rsid w:val="00674D51"/>
    <w:rsid w:val="00675025"/>
    <w:rsid w:val="0067517D"/>
    <w:rsid w:val="0067689E"/>
    <w:rsid w:val="006778BE"/>
    <w:rsid w:val="00677C46"/>
    <w:rsid w:val="00677C52"/>
    <w:rsid w:val="00677D85"/>
    <w:rsid w:val="00677DDB"/>
    <w:rsid w:val="006809B8"/>
    <w:rsid w:val="00680AD3"/>
    <w:rsid w:val="00681886"/>
    <w:rsid w:val="00682290"/>
    <w:rsid w:val="0068253D"/>
    <w:rsid w:val="0068282F"/>
    <w:rsid w:val="006829C5"/>
    <w:rsid w:val="006845B2"/>
    <w:rsid w:val="006860E0"/>
    <w:rsid w:val="0068694A"/>
    <w:rsid w:val="0068741E"/>
    <w:rsid w:val="006902CE"/>
    <w:rsid w:val="00690608"/>
    <w:rsid w:val="006906BD"/>
    <w:rsid w:val="00690D5B"/>
    <w:rsid w:val="00691599"/>
    <w:rsid w:val="00691720"/>
    <w:rsid w:val="00691E34"/>
    <w:rsid w:val="00692410"/>
    <w:rsid w:val="00692AE3"/>
    <w:rsid w:val="00692EF5"/>
    <w:rsid w:val="00693B9D"/>
    <w:rsid w:val="00693CEF"/>
    <w:rsid w:val="00693F8A"/>
    <w:rsid w:val="00694045"/>
    <w:rsid w:val="00694E4C"/>
    <w:rsid w:val="00694FB6"/>
    <w:rsid w:val="00695799"/>
    <w:rsid w:val="006959FE"/>
    <w:rsid w:val="00695C31"/>
    <w:rsid w:val="006966C6"/>
    <w:rsid w:val="0069694B"/>
    <w:rsid w:val="0069780A"/>
    <w:rsid w:val="006A0099"/>
    <w:rsid w:val="006A139C"/>
    <w:rsid w:val="006A1821"/>
    <w:rsid w:val="006A22EA"/>
    <w:rsid w:val="006A2CF4"/>
    <w:rsid w:val="006A3401"/>
    <w:rsid w:val="006A4D21"/>
    <w:rsid w:val="006A502A"/>
    <w:rsid w:val="006A5230"/>
    <w:rsid w:val="006A574B"/>
    <w:rsid w:val="006A5B7B"/>
    <w:rsid w:val="006A6484"/>
    <w:rsid w:val="006A69E2"/>
    <w:rsid w:val="006A70C4"/>
    <w:rsid w:val="006A7EA8"/>
    <w:rsid w:val="006B0153"/>
    <w:rsid w:val="006B14BC"/>
    <w:rsid w:val="006B200D"/>
    <w:rsid w:val="006B2444"/>
    <w:rsid w:val="006B2A50"/>
    <w:rsid w:val="006B3C63"/>
    <w:rsid w:val="006B48A9"/>
    <w:rsid w:val="006B49EF"/>
    <w:rsid w:val="006B4C4C"/>
    <w:rsid w:val="006B53B8"/>
    <w:rsid w:val="006B5438"/>
    <w:rsid w:val="006B58D1"/>
    <w:rsid w:val="006B5EE0"/>
    <w:rsid w:val="006B5EE8"/>
    <w:rsid w:val="006B6204"/>
    <w:rsid w:val="006B6D8B"/>
    <w:rsid w:val="006B7A96"/>
    <w:rsid w:val="006B7FE9"/>
    <w:rsid w:val="006C10E8"/>
    <w:rsid w:val="006C14A5"/>
    <w:rsid w:val="006C161A"/>
    <w:rsid w:val="006C373D"/>
    <w:rsid w:val="006C3966"/>
    <w:rsid w:val="006C44F3"/>
    <w:rsid w:val="006C4AB1"/>
    <w:rsid w:val="006C514B"/>
    <w:rsid w:val="006C598B"/>
    <w:rsid w:val="006C5B12"/>
    <w:rsid w:val="006C602D"/>
    <w:rsid w:val="006C6B0B"/>
    <w:rsid w:val="006C6F58"/>
    <w:rsid w:val="006D06D2"/>
    <w:rsid w:val="006D0EFE"/>
    <w:rsid w:val="006D0F0E"/>
    <w:rsid w:val="006D1199"/>
    <w:rsid w:val="006D1EDB"/>
    <w:rsid w:val="006D2688"/>
    <w:rsid w:val="006D27DE"/>
    <w:rsid w:val="006D2E7F"/>
    <w:rsid w:val="006D2F49"/>
    <w:rsid w:val="006D31B3"/>
    <w:rsid w:val="006D31FF"/>
    <w:rsid w:val="006D3668"/>
    <w:rsid w:val="006D441A"/>
    <w:rsid w:val="006D4A32"/>
    <w:rsid w:val="006D50EF"/>
    <w:rsid w:val="006D5326"/>
    <w:rsid w:val="006D634E"/>
    <w:rsid w:val="006D7B5A"/>
    <w:rsid w:val="006E04E8"/>
    <w:rsid w:val="006E06AB"/>
    <w:rsid w:val="006E087E"/>
    <w:rsid w:val="006E0D76"/>
    <w:rsid w:val="006E124F"/>
    <w:rsid w:val="006E1B5D"/>
    <w:rsid w:val="006E25B7"/>
    <w:rsid w:val="006E2D35"/>
    <w:rsid w:val="006E32BF"/>
    <w:rsid w:val="006E3493"/>
    <w:rsid w:val="006E3799"/>
    <w:rsid w:val="006E3D5E"/>
    <w:rsid w:val="006E42EC"/>
    <w:rsid w:val="006E44A2"/>
    <w:rsid w:val="006E4D8E"/>
    <w:rsid w:val="006E5130"/>
    <w:rsid w:val="006E5E37"/>
    <w:rsid w:val="006E75B9"/>
    <w:rsid w:val="006E7805"/>
    <w:rsid w:val="006E7B2C"/>
    <w:rsid w:val="006E7FB4"/>
    <w:rsid w:val="006F065A"/>
    <w:rsid w:val="006F06C3"/>
    <w:rsid w:val="006F06F2"/>
    <w:rsid w:val="006F122E"/>
    <w:rsid w:val="006F134E"/>
    <w:rsid w:val="006F1A42"/>
    <w:rsid w:val="006F2659"/>
    <w:rsid w:val="006F37EF"/>
    <w:rsid w:val="006F3EC2"/>
    <w:rsid w:val="006F436A"/>
    <w:rsid w:val="006F555B"/>
    <w:rsid w:val="006F5F40"/>
    <w:rsid w:val="006F6049"/>
    <w:rsid w:val="006F6149"/>
    <w:rsid w:val="006F6A97"/>
    <w:rsid w:val="006F6CA2"/>
    <w:rsid w:val="006F717B"/>
    <w:rsid w:val="006F7212"/>
    <w:rsid w:val="006F743D"/>
    <w:rsid w:val="00700267"/>
    <w:rsid w:val="0070067D"/>
    <w:rsid w:val="00700B4C"/>
    <w:rsid w:val="00700C1A"/>
    <w:rsid w:val="00700E81"/>
    <w:rsid w:val="0070144C"/>
    <w:rsid w:val="007015FA"/>
    <w:rsid w:val="00701749"/>
    <w:rsid w:val="007019D4"/>
    <w:rsid w:val="007021E3"/>
    <w:rsid w:val="00702600"/>
    <w:rsid w:val="00703471"/>
    <w:rsid w:val="00703924"/>
    <w:rsid w:val="00703A94"/>
    <w:rsid w:val="00703BCD"/>
    <w:rsid w:val="007040D5"/>
    <w:rsid w:val="00704AC8"/>
    <w:rsid w:val="00704C93"/>
    <w:rsid w:val="00705B72"/>
    <w:rsid w:val="00705C1E"/>
    <w:rsid w:val="00706D58"/>
    <w:rsid w:val="00707117"/>
    <w:rsid w:val="0070716F"/>
    <w:rsid w:val="007071E7"/>
    <w:rsid w:val="0070723E"/>
    <w:rsid w:val="007075F8"/>
    <w:rsid w:val="00707988"/>
    <w:rsid w:val="007108CC"/>
    <w:rsid w:val="00711674"/>
    <w:rsid w:val="00712039"/>
    <w:rsid w:val="007128B6"/>
    <w:rsid w:val="0071312A"/>
    <w:rsid w:val="0071341A"/>
    <w:rsid w:val="00713F8C"/>
    <w:rsid w:val="0071470D"/>
    <w:rsid w:val="00714A08"/>
    <w:rsid w:val="00714F3E"/>
    <w:rsid w:val="00714F85"/>
    <w:rsid w:val="007150B9"/>
    <w:rsid w:val="00716138"/>
    <w:rsid w:val="00716251"/>
    <w:rsid w:val="007163C5"/>
    <w:rsid w:val="00716D2E"/>
    <w:rsid w:val="00716E35"/>
    <w:rsid w:val="00716FF8"/>
    <w:rsid w:val="007175BD"/>
    <w:rsid w:val="00717884"/>
    <w:rsid w:val="0072094D"/>
    <w:rsid w:val="00720DA4"/>
    <w:rsid w:val="00721035"/>
    <w:rsid w:val="00721725"/>
    <w:rsid w:val="00721C4F"/>
    <w:rsid w:val="00721DAD"/>
    <w:rsid w:val="00721DF5"/>
    <w:rsid w:val="007228DC"/>
    <w:rsid w:val="00722AD5"/>
    <w:rsid w:val="007234B6"/>
    <w:rsid w:val="00723654"/>
    <w:rsid w:val="00724A9A"/>
    <w:rsid w:val="00724EF1"/>
    <w:rsid w:val="007256DF"/>
    <w:rsid w:val="00726283"/>
    <w:rsid w:val="007264BF"/>
    <w:rsid w:val="00726946"/>
    <w:rsid w:val="00726AF0"/>
    <w:rsid w:val="007278E3"/>
    <w:rsid w:val="00730061"/>
    <w:rsid w:val="00730BEB"/>
    <w:rsid w:val="00730C49"/>
    <w:rsid w:val="00730DD7"/>
    <w:rsid w:val="00732680"/>
    <w:rsid w:val="0073285A"/>
    <w:rsid w:val="007328DF"/>
    <w:rsid w:val="00732B66"/>
    <w:rsid w:val="00733594"/>
    <w:rsid w:val="007335C6"/>
    <w:rsid w:val="00735943"/>
    <w:rsid w:val="00735B85"/>
    <w:rsid w:val="00735F5B"/>
    <w:rsid w:val="00736B30"/>
    <w:rsid w:val="00736C69"/>
    <w:rsid w:val="0073702D"/>
    <w:rsid w:val="007371A4"/>
    <w:rsid w:val="007374F4"/>
    <w:rsid w:val="0073756A"/>
    <w:rsid w:val="007378AA"/>
    <w:rsid w:val="00737908"/>
    <w:rsid w:val="007406C1"/>
    <w:rsid w:val="00740C65"/>
    <w:rsid w:val="00740E5C"/>
    <w:rsid w:val="0074202D"/>
    <w:rsid w:val="007423C7"/>
    <w:rsid w:val="00742849"/>
    <w:rsid w:val="00743038"/>
    <w:rsid w:val="007430EC"/>
    <w:rsid w:val="007439F7"/>
    <w:rsid w:val="00744251"/>
    <w:rsid w:val="00744C55"/>
    <w:rsid w:val="00744D44"/>
    <w:rsid w:val="00744E93"/>
    <w:rsid w:val="00744EF7"/>
    <w:rsid w:val="00745612"/>
    <w:rsid w:val="007456CC"/>
    <w:rsid w:val="00745FFB"/>
    <w:rsid w:val="007461FF"/>
    <w:rsid w:val="00746315"/>
    <w:rsid w:val="007465F6"/>
    <w:rsid w:val="007467BC"/>
    <w:rsid w:val="007467C1"/>
    <w:rsid w:val="007477BF"/>
    <w:rsid w:val="00750510"/>
    <w:rsid w:val="00750752"/>
    <w:rsid w:val="00750787"/>
    <w:rsid w:val="00750AAD"/>
    <w:rsid w:val="00750FAF"/>
    <w:rsid w:val="007518A3"/>
    <w:rsid w:val="00752021"/>
    <w:rsid w:val="00752391"/>
    <w:rsid w:val="00752DF5"/>
    <w:rsid w:val="007537DE"/>
    <w:rsid w:val="00753C85"/>
    <w:rsid w:val="00753D0C"/>
    <w:rsid w:val="00753E32"/>
    <w:rsid w:val="00755E9D"/>
    <w:rsid w:val="007561AD"/>
    <w:rsid w:val="00756274"/>
    <w:rsid w:val="00756DD5"/>
    <w:rsid w:val="007574A4"/>
    <w:rsid w:val="007575C2"/>
    <w:rsid w:val="0076015A"/>
    <w:rsid w:val="00761718"/>
    <w:rsid w:val="00761DA8"/>
    <w:rsid w:val="00761F4C"/>
    <w:rsid w:val="00761FBC"/>
    <w:rsid w:val="00762174"/>
    <w:rsid w:val="007628BC"/>
    <w:rsid w:val="00762B8F"/>
    <w:rsid w:val="00762DDF"/>
    <w:rsid w:val="0076308A"/>
    <w:rsid w:val="0076378C"/>
    <w:rsid w:val="0076426C"/>
    <w:rsid w:val="007645E1"/>
    <w:rsid w:val="00764C3E"/>
    <w:rsid w:val="00764FCA"/>
    <w:rsid w:val="007650B9"/>
    <w:rsid w:val="007652D3"/>
    <w:rsid w:val="00765C10"/>
    <w:rsid w:val="0076605B"/>
    <w:rsid w:val="0076629E"/>
    <w:rsid w:val="00766BDC"/>
    <w:rsid w:val="00766C5E"/>
    <w:rsid w:val="007670CD"/>
    <w:rsid w:val="00767CC3"/>
    <w:rsid w:val="00770036"/>
    <w:rsid w:val="00771531"/>
    <w:rsid w:val="00771B51"/>
    <w:rsid w:val="00771C58"/>
    <w:rsid w:val="007728FF"/>
    <w:rsid w:val="00772B27"/>
    <w:rsid w:val="0077307D"/>
    <w:rsid w:val="00773638"/>
    <w:rsid w:val="00773A50"/>
    <w:rsid w:val="00774742"/>
    <w:rsid w:val="00775A88"/>
    <w:rsid w:val="00775EED"/>
    <w:rsid w:val="007764D1"/>
    <w:rsid w:val="007765C3"/>
    <w:rsid w:val="00776BBB"/>
    <w:rsid w:val="00776BD0"/>
    <w:rsid w:val="00776D6B"/>
    <w:rsid w:val="007773D4"/>
    <w:rsid w:val="0077749C"/>
    <w:rsid w:val="00777567"/>
    <w:rsid w:val="00777A8D"/>
    <w:rsid w:val="00777AE7"/>
    <w:rsid w:val="00780ED3"/>
    <w:rsid w:val="00781001"/>
    <w:rsid w:val="00781231"/>
    <w:rsid w:val="007813C0"/>
    <w:rsid w:val="00781B0E"/>
    <w:rsid w:val="007824B1"/>
    <w:rsid w:val="00782E14"/>
    <w:rsid w:val="0078315A"/>
    <w:rsid w:val="0078331F"/>
    <w:rsid w:val="00784102"/>
    <w:rsid w:val="00784674"/>
    <w:rsid w:val="00785457"/>
    <w:rsid w:val="007857BE"/>
    <w:rsid w:val="00785C35"/>
    <w:rsid w:val="007866D0"/>
    <w:rsid w:val="00786A3F"/>
    <w:rsid w:val="00786C44"/>
    <w:rsid w:val="00786DFB"/>
    <w:rsid w:val="00786EA3"/>
    <w:rsid w:val="007871C1"/>
    <w:rsid w:val="007874B6"/>
    <w:rsid w:val="007877C2"/>
    <w:rsid w:val="0078792E"/>
    <w:rsid w:val="00787D96"/>
    <w:rsid w:val="00787F2B"/>
    <w:rsid w:val="00790B63"/>
    <w:rsid w:val="0079179B"/>
    <w:rsid w:val="0079223F"/>
    <w:rsid w:val="007931B4"/>
    <w:rsid w:val="007938C4"/>
    <w:rsid w:val="00793B6D"/>
    <w:rsid w:val="00794014"/>
    <w:rsid w:val="00794176"/>
    <w:rsid w:val="00794983"/>
    <w:rsid w:val="0079499E"/>
    <w:rsid w:val="00794C89"/>
    <w:rsid w:val="0079537C"/>
    <w:rsid w:val="00795809"/>
    <w:rsid w:val="007961E1"/>
    <w:rsid w:val="007962D7"/>
    <w:rsid w:val="00796C70"/>
    <w:rsid w:val="00796C9C"/>
    <w:rsid w:val="00796DC0"/>
    <w:rsid w:val="00797896"/>
    <w:rsid w:val="00797A16"/>
    <w:rsid w:val="00797B17"/>
    <w:rsid w:val="00797E88"/>
    <w:rsid w:val="007A01B2"/>
    <w:rsid w:val="007A02B3"/>
    <w:rsid w:val="007A11AC"/>
    <w:rsid w:val="007A2036"/>
    <w:rsid w:val="007A21F0"/>
    <w:rsid w:val="007A2D96"/>
    <w:rsid w:val="007A3951"/>
    <w:rsid w:val="007A3CF8"/>
    <w:rsid w:val="007A3E85"/>
    <w:rsid w:val="007A415C"/>
    <w:rsid w:val="007A5917"/>
    <w:rsid w:val="007A60AC"/>
    <w:rsid w:val="007A628C"/>
    <w:rsid w:val="007A63AA"/>
    <w:rsid w:val="007A683E"/>
    <w:rsid w:val="007A6867"/>
    <w:rsid w:val="007A686A"/>
    <w:rsid w:val="007A69AF"/>
    <w:rsid w:val="007A6A09"/>
    <w:rsid w:val="007A6C9C"/>
    <w:rsid w:val="007A6CE9"/>
    <w:rsid w:val="007A70EF"/>
    <w:rsid w:val="007A723E"/>
    <w:rsid w:val="007A7382"/>
    <w:rsid w:val="007A73A1"/>
    <w:rsid w:val="007A7493"/>
    <w:rsid w:val="007A7887"/>
    <w:rsid w:val="007B21E1"/>
    <w:rsid w:val="007B24D3"/>
    <w:rsid w:val="007B2D58"/>
    <w:rsid w:val="007B43DA"/>
    <w:rsid w:val="007B46A0"/>
    <w:rsid w:val="007B479F"/>
    <w:rsid w:val="007B4982"/>
    <w:rsid w:val="007B6150"/>
    <w:rsid w:val="007B617B"/>
    <w:rsid w:val="007B61AC"/>
    <w:rsid w:val="007B7598"/>
    <w:rsid w:val="007B7B7B"/>
    <w:rsid w:val="007B7BDB"/>
    <w:rsid w:val="007B7E63"/>
    <w:rsid w:val="007C13BA"/>
    <w:rsid w:val="007C1FDE"/>
    <w:rsid w:val="007C21E6"/>
    <w:rsid w:val="007C26F0"/>
    <w:rsid w:val="007C2F30"/>
    <w:rsid w:val="007C2FC0"/>
    <w:rsid w:val="007C31F5"/>
    <w:rsid w:val="007C41E6"/>
    <w:rsid w:val="007C43BE"/>
    <w:rsid w:val="007C5A25"/>
    <w:rsid w:val="007C5CE2"/>
    <w:rsid w:val="007C6510"/>
    <w:rsid w:val="007C74A0"/>
    <w:rsid w:val="007D0208"/>
    <w:rsid w:val="007D06F3"/>
    <w:rsid w:val="007D15F7"/>
    <w:rsid w:val="007D1BB9"/>
    <w:rsid w:val="007D1E04"/>
    <w:rsid w:val="007D226B"/>
    <w:rsid w:val="007D24AF"/>
    <w:rsid w:val="007D272F"/>
    <w:rsid w:val="007D2784"/>
    <w:rsid w:val="007D3948"/>
    <w:rsid w:val="007D49D6"/>
    <w:rsid w:val="007D52D2"/>
    <w:rsid w:val="007D5AEB"/>
    <w:rsid w:val="007D5E70"/>
    <w:rsid w:val="007D60E7"/>
    <w:rsid w:val="007D677D"/>
    <w:rsid w:val="007D69B7"/>
    <w:rsid w:val="007D7662"/>
    <w:rsid w:val="007D7C52"/>
    <w:rsid w:val="007D7CCA"/>
    <w:rsid w:val="007E02B6"/>
    <w:rsid w:val="007E0697"/>
    <w:rsid w:val="007E07F5"/>
    <w:rsid w:val="007E0B28"/>
    <w:rsid w:val="007E16F3"/>
    <w:rsid w:val="007E18C2"/>
    <w:rsid w:val="007E2A6D"/>
    <w:rsid w:val="007E2C59"/>
    <w:rsid w:val="007E33DE"/>
    <w:rsid w:val="007E3587"/>
    <w:rsid w:val="007E3BA4"/>
    <w:rsid w:val="007E417D"/>
    <w:rsid w:val="007E422E"/>
    <w:rsid w:val="007E4786"/>
    <w:rsid w:val="007E5BBE"/>
    <w:rsid w:val="007E5EB5"/>
    <w:rsid w:val="007E6A18"/>
    <w:rsid w:val="007E727F"/>
    <w:rsid w:val="007E7738"/>
    <w:rsid w:val="007F157F"/>
    <w:rsid w:val="007F2A64"/>
    <w:rsid w:val="007F2DD2"/>
    <w:rsid w:val="007F2E2C"/>
    <w:rsid w:val="007F481A"/>
    <w:rsid w:val="007F4C3F"/>
    <w:rsid w:val="007F54E7"/>
    <w:rsid w:val="007F59E4"/>
    <w:rsid w:val="007F5A93"/>
    <w:rsid w:val="007F5FAE"/>
    <w:rsid w:val="007F648B"/>
    <w:rsid w:val="007F6BC5"/>
    <w:rsid w:val="007F6FDA"/>
    <w:rsid w:val="007F762A"/>
    <w:rsid w:val="007F765B"/>
    <w:rsid w:val="007F79AA"/>
    <w:rsid w:val="008000C2"/>
    <w:rsid w:val="00800B13"/>
    <w:rsid w:val="00800B67"/>
    <w:rsid w:val="00800DFB"/>
    <w:rsid w:val="00800E79"/>
    <w:rsid w:val="008013AA"/>
    <w:rsid w:val="008023F7"/>
    <w:rsid w:val="0080283E"/>
    <w:rsid w:val="00802E9E"/>
    <w:rsid w:val="008033BA"/>
    <w:rsid w:val="00803A19"/>
    <w:rsid w:val="008052A5"/>
    <w:rsid w:val="008055C4"/>
    <w:rsid w:val="00805DFF"/>
    <w:rsid w:val="00806F12"/>
    <w:rsid w:val="008074DF"/>
    <w:rsid w:val="00807866"/>
    <w:rsid w:val="00810406"/>
    <w:rsid w:val="00810896"/>
    <w:rsid w:val="0081089D"/>
    <w:rsid w:val="00811A8F"/>
    <w:rsid w:val="00811DAF"/>
    <w:rsid w:val="00812666"/>
    <w:rsid w:val="00812EDF"/>
    <w:rsid w:val="00812F11"/>
    <w:rsid w:val="00812FB6"/>
    <w:rsid w:val="00813276"/>
    <w:rsid w:val="00813969"/>
    <w:rsid w:val="00813AA8"/>
    <w:rsid w:val="00814101"/>
    <w:rsid w:val="00814BDE"/>
    <w:rsid w:val="00815497"/>
    <w:rsid w:val="0081594A"/>
    <w:rsid w:val="00815952"/>
    <w:rsid w:val="00815976"/>
    <w:rsid w:val="00815EBD"/>
    <w:rsid w:val="00815FD4"/>
    <w:rsid w:val="00816132"/>
    <w:rsid w:val="00816F3E"/>
    <w:rsid w:val="0081739B"/>
    <w:rsid w:val="008173AE"/>
    <w:rsid w:val="00817670"/>
    <w:rsid w:val="008179DA"/>
    <w:rsid w:val="00820810"/>
    <w:rsid w:val="008209AD"/>
    <w:rsid w:val="00820B65"/>
    <w:rsid w:val="00820ED0"/>
    <w:rsid w:val="008218C4"/>
    <w:rsid w:val="00821C52"/>
    <w:rsid w:val="008228CB"/>
    <w:rsid w:val="00822F73"/>
    <w:rsid w:val="008236D3"/>
    <w:rsid w:val="0082375F"/>
    <w:rsid w:val="0082428F"/>
    <w:rsid w:val="00824669"/>
    <w:rsid w:val="00824E92"/>
    <w:rsid w:val="00825432"/>
    <w:rsid w:val="0082579F"/>
    <w:rsid w:val="00826678"/>
    <w:rsid w:val="00826AAD"/>
    <w:rsid w:val="00826CAF"/>
    <w:rsid w:val="00826CB8"/>
    <w:rsid w:val="00826DCF"/>
    <w:rsid w:val="00827134"/>
    <w:rsid w:val="00827EEB"/>
    <w:rsid w:val="008306B5"/>
    <w:rsid w:val="00830C2B"/>
    <w:rsid w:val="00830E4E"/>
    <w:rsid w:val="00830F95"/>
    <w:rsid w:val="00831F81"/>
    <w:rsid w:val="00832DAB"/>
    <w:rsid w:val="00832E05"/>
    <w:rsid w:val="00832E7E"/>
    <w:rsid w:val="0083388C"/>
    <w:rsid w:val="00834865"/>
    <w:rsid w:val="00834F52"/>
    <w:rsid w:val="00834F8F"/>
    <w:rsid w:val="008351F5"/>
    <w:rsid w:val="00835237"/>
    <w:rsid w:val="008359F7"/>
    <w:rsid w:val="00835EB7"/>
    <w:rsid w:val="00836EAB"/>
    <w:rsid w:val="00837B61"/>
    <w:rsid w:val="00837B73"/>
    <w:rsid w:val="0084016D"/>
    <w:rsid w:val="0084073A"/>
    <w:rsid w:val="00840760"/>
    <w:rsid w:val="008408AA"/>
    <w:rsid w:val="00841170"/>
    <w:rsid w:val="0084131D"/>
    <w:rsid w:val="00841913"/>
    <w:rsid w:val="00844503"/>
    <w:rsid w:val="00845648"/>
    <w:rsid w:val="00845F77"/>
    <w:rsid w:val="008460DD"/>
    <w:rsid w:val="00846317"/>
    <w:rsid w:val="00847080"/>
    <w:rsid w:val="008473C1"/>
    <w:rsid w:val="008476BA"/>
    <w:rsid w:val="00847DD1"/>
    <w:rsid w:val="00850866"/>
    <w:rsid w:val="00850EF3"/>
    <w:rsid w:val="00851990"/>
    <w:rsid w:val="00851AE8"/>
    <w:rsid w:val="00851B20"/>
    <w:rsid w:val="00851B71"/>
    <w:rsid w:val="00851C27"/>
    <w:rsid w:val="00852464"/>
    <w:rsid w:val="00852A23"/>
    <w:rsid w:val="0085316A"/>
    <w:rsid w:val="0085331D"/>
    <w:rsid w:val="00853921"/>
    <w:rsid w:val="00853E0B"/>
    <w:rsid w:val="008540CD"/>
    <w:rsid w:val="0085461A"/>
    <w:rsid w:val="00854D1B"/>
    <w:rsid w:val="00854D84"/>
    <w:rsid w:val="008554A9"/>
    <w:rsid w:val="00856395"/>
    <w:rsid w:val="00856494"/>
    <w:rsid w:val="00856DD1"/>
    <w:rsid w:val="00857207"/>
    <w:rsid w:val="008572BC"/>
    <w:rsid w:val="00857426"/>
    <w:rsid w:val="008579C6"/>
    <w:rsid w:val="00857A0D"/>
    <w:rsid w:val="00860998"/>
    <w:rsid w:val="00860B08"/>
    <w:rsid w:val="00860D1A"/>
    <w:rsid w:val="0086128C"/>
    <w:rsid w:val="00861325"/>
    <w:rsid w:val="0086305B"/>
    <w:rsid w:val="0086381E"/>
    <w:rsid w:val="00863C40"/>
    <w:rsid w:val="00864121"/>
    <w:rsid w:val="0086479B"/>
    <w:rsid w:val="00865CD0"/>
    <w:rsid w:val="0086643B"/>
    <w:rsid w:val="00866687"/>
    <w:rsid w:val="008671B4"/>
    <w:rsid w:val="00867799"/>
    <w:rsid w:val="00867816"/>
    <w:rsid w:val="00867C01"/>
    <w:rsid w:val="00867FC9"/>
    <w:rsid w:val="008709D8"/>
    <w:rsid w:val="00871067"/>
    <w:rsid w:val="0087125E"/>
    <w:rsid w:val="00871EB3"/>
    <w:rsid w:val="00872B8A"/>
    <w:rsid w:val="00872C15"/>
    <w:rsid w:val="0087395A"/>
    <w:rsid w:val="00873C35"/>
    <w:rsid w:val="00873EF7"/>
    <w:rsid w:val="00873EFD"/>
    <w:rsid w:val="00874561"/>
    <w:rsid w:val="00875469"/>
    <w:rsid w:val="00875556"/>
    <w:rsid w:val="0087569C"/>
    <w:rsid w:val="00875CC6"/>
    <w:rsid w:val="00876A5A"/>
    <w:rsid w:val="008772B3"/>
    <w:rsid w:val="008801C3"/>
    <w:rsid w:val="008801E5"/>
    <w:rsid w:val="0088055E"/>
    <w:rsid w:val="00880A9B"/>
    <w:rsid w:val="00880ACF"/>
    <w:rsid w:val="00881806"/>
    <w:rsid w:val="00881932"/>
    <w:rsid w:val="008822CE"/>
    <w:rsid w:val="008826BD"/>
    <w:rsid w:val="00883D2C"/>
    <w:rsid w:val="0088558E"/>
    <w:rsid w:val="00885601"/>
    <w:rsid w:val="00885764"/>
    <w:rsid w:val="008865E9"/>
    <w:rsid w:val="00886C20"/>
    <w:rsid w:val="00886EAC"/>
    <w:rsid w:val="008872DE"/>
    <w:rsid w:val="008875D2"/>
    <w:rsid w:val="00890385"/>
    <w:rsid w:val="008903FE"/>
    <w:rsid w:val="00890728"/>
    <w:rsid w:val="00890DB3"/>
    <w:rsid w:val="00890EF9"/>
    <w:rsid w:val="00891300"/>
    <w:rsid w:val="0089267C"/>
    <w:rsid w:val="00892D61"/>
    <w:rsid w:val="00893170"/>
    <w:rsid w:val="008932EB"/>
    <w:rsid w:val="00893733"/>
    <w:rsid w:val="0089380A"/>
    <w:rsid w:val="00893844"/>
    <w:rsid w:val="00893E45"/>
    <w:rsid w:val="00893FBC"/>
    <w:rsid w:val="008943F9"/>
    <w:rsid w:val="00894A4D"/>
    <w:rsid w:val="00894ABB"/>
    <w:rsid w:val="00894D67"/>
    <w:rsid w:val="00894DEC"/>
    <w:rsid w:val="00895552"/>
    <w:rsid w:val="008955F0"/>
    <w:rsid w:val="00895674"/>
    <w:rsid w:val="0089630D"/>
    <w:rsid w:val="00896D61"/>
    <w:rsid w:val="0089709C"/>
    <w:rsid w:val="00897311"/>
    <w:rsid w:val="00897D75"/>
    <w:rsid w:val="008A04ED"/>
    <w:rsid w:val="008A08CA"/>
    <w:rsid w:val="008A12AE"/>
    <w:rsid w:val="008A219C"/>
    <w:rsid w:val="008A31D2"/>
    <w:rsid w:val="008A3688"/>
    <w:rsid w:val="008A371F"/>
    <w:rsid w:val="008A39A1"/>
    <w:rsid w:val="008A419B"/>
    <w:rsid w:val="008A4C56"/>
    <w:rsid w:val="008A4E00"/>
    <w:rsid w:val="008A59B7"/>
    <w:rsid w:val="008A5DA5"/>
    <w:rsid w:val="008A6647"/>
    <w:rsid w:val="008A6EA4"/>
    <w:rsid w:val="008A6FB0"/>
    <w:rsid w:val="008A7910"/>
    <w:rsid w:val="008B0E8C"/>
    <w:rsid w:val="008B1943"/>
    <w:rsid w:val="008B1A93"/>
    <w:rsid w:val="008B31F6"/>
    <w:rsid w:val="008B32FD"/>
    <w:rsid w:val="008B3542"/>
    <w:rsid w:val="008B47ED"/>
    <w:rsid w:val="008B4896"/>
    <w:rsid w:val="008B5198"/>
    <w:rsid w:val="008B543D"/>
    <w:rsid w:val="008B6198"/>
    <w:rsid w:val="008B61A7"/>
    <w:rsid w:val="008B675E"/>
    <w:rsid w:val="008B6785"/>
    <w:rsid w:val="008B6F39"/>
    <w:rsid w:val="008B7722"/>
    <w:rsid w:val="008B7C19"/>
    <w:rsid w:val="008B7F2A"/>
    <w:rsid w:val="008C00BD"/>
    <w:rsid w:val="008C043E"/>
    <w:rsid w:val="008C051D"/>
    <w:rsid w:val="008C0726"/>
    <w:rsid w:val="008C189B"/>
    <w:rsid w:val="008C20AD"/>
    <w:rsid w:val="008C267F"/>
    <w:rsid w:val="008C2B65"/>
    <w:rsid w:val="008C2C34"/>
    <w:rsid w:val="008C3A82"/>
    <w:rsid w:val="008C3EB1"/>
    <w:rsid w:val="008C4462"/>
    <w:rsid w:val="008C5A12"/>
    <w:rsid w:val="008C5C58"/>
    <w:rsid w:val="008C5D2F"/>
    <w:rsid w:val="008C6E28"/>
    <w:rsid w:val="008C7764"/>
    <w:rsid w:val="008D23EC"/>
    <w:rsid w:val="008D25E5"/>
    <w:rsid w:val="008D268D"/>
    <w:rsid w:val="008D2859"/>
    <w:rsid w:val="008D2B93"/>
    <w:rsid w:val="008D38C7"/>
    <w:rsid w:val="008D4380"/>
    <w:rsid w:val="008D4AB9"/>
    <w:rsid w:val="008D529D"/>
    <w:rsid w:val="008D5FA8"/>
    <w:rsid w:val="008D63F4"/>
    <w:rsid w:val="008D6BDD"/>
    <w:rsid w:val="008D6ED8"/>
    <w:rsid w:val="008D736C"/>
    <w:rsid w:val="008D76FA"/>
    <w:rsid w:val="008D7C7C"/>
    <w:rsid w:val="008D7EFD"/>
    <w:rsid w:val="008E0E72"/>
    <w:rsid w:val="008E0ED2"/>
    <w:rsid w:val="008E12F9"/>
    <w:rsid w:val="008E1533"/>
    <w:rsid w:val="008E19C9"/>
    <w:rsid w:val="008E1B40"/>
    <w:rsid w:val="008E24FD"/>
    <w:rsid w:val="008E3378"/>
    <w:rsid w:val="008E3480"/>
    <w:rsid w:val="008E450B"/>
    <w:rsid w:val="008E4981"/>
    <w:rsid w:val="008E6AD6"/>
    <w:rsid w:val="008E72EB"/>
    <w:rsid w:val="008F07B4"/>
    <w:rsid w:val="008F0BE4"/>
    <w:rsid w:val="008F15DF"/>
    <w:rsid w:val="008F28FD"/>
    <w:rsid w:val="008F29E3"/>
    <w:rsid w:val="008F2AE7"/>
    <w:rsid w:val="008F2C57"/>
    <w:rsid w:val="008F3146"/>
    <w:rsid w:val="008F45BF"/>
    <w:rsid w:val="008F4DB0"/>
    <w:rsid w:val="008F5D41"/>
    <w:rsid w:val="008F62FC"/>
    <w:rsid w:val="008F630A"/>
    <w:rsid w:val="008F6370"/>
    <w:rsid w:val="008F6C38"/>
    <w:rsid w:val="008F6E21"/>
    <w:rsid w:val="008F7E4F"/>
    <w:rsid w:val="00900E26"/>
    <w:rsid w:val="00901D65"/>
    <w:rsid w:val="00902D3D"/>
    <w:rsid w:val="00902EB0"/>
    <w:rsid w:val="00902EB3"/>
    <w:rsid w:val="00903632"/>
    <w:rsid w:val="009036C8"/>
    <w:rsid w:val="00903A47"/>
    <w:rsid w:val="009041D3"/>
    <w:rsid w:val="0090452F"/>
    <w:rsid w:val="00904635"/>
    <w:rsid w:val="0090511B"/>
    <w:rsid w:val="009057FE"/>
    <w:rsid w:val="009062A4"/>
    <w:rsid w:val="00906599"/>
    <w:rsid w:val="00906C74"/>
    <w:rsid w:val="00907A00"/>
    <w:rsid w:val="00907CAC"/>
    <w:rsid w:val="00910863"/>
    <w:rsid w:val="009108C9"/>
    <w:rsid w:val="00910947"/>
    <w:rsid w:val="00911C38"/>
    <w:rsid w:val="00911E02"/>
    <w:rsid w:val="009120A1"/>
    <w:rsid w:val="009121AE"/>
    <w:rsid w:val="009121F4"/>
    <w:rsid w:val="0091389C"/>
    <w:rsid w:val="00914091"/>
    <w:rsid w:val="009140B1"/>
    <w:rsid w:val="009142F3"/>
    <w:rsid w:val="00915BDA"/>
    <w:rsid w:val="00915DCD"/>
    <w:rsid w:val="00915EC8"/>
    <w:rsid w:val="00916109"/>
    <w:rsid w:val="00916B54"/>
    <w:rsid w:val="009178EE"/>
    <w:rsid w:val="00920348"/>
    <w:rsid w:val="00921C3F"/>
    <w:rsid w:val="00923278"/>
    <w:rsid w:val="00924FFA"/>
    <w:rsid w:val="009250C2"/>
    <w:rsid w:val="00925D26"/>
    <w:rsid w:val="00925F2F"/>
    <w:rsid w:val="00926219"/>
    <w:rsid w:val="00926790"/>
    <w:rsid w:val="0092692A"/>
    <w:rsid w:val="00926966"/>
    <w:rsid w:val="00927784"/>
    <w:rsid w:val="00927A03"/>
    <w:rsid w:val="00930196"/>
    <w:rsid w:val="0093028E"/>
    <w:rsid w:val="009309C9"/>
    <w:rsid w:val="00931CD8"/>
    <w:rsid w:val="009323C7"/>
    <w:rsid w:val="00932AE4"/>
    <w:rsid w:val="00932E86"/>
    <w:rsid w:val="00933B2C"/>
    <w:rsid w:val="0093448C"/>
    <w:rsid w:val="00934837"/>
    <w:rsid w:val="009348D9"/>
    <w:rsid w:val="00934F94"/>
    <w:rsid w:val="00935B38"/>
    <w:rsid w:val="00935C32"/>
    <w:rsid w:val="00936534"/>
    <w:rsid w:val="009369C0"/>
    <w:rsid w:val="00936B45"/>
    <w:rsid w:val="009371E5"/>
    <w:rsid w:val="00937B0E"/>
    <w:rsid w:val="00937D2F"/>
    <w:rsid w:val="009406A1"/>
    <w:rsid w:val="00941B31"/>
    <w:rsid w:val="0094227C"/>
    <w:rsid w:val="00943434"/>
    <w:rsid w:val="00943DE5"/>
    <w:rsid w:val="00944422"/>
    <w:rsid w:val="00944CB0"/>
    <w:rsid w:val="00945021"/>
    <w:rsid w:val="00946247"/>
    <w:rsid w:val="00946537"/>
    <w:rsid w:val="00947681"/>
    <w:rsid w:val="00947A1C"/>
    <w:rsid w:val="00947BBC"/>
    <w:rsid w:val="00947D43"/>
    <w:rsid w:val="00947D9A"/>
    <w:rsid w:val="00950293"/>
    <w:rsid w:val="0095158E"/>
    <w:rsid w:val="00952CDC"/>
    <w:rsid w:val="00952CE3"/>
    <w:rsid w:val="00953718"/>
    <w:rsid w:val="00953922"/>
    <w:rsid w:val="00953AAB"/>
    <w:rsid w:val="00953D8B"/>
    <w:rsid w:val="00953DA8"/>
    <w:rsid w:val="00954758"/>
    <w:rsid w:val="009548FF"/>
    <w:rsid w:val="00954C32"/>
    <w:rsid w:val="00954D05"/>
    <w:rsid w:val="0095660B"/>
    <w:rsid w:val="0095720D"/>
    <w:rsid w:val="009573C5"/>
    <w:rsid w:val="009576C6"/>
    <w:rsid w:val="00957B49"/>
    <w:rsid w:val="00957E3E"/>
    <w:rsid w:val="0096095D"/>
    <w:rsid w:val="00960FCA"/>
    <w:rsid w:val="009616F7"/>
    <w:rsid w:val="0096212D"/>
    <w:rsid w:val="009625D7"/>
    <w:rsid w:val="009627DF"/>
    <w:rsid w:val="00963351"/>
    <w:rsid w:val="00964317"/>
    <w:rsid w:val="00964408"/>
    <w:rsid w:val="00964D30"/>
    <w:rsid w:val="00966138"/>
    <w:rsid w:val="00966740"/>
    <w:rsid w:val="00967037"/>
    <w:rsid w:val="0097094B"/>
    <w:rsid w:val="00970950"/>
    <w:rsid w:val="00971002"/>
    <w:rsid w:val="00971FEB"/>
    <w:rsid w:val="00972A98"/>
    <w:rsid w:val="00972C62"/>
    <w:rsid w:val="00972CE0"/>
    <w:rsid w:val="00973065"/>
    <w:rsid w:val="00973410"/>
    <w:rsid w:val="0097394D"/>
    <w:rsid w:val="00973A02"/>
    <w:rsid w:val="009757DC"/>
    <w:rsid w:val="00975ACC"/>
    <w:rsid w:val="00976B30"/>
    <w:rsid w:val="009775CC"/>
    <w:rsid w:val="00980278"/>
    <w:rsid w:val="009817A3"/>
    <w:rsid w:val="0098207B"/>
    <w:rsid w:val="009828B0"/>
    <w:rsid w:val="00982C97"/>
    <w:rsid w:val="00982CEB"/>
    <w:rsid w:val="00982D63"/>
    <w:rsid w:val="009830DE"/>
    <w:rsid w:val="00983CC3"/>
    <w:rsid w:val="00983D23"/>
    <w:rsid w:val="00984BD6"/>
    <w:rsid w:val="00984FDE"/>
    <w:rsid w:val="009853BE"/>
    <w:rsid w:val="00985581"/>
    <w:rsid w:val="00985C41"/>
    <w:rsid w:val="0098655F"/>
    <w:rsid w:val="00986B4E"/>
    <w:rsid w:val="00986E75"/>
    <w:rsid w:val="00987889"/>
    <w:rsid w:val="00990051"/>
    <w:rsid w:val="00990281"/>
    <w:rsid w:val="00990AD8"/>
    <w:rsid w:val="00990F4E"/>
    <w:rsid w:val="00991273"/>
    <w:rsid w:val="009917FE"/>
    <w:rsid w:val="00991A86"/>
    <w:rsid w:val="00991FD8"/>
    <w:rsid w:val="00992D46"/>
    <w:rsid w:val="00992EA1"/>
    <w:rsid w:val="0099323A"/>
    <w:rsid w:val="00993A72"/>
    <w:rsid w:val="00994043"/>
    <w:rsid w:val="0099501F"/>
    <w:rsid w:val="00996041"/>
    <w:rsid w:val="009961BF"/>
    <w:rsid w:val="009962A7"/>
    <w:rsid w:val="009967C9"/>
    <w:rsid w:val="00996AFC"/>
    <w:rsid w:val="0099713F"/>
    <w:rsid w:val="009972AD"/>
    <w:rsid w:val="0099788C"/>
    <w:rsid w:val="00997DCC"/>
    <w:rsid w:val="009A0044"/>
    <w:rsid w:val="009A015A"/>
    <w:rsid w:val="009A096B"/>
    <w:rsid w:val="009A0E6B"/>
    <w:rsid w:val="009A122A"/>
    <w:rsid w:val="009A14BE"/>
    <w:rsid w:val="009A27D7"/>
    <w:rsid w:val="009A2DF4"/>
    <w:rsid w:val="009A3300"/>
    <w:rsid w:val="009A503A"/>
    <w:rsid w:val="009A57F5"/>
    <w:rsid w:val="009A74E7"/>
    <w:rsid w:val="009B0226"/>
    <w:rsid w:val="009B03E9"/>
    <w:rsid w:val="009B164A"/>
    <w:rsid w:val="009B1D76"/>
    <w:rsid w:val="009B1DB8"/>
    <w:rsid w:val="009B1E1A"/>
    <w:rsid w:val="009B3309"/>
    <w:rsid w:val="009B3C8E"/>
    <w:rsid w:val="009B65EE"/>
    <w:rsid w:val="009B70EF"/>
    <w:rsid w:val="009B7647"/>
    <w:rsid w:val="009C004C"/>
    <w:rsid w:val="009C02C2"/>
    <w:rsid w:val="009C0573"/>
    <w:rsid w:val="009C0E3E"/>
    <w:rsid w:val="009C184C"/>
    <w:rsid w:val="009C194D"/>
    <w:rsid w:val="009C1EA3"/>
    <w:rsid w:val="009C1ED8"/>
    <w:rsid w:val="009C1EE1"/>
    <w:rsid w:val="009C1F1A"/>
    <w:rsid w:val="009C29CD"/>
    <w:rsid w:val="009C2FF3"/>
    <w:rsid w:val="009C3AA1"/>
    <w:rsid w:val="009C3E23"/>
    <w:rsid w:val="009C43E6"/>
    <w:rsid w:val="009C494C"/>
    <w:rsid w:val="009C4ABE"/>
    <w:rsid w:val="009C4B55"/>
    <w:rsid w:val="009C5210"/>
    <w:rsid w:val="009C613A"/>
    <w:rsid w:val="009C6258"/>
    <w:rsid w:val="009C64E4"/>
    <w:rsid w:val="009C6E01"/>
    <w:rsid w:val="009C703C"/>
    <w:rsid w:val="009C70F3"/>
    <w:rsid w:val="009C774A"/>
    <w:rsid w:val="009C7C47"/>
    <w:rsid w:val="009C7E3C"/>
    <w:rsid w:val="009C7F76"/>
    <w:rsid w:val="009D0459"/>
    <w:rsid w:val="009D0A5F"/>
    <w:rsid w:val="009D0CAF"/>
    <w:rsid w:val="009D1F35"/>
    <w:rsid w:val="009D232B"/>
    <w:rsid w:val="009D23C8"/>
    <w:rsid w:val="009D2764"/>
    <w:rsid w:val="009D2B70"/>
    <w:rsid w:val="009D2ED9"/>
    <w:rsid w:val="009D444F"/>
    <w:rsid w:val="009D4F70"/>
    <w:rsid w:val="009D51DF"/>
    <w:rsid w:val="009D53F6"/>
    <w:rsid w:val="009D56F4"/>
    <w:rsid w:val="009D6593"/>
    <w:rsid w:val="009D6F3E"/>
    <w:rsid w:val="009D7365"/>
    <w:rsid w:val="009D778B"/>
    <w:rsid w:val="009D77E2"/>
    <w:rsid w:val="009D7906"/>
    <w:rsid w:val="009D799F"/>
    <w:rsid w:val="009E02DC"/>
    <w:rsid w:val="009E1699"/>
    <w:rsid w:val="009E17C7"/>
    <w:rsid w:val="009E1C42"/>
    <w:rsid w:val="009E248D"/>
    <w:rsid w:val="009E27DA"/>
    <w:rsid w:val="009E2916"/>
    <w:rsid w:val="009E33C2"/>
    <w:rsid w:val="009E351E"/>
    <w:rsid w:val="009E4C98"/>
    <w:rsid w:val="009E4E89"/>
    <w:rsid w:val="009E4FAA"/>
    <w:rsid w:val="009E5215"/>
    <w:rsid w:val="009E58B8"/>
    <w:rsid w:val="009E5A09"/>
    <w:rsid w:val="009E5C83"/>
    <w:rsid w:val="009E5D46"/>
    <w:rsid w:val="009E60DD"/>
    <w:rsid w:val="009E6D17"/>
    <w:rsid w:val="009E6E1D"/>
    <w:rsid w:val="009E785F"/>
    <w:rsid w:val="009E7C28"/>
    <w:rsid w:val="009F0A86"/>
    <w:rsid w:val="009F0B78"/>
    <w:rsid w:val="009F0D1E"/>
    <w:rsid w:val="009F1163"/>
    <w:rsid w:val="009F161D"/>
    <w:rsid w:val="009F214F"/>
    <w:rsid w:val="009F2259"/>
    <w:rsid w:val="009F2F9B"/>
    <w:rsid w:val="009F31DE"/>
    <w:rsid w:val="009F32DA"/>
    <w:rsid w:val="009F3399"/>
    <w:rsid w:val="009F3B68"/>
    <w:rsid w:val="009F41E5"/>
    <w:rsid w:val="009F42F1"/>
    <w:rsid w:val="009F442E"/>
    <w:rsid w:val="009F46B3"/>
    <w:rsid w:val="009F527D"/>
    <w:rsid w:val="009F5A9A"/>
    <w:rsid w:val="009F5F72"/>
    <w:rsid w:val="009F6627"/>
    <w:rsid w:val="009F75DE"/>
    <w:rsid w:val="009F7749"/>
    <w:rsid w:val="009F7FD0"/>
    <w:rsid w:val="00A003FC"/>
    <w:rsid w:val="00A00CFC"/>
    <w:rsid w:val="00A01EB5"/>
    <w:rsid w:val="00A02537"/>
    <w:rsid w:val="00A02D76"/>
    <w:rsid w:val="00A03BD9"/>
    <w:rsid w:val="00A04CE4"/>
    <w:rsid w:val="00A05039"/>
    <w:rsid w:val="00A05D09"/>
    <w:rsid w:val="00A064FE"/>
    <w:rsid w:val="00A06F46"/>
    <w:rsid w:val="00A070DD"/>
    <w:rsid w:val="00A07259"/>
    <w:rsid w:val="00A0733A"/>
    <w:rsid w:val="00A0736D"/>
    <w:rsid w:val="00A074B8"/>
    <w:rsid w:val="00A10151"/>
    <w:rsid w:val="00A1077C"/>
    <w:rsid w:val="00A116FA"/>
    <w:rsid w:val="00A11781"/>
    <w:rsid w:val="00A12840"/>
    <w:rsid w:val="00A12E86"/>
    <w:rsid w:val="00A13E61"/>
    <w:rsid w:val="00A14101"/>
    <w:rsid w:val="00A14C58"/>
    <w:rsid w:val="00A14F21"/>
    <w:rsid w:val="00A1514F"/>
    <w:rsid w:val="00A153F6"/>
    <w:rsid w:val="00A15ACA"/>
    <w:rsid w:val="00A169E2"/>
    <w:rsid w:val="00A16A44"/>
    <w:rsid w:val="00A1722C"/>
    <w:rsid w:val="00A17C02"/>
    <w:rsid w:val="00A17F15"/>
    <w:rsid w:val="00A213D8"/>
    <w:rsid w:val="00A215E6"/>
    <w:rsid w:val="00A217ED"/>
    <w:rsid w:val="00A21A49"/>
    <w:rsid w:val="00A21BCD"/>
    <w:rsid w:val="00A21DBB"/>
    <w:rsid w:val="00A224C4"/>
    <w:rsid w:val="00A22533"/>
    <w:rsid w:val="00A23148"/>
    <w:rsid w:val="00A2379A"/>
    <w:rsid w:val="00A23F71"/>
    <w:rsid w:val="00A240B3"/>
    <w:rsid w:val="00A244A1"/>
    <w:rsid w:val="00A24DB6"/>
    <w:rsid w:val="00A252D9"/>
    <w:rsid w:val="00A2569C"/>
    <w:rsid w:val="00A258DA"/>
    <w:rsid w:val="00A26BB6"/>
    <w:rsid w:val="00A30709"/>
    <w:rsid w:val="00A31331"/>
    <w:rsid w:val="00A31368"/>
    <w:rsid w:val="00A314C7"/>
    <w:rsid w:val="00A31C22"/>
    <w:rsid w:val="00A3240C"/>
    <w:rsid w:val="00A32B47"/>
    <w:rsid w:val="00A33561"/>
    <w:rsid w:val="00A338B2"/>
    <w:rsid w:val="00A34A32"/>
    <w:rsid w:val="00A356E2"/>
    <w:rsid w:val="00A35ADD"/>
    <w:rsid w:val="00A35D76"/>
    <w:rsid w:val="00A36090"/>
    <w:rsid w:val="00A36732"/>
    <w:rsid w:val="00A36B2A"/>
    <w:rsid w:val="00A36DC9"/>
    <w:rsid w:val="00A36FDB"/>
    <w:rsid w:val="00A3788F"/>
    <w:rsid w:val="00A4002A"/>
    <w:rsid w:val="00A40A61"/>
    <w:rsid w:val="00A40C22"/>
    <w:rsid w:val="00A40D8A"/>
    <w:rsid w:val="00A41580"/>
    <w:rsid w:val="00A41F7C"/>
    <w:rsid w:val="00A425D1"/>
    <w:rsid w:val="00A425F0"/>
    <w:rsid w:val="00A4269F"/>
    <w:rsid w:val="00A430E1"/>
    <w:rsid w:val="00A43899"/>
    <w:rsid w:val="00A44367"/>
    <w:rsid w:val="00A4469B"/>
    <w:rsid w:val="00A4469F"/>
    <w:rsid w:val="00A44E8E"/>
    <w:rsid w:val="00A45BAF"/>
    <w:rsid w:val="00A45F42"/>
    <w:rsid w:val="00A45FE7"/>
    <w:rsid w:val="00A460E9"/>
    <w:rsid w:val="00A4670B"/>
    <w:rsid w:val="00A46B5B"/>
    <w:rsid w:val="00A46D02"/>
    <w:rsid w:val="00A501CC"/>
    <w:rsid w:val="00A509D2"/>
    <w:rsid w:val="00A50A8E"/>
    <w:rsid w:val="00A50C7D"/>
    <w:rsid w:val="00A50DFC"/>
    <w:rsid w:val="00A5127F"/>
    <w:rsid w:val="00A51A44"/>
    <w:rsid w:val="00A51C75"/>
    <w:rsid w:val="00A51CBA"/>
    <w:rsid w:val="00A51FDC"/>
    <w:rsid w:val="00A52C13"/>
    <w:rsid w:val="00A53239"/>
    <w:rsid w:val="00A5324F"/>
    <w:rsid w:val="00A5592B"/>
    <w:rsid w:val="00A55C42"/>
    <w:rsid w:val="00A56270"/>
    <w:rsid w:val="00A60087"/>
    <w:rsid w:val="00A60B38"/>
    <w:rsid w:val="00A611E3"/>
    <w:rsid w:val="00A61679"/>
    <w:rsid w:val="00A61722"/>
    <w:rsid w:val="00A6192B"/>
    <w:rsid w:val="00A63C1C"/>
    <w:rsid w:val="00A63D40"/>
    <w:rsid w:val="00A63E69"/>
    <w:rsid w:val="00A64611"/>
    <w:rsid w:val="00A6482C"/>
    <w:rsid w:val="00A65175"/>
    <w:rsid w:val="00A65A74"/>
    <w:rsid w:val="00A66EE7"/>
    <w:rsid w:val="00A670F2"/>
    <w:rsid w:val="00A671B7"/>
    <w:rsid w:val="00A6775B"/>
    <w:rsid w:val="00A678DB"/>
    <w:rsid w:val="00A7003D"/>
    <w:rsid w:val="00A7066A"/>
    <w:rsid w:val="00A70800"/>
    <w:rsid w:val="00A71365"/>
    <w:rsid w:val="00A7153A"/>
    <w:rsid w:val="00A71789"/>
    <w:rsid w:val="00A718CC"/>
    <w:rsid w:val="00A71A88"/>
    <w:rsid w:val="00A724DD"/>
    <w:rsid w:val="00A72C52"/>
    <w:rsid w:val="00A73012"/>
    <w:rsid w:val="00A7366A"/>
    <w:rsid w:val="00A7398F"/>
    <w:rsid w:val="00A749CA"/>
    <w:rsid w:val="00A7517D"/>
    <w:rsid w:val="00A754A9"/>
    <w:rsid w:val="00A773E5"/>
    <w:rsid w:val="00A778EE"/>
    <w:rsid w:val="00A77E67"/>
    <w:rsid w:val="00A80209"/>
    <w:rsid w:val="00A803B4"/>
    <w:rsid w:val="00A805D7"/>
    <w:rsid w:val="00A808D8"/>
    <w:rsid w:val="00A81155"/>
    <w:rsid w:val="00A815DC"/>
    <w:rsid w:val="00A82211"/>
    <w:rsid w:val="00A8271C"/>
    <w:rsid w:val="00A82D8C"/>
    <w:rsid w:val="00A83C31"/>
    <w:rsid w:val="00A853DC"/>
    <w:rsid w:val="00A85859"/>
    <w:rsid w:val="00A85D93"/>
    <w:rsid w:val="00A85DCA"/>
    <w:rsid w:val="00A85E3B"/>
    <w:rsid w:val="00A8601C"/>
    <w:rsid w:val="00A87021"/>
    <w:rsid w:val="00A873C5"/>
    <w:rsid w:val="00A87DC2"/>
    <w:rsid w:val="00A900C4"/>
    <w:rsid w:val="00A9016F"/>
    <w:rsid w:val="00A901A9"/>
    <w:rsid w:val="00A90A12"/>
    <w:rsid w:val="00A9209A"/>
    <w:rsid w:val="00A93007"/>
    <w:rsid w:val="00A93DC6"/>
    <w:rsid w:val="00A93FA2"/>
    <w:rsid w:val="00A9466F"/>
    <w:rsid w:val="00A94C99"/>
    <w:rsid w:val="00A95B54"/>
    <w:rsid w:val="00A95F0A"/>
    <w:rsid w:val="00A96ED1"/>
    <w:rsid w:val="00A96FC5"/>
    <w:rsid w:val="00A97924"/>
    <w:rsid w:val="00AA063A"/>
    <w:rsid w:val="00AA0939"/>
    <w:rsid w:val="00AA1356"/>
    <w:rsid w:val="00AA1431"/>
    <w:rsid w:val="00AA17F3"/>
    <w:rsid w:val="00AA2F2A"/>
    <w:rsid w:val="00AA3511"/>
    <w:rsid w:val="00AA3E5E"/>
    <w:rsid w:val="00AA3FF4"/>
    <w:rsid w:val="00AA406C"/>
    <w:rsid w:val="00AA51E2"/>
    <w:rsid w:val="00AA7066"/>
    <w:rsid w:val="00AA7B29"/>
    <w:rsid w:val="00AB095A"/>
    <w:rsid w:val="00AB104E"/>
    <w:rsid w:val="00AB13F0"/>
    <w:rsid w:val="00AB1A7B"/>
    <w:rsid w:val="00AB1FD1"/>
    <w:rsid w:val="00AB29A7"/>
    <w:rsid w:val="00AB31A3"/>
    <w:rsid w:val="00AB35F5"/>
    <w:rsid w:val="00AB3835"/>
    <w:rsid w:val="00AB3D38"/>
    <w:rsid w:val="00AB42DE"/>
    <w:rsid w:val="00AB4618"/>
    <w:rsid w:val="00AB4717"/>
    <w:rsid w:val="00AB4871"/>
    <w:rsid w:val="00AB4C5F"/>
    <w:rsid w:val="00AB4DD2"/>
    <w:rsid w:val="00AB5339"/>
    <w:rsid w:val="00AB5610"/>
    <w:rsid w:val="00AB5845"/>
    <w:rsid w:val="00AB6A42"/>
    <w:rsid w:val="00AB7DFD"/>
    <w:rsid w:val="00AC0433"/>
    <w:rsid w:val="00AC09A3"/>
    <w:rsid w:val="00AC147D"/>
    <w:rsid w:val="00AC157A"/>
    <w:rsid w:val="00AC1C59"/>
    <w:rsid w:val="00AC3651"/>
    <w:rsid w:val="00AC3A45"/>
    <w:rsid w:val="00AC476E"/>
    <w:rsid w:val="00AC558F"/>
    <w:rsid w:val="00AC5AED"/>
    <w:rsid w:val="00AC68DD"/>
    <w:rsid w:val="00AC6C75"/>
    <w:rsid w:val="00AC6D37"/>
    <w:rsid w:val="00AD100F"/>
    <w:rsid w:val="00AD10BA"/>
    <w:rsid w:val="00AD1187"/>
    <w:rsid w:val="00AD227F"/>
    <w:rsid w:val="00AD266A"/>
    <w:rsid w:val="00AD30AF"/>
    <w:rsid w:val="00AD382D"/>
    <w:rsid w:val="00AD39A8"/>
    <w:rsid w:val="00AD39D9"/>
    <w:rsid w:val="00AD401D"/>
    <w:rsid w:val="00AD40D3"/>
    <w:rsid w:val="00AD44CC"/>
    <w:rsid w:val="00AD45E7"/>
    <w:rsid w:val="00AD4A59"/>
    <w:rsid w:val="00AD4FED"/>
    <w:rsid w:val="00AD586B"/>
    <w:rsid w:val="00AD5A0C"/>
    <w:rsid w:val="00AD5C4B"/>
    <w:rsid w:val="00AD62DA"/>
    <w:rsid w:val="00AD637E"/>
    <w:rsid w:val="00AD6874"/>
    <w:rsid w:val="00AD7E23"/>
    <w:rsid w:val="00AD7F44"/>
    <w:rsid w:val="00AE006E"/>
    <w:rsid w:val="00AE00DD"/>
    <w:rsid w:val="00AE0856"/>
    <w:rsid w:val="00AE09E4"/>
    <w:rsid w:val="00AE0BFA"/>
    <w:rsid w:val="00AE0C80"/>
    <w:rsid w:val="00AE1052"/>
    <w:rsid w:val="00AE1377"/>
    <w:rsid w:val="00AE13D5"/>
    <w:rsid w:val="00AE1634"/>
    <w:rsid w:val="00AE1B95"/>
    <w:rsid w:val="00AE1C30"/>
    <w:rsid w:val="00AE232D"/>
    <w:rsid w:val="00AE24FE"/>
    <w:rsid w:val="00AE258C"/>
    <w:rsid w:val="00AE2ED2"/>
    <w:rsid w:val="00AE3607"/>
    <w:rsid w:val="00AE4488"/>
    <w:rsid w:val="00AE5C7D"/>
    <w:rsid w:val="00AE5D2C"/>
    <w:rsid w:val="00AE6B02"/>
    <w:rsid w:val="00AE6DD4"/>
    <w:rsid w:val="00AE7430"/>
    <w:rsid w:val="00AE78C9"/>
    <w:rsid w:val="00AE7D5A"/>
    <w:rsid w:val="00AF1D17"/>
    <w:rsid w:val="00AF24A7"/>
    <w:rsid w:val="00AF24C4"/>
    <w:rsid w:val="00AF2552"/>
    <w:rsid w:val="00AF2663"/>
    <w:rsid w:val="00AF3296"/>
    <w:rsid w:val="00AF38AF"/>
    <w:rsid w:val="00AF41B9"/>
    <w:rsid w:val="00AF41C6"/>
    <w:rsid w:val="00AF423D"/>
    <w:rsid w:val="00AF47B0"/>
    <w:rsid w:val="00AF4960"/>
    <w:rsid w:val="00AF4AAC"/>
    <w:rsid w:val="00AF5938"/>
    <w:rsid w:val="00AF61F6"/>
    <w:rsid w:val="00AF6B30"/>
    <w:rsid w:val="00AF7138"/>
    <w:rsid w:val="00AF75BB"/>
    <w:rsid w:val="00B00778"/>
    <w:rsid w:val="00B01256"/>
    <w:rsid w:val="00B01704"/>
    <w:rsid w:val="00B01BC7"/>
    <w:rsid w:val="00B01BFC"/>
    <w:rsid w:val="00B028D5"/>
    <w:rsid w:val="00B02BF0"/>
    <w:rsid w:val="00B031D6"/>
    <w:rsid w:val="00B032D8"/>
    <w:rsid w:val="00B03DCB"/>
    <w:rsid w:val="00B040B7"/>
    <w:rsid w:val="00B047B9"/>
    <w:rsid w:val="00B048F3"/>
    <w:rsid w:val="00B04B95"/>
    <w:rsid w:val="00B04E8B"/>
    <w:rsid w:val="00B05207"/>
    <w:rsid w:val="00B05F98"/>
    <w:rsid w:val="00B05FCA"/>
    <w:rsid w:val="00B0681F"/>
    <w:rsid w:val="00B06D04"/>
    <w:rsid w:val="00B06FF7"/>
    <w:rsid w:val="00B07543"/>
    <w:rsid w:val="00B079C3"/>
    <w:rsid w:val="00B07B57"/>
    <w:rsid w:val="00B100D5"/>
    <w:rsid w:val="00B108F6"/>
    <w:rsid w:val="00B1116B"/>
    <w:rsid w:val="00B11755"/>
    <w:rsid w:val="00B124F3"/>
    <w:rsid w:val="00B126C3"/>
    <w:rsid w:val="00B12875"/>
    <w:rsid w:val="00B12A03"/>
    <w:rsid w:val="00B13884"/>
    <w:rsid w:val="00B14C6E"/>
    <w:rsid w:val="00B15177"/>
    <w:rsid w:val="00B15552"/>
    <w:rsid w:val="00B156A9"/>
    <w:rsid w:val="00B15925"/>
    <w:rsid w:val="00B1593B"/>
    <w:rsid w:val="00B164FB"/>
    <w:rsid w:val="00B165E1"/>
    <w:rsid w:val="00B16B83"/>
    <w:rsid w:val="00B17632"/>
    <w:rsid w:val="00B17AFA"/>
    <w:rsid w:val="00B20104"/>
    <w:rsid w:val="00B2072A"/>
    <w:rsid w:val="00B21131"/>
    <w:rsid w:val="00B21B9D"/>
    <w:rsid w:val="00B21DF3"/>
    <w:rsid w:val="00B22796"/>
    <w:rsid w:val="00B2282B"/>
    <w:rsid w:val="00B22860"/>
    <w:rsid w:val="00B230D9"/>
    <w:rsid w:val="00B233EE"/>
    <w:rsid w:val="00B24109"/>
    <w:rsid w:val="00B24521"/>
    <w:rsid w:val="00B250EB"/>
    <w:rsid w:val="00B25521"/>
    <w:rsid w:val="00B25619"/>
    <w:rsid w:val="00B26225"/>
    <w:rsid w:val="00B26507"/>
    <w:rsid w:val="00B266CA"/>
    <w:rsid w:val="00B26CC4"/>
    <w:rsid w:val="00B26D67"/>
    <w:rsid w:val="00B26DBE"/>
    <w:rsid w:val="00B26EDC"/>
    <w:rsid w:val="00B27301"/>
    <w:rsid w:val="00B275AE"/>
    <w:rsid w:val="00B278F5"/>
    <w:rsid w:val="00B307C5"/>
    <w:rsid w:val="00B30B37"/>
    <w:rsid w:val="00B312A0"/>
    <w:rsid w:val="00B3174B"/>
    <w:rsid w:val="00B319AB"/>
    <w:rsid w:val="00B32076"/>
    <w:rsid w:val="00B3257E"/>
    <w:rsid w:val="00B3340A"/>
    <w:rsid w:val="00B334AB"/>
    <w:rsid w:val="00B34081"/>
    <w:rsid w:val="00B342B2"/>
    <w:rsid w:val="00B34A71"/>
    <w:rsid w:val="00B350BA"/>
    <w:rsid w:val="00B350ED"/>
    <w:rsid w:val="00B35922"/>
    <w:rsid w:val="00B366FC"/>
    <w:rsid w:val="00B369F6"/>
    <w:rsid w:val="00B36ACF"/>
    <w:rsid w:val="00B37B2B"/>
    <w:rsid w:val="00B37C8D"/>
    <w:rsid w:val="00B37D55"/>
    <w:rsid w:val="00B403A3"/>
    <w:rsid w:val="00B403F1"/>
    <w:rsid w:val="00B405F3"/>
    <w:rsid w:val="00B40AB4"/>
    <w:rsid w:val="00B42493"/>
    <w:rsid w:val="00B42787"/>
    <w:rsid w:val="00B42C01"/>
    <w:rsid w:val="00B43A97"/>
    <w:rsid w:val="00B4422D"/>
    <w:rsid w:val="00B448B3"/>
    <w:rsid w:val="00B4530E"/>
    <w:rsid w:val="00B4609C"/>
    <w:rsid w:val="00B462C7"/>
    <w:rsid w:val="00B4653C"/>
    <w:rsid w:val="00B468CA"/>
    <w:rsid w:val="00B46CB5"/>
    <w:rsid w:val="00B46CB6"/>
    <w:rsid w:val="00B47861"/>
    <w:rsid w:val="00B50036"/>
    <w:rsid w:val="00B5044F"/>
    <w:rsid w:val="00B5045D"/>
    <w:rsid w:val="00B516E0"/>
    <w:rsid w:val="00B5179B"/>
    <w:rsid w:val="00B51DA2"/>
    <w:rsid w:val="00B5206A"/>
    <w:rsid w:val="00B52293"/>
    <w:rsid w:val="00B523DD"/>
    <w:rsid w:val="00B52C14"/>
    <w:rsid w:val="00B54AF0"/>
    <w:rsid w:val="00B54C6A"/>
    <w:rsid w:val="00B555A1"/>
    <w:rsid w:val="00B55608"/>
    <w:rsid w:val="00B55E84"/>
    <w:rsid w:val="00B563C9"/>
    <w:rsid w:val="00B5660B"/>
    <w:rsid w:val="00B57D90"/>
    <w:rsid w:val="00B600D2"/>
    <w:rsid w:val="00B60801"/>
    <w:rsid w:val="00B60841"/>
    <w:rsid w:val="00B60E60"/>
    <w:rsid w:val="00B61233"/>
    <w:rsid w:val="00B62885"/>
    <w:rsid w:val="00B62F28"/>
    <w:rsid w:val="00B633A6"/>
    <w:rsid w:val="00B6459E"/>
    <w:rsid w:val="00B64616"/>
    <w:rsid w:val="00B6544A"/>
    <w:rsid w:val="00B66045"/>
    <w:rsid w:val="00B6616E"/>
    <w:rsid w:val="00B66DEB"/>
    <w:rsid w:val="00B670D3"/>
    <w:rsid w:val="00B671DF"/>
    <w:rsid w:val="00B67326"/>
    <w:rsid w:val="00B674D7"/>
    <w:rsid w:val="00B6759B"/>
    <w:rsid w:val="00B67870"/>
    <w:rsid w:val="00B67FE2"/>
    <w:rsid w:val="00B70928"/>
    <w:rsid w:val="00B713C8"/>
    <w:rsid w:val="00B7189A"/>
    <w:rsid w:val="00B719C5"/>
    <w:rsid w:val="00B71D92"/>
    <w:rsid w:val="00B72021"/>
    <w:rsid w:val="00B723E1"/>
    <w:rsid w:val="00B733E3"/>
    <w:rsid w:val="00B73F56"/>
    <w:rsid w:val="00B74DF5"/>
    <w:rsid w:val="00B74E29"/>
    <w:rsid w:val="00B75260"/>
    <w:rsid w:val="00B7532C"/>
    <w:rsid w:val="00B75BFA"/>
    <w:rsid w:val="00B76B36"/>
    <w:rsid w:val="00B77600"/>
    <w:rsid w:val="00B811AC"/>
    <w:rsid w:val="00B81283"/>
    <w:rsid w:val="00B812EE"/>
    <w:rsid w:val="00B81366"/>
    <w:rsid w:val="00B81468"/>
    <w:rsid w:val="00B81F97"/>
    <w:rsid w:val="00B820BD"/>
    <w:rsid w:val="00B82991"/>
    <w:rsid w:val="00B82E44"/>
    <w:rsid w:val="00B83D5B"/>
    <w:rsid w:val="00B84A45"/>
    <w:rsid w:val="00B853C8"/>
    <w:rsid w:val="00B859D1"/>
    <w:rsid w:val="00B85B99"/>
    <w:rsid w:val="00B85F7C"/>
    <w:rsid w:val="00B86B15"/>
    <w:rsid w:val="00B86D1D"/>
    <w:rsid w:val="00B86F78"/>
    <w:rsid w:val="00B90508"/>
    <w:rsid w:val="00B909B5"/>
    <w:rsid w:val="00B90C92"/>
    <w:rsid w:val="00B916EA"/>
    <w:rsid w:val="00B91826"/>
    <w:rsid w:val="00B91C93"/>
    <w:rsid w:val="00B9295C"/>
    <w:rsid w:val="00B92A6B"/>
    <w:rsid w:val="00B92AA5"/>
    <w:rsid w:val="00B936DA"/>
    <w:rsid w:val="00B93B5E"/>
    <w:rsid w:val="00B93D0C"/>
    <w:rsid w:val="00B93DC5"/>
    <w:rsid w:val="00B942AC"/>
    <w:rsid w:val="00B942C0"/>
    <w:rsid w:val="00B948B2"/>
    <w:rsid w:val="00B94ABF"/>
    <w:rsid w:val="00B94F37"/>
    <w:rsid w:val="00B95301"/>
    <w:rsid w:val="00B9542C"/>
    <w:rsid w:val="00B959EE"/>
    <w:rsid w:val="00B9679C"/>
    <w:rsid w:val="00B96993"/>
    <w:rsid w:val="00B969DF"/>
    <w:rsid w:val="00B96A4C"/>
    <w:rsid w:val="00B96B44"/>
    <w:rsid w:val="00B973C0"/>
    <w:rsid w:val="00B97757"/>
    <w:rsid w:val="00B97CA4"/>
    <w:rsid w:val="00BA04D8"/>
    <w:rsid w:val="00BA11A7"/>
    <w:rsid w:val="00BA1561"/>
    <w:rsid w:val="00BA20D8"/>
    <w:rsid w:val="00BA2713"/>
    <w:rsid w:val="00BA2841"/>
    <w:rsid w:val="00BA2DD0"/>
    <w:rsid w:val="00BA38EF"/>
    <w:rsid w:val="00BA3C24"/>
    <w:rsid w:val="00BA3FA4"/>
    <w:rsid w:val="00BA419D"/>
    <w:rsid w:val="00BA41A8"/>
    <w:rsid w:val="00BA4866"/>
    <w:rsid w:val="00BA4A28"/>
    <w:rsid w:val="00BA4A89"/>
    <w:rsid w:val="00BA4DB8"/>
    <w:rsid w:val="00BA5095"/>
    <w:rsid w:val="00BA547D"/>
    <w:rsid w:val="00BA566D"/>
    <w:rsid w:val="00BA602E"/>
    <w:rsid w:val="00BA628A"/>
    <w:rsid w:val="00BB057C"/>
    <w:rsid w:val="00BB0608"/>
    <w:rsid w:val="00BB06A1"/>
    <w:rsid w:val="00BB0A29"/>
    <w:rsid w:val="00BB0B96"/>
    <w:rsid w:val="00BB0BC9"/>
    <w:rsid w:val="00BB140C"/>
    <w:rsid w:val="00BB1B26"/>
    <w:rsid w:val="00BB1B95"/>
    <w:rsid w:val="00BB2396"/>
    <w:rsid w:val="00BB23AE"/>
    <w:rsid w:val="00BB2E93"/>
    <w:rsid w:val="00BB3C80"/>
    <w:rsid w:val="00BB3FDA"/>
    <w:rsid w:val="00BB40D4"/>
    <w:rsid w:val="00BB466E"/>
    <w:rsid w:val="00BB496B"/>
    <w:rsid w:val="00BB4DEC"/>
    <w:rsid w:val="00BB5848"/>
    <w:rsid w:val="00BB5BBE"/>
    <w:rsid w:val="00BB65C4"/>
    <w:rsid w:val="00BB6899"/>
    <w:rsid w:val="00BB698A"/>
    <w:rsid w:val="00BB6999"/>
    <w:rsid w:val="00BB69A3"/>
    <w:rsid w:val="00BB7553"/>
    <w:rsid w:val="00BB7AA9"/>
    <w:rsid w:val="00BB7E82"/>
    <w:rsid w:val="00BC008B"/>
    <w:rsid w:val="00BC1722"/>
    <w:rsid w:val="00BC25C5"/>
    <w:rsid w:val="00BC456E"/>
    <w:rsid w:val="00BC4B67"/>
    <w:rsid w:val="00BC570D"/>
    <w:rsid w:val="00BC600B"/>
    <w:rsid w:val="00BC6733"/>
    <w:rsid w:val="00BD038F"/>
    <w:rsid w:val="00BD03AE"/>
    <w:rsid w:val="00BD0D72"/>
    <w:rsid w:val="00BD127D"/>
    <w:rsid w:val="00BD1591"/>
    <w:rsid w:val="00BD1D7F"/>
    <w:rsid w:val="00BD3BC8"/>
    <w:rsid w:val="00BD465D"/>
    <w:rsid w:val="00BD46EB"/>
    <w:rsid w:val="00BD4A2D"/>
    <w:rsid w:val="00BD5159"/>
    <w:rsid w:val="00BD52C8"/>
    <w:rsid w:val="00BD53DC"/>
    <w:rsid w:val="00BD5413"/>
    <w:rsid w:val="00BD5C21"/>
    <w:rsid w:val="00BD5D27"/>
    <w:rsid w:val="00BD6221"/>
    <w:rsid w:val="00BD715F"/>
    <w:rsid w:val="00BD7473"/>
    <w:rsid w:val="00BD7802"/>
    <w:rsid w:val="00BD7DFD"/>
    <w:rsid w:val="00BE00AA"/>
    <w:rsid w:val="00BE0393"/>
    <w:rsid w:val="00BE049B"/>
    <w:rsid w:val="00BE1317"/>
    <w:rsid w:val="00BE19F1"/>
    <w:rsid w:val="00BE1BB4"/>
    <w:rsid w:val="00BE1FBC"/>
    <w:rsid w:val="00BE28B8"/>
    <w:rsid w:val="00BE2E4A"/>
    <w:rsid w:val="00BE32B3"/>
    <w:rsid w:val="00BE3C21"/>
    <w:rsid w:val="00BE400B"/>
    <w:rsid w:val="00BE4413"/>
    <w:rsid w:val="00BE58D6"/>
    <w:rsid w:val="00BE5C58"/>
    <w:rsid w:val="00BE66BD"/>
    <w:rsid w:val="00BE76C0"/>
    <w:rsid w:val="00BE7860"/>
    <w:rsid w:val="00BE7B89"/>
    <w:rsid w:val="00BE7CE0"/>
    <w:rsid w:val="00BE7D53"/>
    <w:rsid w:val="00BE7FC7"/>
    <w:rsid w:val="00BF0301"/>
    <w:rsid w:val="00BF06A8"/>
    <w:rsid w:val="00BF10D5"/>
    <w:rsid w:val="00BF153E"/>
    <w:rsid w:val="00BF16FE"/>
    <w:rsid w:val="00BF18BC"/>
    <w:rsid w:val="00BF24F1"/>
    <w:rsid w:val="00BF2A6D"/>
    <w:rsid w:val="00BF2AAE"/>
    <w:rsid w:val="00BF3358"/>
    <w:rsid w:val="00BF35D7"/>
    <w:rsid w:val="00BF481D"/>
    <w:rsid w:val="00BF5349"/>
    <w:rsid w:val="00BF623B"/>
    <w:rsid w:val="00BF6E3B"/>
    <w:rsid w:val="00BF752C"/>
    <w:rsid w:val="00C00099"/>
    <w:rsid w:val="00C00188"/>
    <w:rsid w:val="00C00194"/>
    <w:rsid w:val="00C00291"/>
    <w:rsid w:val="00C00E07"/>
    <w:rsid w:val="00C01660"/>
    <w:rsid w:val="00C019AB"/>
    <w:rsid w:val="00C01EE2"/>
    <w:rsid w:val="00C01FE6"/>
    <w:rsid w:val="00C02FCF"/>
    <w:rsid w:val="00C04339"/>
    <w:rsid w:val="00C04602"/>
    <w:rsid w:val="00C0469B"/>
    <w:rsid w:val="00C055A0"/>
    <w:rsid w:val="00C05D79"/>
    <w:rsid w:val="00C075B5"/>
    <w:rsid w:val="00C07821"/>
    <w:rsid w:val="00C07835"/>
    <w:rsid w:val="00C07AED"/>
    <w:rsid w:val="00C1172A"/>
    <w:rsid w:val="00C11862"/>
    <w:rsid w:val="00C13483"/>
    <w:rsid w:val="00C14595"/>
    <w:rsid w:val="00C14DC6"/>
    <w:rsid w:val="00C14DF3"/>
    <w:rsid w:val="00C15046"/>
    <w:rsid w:val="00C159BD"/>
    <w:rsid w:val="00C15D29"/>
    <w:rsid w:val="00C1634C"/>
    <w:rsid w:val="00C16883"/>
    <w:rsid w:val="00C16962"/>
    <w:rsid w:val="00C16CBC"/>
    <w:rsid w:val="00C171DC"/>
    <w:rsid w:val="00C1722B"/>
    <w:rsid w:val="00C1767C"/>
    <w:rsid w:val="00C17A27"/>
    <w:rsid w:val="00C17F72"/>
    <w:rsid w:val="00C21DCF"/>
    <w:rsid w:val="00C225CC"/>
    <w:rsid w:val="00C22BD6"/>
    <w:rsid w:val="00C24B47"/>
    <w:rsid w:val="00C24D5B"/>
    <w:rsid w:val="00C25CF6"/>
    <w:rsid w:val="00C26AAA"/>
    <w:rsid w:val="00C26B6B"/>
    <w:rsid w:val="00C26D5C"/>
    <w:rsid w:val="00C27395"/>
    <w:rsid w:val="00C27654"/>
    <w:rsid w:val="00C30452"/>
    <w:rsid w:val="00C306EF"/>
    <w:rsid w:val="00C30A86"/>
    <w:rsid w:val="00C30F43"/>
    <w:rsid w:val="00C31BBC"/>
    <w:rsid w:val="00C321B0"/>
    <w:rsid w:val="00C322AA"/>
    <w:rsid w:val="00C32A42"/>
    <w:rsid w:val="00C33296"/>
    <w:rsid w:val="00C332AC"/>
    <w:rsid w:val="00C333A2"/>
    <w:rsid w:val="00C33D3F"/>
    <w:rsid w:val="00C33DB1"/>
    <w:rsid w:val="00C342DE"/>
    <w:rsid w:val="00C3489D"/>
    <w:rsid w:val="00C358A3"/>
    <w:rsid w:val="00C35DA8"/>
    <w:rsid w:val="00C35F34"/>
    <w:rsid w:val="00C36291"/>
    <w:rsid w:val="00C37956"/>
    <w:rsid w:val="00C37CCB"/>
    <w:rsid w:val="00C406E9"/>
    <w:rsid w:val="00C40853"/>
    <w:rsid w:val="00C42328"/>
    <w:rsid w:val="00C4283B"/>
    <w:rsid w:val="00C434AD"/>
    <w:rsid w:val="00C43FA2"/>
    <w:rsid w:val="00C44C34"/>
    <w:rsid w:val="00C44F14"/>
    <w:rsid w:val="00C4520F"/>
    <w:rsid w:val="00C45656"/>
    <w:rsid w:val="00C457E4"/>
    <w:rsid w:val="00C45914"/>
    <w:rsid w:val="00C45CE8"/>
    <w:rsid w:val="00C45D62"/>
    <w:rsid w:val="00C47561"/>
    <w:rsid w:val="00C50AD2"/>
    <w:rsid w:val="00C50B34"/>
    <w:rsid w:val="00C512BE"/>
    <w:rsid w:val="00C514BD"/>
    <w:rsid w:val="00C514FA"/>
    <w:rsid w:val="00C51B49"/>
    <w:rsid w:val="00C52492"/>
    <w:rsid w:val="00C53324"/>
    <w:rsid w:val="00C5397C"/>
    <w:rsid w:val="00C53B00"/>
    <w:rsid w:val="00C547DF"/>
    <w:rsid w:val="00C54B4D"/>
    <w:rsid w:val="00C54DF6"/>
    <w:rsid w:val="00C556BB"/>
    <w:rsid w:val="00C55A29"/>
    <w:rsid w:val="00C55BD3"/>
    <w:rsid w:val="00C5609C"/>
    <w:rsid w:val="00C56379"/>
    <w:rsid w:val="00C56391"/>
    <w:rsid w:val="00C56C6C"/>
    <w:rsid w:val="00C56E4A"/>
    <w:rsid w:val="00C57054"/>
    <w:rsid w:val="00C618D2"/>
    <w:rsid w:val="00C62281"/>
    <w:rsid w:val="00C62624"/>
    <w:rsid w:val="00C627C0"/>
    <w:rsid w:val="00C62842"/>
    <w:rsid w:val="00C629CB"/>
    <w:rsid w:val="00C62BF2"/>
    <w:rsid w:val="00C63555"/>
    <w:rsid w:val="00C64A58"/>
    <w:rsid w:val="00C64BA4"/>
    <w:rsid w:val="00C64FE9"/>
    <w:rsid w:val="00C65088"/>
    <w:rsid w:val="00C6544F"/>
    <w:rsid w:val="00C65790"/>
    <w:rsid w:val="00C65B17"/>
    <w:rsid w:val="00C65CC5"/>
    <w:rsid w:val="00C65D14"/>
    <w:rsid w:val="00C666EB"/>
    <w:rsid w:val="00C66DE6"/>
    <w:rsid w:val="00C67296"/>
    <w:rsid w:val="00C67574"/>
    <w:rsid w:val="00C679D8"/>
    <w:rsid w:val="00C67C2B"/>
    <w:rsid w:val="00C67CE3"/>
    <w:rsid w:val="00C7009D"/>
    <w:rsid w:val="00C7043B"/>
    <w:rsid w:val="00C70724"/>
    <w:rsid w:val="00C70BA4"/>
    <w:rsid w:val="00C713A2"/>
    <w:rsid w:val="00C716C2"/>
    <w:rsid w:val="00C71BCE"/>
    <w:rsid w:val="00C7235D"/>
    <w:rsid w:val="00C7288B"/>
    <w:rsid w:val="00C73AF7"/>
    <w:rsid w:val="00C742AB"/>
    <w:rsid w:val="00C7514B"/>
    <w:rsid w:val="00C75BEB"/>
    <w:rsid w:val="00C7754E"/>
    <w:rsid w:val="00C777C2"/>
    <w:rsid w:val="00C77F12"/>
    <w:rsid w:val="00C80113"/>
    <w:rsid w:val="00C81018"/>
    <w:rsid w:val="00C810E7"/>
    <w:rsid w:val="00C81261"/>
    <w:rsid w:val="00C81598"/>
    <w:rsid w:val="00C8285B"/>
    <w:rsid w:val="00C8295D"/>
    <w:rsid w:val="00C82B0A"/>
    <w:rsid w:val="00C82D79"/>
    <w:rsid w:val="00C83223"/>
    <w:rsid w:val="00C83614"/>
    <w:rsid w:val="00C84219"/>
    <w:rsid w:val="00C85558"/>
    <w:rsid w:val="00C8699E"/>
    <w:rsid w:val="00C86C08"/>
    <w:rsid w:val="00C86CEA"/>
    <w:rsid w:val="00C870C0"/>
    <w:rsid w:val="00C872D8"/>
    <w:rsid w:val="00C87618"/>
    <w:rsid w:val="00C90BC4"/>
    <w:rsid w:val="00C91FCF"/>
    <w:rsid w:val="00C924BF"/>
    <w:rsid w:val="00C929AF"/>
    <w:rsid w:val="00C92FC0"/>
    <w:rsid w:val="00C93C7B"/>
    <w:rsid w:val="00C93D42"/>
    <w:rsid w:val="00C944E3"/>
    <w:rsid w:val="00C9480C"/>
    <w:rsid w:val="00C94A99"/>
    <w:rsid w:val="00C950B6"/>
    <w:rsid w:val="00C95969"/>
    <w:rsid w:val="00C95A47"/>
    <w:rsid w:val="00C967A2"/>
    <w:rsid w:val="00C973DB"/>
    <w:rsid w:val="00CA021C"/>
    <w:rsid w:val="00CA0AB9"/>
    <w:rsid w:val="00CA0F03"/>
    <w:rsid w:val="00CA1418"/>
    <w:rsid w:val="00CA1462"/>
    <w:rsid w:val="00CA1479"/>
    <w:rsid w:val="00CA14B7"/>
    <w:rsid w:val="00CA18BE"/>
    <w:rsid w:val="00CA1900"/>
    <w:rsid w:val="00CA2609"/>
    <w:rsid w:val="00CA2988"/>
    <w:rsid w:val="00CA3775"/>
    <w:rsid w:val="00CA38A6"/>
    <w:rsid w:val="00CA52FE"/>
    <w:rsid w:val="00CA54C1"/>
    <w:rsid w:val="00CA562C"/>
    <w:rsid w:val="00CA57AB"/>
    <w:rsid w:val="00CA5A37"/>
    <w:rsid w:val="00CA5B1E"/>
    <w:rsid w:val="00CA5F3F"/>
    <w:rsid w:val="00CA6001"/>
    <w:rsid w:val="00CA620B"/>
    <w:rsid w:val="00CA6338"/>
    <w:rsid w:val="00CA660A"/>
    <w:rsid w:val="00CA793B"/>
    <w:rsid w:val="00CB04A1"/>
    <w:rsid w:val="00CB1981"/>
    <w:rsid w:val="00CB2307"/>
    <w:rsid w:val="00CB236A"/>
    <w:rsid w:val="00CB24CF"/>
    <w:rsid w:val="00CB3206"/>
    <w:rsid w:val="00CB3DD1"/>
    <w:rsid w:val="00CB4121"/>
    <w:rsid w:val="00CB44B1"/>
    <w:rsid w:val="00CB5152"/>
    <w:rsid w:val="00CB562D"/>
    <w:rsid w:val="00CB5966"/>
    <w:rsid w:val="00CB5BD4"/>
    <w:rsid w:val="00CB644F"/>
    <w:rsid w:val="00CB6C40"/>
    <w:rsid w:val="00CB73B3"/>
    <w:rsid w:val="00CB7650"/>
    <w:rsid w:val="00CC0604"/>
    <w:rsid w:val="00CC0718"/>
    <w:rsid w:val="00CC0DE9"/>
    <w:rsid w:val="00CC19F1"/>
    <w:rsid w:val="00CC250D"/>
    <w:rsid w:val="00CC2717"/>
    <w:rsid w:val="00CC2E24"/>
    <w:rsid w:val="00CC38D7"/>
    <w:rsid w:val="00CC44A8"/>
    <w:rsid w:val="00CC45A5"/>
    <w:rsid w:val="00CC4B67"/>
    <w:rsid w:val="00CC4CE3"/>
    <w:rsid w:val="00CC59E3"/>
    <w:rsid w:val="00CC5A3C"/>
    <w:rsid w:val="00CC604A"/>
    <w:rsid w:val="00CC68FD"/>
    <w:rsid w:val="00CC6BDD"/>
    <w:rsid w:val="00CC6DC2"/>
    <w:rsid w:val="00CC6E3C"/>
    <w:rsid w:val="00CD018C"/>
    <w:rsid w:val="00CD0A42"/>
    <w:rsid w:val="00CD0A45"/>
    <w:rsid w:val="00CD0DED"/>
    <w:rsid w:val="00CD1CC3"/>
    <w:rsid w:val="00CD2933"/>
    <w:rsid w:val="00CD2AE3"/>
    <w:rsid w:val="00CD2E0E"/>
    <w:rsid w:val="00CD3888"/>
    <w:rsid w:val="00CD39DD"/>
    <w:rsid w:val="00CD4975"/>
    <w:rsid w:val="00CD5191"/>
    <w:rsid w:val="00CD5C80"/>
    <w:rsid w:val="00CD60CC"/>
    <w:rsid w:val="00CD613D"/>
    <w:rsid w:val="00CD653D"/>
    <w:rsid w:val="00CD6983"/>
    <w:rsid w:val="00CD6D41"/>
    <w:rsid w:val="00CE067E"/>
    <w:rsid w:val="00CE088B"/>
    <w:rsid w:val="00CE1546"/>
    <w:rsid w:val="00CE19AF"/>
    <w:rsid w:val="00CE1C1D"/>
    <w:rsid w:val="00CE1E66"/>
    <w:rsid w:val="00CE2A46"/>
    <w:rsid w:val="00CE3391"/>
    <w:rsid w:val="00CE35DD"/>
    <w:rsid w:val="00CE36A6"/>
    <w:rsid w:val="00CE40A6"/>
    <w:rsid w:val="00CE4E66"/>
    <w:rsid w:val="00CE4EB8"/>
    <w:rsid w:val="00CE545C"/>
    <w:rsid w:val="00CE5DD0"/>
    <w:rsid w:val="00CE66B7"/>
    <w:rsid w:val="00CE705A"/>
    <w:rsid w:val="00CE70BE"/>
    <w:rsid w:val="00CE7739"/>
    <w:rsid w:val="00CF01C5"/>
    <w:rsid w:val="00CF04C6"/>
    <w:rsid w:val="00CF0547"/>
    <w:rsid w:val="00CF0550"/>
    <w:rsid w:val="00CF066D"/>
    <w:rsid w:val="00CF0D80"/>
    <w:rsid w:val="00CF0F3F"/>
    <w:rsid w:val="00CF1A20"/>
    <w:rsid w:val="00CF2506"/>
    <w:rsid w:val="00CF2A9E"/>
    <w:rsid w:val="00CF3C2A"/>
    <w:rsid w:val="00CF4C87"/>
    <w:rsid w:val="00CF4EF5"/>
    <w:rsid w:val="00CF5040"/>
    <w:rsid w:val="00CF523B"/>
    <w:rsid w:val="00CF531B"/>
    <w:rsid w:val="00CF5F50"/>
    <w:rsid w:val="00CF691E"/>
    <w:rsid w:val="00CF69FA"/>
    <w:rsid w:val="00CF6BA7"/>
    <w:rsid w:val="00CF724B"/>
    <w:rsid w:val="00D003A2"/>
    <w:rsid w:val="00D005F8"/>
    <w:rsid w:val="00D00925"/>
    <w:rsid w:val="00D01C35"/>
    <w:rsid w:val="00D02150"/>
    <w:rsid w:val="00D025C2"/>
    <w:rsid w:val="00D02FD0"/>
    <w:rsid w:val="00D0309E"/>
    <w:rsid w:val="00D033F0"/>
    <w:rsid w:val="00D03477"/>
    <w:rsid w:val="00D036B9"/>
    <w:rsid w:val="00D036D1"/>
    <w:rsid w:val="00D04F2B"/>
    <w:rsid w:val="00D056B1"/>
    <w:rsid w:val="00D05931"/>
    <w:rsid w:val="00D064A9"/>
    <w:rsid w:val="00D06952"/>
    <w:rsid w:val="00D06A0A"/>
    <w:rsid w:val="00D06BEF"/>
    <w:rsid w:val="00D07051"/>
    <w:rsid w:val="00D07C4C"/>
    <w:rsid w:val="00D07CCC"/>
    <w:rsid w:val="00D07E77"/>
    <w:rsid w:val="00D10705"/>
    <w:rsid w:val="00D114F0"/>
    <w:rsid w:val="00D12008"/>
    <w:rsid w:val="00D12031"/>
    <w:rsid w:val="00D12227"/>
    <w:rsid w:val="00D12CB0"/>
    <w:rsid w:val="00D1316B"/>
    <w:rsid w:val="00D13676"/>
    <w:rsid w:val="00D13F66"/>
    <w:rsid w:val="00D143CA"/>
    <w:rsid w:val="00D154FB"/>
    <w:rsid w:val="00D162DB"/>
    <w:rsid w:val="00D165FA"/>
    <w:rsid w:val="00D16C8F"/>
    <w:rsid w:val="00D17AC5"/>
    <w:rsid w:val="00D20389"/>
    <w:rsid w:val="00D20D5E"/>
    <w:rsid w:val="00D20E2C"/>
    <w:rsid w:val="00D21513"/>
    <w:rsid w:val="00D217A1"/>
    <w:rsid w:val="00D21C33"/>
    <w:rsid w:val="00D22C54"/>
    <w:rsid w:val="00D22E88"/>
    <w:rsid w:val="00D24E4F"/>
    <w:rsid w:val="00D254A8"/>
    <w:rsid w:val="00D255C3"/>
    <w:rsid w:val="00D256A6"/>
    <w:rsid w:val="00D2613D"/>
    <w:rsid w:val="00D2680F"/>
    <w:rsid w:val="00D26939"/>
    <w:rsid w:val="00D26F19"/>
    <w:rsid w:val="00D2779A"/>
    <w:rsid w:val="00D27AEB"/>
    <w:rsid w:val="00D27D60"/>
    <w:rsid w:val="00D31406"/>
    <w:rsid w:val="00D31794"/>
    <w:rsid w:val="00D3247A"/>
    <w:rsid w:val="00D32663"/>
    <w:rsid w:val="00D3335A"/>
    <w:rsid w:val="00D339C0"/>
    <w:rsid w:val="00D33A73"/>
    <w:rsid w:val="00D33B4E"/>
    <w:rsid w:val="00D33CA4"/>
    <w:rsid w:val="00D3483B"/>
    <w:rsid w:val="00D34B30"/>
    <w:rsid w:val="00D351CA"/>
    <w:rsid w:val="00D355E8"/>
    <w:rsid w:val="00D358F4"/>
    <w:rsid w:val="00D35910"/>
    <w:rsid w:val="00D37C6B"/>
    <w:rsid w:val="00D37F4B"/>
    <w:rsid w:val="00D40700"/>
    <w:rsid w:val="00D40AF7"/>
    <w:rsid w:val="00D40C88"/>
    <w:rsid w:val="00D41E02"/>
    <w:rsid w:val="00D41E71"/>
    <w:rsid w:val="00D42C31"/>
    <w:rsid w:val="00D42F54"/>
    <w:rsid w:val="00D432B8"/>
    <w:rsid w:val="00D442B0"/>
    <w:rsid w:val="00D452A0"/>
    <w:rsid w:val="00D45315"/>
    <w:rsid w:val="00D45E0B"/>
    <w:rsid w:val="00D466DD"/>
    <w:rsid w:val="00D47E16"/>
    <w:rsid w:val="00D47E71"/>
    <w:rsid w:val="00D50816"/>
    <w:rsid w:val="00D50A67"/>
    <w:rsid w:val="00D51303"/>
    <w:rsid w:val="00D519E1"/>
    <w:rsid w:val="00D51A69"/>
    <w:rsid w:val="00D52CFD"/>
    <w:rsid w:val="00D53552"/>
    <w:rsid w:val="00D56860"/>
    <w:rsid w:val="00D5699F"/>
    <w:rsid w:val="00D57137"/>
    <w:rsid w:val="00D57D40"/>
    <w:rsid w:val="00D602FA"/>
    <w:rsid w:val="00D61175"/>
    <w:rsid w:val="00D61501"/>
    <w:rsid w:val="00D61611"/>
    <w:rsid w:val="00D616CB"/>
    <w:rsid w:val="00D62030"/>
    <w:rsid w:val="00D6207E"/>
    <w:rsid w:val="00D6251A"/>
    <w:rsid w:val="00D626E1"/>
    <w:rsid w:val="00D6279E"/>
    <w:rsid w:val="00D62AD2"/>
    <w:rsid w:val="00D62B4E"/>
    <w:rsid w:val="00D62C05"/>
    <w:rsid w:val="00D63110"/>
    <w:rsid w:val="00D63745"/>
    <w:rsid w:val="00D63886"/>
    <w:rsid w:val="00D63B80"/>
    <w:rsid w:val="00D644C0"/>
    <w:rsid w:val="00D649CD"/>
    <w:rsid w:val="00D6569B"/>
    <w:rsid w:val="00D661BB"/>
    <w:rsid w:val="00D6644F"/>
    <w:rsid w:val="00D669EA"/>
    <w:rsid w:val="00D673A5"/>
    <w:rsid w:val="00D67EEF"/>
    <w:rsid w:val="00D702CB"/>
    <w:rsid w:val="00D70E8B"/>
    <w:rsid w:val="00D71CB3"/>
    <w:rsid w:val="00D721EC"/>
    <w:rsid w:val="00D72313"/>
    <w:rsid w:val="00D7245B"/>
    <w:rsid w:val="00D72634"/>
    <w:rsid w:val="00D727B0"/>
    <w:rsid w:val="00D72BCE"/>
    <w:rsid w:val="00D72E7A"/>
    <w:rsid w:val="00D731C9"/>
    <w:rsid w:val="00D74177"/>
    <w:rsid w:val="00D74371"/>
    <w:rsid w:val="00D75483"/>
    <w:rsid w:val="00D76315"/>
    <w:rsid w:val="00D76DD0"/>
    <w:rsid w:val="00D76E37"/>
    <w:rsid w:val="00D809AF"/>
    <w:rsid w:val="00D81C32"/>
    <w:rsid w:val="00D81D82"/>
    <w:rsid w:val="00D82B65"/>
    <w:rsid w:val="00D8344E"/>
    <w:rsid w:val="00D83815"/>
    <w:rsid w:val="00D83900"/>
    <w:rsid w:val="00D841DE"/>
    <w:rsid w:val="00D8470A"/>
    <w:rsid w:val="00D8500E"/>
    <w:rsid w:val="00D8585F"/>
    <w:rsid w:val="00D85B27"/>
    <w:rsid w:val="00D85D9F"/>
    <w:rsid w:val="00D86001"/>
    <w:rsid w:val="00D86141"/>
    <w:rsid w:val="00D87FA1"/>
    <w:rsid w:val="00D9078D"/>
    <w:rsid w:val="00D915EF"/>
    <w:rsid w:val="00D9163F"/>
    <w:rsid w:val="00D91FD5"/>
    <w:rsid w:val="00D92804"/>
    <w:rsid w:val="00D92A93"/>
    <w:rsid w:val="00D92D45"/>
    <w:rsid w:val="00D92F09"/>
    <w:rsid w:val="00D92FC1"/>
    <w:rsid w:val="00D93572"/>
    <w:rsid w:val="00D93652"/>
    <w:rsid w:val="00D93A7E"/>
    <w:rsid w:val="00D93B02"/>
    <w:rsid w:val="00D93BB5"/>
    <w:rsid w:val="00D94312"/>
    <w:rsid w:val="00D95C07"/>
    <w:rsid w:val="00D95E40"/>
    <w:rsid w:val="00D96DF4"/>
    <w:rsid w:val="00D97CDA"/>
    <w:rsid w:val="00D97D38"/>
    <w:rsid w:val="00DA0097"/>
    <w:rsid w:val="00DA06F2"/>
    <w:rsid w:val="00DA0F05"/>
    <w:rsid w:val="00DA15BB"/>
    <w:rsid w:val="00DA3514"/>
    <w:rsid w:val="00DA455B"/>
    <w:rsid w:val="00DA47AB"/>
    <w:rsid w:val="00DA5381"/>
    <w:rsid w:val="00DA550B"/>
    <w:rsid w:val="00DA5736"/>
    <w:rsid w:val="00DA5C0B"/>
    <w:rsid w:val="00DA5C8E"/>
    <w:rsid w:val="00DA5EFC"/>
    <w:rsid w:val="00DA707B"/>
    <w:rsid w:val="00DB064A"/>
    <w:rsid w:val="00DB1403"/>
    <w:rsid w:val="00DB1875"/>
    <w:rsid w:val="00DB1968"/>
    <w:rsid w:val="00DB2F14"/>
    <w:rsid w:val="00DB3486"/>
    <w:rsid w:val="00DB3E0E"/>
    <w:rsid w:val="00DB4631"/>
    <w:rsid w:val="00DB48A4"/>
    <w:rsid w:val="00DB4C09"/>
    <w:rsid w:val="00DB582C"/>
    <w:rsid w:val="00DB5993"/>
    <w:rsid w:val="00DB5EC8"/>
    <w:rsid w:val="00DB6073"/>
    <w:rsid w:val="00DB60B1"/>
    <w:rsid w:val="00DB6204"/>
    <w:rsid w:val="00DB6451"/>
    <w:rsid w:val="00DB67F0"/>
    <w:rsid w:val="00DB6E68"/>
    <w:rsid w:val="00DB6E6D"/>
    <w:rsid w:val="00DB6F60"/>
    <w:rsid w:val="00DB7E88"/>
    <w:rsid w:val="00DC057B"/>
    <w:rsid w:val="00DC12D5"/>
    <w:rsid w:val="00DC132F"/>
    <w:rsid w:val="00DC1898"/>
    <w:rsid w:val="00DC1BD6"/>
    <w:rsid w:val="00DC1C55"/>
    <w:rsid w:val="00DC23F5"/>
    <w:rsid w:val="00DC396F"/>
    <w:rsid w:val="00DC3976"/>
    <w:rsid w:val="00DC3C16"/>
    <w:rsid w:val="00DC40F9"/>
    <w:rsid w:val="00DC5E51"/>
    <w:rsid w:val="00DC5ED7"/>
    <w:rsid w:val="00DC5F59"/>
    <w:rsid w:val="00DC5F77"/>
    <w:rsid w:val="00DC6631"/>
    <w:rsid w:val="00DC6EDF"/>
    <w:rsid w:val="00DC7362"/>
    <w:rsid w:val="00DC754B"/>
    <w:rsid w:val="00DD1521"/>
    <w:rsid w:val="00DD2341"/>
    <w:rsid w:val="00DD24CF"/>
    <w:rsid w:val="00DD29B2"/>
    <w:rsid w:val="00DD3459"/>
    <w:rsid w:val="00DD3A8A"/>
    <w:rsid w:val="00DD4999"/>
    <w:rsid w:val="00DD4E53"/>
    <w:rsid w:val="00DD57BC"/>
    <w:rsid w:val="00DD64A6"/>
    <w:rsid w:val="00DD6B9E"/>
    <w:rsid w:val="00DD70AE"/>
    <w:rsid w:val="00DD71AF"/>
    <w:rsid w:val="00DE04B6"/>
    <w:rsid w:val="00DE061F"/>
    <w:rsid w:val="00DE0B14"/>
    <w:rsid w:val="00DE0C6C"/>
    <w:rsid w:val="00DE178E"/>
    <w:rsid w:val="00DE1903"/>
    <w:rsid w:val="00DE1FDF"/>
    <w:rsid w:val="00DE2BBF"/>
    <w:rsid w:val="00DE3377"/>
    <w:rsid w:val="00DE6A79"/>
    <w:rsid w:val="00DE7108"/>
    <w:rsid w:val="00DE7457"/>
    <w:rsid w:val="00DE7AC6"/>
    <w:rsid w:val="00DF038F"/>
    <w:rsid w:val="00DF0E3B"/>
    <w:rsid w:val="00DF1739"/>
    <w:rsid w:val="00DF1932"/>
    <w:rsid w:val="00DF39BA"/>
    <w:rsid w:val="00DF48EF"/>
    <w:rsid w:val="00DF4C5C"/>
    <w:rsid w:val="00DF4CFA"/>
    <w:rsid w:val="00DF5CEB"/>
    <w:rsid w:val="00DF624A"/>
    <w:rsid w:val="00DF70AD"/>
    <w:rsid w:val="00DF7B60"/>
    <w:rsid w:val="00DF7C2A"/>
    <w:rsid w:val="00E00716"/>
    <w:rsid w:val="00E00A70"/>
    <w:rsid w:val="00E00B98"/>
    <w:rsid w:val="00E0121E"/>
    <w:rsid w:val="00E02580"/>
    <w:rsid w:val="00E0289B"/>
    <w:rsid w:val="00E02D47"/>
    <w:rsid w:val="00E0307C"/>
    <w:rsid w:val="00E03C97"/>
    <w:rsid w:val="00E04192"/>
    <w:rsid w:val="00E04E5D"/>
    <w:rsid w:val="00E05830"/>
    <w:rsid w:val="00E060A4"/>
    <w:rsid w:val="00E062EC"/>
    <w:rsid w:val="00E064FF"/>
    <w:rsid w:val="00E065AC"/>
    <w:rsid w:val="00E06CE9"/>
    <w:rsid w:val="00E100F1"/>
    <w:rsid w:val="00E1087E"/>
    <w:rsid w:val="00E108B0"/>
    <w:rsid w:val="00E10BEE"/>
    <w:rsid w:val="00E10C14"/>
    <w:rsid w:val="00E10E53"/>
    <w:rsid w:val="00E11381"/>
    <w:rsid w:val="00E1169D"/>
    <w:rsid w:val="00E11ADA"/>
    <w:rsid w:val="00E124E5"/>
    <w:rsid w:val="00E1252A"/>
    <w:rsid w:val="00E12789"/>
    <w:rsid w:val="00E12B0F"/>
    <w:rsid w:val="00E13591"/>
    <w:rsid w:val="00E13D7A"/>
    <w:rsid w:val="00E1412F"/>
    <w:rsid w:val="00E14273"/>
    <w:rsid w:val="00E152AE"/>
    <w:rsid w:val="00E154A4"/>
    <w:rsid w:val="00E15645"/>
    <w:rsid w:val="00E162F5"/>
    <w:rsid w:val="00E16338"/>
    <w:rsid w:val="00E169D8"/>
    <w:rsid w:val="00E1719F"/>
    <w:rsid w:val="00E17238"/>
    <w:rsid w:val="00E172BF"/>
    <w:rsid w:val="00E17EC9"/>
    <w:rsid w:val="00E2038E"/>
    <w:rsid w:val="00E2050E"/>
    <w:rsid w:val="00E2062E"/>
    <w:rsid w:val="00E20DAA"/>
    <w:rsid w:val="00E21239"/>
    <w:rsid w:val="00E2185C"/>
    <w:rsid w:val="00E218E6"/>
    <w:rsid w:val="00E21C5A"/>
    <w:rsid w:val="00E22690"/>
    <w:rsid w:val="00E22918"/>
    <w:rsid w:val="00E2318D"/>
    <w:rsid w:val="00E2364A"/>
    <w:rsid w:val="00E23909"/>
    <w:rsid w:val="00E239CD"/>
    <w:rsid w:val="00E23F19"/>
    <w:rsid w:val="00E24451"/>
    <w:rsid w:val="00E245A8"/>
    <w:rsid w:val="00E245C6"/>
    <w:rsid w:val="00E248B4"/>
    <w:rsid w:val="00E2490D"/>
    <w:rsid w:val="00E24C9A"/>
    <w:rsid w:val="00E25965"/>
    <w:rsid w:val="00E25C2E"/>
    <w:rsid w:val="00E25C77"/>
    <w:rsid w:val="00E25D1B"/>
    <w:rsid w:val="00E2616F"/>
    <w:rsid w:val="00E263D9"/>
    <w:rsid w:val="00E26573"/>
    <w:rsid w:val="00E266BB"/>
    <w:rsid w:val="00E2692D"/>
    <w:rsid w:val="00E277AF"/>
    <w:rsid w:val="00E279E3"/>
    <w:rsid w:val="00E31010"/>
    <w:rsid w:val="00E318E6"/>
    <w:rsid w:val="00E32071"/>
    <w:rsid w:val="00E3242C"/>
    <w:rsid w:val="00E3267C"/>
    <w:rsid w:val="00E32FAD"/>
    <w:rsid w:val="00E33427"/>
    <w:rsid w:val="00E33FC4"/>
    <w:rsid w:val="00E34030"/>
    <w:rsid w:val="00E34CDE"/>
    <w:rsid w:val="00E34E63"/>
    <w:rsid w:val="00E34EAE"/>
    <w:rsid w:val="00E3549C"/>
    <w:rsid w:val="00E35AA4"/>
    <w:rsid w:val="00E361E8"/>
    <w:rsid w:val="00E36312"/>
    <w:rsid w:val="00E36C6D"/>
    <w:rsid w:val="00E371BC"/>
    <w:rsid w:val="00E40177"/>
    <w:rsid w:val="00E40370"/>
    <w:rsid w:val="00E406A9"/>
    <w:rsid w:val="00E40F7D"/>
    <w:rsid w:val="00E41E2C"/>
    <w:rsid w:val="00E41F85"/>
    <w:rsid w:val="00E4287D"/>
    <w:rsid w:val="00E4322E"/>
    <w:rsid w:val="00E45410"/>
    <w:rsid w:val="00E454CE"/>
    <w:rsid w:val="00E4573F"/>
    <w:rsid w:val="00E45C3E"/>
    <w:rsid w:val="00E45FAC"/>
    <w:rsid w:val="00E46885"/>
    <w:rsid w:val="00E46F88"/>
    <w:rsid w:val="00E47333"/>
    <w:rsid w:val="00E474D8"/>
    <w:rsid w:val="00E47CC5"/>
    <w:rsid w:val="00E50152"/>
    <w:rsid w:val="00E50DAC"/>
    <w:rsid w:val="00E51211"/>
    <w:rsid w:val="00E512BF"/>
    <w:rsid w:val="00E520BC"/>
    <w:rsid w:val="00E53265"/>
    <w:rsid w:val="00E532F6"/>
    <w:rsid w:val="00E5336E"/>
    <w:rsid w:val="00E54816"/>
    <w:rsid w:val="00E54B39"/>
    <w:rsid w:val="00E55974"/>
    <w:rsid w:val="00E56380"/>
    <w:rsid w:val="00E563EF"/>
    <w:rsid w:val="00E57380"/>
    <w:rsid w:val="00E574DE"/>
    <w:rsid w:val="00E577B8"/>
    <w:rsid w:val="00E57DA2"/>
    <w:rsid w:val="00E60674"/>
    <w:rsid w:val="00E60EE5"/>
    <w:rsid w:val="00E61169"/>
    <w:rsid w:val="00E61A93"/>
    <w:rsid w:val="00E61BED"/>
    <w:rsid w:val="00E62059"/>
    <w:rsid w:val="00E62488"/>
    <w:rsid w:val="00E62F9C"/>
    <w:rsid w:val="00E63A01"/>
    <w:rsid w:val="00E64BF7"/>
    <w:rsid w:val="00E6503C"/>
    <w:rsid w:val="00E65218"/>
    <w:rsid w:val="00E66216"/>
    <w:rsid w:val="00E67147"/>
    <w:rsid w:val="00E67EA6"/>
    <w:rsid w:val="00E67F1F"/>
    <w:rsid w:val="00E67FC0"/>
    <w:rsid w:val="00E70F07"/>
    <w:rsid w:val="00E71B90"/>
    <w:rsid w:val="00E7291D"/>
    <w:rsid w:val="00E72A17"/>
    <w:rsid w:val="00E72D93"/>
    <w:rsid w:val="00E73086"/>
    <w:rsid w:val="00E740B1"/>
    <w:rsid w:val="00E743F8"/>
    <w:rsid w:val="00E74945"/>
    <w:rsid w:val="00E74B68"/>
    <w:rsid w:val="00E755C2"/>
    <w:rsid w:val="00E75AD8"/>
    <w:rsid w:val="00E75BC8"/>
    <w:rsid w:val="00E7641D"/>
    <w:rsid w:val="00E76450"/>
    <w:rsid w:val="00E764F5"/>
    <w:rsid w:val="00E767B5"/>
    <w:rsid w:val="00E77685"/>
    <w:rsid w:val="00E77B8C"/>
    <w:rsid w:val="00E77CE3"/>
    <w:rsid w:val="00E8020A"/>
    <w:rsid w:val="00E805BB"/>
    <w:rsid w:val="00E80B31"/>
    <w:rsid w:val="00E812D7"/>
    <w:rsid w:val="00E813C3"/>
    <w:rsid w:val="00E813D8"/>
    <w:rsid w:val="00E8188B"/>
    <w:rsid w:val="00E82455"/>
    <w:rsid w:val="00E83043"/>
    <w:rsid w:val="00E83FCD"/>
    <w:rsid w:val="00E848F3"/>
    <w:rsid w:val="00E84AA4"/>
    <w:rsid w:val="00E85140"/>
    <w:rsid w:val="00E8540A"/>
    <w:rsid w:val="00E854FB"/>
    <w:rsid w:val="00E86229"/>
    <w:rsid w:val="00E86C35"/>
    <w:rsid w:val="00E86E29"/>
    <w:rsid w:val="00E86E4C"/>
    <w:rsid w:val="00E86FE9"/>
    <w:rsid w:val="00E87DA2"/>
    <w:rsid w:val="00E90132"/>
    <w:rsid w:val="00E90352"/>
    <w:rsid w:val="00E90C83"/>
    <w:rsid w:val="00E92085"/>
    <w:rsid w:val="00E920AF"/>
    <w:rsid w:val="00E9210C"/>
    <w:rsid w:val="00E925F4"/>
    <w:rsid w:val="00E9260C"/>
    <w:rsid w:val="00E92862"/>
    <w:rsid w:val="00E92A34"/>
    <w:rsid w:val="00E9387D"/>
    <w:rsid w:val="00E943A9"/>
    <w:rsid w:val="00E94A6A"/>
    <w:rsid w:val="00E95156"/>
    <w:rsid w:val="00E95586"/>
    <w:rsid w:val="00E95CA6"/>
    <w:rsid w:val="00E96239"/>
    <w:rsid w:val="00E96260"/>
    <w:rsid w:val="00E972CE"/>
    <w:rsid w:val="00E97393"/>
    <w:rsid w:val="00E97EFD"/>
    <w:rsid w:val="00EA002E"/>
    <w:rsid w:val="00EA0050"/>
    <w:rsid w:val="00EA0D09"/>
    <w:rsid w:val="00EA1502"/>
    <w:rsid w:val="00EA16D2"/>
    <w:rsid w:val="00EA1EFC"/>
    <w:rsid w:val="00EA2A03"/>
    <w:rsid w:val="00EA3033"/>
    <w:rsid w:val="00EA310A"/>
    <w:rsid w:val="00EA3212"/>
    <w:rsid w:val="00EA3523"/>
    <w:rsid w:val="00EA4114"/>
    <w:rsid w:val="00EA4172"/>
    <w:rsid w:val="00EA4AB8"/>
    <w:rsid w:val="00EA4B6E"/>
    <w:rsid w:val="00EA4DF0"/>
    <w:rsid w:val="00EA50B4"/>
    <w:rsid w:val="00EA5615"/>
    <w:rsid w:val="00EA5CF0"/>
    <w:rsid w:val="00EA5D29"/>
    <w:rsid w:val="00EA6C25"/>
    <w:rsid w:val="00EA6D1F"/>
    <w:rsid w:val="00EA6F59"/>
    <w:rsid w:val="00EA7740"/>
    <w:rsid w:val="00EA7B72"/>
    <w:rsid w:val="00EB0532"/>
    <w:rsid w:val="00EB0DEC"/>
    <w:rsid w:val="00EB1010"/>
    <w:rsid w:val="00EB1623"/>
    <w:rsid w:val="00EB189A"/>
    <w:rsid w:val="00EB1C09"/>
    <w:rsid w:val="00EB2004"/>
    <w:rsid w:val="00EB2B75"/>
    <w:rsid w:val="00EB36D2"/>
    <w:rsid w:val="00EB4689"/>
    <w:rsid w:val="00EB4A2D"/>
    <w:rsid w:val="00EB4BD3"/>
    <w:rsid w:val="00EB5177"/>
    <w:rsid w:val="00EB57AC"/>
    <w:rsid w:val="00EB6035"/>
    <w:rsid w:val="00EB63AC"/>
    <w:rsid w:val="00EB6973"/>
    <w:rsid w:val="00EB6E3B"/>
    <w:rsid w:val="00EC037D"/>
    <w:rsid w:val="00EC17BE"/>
    <w:rsid w:val="00EC1E0C"/>
    <w:rsid w:val="00EC2D33"/>
    <w:rsid w:val="00EC2D83"/>
    <w:rsid w:val="00EC2EC8"/>
    <w:rsid w:val="00EC31F5"/>
    <w:rsid w:val="00EC33DB"/>
    <w:rsid w:val="00EC3AA7"/>
    <w:rsid w:val="00EC3D72"/>
    <w:rsid w:val="00EC416B"/>
    <w:rsid w:val="00EC42DD"/>
    <w:rsid w:val="00EC4D2F"/>
    <w:rsid w:val="00EC5675"/>
    <w:rsid w:val="00EC58CA"/>
    <w:rsid w:val="00EC5C2D"/>
    <w:rsid w:val="00EC5CEA"/>
    <w:rsid w:val="00EC5ED7"/>
    <w:rsid w:val="00EC69C6"/>
    <w:rsid w:val="00ED1B85"/>
    <w:rsid w:val="00ED1E0F"/>
    <w:rsid w:val="00ED2012"/>
    <w:rsid w:val="00ED2233"/>
    <w:rsid w:val="00ED29FC"/>
    <w:rsid w:val="00ED2C5E"/>
    <w:rsid w:val="00ED371E"/>
    <w:rsid w:val="00ED3D33"/>
    <w:rsid w:val="00ED4822"/>
    <w:rsid w:val="00ED49F7"/>
    <w:rsid w:val="00ED4C1B"/>
    <w:rsid w:val="00ED4CCA"/>
    <w:rsid w:val="00ED5B91"/>
    <w:rsid w:val="00ED5EC2"/>
    <w:rsid w:val="00ED644E"/>
    <w:rsid w:val="00ED6A06"/>
    <w:rsid w:val="00ED740B"/>
    <w:rsid w:val="00ED74BE"/>
    <w:rsid w:val="00EE014C"/>
    <w:rsid w:val="00EE0201"/>
    <w:rsid w:val="00EE10B4"/>
    <w:rsid w:val="00EE1746"/>
    <w:rsid w:val="00EE17D0"/>
    <w:rsid w:val="00EE1DFA"/>
    <w:rsid w:val="00EE2140"/>
    <w:rsid w:val="00EE29F6"/>
    <w:rsid w:val="00EE2CC7"/>
    <w:rsid w:val="00EE2D7E"/>
    <w:rsid w:val="00EE2F3E"/>
    <w:rsid w:val="00EE3353"/>
    <w:rsid w:val="00EE5F4B"/>
    <w:rsid w:val="00EE60D0"/>
    <w:rsid w:val="00EE623D"/>
    <w:rsid w:val="00EE6365"/>
    <w:rsid w:val="00EE6634"/>
    <w:rsid w:val="00EE7AB1"/>
    <w:rsid w:val="00EE7EB8"/>
    <w:rsid w:val="00EF053E"/>
    <w:rsid w:val="00EF05AD"/>
    <w:rsid w:val="00EF06D7"/>
    <w:rsid w:val="00EF0A01"/>
    <w:rsid w:val="00EF0CE6"/>
    <w:rsid w:val="00EF18EB"/>
    <w:rsid w:val="00EF26D5"/>
    <w:rsid w:val="00EF2C6B"/>
    <w:rsid w:val="00EF31CC"/>
    <w:rsid w:val="00EF3439"/>
    <w:rsid w:val="00EF3EC2"/>
    <w:rsid w:val="00EF4AC1"/>
    <w:rsid w:val="00EF5563"/>
    <w:rsid w:val="00EF6354"/>
    <w:rsid w:val="00EF6A20"/>
    <w:rsid w:val="00EF6F10"/>
    <w:rsid w:val="00EF757A"/>
    <w:rsid w:val="00EF7A2C"/>
    <w:rsid w:val="00F009DA"/>
    <w:rsid w:val="00F01691"/>
    <w:rsid w:val="00F019CA"/>
    <w:rsid w:val="00F02162"/>
    <w:rsid w:val="00F022D4"/>
    <w:rsid w:val="00F02403"/>
    <w:rsid w:val="00F02690"/>
    <w:rsid w:val="00F027B8"/>
    <w:rsid w:val="00F0293C"/>
    <w:rsid w:val="00F03868"/>
    <w:rsid w:val="00F045B0"/>
    <w:rsid w:val="00F04AA9"/>
    <w:rsid w:val="00F054F4"/>
    <w:rsid w:val="00F059F1"/>
    <w:rsid w:val="00F05B5D"/>
    <w:rsid w:val="00F065B5"/>
    <w:rsid w:val="00F071CA"/>
    <w:rsid w:val="00F0756A"/>
    <w:rsid w:val="00F10D02"/>
    <w:rsid w:val="00F10EF0"/>
    <w:rsid w:val="00F112F4"/>
    <w:rsid w:val="00F117EF"/>
    <w:rsid w:val="00F12D27"/>
    <w:rsid w:val="00F13184"/>
    <w:rsid w:val="00F140BF"/>
    <w:rsid w:val="00F14745"/>
    <w:rsid w:val="00F14DFA"/>
    <w:rsid w:val="00F15791"/>
    <w:rsid w:val="00F16847"/>
    <w:rsid w:val="00F16925"/>
    <w:rsid w:val="00F17A08"/>
    <w:rsid w:val="00F20B96"/>
    <w:rsid w:val="00F20F53"/>
    <w:rsid w:val="00F20F62"/>
    <w:rsid w:val="00F2106D"/>
    <w:rsid w:val="00F2185B"/>
    <w:rsid w:val="00F219E7"/>
    <w:rsid w:val="00F21C03"/>
    <w:rsid w:val="00F220D0"/>
    <w:rsid w:val="00F220DF"/>
    <w:rsid w:val="00F223D1"/>
    <w:rsid w:val="00F224A9"/>
    <w:rsid w:val="00F22F0B"/>
    <w:rsid w:val="00F2371E"/>
    <w:rsid w:val="00F23804"/>
    <w:rsid w:val="00F23F29"/>
    <w:rsid w:val="00F243DE"/>
    <w:rsid w:val="00F24754"/>
    <w:rsid w:val="00F24EEB"/>
    <w:rsid w:val="00F25524"/>
    <w:rsid w:val="00F25EE3"/>
    <w:rsid w:val="00F267F9"/>
    <w:rsid w:val="00F26BD6"/>
    <w:rsid w:val="00F277F7"/>
    <w:rsid w:val="00F27D33"/>
    <w:rsid w:val="00F27D85"/>
    <w:rsid w:val="00F3156B"/>
    <w:rsid w:val="00F31639"/>
    <w:rsid w:val="00F31790"/>
    <w:rsid w:val="00F31FFC"/>
    <w:rsid w:val="00F3212C"/>
    <w:rsid w:val="00F322B3"/>
    <w:rsid w:val="00F32D3A"/>
    <w:rsid w:val="00F33199"/>
    <w:rsid w:val="00F34938"/>
    <w:rsid w:val="00F34C35"/>
    <w:rsid w:val="00F3515F"/>
    <w:rsid w:val="00F35259"/>
    <w:rsid w:val="00F362F1"/>
    <w:rsid w:val="00F36AC0"/>
    <w:rsid w:val="00F376D4"/>
    <w:rsid w:val="00F378D7"/>
    <w:rsid w:val="00F37D4C"/>
    <w:rsid w:val="00F40181"/>
    <w:rsid w:val="00F40B02"/>
    <w:rsid w:val="00F40F4D"/>
    <w:rsid w:val="00F42072"/>
    <w:rsid w:val="00F42B8F"/>
    <w:rsid w:val="00F4304F"/>
    <w:rsid w:val="00F4336B"/>
    <w:rsid w:val="00F43380"/>
    <w:rsid w:val="00F43ACD"/>
    <w:rsid w:val="00F43B2F"/>
    <w:rsid w:val="00F43EAC"/>
    <w:rsid w:val="00F441E1"/>
    <w:rsid w:val="00F449F7"/>
    <w:rsid w:val="00F452EF"/>
    <w:rsid w:val="00F45530"/>
    <w:rsid w:val="00F45EB1"/>
    <w:rsid w:val="00F46CC8"/>
    <w:rsid w:val="00F46FB2"/>
    <w:rsid w:val="00F473F9"/>
    <w:rsid w:val="00F47591"/>
    <w:rsid w:val="00F47F90"/>
    <w:rsid w:val="00F50AC2"/>
    <w:rsid w:val="00F5217E"/>
    <w:rsid w:val="00F525F1"/>
    <w:rsid w:val="00F526E6"/>
    <w:rsid w:val="00F52E95"/>
    <w:rsid w:val="00F53489"/>
    <w:rsid w:val="00F535ED"/>
    <w:rsid w:val="00F53DE2"/>
    <w:rsid w:val="00F54399"/>
    <w:rsid w:val="00F54C7C"/>
    <w:rsid w:val="00F552FC"/>
    <w:rsid w:val="00F5619C"/>
    <w:rsid w:val="00F564E9"/>
    <w:rsid w:val="00F579DA"/>
    <w:rsid w:val="00F57B45"/>
    <w:rsid w:val="00F57EDB"/>
    <w:rsid w:val="00F60C28"/>
    <w:rsid w:val="00F623BA"/>
    <w:rsid w:val="00F626ED"/>
    <w:rsid w:val="00F62EB3"/>
    <w:rsid w:val="00F63310"/>
    <w:rsid w:val="00F63EE8"/>
    <w:rsid w:val="00F6427E"/>
    <w:rsid w:val="00F65393"/>
    <w:rsid w:val="00F65ED5"/>
    <w:rsid w:val="00F664B8"/>
    <w:rsid w:val="00F7074E"/>
    <w:rsid w:val="00F717BE"/>
    <w:rsid w:val="00F71A43"/>
    <w:rsid w:val="00F72B54"/>
    <w:rsid w:val="00F73251"/>
    <w:rsid w:val="00F733A3"/>
    <w:rsid w:val="00F73428"/>
    <w:rsid w:val="00F734FF"/>
    <w:rsid w:val="00F73B10"/>
    <w:rsid w:val="00F74C21"/>
    <w:rsid w:val="00F74C91"/>
    <w:rsid w:val="00F757AA"/>
    <w:rsid w:val="00F75B30"/>
    <w:rsid w:val="00F75B33"/>
    <w:rsid w:val="00F761E6"/>
    <w:rsid w:val="00F76360"/>
    <w:rsid w:val="00F803C9"/>
    <w:rsid w:val="00F80B48"/>
    <w:rsid w:val="00F8127E"/>
    <w:rsid w:val="00F8195F"/>
    <w:rsid w:val="00F827EA"/>
    <w:rsid w:val="00F82B61"/>
    <w:rsid w:val="00F83287"/>
    <w:rsid w:val="00F832E2"/>
    <w:rsid w:val="00F83ED8"/>
    <w:rsid w:val="00F84061"/>
    <w:rsid w:val="00F84A5C"/>
    <w:rsid w:val="00F8694B"/>
    <w:rsid w:val="00F86D8B"/>
    <w:rsid w:val="00F87806"/>
    <w:rsid w:val="00F878F2"/>
    <w:rsid w:val="00F87CBF"/>
    <w:rsid w:val="00F904F4"/>
    <w:rsid w:val="00F90BBB"/>
    <w:rsid w:val="00F910E2"/>
    <w:rsid w:val="00F91630"/>
    <w:rsid w:val="00F9255D"/>
    <w:rsid w:val="00F9294E"/>
    <w:rsid w:val="00F935C9"/>
    <w:rsid w:val="00F9366E"/>
    <w:rsid w:val="00F936EE"/>
    <w:rsid w:val="00F93AA7"/>
    <w:rsid w:val="00F93CC5"/>
    <w:rsid w:val="00F93DD5"/>
    <w:rsid w:val="00F94B7B"/>
    <w:rsid w:val="00F94E94"/>
    <w:rsid w:val="00F95100"/>
    <w:rsid w:val="00F95195"/>
    <w:rsid w:val="00F95201"/>
    <w:rsid w:val="00F95279"/>
    <w:rsid w:val="00F95FCF"/>
    <w:rsid w:val="00F96092"/>
    <w:rsid w:val="00F96BC6"/>
    <w:rsid w:val="00F96D3A"/>
    <w:rsid w:val="00F9727D"/>
    <w:rsid w:val="00F972DE"/>
    <w:rsid w:val="00F975B1"/>
    <w:rsid w:val="00F97867"/>
    <w:rsid w:val="00F97C66"/>
    <w:rsid w:val="00FA065D"/>
    <w:rsid w:val="00FA2675"/>
    <w:rsid w:val="00FA296F"/>
    <w:rsid w:val="00FA2979"/>
    <w:rsid w:val="00FA30B7"/>
    <w:rsid w:val="00FA3793"/>
    <w:rsid w:val="00FA396F"/>
    <w:rsid w:val="00FA3B75"/>
    <w:rsid w:val="00FA41DB"/>
    <w:rsid w:val="00FA56B5"/>
    <w:rsid w:val="00FA5B7C"/>
    <w:rsid w:val="00FA5E58"/>
    <w:rsid w:val="00FA7CAF"/>
    <w:rsid w:val="00FA7CB6"/>
    <w:rsid w:val="00FA7CFA"/>
    <w:rsid w:val="00FB0331"/>
    <w:rsid w:val="00FB072A"/>
    <w:rsid w:val="00FB13C0"/>
    <w:rsid w:val="00FB21E1"/>
    <w:rsid w:val="00FB2EB4"/>
    <w:rsid w:val="00FB3E7E"/>
    <w:rsid w:val="00FB44A3"/>
    <w:rsid w:val="00FB4596"/>
    <w:rsid w:val="00FB4DF4"/>
    <w:rsid w:val="00FB4E36"/>
    <w:rsid w:val="00FB51E2"/>
    <w:rsid w:val="00FB53CE"/>
    <w:rsid w:val="00FB53EE"/>
    <w:rsid w:val="00FB577B"/>
    <w:rsid w:val="00FB5FC6"/>
    <w:rsid w:val="00FB6E77"/>
    <w:rsid w:val="00FB74F7"/>
    <w:rsid w:val="00FB7B11"/>
    <w:rsid w:val="00FB7E18"/>
    <w:rsid w:val="00FC0305"/>
    <w:rsid w:val="00FC07A4"/>
    <w:rsid w:val="00FC1739"/>
    <w:rsid w:val="00FC1FD0"/>
    <w:rsid w:val="00FC1FE0"/>
    <w:rsid w:val="00FC24E2"/>
    <w:rsid w:val="00FC2676"/>
    <w:rsid w:val="00FC2DD5"/>
    <w:rsid w:val="00FC36DE"/>
    <w:rsid w:val="00FC3C2A"/>
    <w:rsid w:val="00FC3CDE"/>
    <w:rsid w:val="00FC484D"/>
    <w:rsid w:val="00FC4FED"/>
    <w:rsid w:val="00FC553C"/>
    <w:rsid w:val="00FC6118"/>
    <w:rsid w:val="00FC620C"/>
    <w:rsid w:val="00FC6462"/>
    <w:rsid w:val="00FC6B6F"/>
    <w:rsid w:val="00FC6D81"/>
    <w:rsid w:val="00FC763F"/>
    <w:rsid w:val="00FC7673"/>
    <w:rsid w:val="00FC7976"/>
    <w:rsid w:val="00FD008D"/>
    <w:rsid w:val="00FD05F8"/>
    <w:rsid w:val="00FD0FA1"/>
    <w:rsid w:val="00FD1228"/>
    <w:rsid w:val="00FD1997"/>
    <w:rsid w:val="00FD28AC"/>
    <w:rsid w:val="00FD2DF2"/>
    <w:rsid w:val="00FD2F28"/>
    <w:rsid w:val="00FD30C4"/>
    <w:rsid w:val="00FD3408"/>
    <w:rsid w:val="00FD3A83"/>
    <w:rsid w:val="00FD49D9"/>
    <w:rsid w:val="00FD4D6F"/>
    <w:rsid w:val="00FD4D91"/>
    <w:rsid w:val="00FD51E2"/>
    <w:rsid w:val="00FD56E2"/>
    <w:rsid w:val="00FD5C0C"/>
    <w:rsid w:val="00FD6882"/>
    <w:rsid w:val="00FD6B11"/>
    <w:rsid w:val="00FD720B"/>
    <w:rsid w:val="00FD751B"/>
    <w:rsid w:val="00FD774A"/>
    <w:rsid w:val="00FD7DD1"/>
    <w:rsid w:val="00FD7F25"/>
    <w:rsid w:val="00FE0206"/>
    <w:rsid w:val="00FE083D"/>
    <w:rsid w:val="00FE0951"/>
    <w:rsid w:val="00FE11FB"/>
    <w:rsid w:val="00FE13E9"/>
    <w:rsid w:val="00FE1899"/>
    <w:rsid w:val="00FE1906"/>
    <w:rsid w:val="00FE1AF0"/>
    <w:rsid w:val="00FE1B20"/>
    <w:rsid w:val="00FE211F"/>
    <w:rsid w:val="00FE2258"/>
    <w:rsid w:val="00FE25DF"/>
    <w:rsid w:val="00FE3131"/>
    <w:rsid w:val="00FE3590"/>
    <w:rsid w:val="00FE35E6"/>
    <w:rsid w:val="00FE3876"/>
    <w:rsid w:val="00FE391B"/>
    <w:rsid w:val="00FE40E8"/>
    <w:rsid w:val="00FE43B8"/>
    <w:rsid w:val="00FE4C4A"/>
    <w:rsid w:val="00FE5111"/>
    <w:rsid w:val="00FE5584"/>
    <w:rsid w:val="00FE58EE"/>
    <w:rsid w:val="00FE5A3F"/>
    <w:rsid w:val="00FE7179"/>
    <w:rsid w:val="00FE729E"/>
    <w:rsid w:val="00FE7830"/>
    <w:rsid w:val="00FE784D"/>
    <w:rsid w:val="00FE7AE3"/>
    <w:rsid w:val="00FF02C4"/>
    <w:rsid w:val="00FF0F30"/>
    <w:rsid w:val="00FF14F1"/>
    <w:rsid w:val="00FF1C7B"/>
    <w:rsid w:val="00FF33FD"/>
    <w:rsid w:val="00FF39A9"/>
    <w:rsid w:val="00FF41DD"/>
    <w:rsid w:val="00FF4A58"/>
    <w:rsid w:val="00FF4B27"/>
    <w:rsid w:val="00FF4F49"/>
    <w:rsid w:val="00FF58C3"/>
    <w:rsid w:val="00FF6B29"/>
    <w:rsid w:val="00FF783C"/>
    <w:rsid w:val="00FF7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C42"/>
    <w:rPr>
      <w:rFonts w:ascii="Arial" w:hAnsi="Arial"/>
    </w:rPr>
  </w:style>
  <w:style w:type="paragraph" w:styleId="Heading1">
    <w:name w:val="heading 1"/>
    <w:basedOn w:val="Normal"/>
    <w:next w:val="Normal"/>
    <w:autoRedefine/>
    <w:qFormat/>
    <w:rsid w:val="00D72E7A"/>
    <w:pPr>
      <w:keepNext/>
      <w:widowControl w:val="0"/>
      <w:numPr>
        <w:numId w:val="2"/>
      </w:numPr>
      <w:snapToGrid w:val="0"/>
      <w:spacing w:before="240" w:after="60"/>
      <w:outlineLvl w:val="0"/>
    </w:pPr>
    <w:rPr>
      <w:b/>
      <w:bCs/>
      <w:color w:val="800000"/>
      <w:kern w:val="28"/>
      <w:sz w:val="28"/>
    </w:rPr>
  </w:style>
  <w:style w:type="paragraph" w:styleId="Heading2">
    <w:name w:val="heading 2"/>
    <w:basedOn w:val="Heading1"/>
    <w:next w:val="Normal"/>
    <w:link w:val="Heading2Char"/>
    <w:autoRedefine/>
    <w:qFormat/>
    <w:rsid w:val="00D72E7A"/>
    <w:pPr>
      <w:numPr>
        <w:ilvl w:val="1"/>
      </w:numPr>
      <w:outlineLvl w:val="1"/>
    </w:pPr>
    <w:rPr>
      <w:rFonts w:cs="Arial"/>
      <w:color w:val="000080"/>
      <w:sz w:val="24"/>
    </w:rPr>
  </w:style>
  <w:style w:type="paragraph" w:styleId="Heading3">
    <w:name w:val="heading 3"/>
    <w:basedOn w:val="Heading2"/>
    <w:next w:val="Normal"/>
    <w:qFormat/>
    <w:rsid w:val="001C16D0"/>
    <w:pPr>
      <w:numPr>
        <w:ilvl w:val="2"/>
      </w:numPr>
      <w:outlineLvl w:val="2"/>
    </w:pPr>
    <w:rPr>
      <w:szCs w:val="22"/>
    </w:rPr>
  </w:style>
  <w:style w:type="paragraph" w:styleId="Heading4">
    <w:name w:val="heading 4"/>
    <w:basedOn w:val="Normal"/>
    <w:next w:val="Normal"/>
    <w:qFormat/>
    <w:rsid w:val="001C16D0"/>
    <w:pPr>
      <w:keepNext/>
      <w:numPr>
        <w:ilvl w:val="3"/>
        <w:numId w:val="2"/>
      </w:numPr>
      <w:spacing w:before="240" w:after="60"/>
      <w:outlineLvl w:val="3"/>
    </w:pPr>
    <w:rPr>
      <w:b/>
      <w:sz w:val="22"/>
    </w:rPr>
  </w:style>
  <w:style w:type="paragraph" w:styleId="Heading5">
    <w:name w:val="heading 5"/>
    <w:basedOn w:val="Normal"/>
    <w:next w:val="Normal"/>
    <w:qFormat/>
    <w:rsid w:val="001C16D0"/>
    <w:pPr>
      <w:numPr>
        <w:ilvl w:val="4"/>
        <w:numId w:val="2"/>
      </w:numPr>
      <w:spacing w:before="240" w:after="60"/>
      <w:outlineLvl w:val="4"/>
    </w:pPr>
    <w:rPr>
      <w:color w:val="000000"/>
      <w:sz w:val="22"/>
      <w:szCs w:val="22"/>
    </w:rPr>
  </w:style>
  <w:style w:type="paragraph" w:styleId="Heading6">
    <w:name w:val="heading 6"/>
    <w:basedOn w:val="Normal"/>
    <w:next w:val="Normal"/>
    <w:qFormat/>
    <w:rsid w:val="001C16D0"/>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1C16D0"/>
    <w:pPr>
      <w:numPr>
        <w:ilvl w:val="6"/>
        <w:numId w:val="2"/>
      </w:numPr>
      <w:spacing w:before="240" w:after="60"/>
      <w:outlineLvl w:val="6"/>
    </w:pPr>
  </w:style>
  <w:style w:type="paragraph" w:styleId="Heading8">
    <w:name w:val="heading 8"/>
    <w:basedOn w:val="Normal"/>
    <w:next w:val="Normal"/>
    <w:qFormat/>
    <w:rsid w:val="001C16D0"/>
    <w:pPr>
      <w:numPr>
        <w:ilvl w:val="7"/>
        <w:numId w:val="2"/>
      </w:numPr>
      <w:spacing w:before="240" w:after="60"/>
      <w:outlineLvl w:val="7"/>
    </w:pPr>
    <w:rPr>
      <w:i/>
    </w:rPr>
  </w:style>
  <w:style w:type="paragraph" w:styleId="Heading9">
    <w:name w:val="heading 9"/>
    <w:basedOn w:val="Normal"/>
    <w:next w:val="Normal"/>
    <w:qFormat/>
    <w:rsid w:val="001C16D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2E7A"/>
    <w:rPr>
      <w:rFonts w:ascii="Arial" w:hAnsi="Arial" w:cs="Arial"/>
      <w:b/>
      <w:bCs/>
      <w:color w:val="000080"/>
      <w:kern w:val="28"/>
      <w:sz w:val="24"/>
    </w:rPr>
  </w:style>
  <w:style w:type="character" w:styleId="Strong">
    <w:name w:val="Strong"/>
    <w:basedOn w:val="DefaultParagraphFont"/>
    <w:qFormat/>
    <w:rsid w:val="001C16D0"/>
    <w:rPr>
      <w:b/>
      <w:bCs w:val="0"/>
    </w:rPr>
  </w:style>
  <w:style w:type="paragraph" w:styleId="TOC1">
    <w:name w:val="toc 1"/>
    <w:basedOn w:val="Normal"/>
    <w:next w:val="Normal"/>
    <w:autoRedefine/>
    <w:uiPriority w:val="39"/>
    <w:rsid w:val="00D6644F"/>
    <w:pPr>
      <w:spacing w:before="120"/>
    </w:pPr>
    <w:rPr>
      <w:rFonts w:ascii="Times New Roman" w:hAnsi="Times New Roman"/>
      <w:b/>
      <w:bCs/>
      <w:i/>
      <w:iCs/>
      <w:sz w:val="24"/>
      <w:szCs w:val="24"/>
    </w:rPr>
  </w:style>
  <w:style w:type="paragraph" w:styleId="TOC2">
    <w:name w:val="toc 2"/>
    <w:basedOn w:val="TOC1"/>
    <w:next w:val="Normal"/>
    <w:autoRedefine/>
    <w:uiPriority w:val="39"/>
    <w:rsid w:val="001C16D0"/>
    <w:pPr>
      <w:ind w:left="200"/>
    </w:pPr>
    <w:rPr>
      <w:i w:val="0"/>
      <w:iCs w:val="0"/>
      <w:sz w:val="22"/>
      <w:szCs w:val="22"/>
    </w:rPr>
  </w:style>
  <w:style w:type="paragraph" w:styleId="TOC3">
    <w:name w:val="toc 3"/>
    <w:basedOn w:val="TOC2"/>
    <w:next w:val="Normal"/>
    <w:autoRedefine/>
    <w:semiHidden/>
    <w:rsid w:val="001C16D0"/>
    <w:pPr>
      <w:spacing w:before="0"/>
      <w:ind w:left="400"/>
    </w:pPr>
    <w:rPr>
      <w:b w:val="0"/>
      <w:bCs w:val="0"/>
      <w:sz w:val="20"/>
      <w:szCs w:val="20"/>
    </w:rPr>
  </w:style>
  <w:style w:type="paragraph" w:styleId="TOC4">
    <w:name w:val="toc 4"/>
    <w:basedOn w:val="Normal"/>
    <w:next w:val="Normal"/>
    <w:autoRedefine/>
    <w:semiHidden/>
    <w:rsid w:val="001C16D0"/>
    <w:pPr>
      <w:ind w:left="600"/>
    </w:pPr>
    <w:rPr>
      <w:rFonts w:ascii="Times New Roman" w:hAnsi="Times New Roman"/>
    </w:rPr>
  </w:style>
  <w:style w:type="paragraph" w:styleId="TOC5">
    <w:name w:val="toc 5"/>
    <w:basedOn w:val="Normal"/>
    <w:next w:val="Normal"/>
    <w:autoRedefine/>
    <w:semiHidden/>
    <w:rsid w:val="001C16D0"/>
    <w:pPr>
      <w:ind w:left="800"/>
    </w:pPr>
    <w:rPr>
      <w:rFonts w:ascii="Times New Roman" w:hAnsi="Times New Roman"/>
    </w:rPr>
  </w:style>
  <w:style w:type="paragraph" w:styleId="TOC6">
    <w:name w:val="toc 6"/>
    <w:basedOn w:val="Normal"/>
    <w:next w:val="Normal"/>
    <w:autoRedefine/>
    <w:semiHidden/>
    <w:rsid w:val="001C16D0"/>
    <w:pPr>
      <w:ind w:left="1000"/>
    </w:pPr>
    <w:rPr>
      <w:rFonts w:ascii="Times New Roman" w:hAnsi="Times New Roman"/>
    </w:rPr>
  </w:style>
  <w:style w:type="paragraph" w:styleId="TOC7">
    <w:name w:val="toc 7"/>
    <w:basedOn w:val="Normal"/>
    <w:next w:val="Normal"/>
    <w:autoRedefine/>
    <w:semiHidden/>
    <w:rsid w:val="001C16D0"/>
    <w:pPr>
      <w:ind w:left="1200"/>
    </w:pPr>
    <w:rPr>
      <w:rFonts w:ascii="Times New Roman" w:hAnsi="Times New Roman"/>
    </w:rPr>
  </w:style>
  <w:style w:type="paragraph" w:styleId="TOC8">
    <w:name w:val="toc 8"/>
    <w:basedOn w:val="Normal"/>
    <w:next w:val="Normal"/>
    <w:autoRedefine/>
    <w:semiHidden/>
    <w:rsid w:val="001C16D0"/>
    <w:pPr>
      <w:ind w:left="1400"/>
    </w:pPr>
    <w:rPr>
      <w:rFonts w:ascii="Times New Roman" w:hAnsi="Times New Roman"/>
    </w:rPr>
  </w:style>
  <w:style w:type="paragraph" w:styleId="TOC9">
    <w:name w:val="toc 9"/>
    <w:basedOn w:val="Normal"/>
    <w:next w:val="Normal"/>
    <w:autoRedefine/>
    <w:semiHidden/>
    <w:rsid w:val="001C16D0"/>
    <w:pPr>
      <w:ind w:left="1600"/>
    </w:pPr>
    <w:rPr>
      <w:rFonts w:ascii="Times New Roman" w:hAnsi="Times New Roman"/>
    </w:rPr>
  </w:style>
  <w:style w:type="paragraph" w:styleId="Header">
    <w:name w:val="header"/>
    <w:basedOn w:val="Normal"/>
    <w:link w:val="HeaderChar"/>
    <w:uiPriority w:val="99"/>
    <w:rsid w:val="001C16D0"/>
    <w:pPr>
      <w:tabs>
        <w:tab w:val="center" w:pos="4320"/>
        <w:tab w:val="right" w:pos="8640"/>
      </w:tabs>
    </w:pPr>
  </w:style>
  <w:style w:type="character" w:customStyle="1" w:styleId="HeaderChar">
    <w:name w:val="Header Char"/>
    <w:basedOn w:val="DefaultParagraphFont"/>
    <w:link w:val="Header"/>
    <w:uiPriority w:val="99"/>
    <w:rsid w:val="0009560E"/>
    <w:rPr>
      <w:rFonts w:ascii="Arial" w:hAnsi="Arial"/>
    </w:rPr>
  </w:style>
  <w:style w:type="paragraph" w:styleId="Footer">
    <w:name w:val="footer"/>
    <w:basedOn w:val="Normal"/>
    <w:link w:val="FooterChar"/>
    <w:uiPriority w:val="99"/>
    <w:rsid w:val="001C16D0"/>
    <w:pPr>
      <w:tabs>
        <w:tab w:val="center" w:pos="4320"/>
        <w:tab w:val="right" w:pos="8640"/>
      </w:tabs>
    </w:pPr>
  </w:style>
  <w:style w:type="character" w:customStyle="1" w:styleId="FooterChar">
    <w:name w:val="Footer Char"/>
    <w:basedOn w:val="DefaultParagraphFont"/>
    <w:link w:val="Footer"/>
    <w:uiPriority w:val="99"/>
    <w:rsid w:val="0009560E"/>
    <w:rPr>
      <w:rFonts w:ascii="Arial" w:hAnsi="Arial"/>
    </w:rPr>
  </w:style>
  <w:style w:type="paragraph" w:styleId="Title">
    <w:name w:val="Title"/>
    <w:basedOn w:val="Normal"/>
    <w:qFormat/>
    <w:rsid w:val="001C16D0"/>
    <w:pPr>
      <w:ind w:left="-990" w:hanging="810"/>
      <w:jc w:val="center"/>
    </w:pPr>
    <w:rPr>
      <w:rFonts w:ascii="Georgia" w:hAnsi="Georgia"/>
      <w:sz w:val="96"/>
    </w:rPr>
  </w:style>
  <w:style w:type="paragraph" w:styleId="DocumentMap">
    <w:name w:val="Document Map"/>
    <w:basedOn w:val="Normal"/>
    <w:semiHidden/>
    <w:rsid w:val="001C16D0"/>
    <w:pPr>
      <w:shd w:val="clear" w:color="auto" w:fill="000080"/>
    </w:pPr>
    <w:rPr>
      <w:rFonts w:ascii="Tahoma" w:hAnsi="Tahoma"/>
    </w:rPr>
  </w:style>
  <w:style w:type="paragraph" w:styleId="PlainText">
    <w:name w:val="Plain Text"/>
    <w:basedOn w:val="Normal"/>
    <w:rsid w:val="001C16D0"/>
    <w:rPr>
      <w:rFonts w:ascii="Courier New" w:hAnsi="Courier New"/>
    </w:rPr>
  </w:style>
  <w:style w:type="paragraph" w:customStyle="1" w:styleId="DefinitionList">
    <w:name w:val="Definition List"/>
    <w:basedOn w:val="Normal"/>
    <w:next w:val="DefinitionTerm"/>
    <w:rsid w:val="001C16D0"/>
    <w:pPr>
      <w:snapToGrid w:val="0"/>
      <w:ind w:left="360"/>
    </w:pPr>
    <w:rPr>
      <w:rFonts w:ascii="Times New Roman" w:hAnsi="Times New Roman"/>
    </w:rPr>
  </w:style>
  <w:style w:type="paragraph" w:customStyle="1" w:styleId="DefinitionTerm">
    <w:name w:val="Definition Term"/>
    <w:basedOn w:val="Normal"/>
    <w:next w:val="DefinitionList"/>
    <w:rsid w:val="001C16D0"/>
    <w:pPr>
      <w:snapToGrid w:val="0"/>
    </w:pPr>
    <w:rPr>
      <w:rFonts w:ascii="Times New Roman" w:hAnsi="Times New Roman"/>
    </w:rPr>
  </w:style>
  <w:style w:type="paragraph" w:customStyle="1" w:styleId="StyleJustified">
    <w:name w:val="Style Justified"/>
    <w:basedOn w:val="Normal"/>
    <w:rsid w:val="001C16D0"/>
    <w:pPr>
      <w:jc w:val="both"/>
    </w:pPr>
  </w:style>
  <w:style w:type="paragraph" w:customStyle="1" w:styleId="StyleHeading5Heading5CharCharCharCharArial12ptNotB">
    <w:name w:val="Style Heading 5Heading 5 Char Char Char Char + Arial 12 pt Not B..."/>
    <w:basedOn w:val="Normal"/>
    <w:rsid w:val="001C16D0"/>
    <w:pPr>
      <w:numPr>
        <w:ilvl w:val="4"/>
        <w:numId w:val="1"/>
      </w:numPr>
    </w:pPr>
  </w:style>
  <w:style w:type="paragraph" w:styleId="NormalWeb">
    <w:name w:val="Normal (Web)"/>
    <w:basedOn w:val="Normal"/>
    <w:uiPriority w:val="99"/>
    <w:rsid w:val="001C16D0"/>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1C16D0"/>
    <w:rPr>
      <w:i/>
      <w:iCs/>
    </w:rPr>
  </w:style>
  <w:style w:type="character" w:styleId="PageNumber">
    <w:name w:val="page number"/>
    <w:basedOn w:val="DefaultParagraphFont"/>
    <w:rsid w:val="001C16D0"/>
  </w:style>
  <w:style w:type="table" w:styleId="TableGrid">
    <w:name w:val="Table Grid"/>
    <w:basedOn w:val="TableNormal"/>
    <w:rsid w:val="00CF1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F1A20"/>
    <w:rPr>
      <w:rFonts w:ascii="Tahoma" w:hAnsi="Tahoma" w:cs="Tahoma"/>
      <w:sz w:val="16"/>
      <w:szCs w:val="16"/>
    </w:rPr>
  </w:style>
  <w:style w:type="character" w:styleId="FollowedHyperlink">
    <w:name w:val="FollowedHyperlink"/>
    <w:basedOn w:val="DefaultParagraphFont"/>
    <w:uiPriority w:val="99"/>
    <w:rsid w:val="004023D7"/>
    <w:rPr>
      <w:color w:val="800080"/>
      <w:u w:val="single"/>
    </w:rPr>
  </w:style>
  <w:style w:type="character" w:customStyle="1" w:styleId="StyleBold">
    <w:name w:val="Style Bold"/>
    <w:basedOn w:val="DefaultParagraphFont"/>
    <w:rsid w:val="005B005F"/>
    <w:rPr>
      <w:rFonts w:ascii="Tahoma" w:hAnsi="Tahoma"/>
      <w:b/>
      <w:bCs/>
    </w:rPr>
  </w:style>
  <w:style w:type="character" w:customStyle="1" w:styleId="StyleItalicBlue">
    <w:name w:val="Style Italic Blue"/>
    <w:basedOn w:val="DefaultParagraphFont"/>
    <w:rsid w:val="005B005F"/>
    <w:rPr>
      <w:rFonts w:ascii="Tahoma" w:hAnsi="Tahoma"/>
      <w:i/>
      <w:iCs/>
      <w:color w:val="0000FF"/>
    </w:rPr>
  </w:style>
  <w:style w:type="character" w:styleId="Hyperlink">
    <w:name w:val="Hyperlink"/>
    <w:basedOn w:val="DefaultParagraphFont"/>
    <w:uiPriority w:val="99"/>
    <w:rsid w:val="00173B6A"/>
    <w:rPr>
      <w:color w:val="0000FF"/>
      <w:u w:val="single"/>
    </w:rPr>
  </w:style>
  <w:style w:type="paragraph" w:styleId="CommentText">
    <w:name w:val="annotation text"/>
    <w:basedOn w:val="Normal"/>
    <w:link w:val="CommentTextChar"/>
    <w:rsid w:val="00DB48A4"/>
    <w:pPr>
      <w:autoSpaceDE w:val="0"/>
      <w:autoSpaceDN w:val="0"/>
    </w:pPr>
    <w:rPr>
      <w:rFonts w:ascii="Verdana" w:hAnsi="Verdana"/>
    </w:rPr>
  </w:style>
  <w:style w:type="character" w:customStyle="1" w:styleId="CommentTextChar">
    <w:name w:val="Comment Text Char"/>
    <w:basedOn w:val="DefaultParagraphFont"/>
    <w:link w:val="CommentText"/>
    <w:rsid w:val="00DB48A4"/>
    <w:rPr>
      <w:rFonts w:ascii="Verdana" w:hAnsi="Verdana"/>
    </w:rPr>
  </w:style>
  <w:style w:type="character" w:styleId="CommentReference">
    <w:name w:val="annotation reference"/>
    <w:basedOn w:val="DefaultParagraphFont"/>
    <w:rsid w:val="00DB48A4"/>
    <w:rPr>
      <w:sz w:val="16"/>
      <w:szCs w:val="16"/>
    </w:rPr>
  </w:style>
  <w:style w:type="paragraph" w:styleId="BodyText">
    <w:name w:val="Body Text"/>
    <w:basedOn w:val="Normal"/>
    <w:link w:val="BodyTextChar"/>
    <w:rsid w:val="00F82B61"/>
    <w:pPr>
      <w:spacing w:after="120" w:line="276" w:lineRule="auto"/>
    </w:pPr>
    <w:rPr>
      <w:rFonts w:ascii="Calibri" w:hAnsi="Calibri"/>
      <w:sz w:val="22"/>
      <w:szCs w:val="22"/>
    </w:rPr>
  </w:style>
  <w:style w:type="character" w:customStyle="1" w:styleId="BodyTextChar">
    <w:name w:val="Body Text Char"/>
    <w:basedOn w:val="DefaultParagraphFont"/>
    <w:link w:val="BodyText"/>
    <w:rsid w:val="00F82B61"/>
    <w:rPr>
      <w:rFonts w:ascii="Calibri" w:hAnsi="Calibri"/>
      <w:sz w:val="22"/>
      <w:szCs w:val="22"/>
    </w:rPr>
  </w:style>
  <w:style w:type="paragraph" w:styleId="ListParagraph">
    <w:name w:val="List Paragraph"/>
    <w:basedOn w:val="Normal"/>
    <w:uiPriority w:val="34"/>
    <w:qFormat/>
    <w:rsid w:val="00F82B61"/>
    <w:pPr>
      <w:spacing w:after="200" w:line="276" w:lineRule="auto"/>
      <w:ind w:left="720"/>
      <w:contextualSpacing/>
    </w:pPr>
    <w:rPr>
      <w:rFonts w:ascii="Calibri" w:eastAsia="Calibri" w:hAnsi="Calibri"/>
      <w:sz w:val="22"/>
      <w:szCs w:val="22"/>
    </w:rPr>
  </w:style>
  <w:style w:type="table" w:styleId="TableClassic1">
    <w:name w:val="Table Classic 1"/>
    <w:basedOn w:val="TableNormal"/>
    <w:rsid w:val="00F82B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ighlight1">
    <w:name w:val="highlight1"/>
    <w:basedOn w:val="DefaultParagraphFont"/>
    <w:rsid w:val="00150BB3"/>
    <w:rPr>
      <w:shd w:val="clear" w:color="auto" w:fill="FFFF00"/>
    </w:rPr>
  </w:style>
  <w:style w:type="paragraph" w:styleId="TOCHeading">
    <w:name w:val="TOC Heading"/>
    <w:basedOn w:val="Heading1"/>
    <w:next w:val="Normal"/>
    <w:uiPriority w:val="39"/>
    <w:unhideWhenUsed/>
    <w:qFormat/>
    <w:rsid w:val="001D5CAC"/>
    <w:pPr>
      <w:keepLines/>
      <w:widowControl/>
      <w:numPr>
        <w:numId w:val="0"/>
      </w:numPr>
      <w:snapToGrid/>
      <w:spacing w:before="480" w:after="0" w:line="276" w:lineRule="auto"/>
      <w:outlineLvl w:val="9"/>
    </w:pPr>
    <w:rPr>
      <w:rFonts w:asciiTheme="majorHAnsi" w:eastAsiaTheme="majorEastAsia" w:hAnsiTheme="majorHAnsi" w:cstheme="majorBidi"/>
      <w:bCs w:val="0"/>
      <w:color w:val="365F91" w:themeColor="accent1" w:themeShade="BF"/>
      <w:kern w:val="0"/>
      <w:szCs w:val="28"/>
      <w:lang w:eastAsia="ja-JP"/>
    </w:rPr>
  </w:style>
  <w:style w:type="paragraph" w:styleId="CommentSubject">
    <w:name w:val="annotation subject"/>
    <w:basedOn w:val="CommentText"/>
    <w:next w:val="CommentText"/>
    <w:link w:val="CommentSubjectChar"/>
    <w:rsid w:val="00D76DD0"/>
    <w:pPr>
      <w:autoSpaceDE/>
      <w:autoSpaceDN/>
    </w:pPr>
    <w:rPr>
      <w:rFonts w:ascii="Arial" w:hAnsi="Arial"/>
      <w:b/>
      <w:bCs/>
    </w:rPr>
  </w:style>
  <w:style w:type="character" w:customStyle="1" w:styleId="CommentSubjectChar">
    <w:name w:val="Comment Subject Char"/>
    <w:basedOn w:val="CommentTextChar"/>
    <w:link w:val="CommentSubject"/>
    <w:rsid w:val="00D76DD0"/>
    <w:rPr>
      <w:rFonts w:ascii="Arial" w:hAnsi="Arial"/>
      <w:b/>
      <w:bCs/>
    </w:rPr>
  </w:style>
  <w:style w:type="character" w:customStyle="1" w:styleId="apple-converted-space">
    <w:name w:val="apple-converted-space"/>
    <w:basedOn w:val="DefaultParagraphFont"/>
    <w:rsid w:val="00E92A34"/>
  </w:style>
  <w:style w:type="paragraph" w:customStyle="1" w:styleId="font5">
    <w:name w:val="font5"/>
    <w:basedOn w:val="Normal"/>
    <w:rsid w:val="005A54F9"/>
    <w:pPr>
      <w:spacing w:before="100" w:beforeAutospacing="1" w:after="100" w:afterAutospacing="1"/>
    </w:pPr>
    <w:rPr>
      <w:rFonts w:eastAsia="Times New Roman" w:cs="Arial"/>
      <w:lang w:eastAsia="zh-CN"/>
    </w:rPr>
  </w:style>
  <w:style w:type="paragraph" w:customStyle="1" w:styleId="font6">
    <w:name w:val="font6"/>
    <w:basedOn w:val="Normal"/>
    <w:rsid w:val="005A54F9"/>
    <w:pPr>
      <w:spacing w:before="100" w:beforeAutospacing="1" w:after="100" w:afterAutospacing="1"/>
    </w:pPr>
    <w:rPr>
      <w:rFonts w:eastAsia="Times New Roman" w:cs="Arial"/>
      <w:lang w:eastAsia="zh-CN"/>
    </w:rPr>
  </w:style>
  <w:style w:type="paragraph" w:customStyle="1" w:styleId="xl64">
    <w:name w:val="xl64"/>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5">
    <w:name w:val="xl65"/>
    <w:basedOn w:val="Normal"/>
    <w:rsid w:val="005A54F9"/>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center"/>
    </w:pPr>
    <w:rPr>
      <w:rFonts w:eastAsia="Times New Roman" w:cs="Arial"/>
      <w:b/>
      <w:bCs/>
      <w:lang w:eastAsia="zh-CN"/>
    </w:rPr>
  </w:style>
  <w:style w:type="paragraph" w:customStyle="1" w:styleId="xl66">
    <w:name w:val="xl66"/>
    <w:basedOn w:val="Normal"/>
    <w:rsid w:val="005A54F9"/>
    <w:pPr>
      <w:spacing w:before="100" w:beforeAutospacing="1" w:after="100" w:afterAutospacing="1"/>
      <w:textAlignment w:val="center"/>
    </w:pPr>
    <w:rPr>
      <w:rFonts w:ascii="Times New Roman" w:eastAsia="Times New Roman" w:hAnsi="Times New Roman"/>
      <w:sz w:val="24"/>
      <w:szCs w:val="24"/>
      <w:lang w:eastAsia="zh-CN"/>
    </w:rPr>
  </w:style>
  <w:style w:type="paragraph" w:customStyle="1" w:styleId="xl67">
    <w:name w:val="xl67"/>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8">
    <w:name w:val="xl68"/>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9">
    <w:name w:val="xl69"/>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0">
    <w:name w:val="xl70"/>
    <w:basedOn w:val="Normal"/>
    <w:rsid w:val="005A54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cs="Arial"/>
      <w:lang w:eastAsia="zh-CN"/>
    </w:rPr>
  </w:style>
  <w:style w:type="paragraph" w:customStyle="1" w:styleId="xl71">
    <w:name w:val="xl71"/>
    <w:basedOn w:val="Normal"/>
    <w:rsid w:val="005A54F9"/>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center"/>
    </w:pPr>
    <w:rPr>
      <w:rFonts w:eastAsia="Times New Roman" w:cs="Arial"/>
      <w:b/>
      <w:bCs/>
      <w:lang w:eastAsia="zh-CN"/>
    </w:rPr>
  </w:style>
  <w:style w:type="paragraph" w:customStyle="1" w:styleId="xl72">
    <w:name w:val="xl72"/>
    <w:basedOn w:val="Normal"/>
    <w:rsid w:val="005A54F9"/>
    <w:pPr>
      <w:spacing w:before="100" w:beforeAutospacing="1" w:after="100" w:afterAutospacing="1"/>
      <w:textAlignment w:val="center"/>
    </w:pPr>
    <w:rPr>
      <w:rFonts w:ascii="Times New Roman" w:eastAsia="Times New Roman" w:hAnsi="Times New Roman"/>
      <w:sz w:val="24"/>
      <w:szCs w:val="24"/>
      <w:lang w:eastAsia="zh-CN"/>
    </w:rPr>
  </w:style>
  <w:style w:type="character" w:customStyle="1" w:styleId="aaheader1">
    <w:name w:val="aaheader1"/>
    <w:rsid w:val="00817670"/>
    <w:rPr>
      <w:b/>
      <w:bCs/>
      <w:sz w:val="36"/>
      <w:szCs w:val="36"/>
    </w:rPr>
  </w:style>
  <w:style w:type="paragraph" w:customStyle="1" w:styleId="a">
    <w:name w:val="_"/>
    <w:basedOn w:val="Normal"/>
    <w:rsid w:val="001616B3"/>
    <w:pPr>
      <w:widowControl w:val="0"/>
      <w:autoSpaceDE w:val="0"/>
      <w:autoSpaceDN w:val="0"/>
      <w:adjustRightInd w:val="0"/>
      <w:ind w:left="450" w:hanging="450"/>
    </w:pPr>
    <w:rPr>
      <w:rFonts w:ascii="CG Times" w:eastAsia="Times New Roman" w:hAnsi="CG Times"/>
      <w:szCs w:val="24"/>
    </w:rPr>
  </w:style>
  <w:style w:type="paragraph" w:customStyle="1" w:styleId="xl73">
    <w:name w:val="xl73"/>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4">
    <w:name w:val="xl74"/>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5">
    <w:name w:val="xl75"/>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zh-CN"/>
    </w:rPr>
  </w:style>
  <w:style w:type="paragraph" w:customStyle="1" w:styleId="xl76">
    <w:name w:val="xl76"/>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lang w:eastAsia="zh-CN"/>
    </w:rPr>
  </w:style>
  <w:style w:type="paragraph" w:customStyle="1" w:styleId="xl77">
    <w:name w:val="xl77"/>
    <w:basedOn w:val="Normal"/>
    <w:rsid w:val="000675BF"/>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top"/>
    </w:pPr>
    <w:rPr>
      <w:rFonts w:eastAsia="Times New Roman" w:cs="Arial"/>
      <w:b/>
      <w:bCs/>
      <w:lang w:eastAsia="zh-CN"/>
    </w:rPr>
  </w:style>
  <w:style w:type="paragraph" w:customStyle="1" w:styleId="xl78">
    <w:name w:val="xl78"/>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9">
    <w:name w:val="xl79"/>
    <w:basedOn w:val="Normal"/>
    <w:rsid w:val="000675BF"/>
    <w:pPr>
      <w:spacing w:before="100" w:beforeAutospacing="1" w:after="100" w:afterAutospacing="1"/>
      <w:textAlignment w:val="center"/>
    </w:pPr>
    <w:rPr>
      <w:rFonts w:ascii="Times New Roman" w:eastAsia="Times New Roman" w:hAnsi="Times New Roman"/>
      <w:sz w:val="24"/>
      <w:szCs w:val="24"/>
      <w:lang w:eastAsia="zh-CN"/>
    </w:rPr>
  </w:style>
  <w:style w:type="paragraph" w:styleId="Revision">
    <w:name w:val="Revision"/>
    <w:hidden/>
    <w:uiPriority w:val="99"/>
    <w:semiHidden/>
    <w:rsid w:val="00F74C21"/>
    <w:rPr>
      <w:rFonts w:ascii="Arial" w:hAnsi="Arial"/>
    </w:rPr>
  </w:style>
  <w:style w:type="paragraph" w:styleId="ListBullet2">
    <w:name w:val="List Bullet 2"/>
    <w:basedOn w:val="Normal"/>
    <w:rsid w:val="00972CE0"/>
    <w:pPr>
      <w:numPr>
        <w:numId w:val="45"/>
      </w:numPr>
      <w:contextualSpacing/>
    </w:pPr>
    <w:rPr>
      <w:rFonts w:ascii="Frutiger LT Std 57 Cn" w:eastAsiaTheme="minorEastAsia" w:hAnsi="Frutiger LT Std 57 Cn"/>
      <w:sz w:val="24"/>
      <w:szCs w:val="24"/>
    </w:rPr>
  </w:style>
  <w:style w:type="character" w:customStyle="1" w:styleId="shorttext">
    <w:name w:val="short_text"/>
    <w:basedOn w:val="DefaultParagraphFont"/>
    <w:rsid w:val="00776B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C42"/>
    <w:rPr>
      <w:rFonts w:ascii="Arial" w:hAnsi="Arial"/>
    </w:rPr>
  </w:style>
  <w:style w:type="paragraph" w:styleId="Heading1">
    <w:name w:val="heading 1"/>
    <w:basedOn w:val="Normal"/>
    <w:next w:val="Normal"/>
    <w:autoRedefine/>
    <w:qFormat/>
    <w:rsid w:val="00D72E7A"/>
    <w:pPr>
      <w:keepNext/>
      <w:widowControl w:val="0"/>
      <w:numPr>
        <w:numId w:val="2"/>
      </w:numPr>
      <w:snapToGrid w:val="0"/>
      <w:spacing w:before="240" w:after="60"/>
      <w:outlineLvl w:val="0"/>
    </w:pPr>
    <w:rPr>
      <w:b/>
      <w:bCs/>
      <w:color w:val="800000"/>
      <w:kern w:val="28"/>
      <w:sz w:val="28"/>
    </w:rPr>
  </w:style>
  <w:style w:type="paragraph" w:styleId="Heading2">
    <w:name w:val="heading 2"/>
    <w:basedOn w:val="Heading1"/>
    <w:next w:val="Normal"/>
    <w:link w:val="Heading2Char"/>
    <w:autoRedefine/>
    <w:qFormat/>
    <w:rsid w:val="00D72E7A"/>
    <w:pPr>
      <w:numPr>
        <w:ilvl w:val="1"/>
      </w:numPr>
      <w:outlineLvl w:val="1"/>
    </w:pPr>
    <w:rPr>
      <w:rFonts w:cs="Arial"/>
      <w:color w:val="000080"/>
      <w:sz w:val="24"/>
    </w:rPr>
  </w:style>
  <w:style w:type="paragraph" w:styleId="Heading3">
    <w:name w:val="heading 3"/>
    <w:basedOn w:val="Heading2"/>
    <w:next w:val="Normal"/>
    <w:qFormat/>
    <w:rsid w:val="001C16D0"/>
    <w:pPr>
      <w:numPr>
        <w:ilvl w:val="2"/>
      </w:numPr>
      <w:outlineLvl w:val="2"/>
    </w:pPr>
    <w:rPr>
      <w:szCs w:val="22"/>
    </w:rPr>
  </w:style>
  <w:style w:type="paragraph" w:styleId="Heading4">
    <w:name w:val="heading 4"/>
    <w:basedOn w:val="Normal"/>
    <w:next w:val="Normal"/>
    <w:qFormat/>
    <w:rsid w:val="001C16D0"/>
    <w:pPr>
      <w:keepNext/>
      <w:numPr>
        <w:ilvl w:val="3"/>
        <w:numId w:val="2"/>
      </w:numPr>
      <w:spacing w:before="240" w:after="60"/>
      <w:outlineLvl w:val="3"/>
    </w:pPr>
    <w:rPr>
      <w:b/>
      <w:sz w:val="22"/>
    </w:rPr>
  </w:style>
  <w:style w:type="paragraph" w:styleId="Heading5">
    <w:name w:val="heading 5"/>
    <w:basedOn w:val="Normal"/>
    <w:next w:val="Normal"/>
    <w:qFormat/>
    <w:rsid w:val="001C16D0"/>
    <w:pPr>
      <w:numPr>
        <w:ilvl w:val="4"/>
        <w:numId w:val="2"/>
      </w:numPr>
      <w:spacing w:before="240" w:after="60"/>
      <w:outlineLvl w:val="4"/>
    </w:pPr>
    <w:rPr>
      <w:color w:val="000000"/>
      <w:sz w:val="22"/>
      <w:szCs w:val="22"/>
    </w:rPr>
  </w:style>
  <w:style w:type="paragraph" w:styleId="Heading6">
    <w:name w:val="heading 6"/>
    <w:basedOn w:val="Normal"/>
    <w:next w:val="Normal"/>
    <w:qFormat/>
    <w:rsid w:val="001C16D0"/>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1C16D0"/>
    <w:pPr>
      <w:numPr>
        <w:ilvl w:val="6"/>
        <w:numId w:val="2"/>
      </w:numPr>
      <w:spacing w:before="240" w:after="60"/>
      <w:outlineLvl w:val="6"/>
    </w:pPr>
  </w:style>
  <w:style w:type="paragraph" w:styleId="Heading8">
    <w:name w:val="heading 8"/>
    <w:basedOn w:val="Normal"/>
    <w:next w:val="Normal"/>
    <w:qFormat/>
    <w:rsid w:val="001C16D0"/>
    <w:pPr>
      <w:numPr>
        <w:ilvl w:val="7"/>
        <w:numId w:val="2"/>
      </w:numPr>
      <w:spacing w:before="240" w:after="60"/>
      <w:outlineLvl w:val="7"/>
    </w:pPr>
    <w:rPr>
      <w:i/>
    </w:rPr>
  </w:style>
  <w:style w:type="paragraph" w:styleId="Heading9">
    <w:name w:val="heading 9"/>
    <w:basedOn w:val="Normal"/>
    <w:next w:val="Normal"/>
    <w:qFormat/>
    <w:rsid w:val="001C16D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2E7A"/>
    <w:rPr>
      <w:rFonts w:ascii="Arial" w:hAnsi="Arial" w:cs="Arial"/>
      <w:b/>
      <w:bCs/>
      <w:color w:val="000080"/>
      <w:kern w:val="28"/>
      <w:sz w:val="24"/>
    </w:rPr>
  </w:style>
  <w:style w:type="character" w:styleId="Strong">
    <w:name w:val="Strong"/>
    <w:basedOn w:val="DefaultParagraphFont"/>
    <w:qFormat/>
    <w:rsid w:val="001C16D0"/>
    <w:rPr>
      <w:b/>
      <w:bCs w:val="0"/>
    </w:rPr>
  </w:style>
  <w:style w:type="paragraph" w:styleId="TOC1">
    <w:name w:val="toc 1"/>
    <w:basedOn w:val="Normal"/>
    <w:next w:val="Normal"/>
    <w:autoRedefine/>
    <w:uiPriority w:val="39"/>
    <w:rsid w:val="00D6644F"/>
    <w:pPr>
      <w:spacing w:before="120"/>
    </w:pPr>
    <w:rPr>
      <w:rFonts w:ascii="Times New Roman" w:hAnsi="Times New Roman"/>
      <w:b/>
      <w:bCs/>
      <w:i/>
      <w:iCs/>
      <w:sz w:val="24"/>
      <w:szCs w:val="24"/>
    </w:rPr>
  </w:style>
  <w:style w:type="paragraph" w:styleId="TOC2">
    <w:name w:val="toc 2"/>
    <w:basedOn w:val="TOC1"/>
    <w:next w:val="Normal"/>
    <w:autoRedefine/>
    <w:uiPriority w:val="39"/>
    <w:rsid w:val="001C16D0"/>
    <w:pPr>
      <w:ind w:left="200"/>
    </w:pPr>
    <w:rPr>
      <w:i w:val="0"/>
      <w:iCs w:val="0"/>
      <w:sz w:val="22"/>
      <w:szCs w:val="22"/>
    </w:rPr>
  </w:style>
  <w:style w:type="paragraph" w:styleId="TOC3">
    <w:name w:val="toc 3"/>
    <w:basedOn w:val="TOC2"/>
    <w:next w:val="Normal"/>
    <w:autoRedefine/>
    <w:semiHidden/>
    <w:rsid w:val="001C16D0"/>
    <w:pPr>
      <w:spacing w:before="0"/>
      <w:ind w:left="400"/>
    </w:pPr>
    <w:rPr>
      <w:b w:val="0"/>
      <w:bCs w:val="0"/>
      <w:sz w:val="20"/>
      <w:szCs w:val="20"/>
    </w:rPr>
  </w:style>
  <w:style w:type="paragraph" w:styleId="TOC4">
    <w:name w:val="toc 4"/>
    <w:basedOn w:val="Normal"/>
    <w:next w:val="Normal"/>
    <w:autoRedefine/>
    <w:semiHidden/>
    <w:rsid w:val="001C16D0"/>
    <w:pPr>
      <w:ind w:left="600"/>
    </w:pPr>
    <w:rPr>
      <w:rFonts w:ascii="Times New Roman" w:hAnsi="Times New Roman"/>
    </w:rPr>
  </w:style>
  <w:style w:type="paragraph" w:styleId="TOC5">
    <w:name w:val="toc 5"/>
    <w:basedOn w:val="Normal"/>
    <w:next w:val="Normal"/>
    <w:autoRedefine/>
    <w:semiHidden/>
    <w:rsid w:val="001C16D0"/>
    <w:pPr>
      <w:ind w:left="800"/>
    </w:pPr>
    <w:rPr>
      <w:rFonts w:ascii="Times New Roman" w:hAnsi="Times New Roman"/>
    </w:rPr>
  </w:style>
  <w:style w:type="paragraph" w:styleId="TOC6">
    <w:name w:val="toc 6"/>
    <w:basedOn w:val="Normal"/>
    <w:next w:val="Normal"/>
    <w:autoRedefine/>
    <w:semiHidden/>
    <w:rsid w:val="001C16D0"/>
    <w:pPr>
      <w:ind w:left="1000"/>
    </w:pPr>
    <w:rPr>
      <w:rFonts w:ascii="Times New Roman" w:hAnsi="Times New Roman"/>
    </w:rPr>
  </w:style>
  <w:style w:type="paragraph" w:styleId="TOC7">
    <w:name w:val="toc 7"/>
    <w:basedOn w:val="Normal"/>
    <w:next w:val="Normal"/>
    <w:autoRedefine/>
    <w:semiHidden/>
    <w:rsid w:val="001C16D0"/>
    <w:pPr>
      <w:ind w:left="1200"/>
    </w:pPr>
    <w:rPr>
      <w:rFonts w:ascii="Times New Roman" w:hAnsi="Times New Roman"/>
    </w:rPr>
  </w:style>
  <w:style w:type="paragraph" w:styleId="TOC8">
    <w:name w:val="toc 8"/>
    <w:basedOn w:val="Normal"/>
    <w:next w:val="Normal"/>
    <w:autoRedefine/>
    <w:semiHidden/>
    <w:rsid w:val="001C16D0"/>
    <w:pPr>
      <w:ind w:left="1400"/>
    </w:pPr>
    <w:rPr>
      <w:rFonts w:ascii="Times New Roman" w:hAnsi="Times New Roman"/>
    </w:rPr>
  </w:style>
  <w:style w:type="paragraph" w:styleId="TOC9">
    <w:name w:val="toc 9"/>
    <w:basedOn w:val="Normal"/>
    <w:next w:val="Normal"/>
    <w:autoRedefine/>
    <w:semiHidden/>
    <w:rsid w:val="001C16D0"/>
    <w:pPr>
      <w:ind w:left="1600"/>
    </w:pPr>
    <w:rPr>
      <w:rFonts w:ascii="Times New Roman" w:hAnsi="Times New Roman"/>
    </w:rPr>
  </w:style>
  <w:style w:type="paragraph" w:styleId="Header">
    <w:name w:val="header"/>
    <w:basedOn w:val="Normal"/>
    <w:link w:val="HeaderChar"/>
    <w:uiPriority w:val="99"/>
    <w:rsid w:val="001C16D0"/>
    <w:pPr>
      <w:tabs>
        <w:tab w:val="center" w:pos="4320"/>
        <w:tab w:val="right" w:pos="8640"/>
      </w:tabs>
    </w:pPr>
  </w:style>
  <w:style w:type="character" w:customStyle="1" w:styleId="HeaderChar">
    <w:name w:val="Header Char"/>
    <w:basedOn w:val="DefaultParagraphFont"/>
    <w:link w:val="Header"/>
    <w:uiPriority w:val="99"/>
    <w:rsid w:val="0009560E"/>
    <w:rPr>
      <w:rFonts w:ascii="Arial" w:hAnsi="Arial"/>
    </w:rPr>
  </w:style>
  <w:style w:type="paragraph" w:styleId="Footer">
    <w:name w:val="footer"/>
    <w:basedOn w:val="Normal"/>
    <w:link w:val="FooterChar"/>
    <w:uiPriority w:val="99"/>
    <w:rsid w:val="001C16D0"/>
    <w:pPr>
      <w:tabs>
        <w:tab w:val="center" w:pos="4320"/>
        <w:tab w:val="right" w:pos="8640"/>
      </w:tabs>
    </w:pPr>
  </w:style>
  <w:style w:type="character" w:customStyle="1" w:styleId="FooterChar">
    <w:name w:val="Footer Char"/>
    <w:basedOn w:val="DefaultParagraphFont"/>
    <w:link w:val="Footer"/>
    <w:uiPriority w:val="99"/>
    <w:rsid w:val="0009560E"/>
    <w:rPr>
      <w:rFonts w:ascii="Arial" w:hAnsi="Arial"/>
    </w:rPr>
  </w:style>
  <w:style w:type="paragraph" w:styleId="Title">
    <w:name w:val="Title"/>
    <w:basedOn w:val="Normal"/>
    <w:qFormat/>
    <w:rsid w:val="001C16D0"/>
    <w:pPr>
      <w:ind w:left="-990" w:hanging="810"/>
      <w:jc w:val="center"/>
    </w:pPr>
    <w:rPr>
      <w:rFonts w:ascii="Georgia" w:hAnsi="Georgia"/>
      <w:sz w:val="96"/>
    </w:rPr>
  </w:style>
  <w:style w:type="paragraph" w:styleId="DocumentMap">
    <w:name w:val="Document Map"/>
    <w:basedOn w:val="Normal"/>
    <w:semiHidden/>
    <w:rsid w:val="001C16D0"/>
    <w:pPr>
      <w:shd w:val="clear" w:color="auto" w:fill="000080"/>
    </w:pPr>
    <w:rPr>
      <w:rFonts w:ascii="Tahoma" w:hAnsi="Tahoma"/>
    </w:rPr>
  </w:style>
  <w:style w:type="paragraph" w:styleId="PlainText">
    <w:name w:val="Plain Text"/>
    <w:basedOn w:val="Normal"/>
    <w:rsid w:val="001C16D0"/>
    <w:rPr>
      <w:rFonts w:ascii="Courier New" w:hAnsi="Courier New"/>
    </w:rPr>
  </w:style>
  <w:style w:type="paragraph" w:customStyle="1" w:styleId="DefinitionList">
    <w:name w:val="Definition List"/>
    <w:basedOn w:val="Normal"/>
    <w:next w:val="DefinitionTerm"/>
    <w:rsid w:val="001C16D0"/>
    <w:pPr>
      <w:snapToGrid w:val="0"/>
      <w:ind w:left="360"/>
    </w:pPr>
    <w:rPr>
      <w:rFonts w:ascii="Times New Roman" w:hAnsi="Times New Roman"/>
    </w:rPr>
  </w:style>
  <w:style w:type="paragraph" w:customStyle="1" w:styleId="DefinitionTerm">
    <w:name w:val="Definition Term"/>
    <w:basedOn w:val="Normal"/>
    <w:next w:val="DefinitionList"/>
    <w:rsid w:val="001C16D0"/>
    <w:pPr>
      <w:snapToGrid w:val="0"/>
    </w:pPr>
    <w:rPr>
      <w:rFonts w:ascii="Times New Roman" w:hAnsi="Times New Roman"/>
    </w:rPr>
  </w:style>
  <w:style w:type="paragraph" w:customStyle="1" w:styleId="StyleJustified">
    <w:name w:val="Style Justified"/>
    <w:basedOn w:val="Normal"/>
    <w:rsid w:val="001C16D0"/>
    <w:pPr>
      <w:jc w:val="both"/>
    </w:pPr>
  </w:style>
  <w:style w:type="paragraph" w:customStyle="1" w:styleId="StyleHeading5Heading5CharCharCharCharArial12ptNotB">
    <w:name w:val="Style Heading 5Heading 5 Char Char Char Char + Arial 12 pt Not B..."/>
    <w:basedOn w:val="Normal"/>
    <w:rsid w:val="001C16D0"/>
    <w:pPr>
      <w:numPr>
        <w:ilvl w:val="4"/>
        <w:numId w:val="1"/>
      </w:numPr>
    </w:pPr>
  </w:style>
  <w:style w:type="paragraph" w:styleId="NormalWeb">
    <w:name w:val="Normal (Web)"/>
    <w:basedOn w:val="Normal"/>
    <w:uiPriority w:val="99"/>
    <w:rsid w:val="001C16D0"/>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1C16D0"/>
    <w:rPr>
      <w:i/>
      <w:iCs/>
    </w:rPr>
  </w:style>
  <w:style w:type="character" w:styleId="PageNumber">
    <w:name w:val="page number"/>
    <w:basedOn w:val="DefaultParagraphFont"/>
    <w:rsid w:val="001C16D0"/>
  </w:style>
  <w:style w:type="table" w:styleId="TableGrid">
    <w:name w:val="Table Grid"/>
    <w:basedOn w:val="TableNormal"/>
    <w:rsid w:val="00CF1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F1A20"/>
    <w:rPr>
      <w:rFonts w:ascii="Tahoma" w:hAnsi="Tahoma" w:cs="Tahoma"/>
      <w:sz w:val="16"/>
      <w:szCs w:val="16"/>
    </w:rPr>
  </w:style>
  <w:style w:type="character" w:styleId="FollowedHyperlink">
    <w:name w:val="FollowedHyperlink"/>
    <w:basedOn w:val="DefaultParagraphFont"/>
    <w:uiPriority w:val="99"/>
    <w:rsid w:val="004023D7"/>
    <w:rPr>
      <w:color w:val="800080"/>
      <w:u w:val="single"/>
    </w:rPr>
  </w:style>
  <w:style w:type="character" w:customStyle="1" w:styleId="StyleBold">
    <w:name w:val="Style Bold"/>
    <w:basedOn w:val="DefaultParagraphFont"/>
    <w:rsid w:val="005B005F"/>
    <w:rPr>
      <w:rFonts w:ascii="Tahoma" w:hAnsi="Tahoma"/>
      <w:b/>
      <w:bCs/>
    </w:rPr>
  </w:style>
  <w:style w:type="character" w:customStyle="1" w:styleId="StyleItalicBlue">
    <w:name w:val="Style Italic Blue"/>
    <w:basedOn w:val="DefaultParagraphFont"/>
    <w:rsid w:val="005B005F"/>
    <w:rPr>
      <w:rFonts w:ascii="Tahoma" w:hAnsi="Tahoma"/>
      <w:i/>
      <w:iCs/>
      <w:color w:val="0000FF"/>
    </w:rPr>
  </w:style>
  <w:style w:type="character" w:styleId="Hyperlink">
    <w:name w:val="Hyperlink"/>
    <w:basedOn w:val="DefaultParagraphFont"/>
    <w:uiPriority w:val="99"/>
    <w:rsid w:val="00173B6A"/>
    <w:rPr>
      <w:color w:val="0000FF"/>
      <w:u w:val="single"/>
    </w:rPr>
  </w:style>
  <w:style w:type="paragraph" w:styleId="CommentText">
    <w:name w:val="annotation text"/>
    <w:basedOn w:val="Normal"/>
    <w:link w:val="CommentTextChar"/>
    <w:rsid w:val="00DB48A4"/>
    <w:pPr>
      <w:autoSpaceDE w:val="0"/>
      <w:autoSpaceDN w:val="0"/>
    </w:pPr>
    <w:rPr>
      <w:rFonts w:ascii="Verdana" w:hAnsi="Verdana"/>
    </w:rPr>
  </w:style>
  <w:style w:type="character" w:customStyle="1" w:styleId="CommentTextChar">
    <w:name w:val="Comment Text Char"/>
    <w:basedOn w:val="DefaultParagraphFont"/>
    <w:link w:val="CommentText"/>
    <w:rsid w:val="00DB48A4"/>
    <w:rPr>
      <w:rFonts w:ascii="Verdana" w:hAnsi="Verdana"/>
    </w:rPr>
  </w:style>
  <w:style w:type="character" w:styleId="CommentReference">
    <w:name w:val="annotation reference"/>
    <w:basedOn w:val="DefaultParagraphFont"/>
    <w:rsid w:val="00DB48A4"/>
    <w:rPr>
      <w:sz w:val="16"/>
      <w:szCs w:val="16"/>
    </w:rPr>
  </w:style>
  <w:style w:type="paragraph" w:styleId="BodyText">
    <w:name w:val="Body Text"/>
    <w:basedOn w:val="Normal"/>
    <w:link w:val="BodyTextChar"/>
    <w:rsid w:val="00F82B61"/>
    <w:pPr>
      <w:spacing w:after="120" w:line="276" w:lineRule="auto"/>
    </w:pPr>
    <w:rPr>
      <w:rFonts w:ascii="Calibri" w:hAnsi="Calibri"/>
      <w:sz w:val="22"/>
      <w:szCs w:val="22"/>
    </w:rPr>
  </w:style>
  <w:style w:type="character" w:customStyle="1" w:styleId="BodyTextChar">
    <w:name w:val="Body Text Char"/>
    <w:basedOn w:val="DefaultParagraphFont"/>
    <w:link w:val="BodyText"/>
    <w:rsid w:val="00F82B61"/>
    <w:rPr>
      <w:rFonts w:ascii="Calibri" w:hAnsi="Calibri"/>
      <w:sz w:val="22"/>
      <w:szCs w:val="22"/>
    </w:rPr>
  </w:style>
  <w:style w:type="paragraph" w:styleId="ListParagraph">
    <w:name w:val="List Paragraph"/>
    <w:basedOn w:val="Normal"/>
    <w:uiPriority w:val="34"/>
    <w:qFormat/>
    <w:rsid w:val="00F82B61"/>
    <w:pPr>
      <w:spacing w:after="200" w:line="276" w:lineRule="auto"/>
      <w:ind w:left="720"/>
      <w:contextualSpacing/>
    </w:pPr>
    <w:rPr>
      <w:rFonts w:ascii="Calibri" w:eastAsia="Calibri" w:hAnsi="Calibri"/>
      <w:sz w:val="22"/>
      <w:szCs w:val="22"/>
    </w:rPr>
  </w:style>
  <w:style w:type="table" w:styleId="TableClassic1">
    <w:name w:val="Table Classic 1"/>
    <w:basedOn w:val="TableNormal"/>
    <w:rsid w:val="00F82B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ighlight1">
    <w:name w:val="highlight1"/>
    <w:basedOn w:val="DefaultParagraphFont"/>
    <w:rsid w:val="00150BB3"/>
    <w:rPr>
      <w:shd w:val="clear" w:color="auto" w:fill="FFFF00"/>
    </w:rPr>
  </w:style>
  <w:style w:type="paragraph" w:styleId="TOCHeading">
    <w:name w:val="TOC Heading"/>
    <w:basedOn w:val="Heading1"/>
    <w:next w:val="Normal"/>
    <w:uiPriority w:val="39"/>
    <w:unhideWhenUsed/>
    <w:qFormat/>
    <w:rsid w:val="001D5CAC"/>
    <w:pPr>
      <w:keepLines/>
      <w:widowControl/>
      <w:numPr>
        <w:numId w:val="0"/>
      </w:numPr>
      <w:snapToGrid/>
      <w:spacing w:before="480" w:after="0" w:line="276" w:lineRule="auto"/>
      <w:outlineLvl w:val="9"/>
    </w:pPr>
    <w:rPr>
      <w:rFonts w:asciiTheme="majorHAnsi" w:eastAsiaTheme="majorEastAsia" w:hAnsiTheme="majorHAnsi" w:cstheme="majorBidi"/>
      <w:bCs w:val="0"/>
      <w:color w:val="365F91" w:themeColor="accent1" w:themeShade="BF"/>
      <w:kern w:val="0"/>
      <w:szCs w:val="28"/>
      <w:lang w:eastAsia="ja-JP"/>
    </w:rPr>
  </w:style>
  <w:style w:type="paragraph" w:styleId="CommentSubject">
    <w:name w:val="annotation subject"/>
    <w:basedOn w:val="CommentText"/>
    <w:next w:val="CommentText"/>
    <w:link w:val="CommentSubjectChar"/>
    <w:rsid w:val="00D76DD0"/>
    <w:pPr>
      <w:autoSpaceDE/>
      <w:autoSpaceDN/>
    </w:pPr>
    <w:rPr>
      <w:rFonts w:ascii="Arial" w:hAnsi="Arial"/>
      <w:b/>
      <w:bCs/>
    </w:rPr>
  </w:style>
  <w:style w:type="character" w:customStyle="1" w:styleId="CommentSubjectChar">
    <w:name w:val="Comment Subject Char"/>
    <w:basedOn w:val="CommentTextChar"/>
    <w:link w:val="CommentSubject"/>
    <w:rsid w:val="00D76DD0"/>
    <w:rPr>
      <w:rFonts w:ascii="Arial" w:hAnsi="Arial"/>
      <w:b/>
      <w:bCs/>
    </w:rPr>
  </w:style>
  <w:style w:type="character" w:customStyle="1" w:styleId="apple-converted-space">
    <w:name w:val="apple-converted-space"/>
    <w:basedOn w:val="DefaultParagraphFont"/>
    <w:rsid w:val="00E92A34"/>
  </w:style>
  <w:style w:type="paragraph" w:customStyle="1" w:styleId="font5">
    <w:name w:val="font5"/>
    <w:basedOn w:val="Normal"/>
    <w:rsid w:val="005A54F9"/>
    <w:pPr>
      <w:spacing w:before="100" w:beforeAutospacing="1" w:after="100" w:afterAutospacing="1"/>
    </w:pPr>
    <w:rPr>
      <w:rFonts w:eastAsia="Times New Roman" w:cs="Arial"/>
      <w:lang w:eastAsia="zh-CN"/>
    </w:rPr>
  </w:style>
  <w:style w:type="paragraph" w:customStyle="1" w:styleId="font6">
    <w:name w:val="font6"/>
    <w:basedOn w:val="Normal"/>
    <w:rsid w:val="005A54F9"/>
    <w:pPr>
      <w:spacing w:before="100" w:beforeAutospacing="1" w:after="100" w:afterAutospacing="1"/>
    </w:pPr>
    <w:rPr>
      <w:rFonts w:eastAsia="Times New Roman" w:cs="Arial"/>
      <w:lang w:eastAsia="zh-CN"/>
    </w:rPr>
  </w:style>
  <w:style w:type="paragraph" w:customStyle="1" w:styleId="xl64">
    <w:name w:val="xl64"/>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5">
    <w:name w:val="xl65"/>
    <w:basedOn w:val="Normal"/>
    <w:rsid w:val="005A54F9"/>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center"/>
    </w:pPr>
    <w:rPr>
      <w:rFonts w:eastAsia="Times New Roman" w:cs="Arial"/>
      <w:b/>
      <w:bCs/>
      <w:lang w:eastAsia="zh-CN"/>
    </w:rPr>
  </w:style>
  <w:style w:type="paragraph" w:customStyle="1" w:styleId="xl66">
    <w:name w:val="xl66"/>
    <w:basedOn w:val="Normal"/>
    <w:rsid w:val="005A54F9"/>
    <w:pPr>
      <w:spacing w:before="100" w:beforeAutospacing="1" w:after="100" w:afterAutospacing="1"/>
      <w:textAlignment w:val="center"/>
    </w:pPr>
    <w:rPr>
      <w:rFonts w:ascii="Times New Roman" w:eastAsia="Times New Roman" w:hAnsi="Times New Roman"/>
      <w:sz w:val="24"/>
      <w:szCs w:val="24"/>
      <w:lang w:eastAsia="zh-CN"/>
    </w:rPr>
  </w:style>
  <w:style w:type="paragraph" w:customStyle="1" w:styleId="xl67">
    <w:name w:val="xl67"/>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8">
    <w:name w:val="xl68"/>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69">
    <w:name w:val="xl69"/>
    <w:basedOn w:val="Normal"/>
    <w:rsid w:val="005A54F9"/>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0">
    <w:name w:val="xl70"/>
    <w:basedOn w:val="Normal"/>
    <w:rsid w:val="005A54F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cs="Arial"/>
      <w:lang w:eastAsia="zh-CN"/>
    </w:rPr>
  </w:style>
  <w:style w:type="paragraph" w:customStyle="1" w:styleId="xl71">
    <w:name w:val="xl71"/>
    <w:basedOn w:val="Normal"/>
    <w:rsid w:val="005A54F9"/>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center"/>
    </w:pPr>
    <w:rPr>
      <w:rFonts w:eastAsia="Times New Roman" w:cs="Arial"/>
      <w:b/>
      <w:bCs/>
      <w:lang w:eastAsia="zh-CN"/>
    </w:rPr>
  </w:style>
  <w:style w:type="paragraph" w:customStyle="1" w:styleId="xl72">
    <w:name w:val="xl72"/>
    <w:basedOn w:val="Normal"/>
    <w:rsid w:val="005A54F9"/>
    <w:pPr>
      <w:spacing w:before="100" w:beforeAutospacing="1" w:after="100" w:afterAutospacing="1"/>
      <w:textAlignment w:val="center"/>
    </w:pPr>
    <w:rPr>
      <w:rFonts w:ascii="Times New Roman" w:eastAsia="Times New Roman" w:hAnsi="Times New Roman"/>
      <w:sz w:val="24"/>
      <w:szCs w:val="24"/>
      <w:lang w:eastAsia="zh-CN"/>
    </w:rPr>
  </w:style>
  <w:style w:type="character" w:customStyle="1" w:styleId="aaheader1">
    <w:name w:val="aaheader1"/>
    <w:rsid w:val="00817670"/>
    <w:rPr>
      <w:b/>
      <w:bCs/>
      <w:sz w:val="36"/>
      <w:szCs w:val="36"/>
    </w:rPr>
  </w:style>
  <w:style w:type="paragraph" w:customStyle="1" w:styleId="a">
    <w:name w:val="_"/>
    <w:basedOn w:val="Normal"/>
    <w:rsid w:val="001616B3"/>
    <w:pPr>
      <w:widowControl w:val="0"/>
      <w:autoSpaceDE w:val="0"/>
      <w:autoSpaceDN w:val="0"/>
      <w:adjustRightInd w:val="0"/>
      <w:ind w:left="450" w:hanging="450"/>
    </w:pPr>
    <w:rPr>
      <w:rFonts w:ascii="CG Times" w:eastAsia="Times New Roman" w:hAnsi="CG Times"/>
      <w:szCs w:val="24"/>
    </w:rPr>
  </w:style>
  <w:style w:type="paragraph" w:customStyle="1" w:styleId="xl73">
    <w:name w:val="xl73"/>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4">
    <w:name w:val="xl74"/>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5">
    <w:name w:val="xl75"/>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lang w:eastAsia="zh-CN"/>
    </w:rPr>
  </w:style>
  <w:style w:type="paragraph" w:customStyle="1" w:styleId="xl76">
    <w:name w:val="xl76"/>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lang w:eastAsia="zh-CN"/>
    </w:rPr>
  </w:style>
  <w:style w:type="paragraph" w:customStyle="1" w:styleId="xl77">
    <w:name w:val="xl77"/>
    <w:basedOn w:val="Normal"/>
    <w:rsid w:val="000675BF"/>
    <w:pPr>
      <w:pBdr>
        <w:top w:val="single" w:sz="4" w:space="0" w:color="auto"/>
        <w:left w:val="single" w:sz="4" w:space="0" w:color="auto"/>
        <w:bottom w:val="single" w:sz="4" w:space="0" w:color="auto"/>
        <w:right w:val="single" w:sz="4" w:space="0" w:color="auto"/>
      </w:pBdr>
      <w:shd w:val="clear" w:color="000000" w:fill="E6E6E6"/>
      <w:spacing w:before="100" w:beforeAutospacing="1" w:after="100" w:afterAutospacing="1"/>
      <w:textAlignment w:val="top"/>
    </w:pPr>
    <w:rPr>
      <w:rFonts w:eastAsia="Times New Roman" w:cs="Arial"/>
      <w:b/>
      <w:bCs/>
      <w:lang w:eastAsia="zh-CN"/>
    </w:rPr>
  </w:style>
  <w:style w:type="paragraph" w:customStyle="1" w:styleId="xl78">
    <w:name w:val="xl78"/>
    <w:basedOn w:val="Normal"/>
    <w:rsid w:val="000675B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Arial"/>
      <w:lang w:eastAsia="zh-CN"/>
    </w:rPr>
  </w:style>
  <w:style w:type="paragraph" w:customStyle="1" w:styleId="xl79">
    <w:name w:val="xl79"/>
    <w:basedOn w:val="Normal"/>
    <w:rsid w:val="000675BF"/>
    <w:pPr>
      <w:spacing w:before="100" w:beforeAutospacing="1" w:after="100" w:afterAutospacing="1"/>
      <w:textAlignment w:val="center"/>
    </w:pPr>
    <w:rPr>
      <w:rFonts w:ascii="Times New Roman" w:eastAsia="Times New Roman" w:hAnsi="Times New Roman"/>
      <w:sz w:val="24"/>
      <w:szCs w:val="24"/>
      <w:lang w:eastAsia="zh-CN"/>
    </w:rPr>
  </w:style>
  <w:style w:type="paragraph" w:styleId="Revision">
    <w:name w:val="Revision"/>
    <w:hidden/>
    <w:uiPriority w:val="99"/>
    <w:semiHidden/>
    <w:rsid w:val="00F74C21"/>
    <w:rPr>
      <w:rFonts w:ascii="Arial" w:hAnsi="Arial"/>
    </w:rPr>
  </w:style>
  <w:style w:type="paragraph" w:styleId="ListBullet2">
    <w:name w:val="List Bullet 2"/>
    <w:basedOn w:val="Normal"/>
    <w:rsid w:val="00972CE0"/>
    <w:pPr>
      <w:numPr>
        <w:numId w:val="45"/>
      </w:numPr>
      <w:contextualSpacing/>
    </w:pPr>
    <w:rPr>
      <w:rFonts w:ascii="Frutiger LT Std 57 Cn" w:eastAsiaTheme="minorEastAsia" w:hAnsi="Frutiger LT Std 57 Cn"/>
      <w:sz w:val="24"/>
      <w:szCs w:val="24"/>
    </w:rPr>
  </w:style>
  <w:style w:type="character" w:customStyle="1" w:styleId="shorttext">
    <w:name w:val="short_text"/>
    <w:basedOn w:val="DefaultParagraphFont"/>
    <w:rsid w:val="0077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672">
      <w:bodyDiv w:val="1"/>
      <w:marLeft w:val="0"/>
      <w:marRight w:val="0"/>
      <w:marTop w:val="0"/>
      <w:marBottom w:val="0"/>
      <w:divBdr>
        <w:top w:val="none" w:sz="0" w:space="0" w:color="auto"/>
        <w:left w:val="none" w:sz="0" w:space="0" w:color="auto"/>
        <w:bottom w:val="none" w:sz="0" w:space="0" w:color="auto"/>
        <w:right w:val="none" w:sz="0" w:space="0" w:color="auto"/>
      </w:divBdr>
      <w:divsChild>
        <w:div w:id="2123450727">
          <w:marLeft w:val="0"/>
          <w:marRight w:val="0"/>
          <w:marTop w:val="0"/>
          <w:marBottom w:val="0"/>
          <w:divBdr>
            <w:top w:val="none" w:sz="0" w:space="0" w:color="auto"/>
            <w:left w:val="none" w:sz="0" w:space="0" w:color="auto"/>
            <w:bottom w:val="none" w:sz="0" w:space="0" w:color="auto"/>
            <w:right w:val="none" w:sz="0" w:space="0" w:color="auto"/>
          </w:divBdr>
        </w:div>
      </w:divsChild>
    </w:div>
    <w:div w:id="12267242">
      <w:bodyDiv w:val="1"/>
      <w:marLeft w:val="0"/>
      <w:marRight w:val="0"/>
      <w:marTop w:val="0"/>
      <w:marBottom w:val="0"/>
      <w:divBdr>
        <w:top w:val="none" w:sz="0" w:space="0" w:color="auto"/>
        <w:left w:val="none" w:sz="0" w:space="0" w:color="auto"/>
        <w:bottom w:val="none" w:sz="0" w:space="0" w:color="auto"/>
        <w:right w:val="none" w:sz="0" w:space="0" w:color="auto"/>
      </w:divBdr>
    </w:div>
    <w:div w:id="15352960">
      <w:bodyDiv w:val="1"/>
      <w:marLeft w:val="0"/>
      <w:marRight w:val="0"/>
      <w:marTop w:val="0"/>
      <w:marBottom w:val="0"/>
      <w:divBdr>
        <w:top w:val="none" w:sz="0" w:space="0" w:color="auto"/>
        <w:left w:val="none" w:sz="0" w:space="0" w:color="auto"/>
        <w:bottom w:val="none" w:sz="0" w:space="0" w:color="auto"/>
        <w:right w:val="none" w:sz="0" w:space="0" w:color="auto"/>
      </w:divBdr>
    </w:div>
    <w:div w:id="15736018">
      <w:bodyDiv w:val="1"/>
      <w:marLeft w:val="0"/>
      <w:marRight w:val="0"/>
      <w:marTop w:val="0"/>
      <w:marBottom w:val="0"/>
      <w:divBdr>
        <w:top w:val="none" w:sz="0" w:space="0" w:color="auto"/>
        <w:left w:val="none" w:sz="0" w:space="0" w:color="auto"/>
        <w:bottom w:val="none" w:sz="0" w:space="0" w:color="auto"/>
        <w:right w:val="none" w:sz="0" w:space="0" w:color="auto"/>
      </w:divBdr>
    </w:div>
    <w:div w:id="41561035">
      <w:bodyDiv w:val="1"/>
      <w:marLeft w:val="0"/>
      <w:marRight w:val="0"/>
      <w:marTop w:val="0"/>
      <w:marBottom w:val="0"/>
      <w:divBdr>
        <w:top w:val="none" w:sz="0" w:space="0" w:color="auto"/>
        <w:left w:val="none" w:sz="0" w:space="0" w:color="auto"/>
        <w:bottom w:val="none" w:sz="0" w:space="0" w:color="auto"/>
        <w:right w:val="none" w:sz="0" w:space="0" w:color="auto"/>
      </w:divBdr>
    </w:div>
    <w:div w:id="50930059">
      <w:bodyDiv w:val="1"/>
      <w:marLeft w:val="0"/>
      <w:marRight w:val="0"/>
      <w:marTop w:val="0"/>
      <w:marBottom w:val="0"/>
      <w:divBdr>
        <w:top w:val="none" w:sz="0" w:space="0" w:color="auto"/>
        <w:left w:val="none" w:sz="0" w:space="0" w:color="auto"/>
        <w:bottom w:val="none" w:sz="0" w:space="0" w:color="auto"/>
        <w:right w:val="none" w:sz="0" w:space="0" w:color="auto"/>
      </w:divBdr>
    </w:div>
    <w:div w:id="82847147">
      <w:bodyDiv w:val="1"/>
      <w:marLeft w:val="0"/>
      <w:marRight w:val="0"/>
      <w:marTop w:val="0"/>
      <w:marBottom w:val="0"/>
      <w:divBdr>
        <w:top w:val="none" w:sz="0" w:space="0" w:color="auto"/>
        <w:left w:val="none" w:sz="0" w:space="0" w:color="auto"/>
        <w:bottom w:val="none" w:sz="0" w:space="0" w:color="auto"/>
        <w:right w:val="none" w:sz="0" w:space="0" w:color="auto"/>
      </w:divBdr>
    </w:div>
    <w:div w:id="104859185">
      <w:bodyDiv w:val="1"/>
      <w:marLeft w:val="0"/>
      <w:marRight w:val="0"/>
      <w:marTop w:val="0"/>
      <w:marBottom w:val="0"/>
      <w:divBdr>
        <w:top w:val="none" w:sz="0" w:space="0" w:color="auto"/>
        <w:left w:val="none" w:sz="0" w:space="0" w:color="auto"/>
        <w:bottom w:val="none" w:sz="0" w:space="0" w:color="auto"/>
        <w:right w:val="none" w:sz="0" w:space="0" w:color="auto"/>
      </w:divBdr>
      <w:divsChild>
        <w:div w:id="64498318">
          <w:marLeft w:val="0"/>
          <w:marRight w:val="0"/>
          <w:marTop w:val="0"/>
          <w:marBottom w:val="0"/>
          <w:divBdr>
            <w:top w:val="none" w:sz="0" w:space="0" w:color="auto"/>
            <w:left w:val="none" w:sz="0" w:space="0" w:color="auto"/>
            <w:bottom w:val="none" w:sz="0" w:space="0" w:color="auto"/>
            <w:right w:val="none" w:sz="0" w:space="0" w:color="auto"/>
          </w:divBdr>
        </w:div>
      </w:divsChild>
    </w:div>
    <w:div w:id="149367712">
      <w:bodyDiv w:val="1"/>
      <w:marLeft w:val="0"/>
      <w:marRight w:val="0"/>
      <w:marTop w:val="0"/>
      <w:marBottom w:val="0"/>
      <w:divBdr>
        <w:top w:val="none" w:sz="0" w:space="0" w:color="auto"/>
        <w:left w:val="none" w:sz="0" w:space="0" w:color="auto"/>
        <w:bottom w:val="none" w:sz="0" w:space="0" w:color="auto"/>
        <w:right w:val="none" w:sz="0" w:space="0" w:color="auto"/>
      </w:divBdr>
    </w:div>
    <w:div w:id="171451998">
      <w:bodyDiv w:val="1"/>
      <w:marLeft w:val="0"/>
      <w:marRight w:val="0"/>
      <w:marTop w:val="0"/>
      <w:marBottom w:val="0"/>
      <w:divBdr>
        <w:top w:val="none" w:sz="0" w:space="0" w:color="auto"/>
        <w:left w:val="none" w:sz="0" w:space="0" w:color="auto"/>
        <w:bottom w:val="none" w:sz="0" w:space="0" w:color="auto"/>
        <w:right w:val="none" w:sz="0" w:space="0" w:color="auto"/>
      </w:divBdr>
      <w:divsChild>
        <w:div w:id="1503741330">
          <w:marLeft w:val="0"/>
          <w:marRight w:val="0"/>
          <w:marTop w:val="0"/>
          <w:marBottom w:val="0"/>
          <w:divBdr>
            <w:top w:val="none" w:sz="0" w:space="0" w:color="auto"/>
            <w:left w:val="none" w:sz="0" w:space="0" w:color="auto"/>
            <w:bottom w:val="none" w:sz="0" w:space="0" w:color="auto"/>
            <w:right w:val="none" w:sz="0" w:space="0" w:color="auto"/>
          </w:divBdr>
        </w:div>
      </w:divsChild>
    </w:div>
    <w:div w:id="191236820">
      <w:bodyDiv w:val="1"/>
      <w:marLeft w:val="0"/>
      <w:marRight w:val="0"/>
      <w:marTop w:val="0"/>
      <w:marBottom w:val="0"/>
      <w:divBdr>
        <w:top w:val="none" w:sz="0" w:space="0" w:color="auto"/>
        <w:left w:val="none" w:sz="0" w:space="0" w:color="auto"/>
        <w:bottom w:val="none" w:sz="0" w:space="0" w:color="auto"/>
        <w:right w:val="none" w:sz="0" w:space="0" w:color="auto"/>
      </w:divBdr>
    </w:div>
    <w:div w:id="222182185">
      <w:bodyDiv w:val="1"/>
      <w:marLeft w:val="0"/>
      <w:marRight w:val="0"/>
      <w:marTop w:val="0"/>
      <w:marBottom w:val="0"/>
      <w:divBdr>
        <w:top w:val="none" w:sz="0" w:space="0" w:color="auto"/>
        <w:left w:val="none" w:sz="0" w:space="0" w:color="auto"/>
        <w:bottom w:val="none" w:sz="0" w:space="0" w:color="auto"/>
        <w:right w:val="none" w:sz="0" w:space="0" w:color="auto"/>
      </w:divBdr>
      <w:divsChild>
        <w:div w:id="1501769038">
          <w:marLeft w:val="0"/>
          <w:marRight w:val="0"/>
          <w:marTop w:val="0"/>
          <w:marBottom w:val="0"/>
          <w:divBdr>
            <w:top w:val="none" w:sz="0" w:space="0" w:color="auto"/>
            <w:left w:val="none" w:sz="0" w:space="0" w:color="auto"/>
            <w:bottom w:val="none" w:sz="0" w:space="0" w:color="auto"/>
            <w:right w:val="none" w:sz="0" w:space="0" w:color="auto"/>
          </w:divBdr>
        </w:div>
      </w:divsChild>
    </w:div>
    <w:div w:id="232929487">
      <w:bodyDiv w:val="1"/>
      <w:marLeft w:val="0"/>
      <w:marRight w:val="0"/>
      <w:marTop w:val="0"/>
      <w:marBottom w:val="0"/>
      <w:divBdr>
        <w:top w:val="none" w:sz="0" w:space="0" w:color="auto"/>
        <w:left w:val="none" w:sz="0" w:space="0" w:color="auto"/>
        <w:bottom w:val="none" w:sz="0" w:space="0" w:color="auto"/>
        <w:right w:val="none" w:sz="0" w:space="0" w:color="auto"/>
      </w:divBdr>
    </w:div>
    <w:div w:id="233708862">
      <w:bodyDiv w:val="1"/>
      <w:marLeft w:val="0"/>
      <w:marRight w:val="0"/>
      <w:marTop w:val="0"/>
      <w:marBottom w:val="0"/>
      <w:divBdr>
        <w:top w:val="none" w:sz="0" w:space="0" w:color="auto"/>
        <w:left w:val="none" w:sz="0" w:space="0" w:color="auto"/>
        <w:bottom w:val="none" w:sz="0" w:space="0" w:color="auto"/>
        <w:right w:val="none" w:sz="0" w:space="0" w:color="auto"/>
      </w:divBdr>
    </w:div>
    <w:div w:id="256595504">
      <w:bodyDiv w:val="1"/>
      <w:marLeft w:val="0"/>
      <w:marRight w:val="0"/>
      <w:marTop w:val="0"/>
      <w:marBottom w:val="0"/>
      <w:divBdr>
        <w:top w:val="none" w:sz="0" w:space="0" w:color="auto"/>
        <w:left w:val="none" w:sz="0" w:space="0" w:color="auto"/>
        <w:bottom w:val="none" w:sz="0" w:space="0" w:color="auto"/>
        <w:right w:val="none" w:sz="0" w:space="0" w:color="auto"/>
      </w:divBdr>
    </w:div>
    <w:div w:id="260989677">
      <w:bodyDiv w:val="1"/>
      <w:marLeft w:val="0"/>
      <w:marRight w:val="0"/>
      <w:marTop w:val="0"/>
      <w:marBottom w:val="0"/>
      <w:divBdr>
        <w:top w:val="none" w:sz="0" w:space="0" w:color="auto"/>
        <w:left w:val="none" w:sz="0" w:space="0" w:color="auto"/>
        <w:bottom w:val="none" w:sz="0" w:space="0" w:color="auto"/>
        <w:right w:val="none" w:sz="0" w:space="0" w:color="auto"/>
      </w:divBdr>
      <w:divsChild>
        <w:div w:id="249699030">
          <w:marLeft w:val="0"/>
          <w:marRight w:val="0"/>
          <w:marTop w:val="0"/>
          <w:marBottom w:val="0"/>
          <w:divBdr>
            <w:top w:val="none" w:sz="0" w:space="0" w:color="auto"/>
            <w:left w:val="none" w:sz="0" w:space="0" w:color="auto"/>
            <w:bottom w:val="none" w:sz="0" w:space="0" w:color="auto"/>
            <w:right w:val="none" w:sz="0" w:space="0" w:color="auto"/>
          </w:divBdr>
        </w:div>
      </w:divsChild>
    </w:div>
    <w:div w:id="261109984">
      <w:bodyDiv w:val="1"/>
      <w:marLeft w:val="0"/>
      <w:marRight w:val="0"/>
      <w:marTop w:val="0"/>
      <w:marBottom w:val="0"/>
      <w:divBdr>
        <w:top w:val="none" w:sz="0" w:space="0" w:color="auto"/>
        <w:left w:val="none" w:sz="0" w:space="0" w:color="auto"/>
        <w:bottom w:val="none" w:sz="0" w:space="0" w:color="auto"/>
        <w:right w:val="none" w:sz="0" w:space="0" w:color="auto"/>
      </w:divBdr>
    </w:div>
    <w:div w:id="276327577">
      <w:bodyDiv w:val="1"/>
      <w:marLeft w:val="0"/>
      <w:marRight w:val="0"/>
      <w:marTop w:val="0"/>
      <w:marBottom w:val="0"/>
      <w:divBdr>
        <w:top w:val="none" w:sz="0" w:space="0" w:color="auto"/>
        <w:left w:val="none" w:sz="0" w:space="0" w:color="auto"/>
        <w:bottom w:val="none" w:sz="0" w:space="0" w:color="auto"/>
        <w:right w:val="none" w:sz="0" w:space="0" w:color="auto"/>
      </w:divBdr>
    </w:div>
    <w:div w:id="279453643">
      <w:bodyDiv w:val="1"/>
      <w:marLeft w:val="0"/>
      <w:marRight w:val="0"/>
      <w:marTop w:val="0"/>
      <w:marBottom w:val="0"/>
      <w:divBdr>
        <w:top w:val="none" w:sz="0" w:space="0" w:color="auto"/>
        <w:left w:val="none" w:sz="0" w:space="0" w:color="auto"/>
        <w:bottom w:val="none" w:sz="0" w:space="0" w:color="auto"/>
        <w:right w:val="none" w:sz="0" w:space="0" w:color="auto"/>
      </w:divBdr>
    </w:div>
    <w:div w:id="288901993">
      <w:bodyDiv w:val="1"/>
      <w:marLeft w:val="0"/>
      <w:marRight w:val="0"/>
      <w:marTop w:val="0"/>
      <w:marBottom w:val="0"/>
      <w:divBdr>
        <w:top w:val="none" w:sz="0" w:space="0" w:color="auto"/>
        <w:left w:val="none" w:sz="0" w:space="0" w:color="auto"/>
        <w:bottom w:val="none" w:sz="0" w:space="0" w:color="auto"/>
        <w:right w:val="none" w:sz="0" w:space="0" w:color="auto"/>
      </w:divBdr>
      <w:divsChild>
        <w:div w:id="681513432">
          <w:marLeft w:val="0"/>
          <w:marRight w:val="0"/>
          <w:marTop w:val="0"/>
          <w:marBottom w:val="0"/>
          <w:divBdr>
            <w:top w:val="none" w:sz="0" w:space="0" w:color="auto"/>
            <w:left w:val="none" w:sz="0" w:space="0" w:color="auto"/>
            <w:bottom w:val="none" w:sz="0" w:space="0" w:color="auto"/>
            <w:right w:val="none" w:sz="0" w:space="0" w:color="auto"/>
          </w:divBdr>
        </w:div>
      </w:divsChild>
    </w:div>
    <w:div w:id="316760704">
      <w:bodyDiv w:val="1"/>
      <w:marLeft w:val="0"/>
      <w:marRight w:val="0"/>
      <w:marTop w:val="0"/>
      <w:marBottom w:val="0"/>
      <w:divBdr>
        <w:top w:val="none" w:sz="0" w:space="0" w:color="auto"/>
        <w:left w:val="none" w:sz="0" w:space="0" w:color="auto"/>
        <w:bottom w:val="none" w:sz="0" w:space="0" w:color="auto"/>
        <w:right w:val="none" w:sz="0" w:space="0" w:color="auto"/>
      </w:divBdr>
    </w:div>
    <w:div w:id="321204379">
      <w:bodyDiv w:val="1"/>
      <w:marLeft w:val="0"/>
      <w:marRight w:val="0"/>
      <w:marTop w:val="0"/>
      <w:marBottom w:val="0"/>
      <w:divBdr>
        <w:top w:val="none" w:sz="0" w:space="0" w:color="auto"/>
        <w:left w:val="none" w:sz="0" w:space="0" w:color="auto"/>
        <w:bottom w:val="none" w:sz="0" w:space="0" w:color="auto"/>
        <w:right w:val="none" w:sz="0" w:space="0" w:color="auto"/>
      </w:divBdr>
    </w:div>
    <w:div w:id="333606670">
      <w:bodyDiv w:val="1"/>
      <w:marLeft w:val="0"/>
      <w:marRight w:val="0"/>
      <w:marTop w:val="0"/>
      <w:marBottom w:val="0"/>
      <w:divBdr>
        <w:top w:val="none" w:sz="0" w:space="0" w:color="auto"/>
        <w:left w:val="none" w:sz="0" w:space="0" w:color="auto"/>
        <w:bottom w:val="none" w:sz="0" w:space="0" w:color="auto"/>
        <w:right w:val="none" w:sz="0" w:space="0" w:color="auto"/>
      </w:divBdr>
    </w:div>
    <w:div w:id="347291071">
      <w:marLeft w:val="0"/>
      <w:marRight w:val="0"/>
      <w:marTop w:val="0"/>
      <w:marBottom w:val="0"/>
      <w:divBdr>
        <w:top w:val="none" w:sz="0" w:space="0" w:color="auto"/>
        <w:left w:val="none" w:sz="0" w:space="0" w:color="auto"/>
        <w:bottom w:val="none" w:sz="0" w:space="0" w:color="auto"/>
        <w:right w:val="none" w:sz="0" w:space="0" w:color="auto"/>
      </w:divBdr>
    </w:div>
    <w:div w:id="365302871">
      <w:bodyDiv w:val="1"/>
      <w:marLeft w:val="0"/>
      <w:marRight w:val="0"/>
      <w:marTop w:val="0"/>
      <w:marBottom w:val="0"/>
      <w:divBdr>
        <w:top w:val="none" w:sz="0" w:space="0" w:color="auto"/>
        <w:left w:val="none" w:sz="0" w:space="0" w:color="auto"/>
        <w:bottom w:val="none" w:sz="0" w:space="0" w:color="auto"/>
        <w:right w:val="none" w:sz="0" w:space="0" w:color="auto"/>
      </w:divBdr>
      <w:divsChild>
        <w:div w:id="1587500192">
          <w:marLeft w:val="0"/>
          <w:marRight w:val="0"/>
          <w:marTop w:val="0"/>
          <w:marBottom w:val="0"/>
          <w:divBdr>
            <w:top w:val="none" w:sz="0" w:space="0" w:color="auto"/>
            <w:left w:val="none" w:sz="0" w:space="0" w:color="auto"/>
            <w:bottom w:val="none" w:sz="0" w:space="0" w:color="auto"/>
            <w:right w:val="none" w:sz="0" w:space="0" w:color="auto"/>
          </w:divBdr>
        </w:div>
      </w:divsChild>
    </w:div>
    <w:div w:id="365835661">
      <w:bodyDiv w:val="1"/>
      <w:marLeft w:val="0"/>
      <w:marRight w:val="0"/>
      <w:marTop w:val="0"/>
      <w:marBottom w:val="0"/>
      <w:divBdr>
        <w:top w:val="none" w:sz="0" w:space="0" w:color="auto"/>
        <w:left w:val="none" w:sz="0" w:space="0" w:color="auto"/>
        <w:bottom w:val="none" w:sz="0" w:space="0" w:color="auto"/>
        <w:right w:val="none" w:sz="0" w:space="0" w:color="auto"/>
      </w:divBdr>
    </w:div>
    <w:div w:id="368997560">
      <w:bodyDiv w:val="1"/>
      <w:marLeft w:val="0"/>
      <w:marRight w:val="0"/>
      <w:marTop w:val="0"/>
      <w:marBottom w:val="0"/>
      <w:divBdr>
        <w:top w:val="none" w:sz="0" w:space="0" w:color="auto"/>
        <w:left w:val="none" w:sz="0" w:space="0" w:color="auto"/>
        <w:bottom w:val="none" w:sz="0" w:space="0" w:color="auto"/>
        <w:right w:val="none" w:sz="0" w:space="0" w:color="auto"/>
      </w:divBdr>
    </w:div>
    <w:div w:id="373971543">
      <w:bodyDiv w:val="1"/>
      <w:marLeft w:val="0"/>
      <w:marRight w:val="0"/>
      <w:marTop w:val="0"/>
      <w:marBottom w:val="0"/>
      <w:divBdr>
        <w:top w:val="none" w:sz="0" w:space="0" w:color="auto"/>
        <w:left w:val="none" w:sz="0" w:space="0" w:color="auto"/>
        <w:bottom w:val="none" w:sz="0" w:space="0" w:color="auto"/>
        <w:right w:val="none" w:sz="0" w:space="0" w:color="auto"/>
      </w:divBdr>
    </w:div>
    <w:div w:id="379941003">
      <w:bodyDiv w:val="1"/>
      <w:marLeft w:val="0"/>
      <w:marRight w:val="0"/>
      <w:marTop w:val="0"/>
      <w:marBottom w:val="0"/>
      <w:divBdr>
        <w:top w:val="none" w:sz="0" w:space="0" w:color="auto"/>
        <w:left w:val="none" w:sz="0" w:space="0" w:color="auto"/>
        <w:bottom w:val="none" w:sz="0" w:space="0" w:color="auto"/>
        <w:right w:val="none" w:sz="0" w:space="0" w:color="auto"/>
      </w:divBdr>
      <w:divsChild>
        <w:div w:id="179122060">
          <w:marLeft w:val="0"/>
          <w:marRight w:val="0"/>
          <w:marTop w:val="0"/>
          <w:marBottom w:val="0"/>
          <w:divBdr>
            <w:top w:val="none" w:sz="0" w:space="0" w:color="auto"/>
            <w:left w:val="none" w:sz="0" w:space="0" w:color="auto"/>
            <w:bottom w:val="none" w:sz="0" w:space="0" w:color="auto"/>
            <w:right w:val="none" w:sz="0" w:space="0" w:color="auto"/>
          </w:divBdr>
          <w:divsChild>
            <w:div w:id="175966299">
              <w:marLeft w:val="0"/>
              <w:marRight w:val="0"/>
              <w:marTop w:val="225"/>
              <w:marBottom w:val="0"/>
              <w:divBdr>
                <w:top w:val="none" w:sz="0" w:space="0" w:color="auto"/>
                <w:left w:val="none" w:sz="0" w:space="0" w:color="auto"/>
                <w:bottom w:val="none" w:sz="0" w:space="0" w:color="auto"/>
                <w:right w:val="none" w:sz="0" w:space="0" w:color="auto"/>
              </w:divBdr>
              <w:divsChild>
                <w:div w:id="2100904001">
                  <w:marLeft w:val="0"/>
                  <w:marRight w:val="0"/>
                  <w:marTop w:val="0"/>
                  <w:marBottom w:val="0"/>
                  <w:divBdr>
                    <w:top w:val="none" w:sz="0" w:space="0" w:color="auto"/>
                    <w:left w:val="none" w:sz="0" w:space="0" w:color="auto"/>
                    <w:bottom w:val="none" w:sz="0" w:space="0" w:color="auto"/>
                    <w:right w:val="none" w:sz="0" w:space="0" w:color="auto"/>
                  </w:divBdr>
                  <w:divsChild>
                    <w:div w:id="551380145">
                      <w:marLeft w:val="0"/>
                      <w:marRight w:val="0"/>
                      <w:marTop w:val="0"/>
                      <w:marBottom w:val="0"/>
                      <w:divBdr>
                        <w:top w:val="none" w:sz="0" w:space="0" w:color="auto"/>
                        <w:left w:val="none" w:sz="0" w:space="0" w:color="auto"/>
                        <w:bottom w:val="none" w:sz="0" w:space="0" w:color="auto"/>
                        <w:right w:val="none" w:sz="0" w:space="0" w:color="auto"/>
                      </w:divBdr>
                      <w:divsChild>
                        <w:div w:id="4858214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84910886">
      <w:bodyDiv w:val="1"/>
      <w:marLeft w:val="0"/>
      <w:marRight w:val="0"/>
      <w:marTop w:val="0"/>
      <w:marBottom w:val="0"/>
      <w:divBdr>
        <w:top w:val="none" w:sz="0" w:space="0" w:color="auto"/>
        <w:left w:val="none" w:sz="0" w:space="0" w:color="auto"/>
        <w:bottom w:val="none" w:sz="0" w:space="0" w:color="auto"/>
        <w:right w:val="none" w:sz="0" w:space="0" w:color="auto"/>
      </w:divBdr>
      <w:divsChild>
        <w:div w:id="652561545">
          <w:marLeft w:val="0"/>
          <w:marRight w:val="0"/>
          <w:marTop w:val="0"/>
          <w:marBottom w:val="0"/>
          <w:divBdr>
            <w:top w:val="none" w:sz="0" w:space="0" w:color="auto"/>
            <w:left w:val="none" w:sz="0" w:space="0" w:color="auto"/>
            <w:bottom w:val="none" w:sz="0" w:space="0" w:color="auto"/>
            <w:right w:val="none" w:sz="0" w:space="0" w:color="auto"/>
          </w:divBdr>
        </w:div>
      </w:divsChild>
    </w:div>
    <w:div w:id="412241277">
      <w:marLeft w:val="0"/>
      <w:marRight w:val="0"/>
      <w:marTop w:val="0"/>
      <w:marBottom w:val="0"/>
      <w:divBdr>
        <w:top w:val="none" w:sz="0" w:space="0" w:color="auto"/>
        <w:left w:val="none" w:sz="0" w:space="0" w:color="auto"/>
        <w:bottom w:val="none" w:sz="0" w:space="0" w:color="auto"/>
        <w:right w:val="none" w:sz="0" w:space="0" w:color="auto"/>
      </w:divBdr>
    </w:div>
    <w:div w:id="417675994">
      <w:bodyDiv w:val="1"/>
      <w:marLeft w:val="0"/>
      <w:marRight w:val="0"/>
      <w:marTop w:val="0"/>
      <w:marBottom w:val="0"/>
      <w:divBdr>
        <w:top w:val="none" w:sz="0" w:space="0" w:color="auto"/>
        <w:left w:val="none" w:sz="0" w:space="0" w:color="auto"/>
        <w:bottom w:val="none" w:sz="0" w:space="0" w:color="auto"/>
        <w:right w:val="none" w:sz="0" w:space="0" w:color="auto"/>
      </w:divBdr>
    </w:div>
    <w:div w:id="418596918">
      <w:bodyDiv w:val="1"/>
      <w:marLeft w:val="0"/>
      <w:marRight w:val="0"/>
      <w:marTop w:val="0"/>
      <w:marBottom w:val="0"/>
      <w:divBdr>
        <w:top w:val="none" w:sz="0" w:space="0" w:color="auto"/>
        <w:left w:val="none" w:sz="0" w:space="0" w:color="auto"/>
        <w:bottom w:val="none" w:sz="0" w:space="0" w:color="auto"/>
        <w:right w:val="none" w:sz="0" w:space="0" w:color="auto"/>
      </w:divBdr>
    </w:div>
    <w:div w:id="423306764">
      <w:bodyDiv w:val="1"/>
      <w:marLeft w:val="0"/>
      <w:marRight w:val="0"/>
      <w:marTop w:val="0"/>
      <w:marBottom w:val="0"/>
      <w:divBdr>
        <w:top w:val="none" w:sz="0" w:space="0" w:color="auto"/>
        <w:left w:val="none" w:sz="0" w:space="0" w:color="auto"/>
        <w:bottom w:val="none" w:sz="0" w:space="0" w:color="auto"/>
        <w:right w:val="none" w:sz="0" w:space="0" w:color="auto"/>
      </w:divBdr>
    </w:div>
    <w:div w:id="462500352">
      <w:bodyDiv w:val="1"/>
      <w:marLeft w:val="0"/>
      <w:marRight w:val="0"/>
      <w:marTop w:val="0"/>
      <w:marBottom w:val="0"/>
      <w:divBdr>
        <w:top w:val="none" w:sz="0" w:space="0" w:color="auto"/>
        <w:left w:val="none" w:sz="0" w:space="0" w:color="auto"/>
        <w:bottom w:val="none" w:sz="0" w:space="0" w:color="auto"/>
        <w:right w:val="none" w:sz="0" w:space="0" w:color="auto"/>
      </w:divBdr>
    </w:div>
    <w:div w:id="484318858">
      <w:bodyDiv w:val="1"/>
      <w:marLeft w:val="0"/>
      <w:marRight w:val="0"/>
      <w:marTop w:val="0"/>
      <w:marBottom w:val="0"/>
      <w:divBdr>
        <w:top w:val="none" w:sz="0" w:space="0" w:color="auto"/>
        <w:left w:val="none" w:sz="0" w:space="0" w:color="auto"/>
        <w:bottom w:val="none" w:sz="0" w:space="0" w:color="auto"/>
        <w:right w:val="none" w:sz="0" w:space="0" w:color="auto"/>
      </w:divBdr>
      <w:divsChild>
        <w:div w:id="2055110555">
          <w:marLeft w:val="0"/>
          <w:marRight w:val="0"/>
          <w:marTop w:val="0"/>
          <w:marBottom w:val="0"/>
          <w:divBdr>
            <w:top w:val="none" w:sz="0" w:space="0" w:color="auto"/>
            <w:left w:val="none" w:sz="0" w:space="0" w:color="auto"/>
            <w:bottom w:val="none" w:sz="0" w:space="0" w:color="auto"/>
            <w:right w:val="none" w:sz="0" w:space="0" w:color="auto"/>
          </w:divBdr>
        </w:div>
      </w:divsChild>
    </w:div>
    <w:div w:id="486554973">
      <w:bodyDiv w:val="1"/>
      <w:marLeft w:val="0"/>
      <w:marRight w:val="0"/>
      <w:marTop w:val="0"/>
      <w:marBottom w:val="0"/>
      <w:divBdr>
        <w:top w:val="none" w:sz="0" w:space="0" w:color="auto"/>
        <w:left w:val="none" w:sz="0" w:space="0" w:color="auto"/>
        <w:bottom w:val="none" w:sz="0" w:space="0" w:color="auto"/>
        <w:right w:val="none" w:sz="0" w:space="0" w:color="auto"/>
      </w:divBdr>
    </w:div>
    <w:div w:id="493569661">
      <w:bodyDiv w:val="1"/>
      <w:marLeft w:val="0"/>
      <w:marRight w:val="0"/>
      <w:marTop w:val="0"/>
      <w:marBottom w:val="0"/>
      <w:divBdr>
        <w:top w:val="none" w:sz="0" w:space="0" w:color="auto"/>
        <w:left w:val="none" w:sz="0" w:space="0" w:color="auto"/>
        <w:bottom w:val="none" w:sz="0" w:space="0" w:color="auto"/>
        <w:right w:val="none" w:sz="0" w:space="0" w:color="auto"/>
      </w:divBdr>
      <w:divsChild>
        <w:div w:id="1422989137">
          <w:marLeft w:val="0"/>
          <w:marRight w:val="0"/>
          <w:marTop w:val="0"/>
          <w:marBottom w:val="0"/>
          <w:divBdr>
            <w:top w:val="none" w:sz="0" w:space="0" w:color="auto"/>
            <w:left w:val="none" w:sz="0" w:space="0" w:color="auto"/>
            <w:bottom w:val="none" w:sz="0" w:space="0" w:color="auto"/>
            <w:right w:val="none" w:sz="0" w:space="0" w:color="auto"/>
          </w:divBdr>
        </w:div>
      </w:divsChild>
    </w:div>
    <w:div w:id="541749793">
      <w:bodyDiv w:val="1"/>
      <w:marLeft w:val="0"/>
      <w:marRight w:val="0"/>
      <w:marTop w:val="0"/>
      <w:marBottom w:val="0"/>
      <w:divBdr>
        <w:top w:val="none" w:sz="0" w:space="0" w:color="auto"/>
        <w:left w:val="none" w:sz="0" w:space="0" w:color="auto"/>
        <w:bottom w:val="none" w:sz="0" w:space="0" w:color="auto"/>
        <w:right w:val="none" w:sz="0" w:space="0" w:color="auto"/>
      </w:divBdr>
    </w:div>
    <w:div w:id="558445650">
      <w:bodyDiv w:val="1"/>
      <w:marLeft w:val="0"/>
      <w:marRight w:val="0"/>
      <w:marTop w:val="0"/>
      <w:marBottom w:val="0"/>
      <w:divBdr>
        <w:top w:val="none" w:sz="0" w:space="0" w:color="auto"/>
        <w:left w:val="none" w:sz="0" w:space="0" w:color="auto"/>
        <w:bottom w:val="none" w:sz="0" w:space="0" w:color="auto"/>
        <w:right w:val="none" w:sz="0" w:space="0" w:color="auto"/>
      </w:divBdr>
    </w:div>
    <w:div w:id="560749530">
      <w:bodyDiv w:val="1"/>
      <w:marLeft w:val="0"/>
      <w:marRight w:val="0"/>
      <w:marTop w:val="0"/>
      <w:marBottom w:val="0"/>
      <w:divBdr>
        <w:top w:val="none" w:sz="0" w:space="0" w:color="auto"/>
        <w:left w:val="none" w:sz="0" w:space="0" w:color="auto"/>
        <w:bottom w:val="none" w:sz="0" w:space="0" w:color="auto"/>
        <w:right w:val="none" w:sz="0" w:space="0" w:color="auto"/>
      </w:divBdr>
    </w:div>
    <w:div w:id="606474343">
      <w:bodyDiv w:val="1"/>
      <w:marLeft w:val="0"/>
      <w:marRight w:val="0"/>
      <w:marTop w:val="0"/>
      <w:marBottom w:val="0"/>
      <w:divBdr>
        <w:top w:val="none" w:sz="0" w:space="0" w:color="auto"/>
        <w:left w:val="none" w:sz="0" w:space="0" w:color="auto"/>
        <w:bottom w:val="none" w:sz="0" w:space="0" w:color="auto"/>
        <w:right w:val="none" w:sz="0" w:space="0" w:color="auto"/>
      </w:divBdr>
    </w:div>
    <w:div w:id="649289546">
      <w:bodyDiv w:val="1"/>
      <w:marLeft w:val="0"/>
      <w:marRight w:val="0"/>
      <w:marTop w:val="0"/>
      <w:marBottom w:val="0"/>
      <w:divBdr>
        <w:top w:val="none" w:sz="0" w:space="0" w:color="auto"/>
        <w:left w:val="none" w:sz="0" w:space="0" w:color="auto"/>
        <w:bottom w:val="none" w:sz="0" w:space="0" w:color="auto"/>
        <w:right w:val="none" w:sz="0" w:space="0" w:color="auto"/>
      </w:divBdr>
    </w:div>
    <w:div w:id="652181139">
      <w:bodyDiv w:val="1"/>
      <w:marLeft w:val="0"/>
      <w:marRight w:val="0"/>
      <w:marTop w:val="0"/>
      <w:marBottom w:val="0"/>
      <w:divBdr>
        <w:top w:val="none" w:sz="0" w:space="0" w:color="auto"/>
        <w:left w:val="none" w:sz="0" w:space="0" w:color="auto"/>
        <w:bottom w:val="none" w:sz="0" w:space="0" w:color="auto"/>
        <w:right w:val="none" w:sz="0" w:space="0" w:color="auto"/>
      </w:divBdr>
    </w:div>
    <w:div w:id="680819187">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700324173">
      <w:bodyDiv w:val="1"/>
      <w:marLeft w:val="0"/>
      <w:marRight w:val="0"/>
      <w:marTop w:val="0"/>
      <w:marBottom w:val="0"/>
      <w:divBdr>
        <w:top w:val="none" w:sz="0" w:space="0" w:color="auto"/>
        <w:left w:val="none" w:sz="0" w:space="0" w:color="auto"/>
        <w:bottom w:val="none" w:sz="0" w:space="0" w:color="auto"/>
        <w:right w:val="none" w:sz="0" w:space="0" w:color="auto"/>
      </w:divBdr>
    </w:div>
    <w:div w:id="704450069">
      <w:bodyDiv w:val="1"/>
      <w:marLeft w:val="0"/>
      <w:marRight w:val="0"/>
      <w:marTop w:val="0"/>
      <w:marBottom w:val="0"/>
      <w:divBdr>
        <w:top w:val="none" w:sz="0" w:space="0" w:color="auto"/>
        <w:left w:val="none" w:sz="0" w:space="0" w:color="auto"/>
        <w:bottom w:val="none" w:sz="0" w:space="0" w:color="auto"/>
        <w:right w:val="none" w:sz="0" w:space="0" w:color="auto"/>
      </w:divBdr>
    </w:div>
    <w:div w:id="803472599">
      <w:bodyDiv w:val="1"/>
      <w:marLeft w:val="0"/>
      <w:marRight w:val="0"/>
      <w:marTop w:val="0"/>
      <w:marBottom w:val="0"/>
      <w:divBdr>
        <w:top w:val="none" w:sz="0" w:space="0" w:color="auto"/>
        <w:left w:val="none" w:sz="0" w:space="0" w:color="auto"/>
        <w:bottom w:val="none" w:sz="0" w:space="0" w:color="auto"/>
        <w:right w:val="none" w:sz="0" w:space="0" w:color="auto"/>
      </w:divBdr>
    </w:div>
    <w:div w:id="808520516">
      <w:bodyDiv w:val="1"/>
      <w:marLeft w:val="0"/>
      <w:marRight w:val="0"/>
      <w:marTop w:val="0"/>
      <w:marBottom w:val="0"/>
      <w:divBdr>
        <w:top w:val="none" w:sz="0" w:space="0" w:color="auto"/>
        <w:left w:val="none" w:sz="0" w:space="0" w:color="auto"/>
        <w:bottom w:val="none" w:sz="0" w:space="0" w:color="auto"/>
        <w:right w:val="none" w:sz="0" w:space="0" w:color="auto"/>
      </w:divBdr>
      <w:divsChild>
        <w:div w:id="1113750428">
          <w:marLeft w:val="0"/>
          <w:marRight w:val="0"/>
          <w:marTop w:val="0"/>
          <w:marBottom w:val="0"/>
          <w:divBdr>
            <w:top w:val="none" w:sz="0" w:space="0" w:color="auto"/>
            <w:left w:val="none" w:sz="0" w:space="0" w:color="auto"/>
            <w:bottom w:val="none" w:sz="0" w:space="0" w:color="auto"/>
            <w:right w:val="none" w:sz="0" w:space="0" w:color="auto"/>
          </w:divBdr>
        </w:div>
      </w:divsChild>
    </w:div>
    <w:div w:id="834221786">
      <w:bodyDiv w:val="1"/>
      <w:marLeft w:val="0"/>
      <w:marRight w:val="0"/>
      <w:marTop w:val="0"/>
      <w:marBottom w:val="0"/>
      <w:divBdr>
        <w:top w:val="none" w:sz="0" w:space="0" w:color="auto"/>
        <w:left w:val="none" w:sz="0" w:space="0" w:color="auto"/>
        <w:bottom w:val="none" w:sz="0" w:space="0" w:color="auto"/>
        <w:right w:val="none" w:sz="0" w:space="0" w:color="auto"/>
      </w:divBdr>
      <w:divsChild>
        <w:div w:id="2033919046">
          <w:marLeft w:val="0"/>
          <w:marRight w:val="0"/>
          <w:marTop w:val="0"/>
          <w:marBottom w:val="0"/>
          <w:divBdr>
            <w:top w:val="none" w:sz="0" w:space="0" w:color="auto"/>
            <w:left w:val="none" w:sz="0" w:space="0" w:color="auto"/>
            <w:bottom w:val="none" w:sz="0" w:space="0" w:color="auto"/>
            <w:right w:val="none" w:sz="0" w:space="0" w:color="auto"/>
          </w:divBdr>
        </w:div>
      </w:divsChild>
    </w:div>
    <w:div w:id="848711590">
      <w:bodyDiv w:val="1"/>
      <w:marLeft w:val="0"/>
      <w:marRight w:val="0"/>
      <w:marTop w:val="0"/>
      <w:marBottom w:val="0"/>
      <w:divBdr>
        <w:top w:val="none" w:sz="0" w:space="0" w:color="auto"/>
        <w:left w:val="none" w:sz="0" w:space="0" w:color="auto"/>
        <w:bottom w:val="none" w:sz="0" w:space="0" w:color="auto"/>
        <w:right w:val="none" w:sz="0" w:space="0" w:color="auto"/>
      </w:divBdr>
      <w:divsChild>
        <w:div w:id="180319345">
          <w:marLeft w:val="0"/>
          <w:marRight w:val="0"/>
          <w:marTop w:val="0"/>
          <w:marBottom w:val="0"/>
          <w:divBdr>
            <w:top w:val="none" w:sz="0" w:space="0" w:color="auto"/>
            <w:left w:val="none" w:sz="0" w:space="0" w:color="auto"/>
            <w:bottom w:val="none" w:sz="0" w:space="0" w:color="auto"/>
            <w:right w:val="none" w:sz="0" w:space="0" w:color="auto"/>
          </w:divBdr>
        </w:div>
      </w:divsChild>
    </w:div>
    <w:div w:id="856653627">
      <w:bodyDiv w:val="1"/>
      <w:marLeft w:val="0"/>
      <w:marRight w:val="0"/>
      <w:marTop w:val="0"/>
      <w:marBottom w:val="0"/>
      <w:divBdr>
        <w:top w:val="none" w:sz="0" w:space="0" w:color="auto"/>
        <w:left w:val="none" w:sz="0" w:space="0" w:color="auto"/>
        <w:bottom w:val="none" w:sz="0" w:space="0" w:color="auto"/>
        <w:right w:val="none" w:sz="0" w:space="0" w:color="auto"/>
      </w:divBdr>
    </w:div>
    <w:div w:id="858590715">
      <w:bodyDiv w:val="1"/>
      <w:marLeft w:val="0"/>
      <w:marRight w:val="0"/>
      <w:marTop w:val="0"/>
      <w:marBottom w:val="0"/>
      <w:divBdr>
        <w:top w:val="none" w:sz="0" w:space="0" w:color="auto"/>
        <w:left w:val="none" w:sz="0" w:space="0" w:color="auto"/>
        <w:bottom w:val="none" w:sz="0" w:space="0" w:color="auto"/>
        <w:right w:val="none" w:sz="0" w:space="0" w:color="auto"/>
      </w:divBdr>
    </w:div>
    <w:div w:id="859583673">
      <w:bodyDiv w:val="1"/>
      <w:marLeft w:val="0"/>
      <w:marRight w:val="0"/>
      <w:marTop w:val="0"/>
      <w:marBottom w:val="0"/>
      <w:divBdr>
        <w:top w:val="none" w:sz="0" w:space="0" w:color="auto"/>
        <w:left w:val="none" w:sz="0" w:space="0" w:color="auto"/>
        <w:bottom w:val="none" w:sz="0" w:space="0" w:color="auto"/>
        <w:right w:val="none" w:sz="0" w:space="0" w:color="auto"/>
      </w:divBdr>
    </w:div>
    <w:div w:id="859777279">
      <w:bodyDiv w:val="1"/>
      <w:marLeft w:val="0"/>
      <w:marRight w:val="0"/>
      <w:marTop w:val="0"/>
      <w:marBottom w:val="0"/>
      <w:divBdr>
        <w:top w:val="none" w:sz="0" w:space="0" w:color="auto"/>
        <w:left w:val="none" w:sz="0" w:space="0" w:color="auto"/>
        <w:bottom w:val="none" w:sz="0" w:space="0" w:color="auto"/>
        <w:right w:val="none" w:sz="0" w:space="0" w:color="auto"/>
      </w:divBdr>
      <w:divsChild>
        <w:div w:id="287472293">
          <w:marLeft w:val="0"/>
          <w:marRight w:val="0"/>
          <w:marTop w:val="0"/>
          <w:marBottom w:val="0"/>
          <w:divBdr>
            <w:top w:val="none" w:sz="0" w:space="0" w:color="auto"/>
            <w:left w:val="none" w:sz="0" w:space="0" w:color="auto"/>
            <w:bottom w:val="none" w:sz="0" w:space="0" w:color="auto"/>
            <w:right w:val="none" w:sz="0" w:space="0" w:color="auto"/>
          </w:divBdr>
        </w:div>
      </w:divsChild>
    </w:div>
    <w:div w:id="863518070">
      <w:bodyDiv w:val="1"/>
      <w:marLeft w:val="0"/>
      <w:marRight w:val="0"/>
      <w:marTop w:val="0"/>
      <w:marBottom w:val="0"/>
      <w:divBdr>
        <w:top w:val="none" w:sz="0" w:space="0" w:color="auto"/>
        <w:left w:val="none" w:sz="0" w:space="0" w:color="auto"/>
        <w:bottom w:val="none" w:sz="0" w:space="0" w:color="auto"/>
        <w:right w:val="none" w:sz="0" w:space="0" w:color="auto"/>
      </w:divBdr>
    </w:div>
    <w:div w:id="877935452">
      <w:bodyDiv w:val="1"/>
      <w:marLeft w:val="0"/>
      <w:marRight w:val="0"/>
      <w:marTop w:val="0"/>
      <w:marBottom w:val="0"/>
      <w:divBdr>
        <w:top w:val="none" w:sz="0" w:space="0" w:color="auto"/>
        <w:left w:val="none" w:sz="0" w:space="0" w:color="auto"/>
        <w:bottom w:val="none" w:sz="0" w:space="0" w:color="auto"/>
        <w:right w:val="none" w:sz="0" w:space="0" w:color="auto"/>
      </w:divBdr>
    </w:div>
    <w:div w:id="878666936">
      <w:bodyDiv w:val="1"/>
      <w:marLeft w:val="0"/>
      <w:marRight w:val="0"/>
      <w:marTop w:val="0"/>
      <w:marBottom w:val="0"/>
      <w:divBdr>
        <w:top w:val="none" w:sz="0" w:space="0" w:color="auto"/>
        <w:left w:val="none" w:sz="0" w:space="0" w:color="auto"/>
        <w:bottom w:val="none" w:sz="0" w:space="0" w:color="auto"/>
        <w:right w:val="none" w:sz="0" w:space="0" w:color="auto"/>
      </w:divBdr>
    </w:div>
    <w:div w:id="887306056">
      <w:bodyDiv w:val="1"/>
      <w:marLeft w:val="0"/>
      <w:marRight w:val="0"/>
      <w:marTop w:val="0"/>
      <w:marBottom w:val="0"/>
      <w:divBdr>
        <w:top w:val="none" w:sz="0" w:space="0" w:color="auto"/>
        <w:left w:val="none" w:sz="0" w:space="0" w:color="auto"/>
        <w:bottom w:val="none" w:sz="0" w:space="0" w:color="auto"/>
        <w:right w:val="none" w:sz="0" w:space="0" w:color="auto"/>
      </w:divBdr>
    </w:div>
    <w:div w:id="888305060">
      <w:bodyDiv w:val="1"/>
      <w:marLeft w:val="0"/>
      <w:marRight w:val="0"/>
      <w:marTop w:val="0"/>
      <w:marBottom w:val="0"/>
      <w:divBdr>
        <w:top w:val="none" w:sz="0" w:space="0" w:color="auto"/>
        <w:left w:val="none" w:sz="0" w:space="0" w:color="auto"/>
        <w:bottom w:val="none" w:sz="0" w:space="0" w:color="auto"/>
        <w:right w:val="none" w:sz="0" w:space="0" w:color="auto"/>
      </w:divBdr>
    </w:div>
    <w:div w:id="895899847">
      <w:bodyDiv w:val="1"/>
      <w:marLeft w:val="0"/>
      <w:marRight w:val="0"/>
      <w:marTop w:val="0"/>
      <w:marBottom w:val="0"/>
      <w:divBdr>
        <w:top w:val="none" w:sz="0" w:space="0" w:color="auto"/>
        <w:left w:val="none" w:sz="0" w:space="0" w:color="auto"/>
        <w:bottom w:val="none" w:sz="0" w:space="0" w:color="auto"/>
        <w:right w:val="none" w:sz="0" w:space="0" w:color="auto"/>
      </w:divBdr>
    </w:div>
    <w:div w:id="897327625">
      <w:bodyDiv w:val="1"/>
      <w:marLeft w:val="0"/>
      <w:marRight w:val="0"/>
      <w:marTop w:val="0"/>
      <w:marBottom w:val="0"/>
      <w:divBdr>
        <w:top w:val="none" w:sz="0" w:space="0" w:color="auto"/>
        <w:left w:val="none" w:sz="0" w:space="0" w:color="auto"/>
        <w:bottom w:val="none" w:sz="0" w:space="0" w:color="auto"/>
        <w:right w:val="none" w:sz="0" w:space="0" w:color="auto"/>
      </w:divBdr>
    </w:div>
    <w:div w:id="907425245">
      <w:bodyDiv w:val="1"/>
      <w:marLeft w:val="0"/>
      <w:marRight w:val="0"/>
      <w:marTop w:val="0"/>
      <w:marBottom w:val="0"/>
      <w:divBdr>
        <w:top w:val="none" w:sz="0" w:space="0" w:color="auto"/>
        <w:left w:val="none" w:sz="0" w:space="0" w:color="auto"/>
        <w:bottom w:val="none" w:sz="0" w:space="0" w:color="auto"/>
        <w:right w:val="none" w:sz="0" w:space="0" w:color="auto"/>
      </w:divBdr>
      <w:divsChild>
        <w:div w:id="1161889250">
          <w:marLeft w:val="0"/>
          <w:marRight w:val="0"/>
          <w:marTop w:val="0"/>
          <w:marBottom w:val="0"/>
          <w:divBdr>
            <w:top w:val="none" w:sz="0" w:space="0" w:color="auto"/>
            <w:left w:val="none" w:sz="0" w:space="0" w:color="auto"/>
            <w:bottom w:val="none" w:sz="0" w:space="0" w:color="auto"/>
            <w:right w:val="none" w:sz="0" w:space="0" w:color="auto"/>
          </w:divBdr>
        </w:div>
      </w:divsChild>
    </w:div>
    <w:div w:id="924338546">
      <w:bodyDiv w:val="1"/>
      <w:marLeft w:val="0"/>
      <w:marRight w:val="0"/>
      <w:marTop w:val="0"/>
      <w:marBottom w:val="0"/>
      <w:divBdr>
        <w:top w:val="none" w:sz="0" w:space="0" w:color="auto"/>
        <w:left w:val="none" w:sz="0" w:space="0" w:color="auto"/>
        <w:bottom w:val="none" w:sz="0" w:space="0" w:color="auto"/>
        <w:right w:val="none" w:sz="0" w:space="0" w:color="auto"/>
      </w:divBdr>
    </w:div>
    <w:div w:id="925386191">
      <w:bodyDiv w:val="1"/>
      <w:marLeft w:val="0"/>
      <w:marRight w:val="0"/>
      <w:marTop w:val="0"/>
      <w:marBottom w:val="0"/>
      <w:divBdr>
        <w:top w:val="none" w:sz="0" w:space="0" w:color="auto"/>
        <w:left w:val="none" w:sz="0" w:space="0" w:color="auto"/>
        <w:bottom w:val="none" w:sz="0" w:space="0" w:color="auto"/>
        <w:right w:val="none" w:sz="0" w:space="0" w:color="auto"/>
      </w:divBdr>
      <w:divsChild>
        <w:div w:id="479880304">
          <w:marLeft w:val="0"/>
          <w:marRight w:val="0"/>
          <w:marTop w:val="0"/>
          <w:marBottom w:val="0"/>
          <w:divBdr>
            <w:top w:val="none" w:sz="0" w:space="0" w:color="auto"/>
            <w:left w:val="none" w:sz="0" w:space="0" w:color="auto"/>
            <w:bottom w:val="none" w:sz="0" w:space="0" w:color="auto"/>
            <w:right w:val="none" w:sz="0" w:space="0" w:color="auto"/>
          </w:divBdr>
          <w:divsChild>
            <w:div w:id="1915815599">
              <w:marLeft w:val="0"/>
              <w:marRight w:val="0"/>
              <w:marTop w:val="0"/>
              <w:marBottom w:val="0"/>
              <w:divBdr>
                <w:top w:val="none" w:sz="0" w:space="0" w:color="auto"/>
                <w:left w:val="none" w:sz="0" w:space="0" w:color="auto"/>
                <w:bottom w:val="none" w:sz="0" w:space="0" w:color="auto"/>
                <w:right w:val="none" w:sz="0" w:space="0" w:color="auto"/>
              </w:divBdr>
            </w:div>
            <w:div w:id="18752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308">
      <w:bodyDiv w:val="1"/>
      <w:marLeft w:val="0"/>
      <w:marRight w:val="0"/>
      <w:marTop w:val="0"/>
      <w:marBottom w:val="0"/>
      <w:divBdr>
        <w:top w:val="none" w:sz="0" w:space="0" w:color="auto"/>
        <w:left w:val="none" w:sz="0" w:space="0" w:color="auto"/>
        <w:bottom w:val="none" w:sz="0" w:space="0" w:color="auto"/>
        <w:right w:val="none" w:sz="0" w:space="0" w:color="auto"/>
      </w:divBdr>
    </w:div>
    <w:div w:id="944776421">
      <w:bodyDiv w:val="1"/>
      <w:marLeft w:val="0"/>
      <w:marRight w:val="0"/>
      <w:marTop w:val="0"/>
      <w:marBottom w:val="0"/>
      <w:divBdr>
        <w:top w:val="none" w:sz="0" w:space="0" w:color="auto"/>
        <w:left w:val="none" w:sz="0" w:space="0" w:color="auto"/>
        <w:bottom w:val="none" w:sz="0" w:space="0" w:color="auto"/>
        <w:right w:val="none" w:sz="0" w:space="0" w:color="auto"/>
      </w:divBdr>
    </w:div>
    <w:div w:id="955217472">
      <w:bodyDiv w:val="1"/>
      <w:marLeft w:val="0"/>
      <w:marRight w:val="0"/>
      <w:marTop w:val="0"/>
      <w:marBottom w:val="0"/>
      <w:divBdr>
        <w:top w:val="none" w:sz="0" w:space="0" w:color="auto"/>
        <w:left w:val="none" w:sz="0" w:space="0" w:color="auto"/>
        <w:bottom w:val="none" w:sz="0" w:space="0" w:color="auto"/>
        <w:right w:val="none" w:sz="0" w:space="0" w:color="auto"/>
      </w:divBdr>
    </w:div>
    <w:div w:id="967667312">
      <w:bodyDiv w:val="1"/>
      <w:marLeft w:val="0"/>
      <w:marRight w:val="0"/>
      <w:marTop w:val="0"/>
      <w:marBottom w:val="0"/>
      <w:divBdr>
        <w:top w:val="none" w:sz="0" w:space="0" w:color="auto"/>
        <w:left w:val="none" w:sz="0" w:space="0" w:color="auto"/>
        <w:bottom w:val="none" w:sz="0" w:space="0" w:color="auto"/>
        <w:right w:val="none" w:sz="0" w:space="0" w:color="auto"/>
      </w:divBdr>
    </w:div>
    <w:div w:id="977219778">
      <w:bodyDiv w:val="1"/>
      <w:marLeft w:val="0"/>
      <w:marRight w:val="0"/>
      <w:marTop w:val="0"/>
      <w:marBottom w:val="0"/>
      <w:divBdr>
        <w:top w:val="none" w:sz="0" w:space="0" w:color="auto"/>
        <w:left w:val="none" w:sz="0" w:space="0" w:color="auto"/>
        <w:bottom w:val="none" w:sz="0" w:space="0" w:color="auto"/>
        <w:right w:val="none" w:sz="0" w:space="0" w:color="auto"/>
      </w:divBdr>
    </w:div>
    <w:div w:id="987251386">
      <w:bodyDiv w:val="1"/>
      <w:marLeft w:val="0"/>
      <w:marRight w:val="0"/>
      <w:marTop w:val="0"/>
      <w:marBottom w:val="0"/>
      <w:divBdr>
        <w:top w:val="none" w:sz="0" w:space="0" w:color="auto"/>
        <w:left w:val="none" w:sz="0" w:space="0" w:color="auto"/>
        <w:bottom w:val="none" w:sz="0" w:space="0" w:color="auto"/>
        <w:right w:val="none" w:sz="0" w:space="0" w:color="auto"/>
      </w:divBdr>
    </w:div>
    <w:div w:id="1000736480">
      <w:bodyDiv w:val="1"/>
      <w:marLeft w:val="0"/>
      <w:marRight w:val="0"/>
      <w:marTop w:val="0"/>
      <w:marBottom w:val="0"/>
      <w:divBdr>
        <w:top w:val="none" w:sz="0" w:space="0" w:color="auto"/>
        <w:left w:val="none" w:sz="0" w:space="0" w:color="auto"/>
        <w:bottom w:val="none" w:sz="0" w:space="0" w:color="auto"/>
        <w:right w:val="none" w:sz="0" w:space="0" w:color="auto"/>
      </w:divBdr>
      <w:divsChild>
        <w:div w:id="2060275202">
          <w:marLeft w:val="0"/>
          <w:marRight w:val="0"/>
          <w:marTop w:val="0"/>
          <w:marBottom w:val="0"/>
          <w:divBdr>
            <w:top w:val="none" w:sz="0" w:space="0" w:color="auto"/>
            <w:left w:val="none" w:sz="0" w:space="0" w:color="auto"/>
            <w:bottom w:val="none" w:sz="0" w:space="0" w:color="auto"/>
            <w:right w:val="none" w:sz="0" w:space="0" w:color="auto"/>
          </w:divBdr>
        </w:div>
      </w:divsChild>
    </w:div>
    <w:div w:id="1011420540">
      <w:bodyDiv w:val="1"/>
      <w:marLeft w:val="0"/>
      <w:marRight w:val="0"/>
      <w:marTop w:val="0"/>
      <w:marBottom w:val="0"/>
      <w:divBdr>
        <w:top w:val="none" w:sz="0" w:space="0" w:color="auto"/>
        <w:left w:val="none" w:sz="0" w:space="0" w:color="auto"/>
        <w:bottom w:val="none" w:sz="0" w:space="0" w:color="auto"/>
        <w:right w:val="none" w:sz="0" w:space="0" w:color="auto"/>
      </w:divBdr>
    </w:div>
    <w:div w:id="1014183620">
      <w:bodyDiv w:val="1"/>
      <w:marLeft w:val="0"/>
      <w:marRight w:val="0"/>
      <w:marTop w:val="0"/>
      <w:marBottom w:val="0"/>
      <w:divBdr>
        <w:top w:val="none" w:sz="0" w:space="0" w:color="auto"/>
        <w:left w:val="none" w:sz="0" w:space="0" w:color="auto"/>
        <w:bottom w:val="none" w:sz="0" w:space="0" w:color="auto"/>
        <w:right w:val="none" w:sz="0" w:space="0" w:color="auto"/>
      </w:divBdr>
    </w:div>
    <w:div w:id="1015960469">
      <w:bodyDiv w:val="1"/>
      <w:marLeft w:val="0"/>
      <w:marRight w:val="0"/>
      <w:marTop w:val="0"/>
      <w:marBottom w:val="0"/>
      <w:divBdr>
        <w:top w:val="none" w:sz="0" w:space="0" w:color="auto"/>
        <w:left w:val="none" w:sz="0" w:space="0" w:color="auto"/>
        <w:bottom w:val="none" w:sz="0" w:space="0" w:color="auto"/>
        <w:right w:val="none" w:sz="0" w:space="0" w:color="auto"/>
      </w:divBdr>
    </w:div>
    <w:div w:id="1019508882">
      <w:bodyDiv w:val="1"/>
      <w:marLeft w:val="0"/>
      <w:marRight w:val="0"/>
      <w:marTop w:val="0"/>
      <w:marBottom w:val="0"/>
      <w:divBdr>
        <w:top w:val="none" w:sz="0" w:space="0" w:color="auto"/>
        <w:left w:val="none" w:sz="0" w:space="0" w:color="auto"/>
        <w:bottom w:val="none" w:sz="0" w:space="0" w:color="auto"/>
        <w:right w:val="none" w:sz="0" w:space="0" w:color="auto"/>
      </w:divBdr>
    </w:div>
    <w:div w:id="1023633323">
      <w:bodyDiv w:val="1"/>
      <w:marLeft w:val="0"/>
      <w:marRight w:val="0"/>
      <w:marTop w:val="0"/>
      <w:marBottom w:val="0"/>
      <w:divBdr>
        <w:top w:val="none" w:sz="0" w:space="0" w:color="auto"/>
        <w:left w:val="none" w:sz="0" w:space="0" w:color="auto"/>
        <w:bottom w:val="none" w:sz="0" w:space="0" w:color="auto"/>
        <w:right w:val="none" w:sz="0" w:space="0" w:color="auto"/>
      </w:divBdr>
    </w:div>
    <w:div w:id="1037462407">
      <w:bodyDiv w:val="1"/>
      <w:marLeft w:val="0"/>
      <w:marRight w:val="0"/>
      <w:marTop w:val="0"/>
      <w:marBottom w:val="0"/>
      <w:divBdr>
        <w:top w:val="none" w:sz="0" w:space="0" w:color="auto"/>
        <w:left w:val="none" w:sz="0" w:space="0" w:color="auto"/>
        <w:bottom w:val="none" w:sz="0" w:space="0" w:color="auto"/>
        <w:right w:val="none" w:sz="0" w:space="0" w:color="auto"/>
      </w:divBdr>
    </w:div>
    <w:div w:id="1048799740">
      <w:bodyDiv w:val="1"/>
      <w:marLeft w:val="0"/>
      <w:marRight w:val="0"/>
      <w:marTop w:val="0"/>
      <w:marBottom w:val="0"/>
      <w:divBdr>
        <w:top w:val="none" w:sz="0" w:space="0" w:color="auto"/>
        <w:left w:val="none" w:sz="0" w:space="0" w:color="auto"/>
        <w:bottom w:val="none" w:sz="0" w:space="0" w:color="auto"/>
        <w:right w:val="none" w:sz="0" w:space="0" w:color="auto"/>
      </w:divBdr>
      <w:divsChild>
        <w:div w:id="1972056966">
          <w:marLeft w:val="0"/>
          <w:marRight w:val="0"/>
          <w:marTop w:val="0"/>
          <w:marBottom w:val="0"/>
          <w:divBdr>
            <w:top w:val="none" w:sz="0" w:space="0" w:color="auto"/>
            <w:left w:val="none" w:sz="0" w:space="0" w:color="auto"/>
            <w:bottom w:val="none" w:sz="0" w:space="0" w:color="auto"/>
            <w:right w:val="none" w:sz="0" w:space="0" w:color="auto"/>
          </w:divBdr>
        </w:div>
      </w:divsChild>
    </w:div>
    <w:div w:id="1065682415">
      <w:bodyDiv w:val="1"/>
      <w:marLeft w:val="0"/>
      <w:marRight w:val="0"/>
      <w:marTop w:val="0"/>
      <w:marBottom w:val="0"/>
      <w:divBdr>
        <w:top w:val="none" w:sz="0" w:space="0" w:color="auto"/>
        <w:left w:val="none" w:sz="0" w:space="0" w:color="auto"/>
        <w:bottom w:val="none" w:sz="0" w:space="0" w:color="auto"/>
        <w:right w:val="none" w:sz="0" w:space="0" w:color="auto"/>
      </w:divBdr>
    </w:div>
    <w:div w:id="1119255000">
      <w:bodyDiv w:val="1"/>
      <w:marLeft w:val="0"/>
      <w:marRight w:val="0"/>
      <w:marTop w:val="0"/>
      <w:marBottom w:val="0"/>
      <w:divBdr>
        <w:top w:val="none" w:sz="0" w:space="0" w:color="auto"/>
        <w:left w:val="none" w:sz="0" w:space="0" w:color="auto"/>
        <w:bottom w:val="none" w:sz="0" w:space="0" w:color="auto"/>
        <w:right w:val="none" w:sz="0" w:space="0" w:color="auto"/>
      </w:divBdr>
    </w:div>
    <w:div w:id="1149980224">
      <w:bodyDiv w:val="1"/>
      <w:marLeft w:val="0"/>
      <w:marRight w:val="0"/>
      <w:marTop w:val="0"/>
      <w:marBottom w:val="0"/>
      <w:divBdr>
        <w:top w:val="none" w:sz="0" w:space="0" w:color="auto"/>
        <w:left w:val="none" w:sz="0" w:space="0" w:color="auto"/>
        <w:bottom w:val="none" w:sz="0" w:space="0" w:color="auto"/>
        <w:right w:val="none" w:sz="0" w:space="0" w:color="auto"/>
      </w:divBdr>
      <w:divsChild>
        <w:div w:id="946354711">
          <w:marLeft w:val="0"/>
          <w:marRight w:val="0"/>
          <w:marTop w:val="0"/>
          <w:marBottom w:val="0"/>
          <w:divBdr>
            <w:top w:val="none" w:sz="0" w:space="0" w:color="auto"/>
            <w:left w:val="none" w:sz="0" w:space="0" w:color="auto"/>
            <w:bottom w:val="none" w:sz="0" w:space="0" w:color="auto"/>
            <w:right w:val="none" w:sz="0" w:space="0" w:color="auto"/>
          </w:divBdr>
        </w:div>
      </w:divsChild>
    </w:div>
    <w:div w:id="1161970394">
      <w:bodyDiv w:val="1"/>
      <w:marLeft w:val="0"/>
      <w:marRight w:val="0"/>
      <w:marTop w:val="0"/>
      <w:marBottom w:val="0"/>
      <w:divBdr>
        <w:top w:val="none" w:sz="0" w:space="0" w:color="auto"/>
        <w:left w:val="none" w:sz="0" w:space="0" w:color="auto"/>
        <w:bottom w:val="none" w:sz="0" w:space="0" w:color="auto"/>
        <w:right w:val="none" w:sz="0" w:space="0" w:color="auto"/>
      </w:divBdr>
    </w:div>
    <w:div w:id="1163087643">
      <w:bodyDiv w:val="1"/>
      <w:marLeft w:val="0"/>
      <w:marRight w:val="0"/>
      <w:marTop w:val="0"/>
      <w:marBottom w:val="0"/>
      <w:divBdr>
        <w:top w:val="none" w:sz="0" w:space="0" w:color="auto"/>
        <w:left w:val="none" w:sz="0" w:space="0" w:color="auto"/>
        <w:bottom w:val="none" w:sz="0" w:space="0" w:color="auto"/>
        <w:right w:val="none" w:sz="0" w:space="0" w:color="auto"/>
      </w:divBdr>
    </w:div>
    <w:div w:id="1164200067">
      <w:bodyDiv w:val="1"/>
      <w:marLeft w:val="0"/>
      <w:marRight w:val="0"/>
      <w:marTop w:val="0"/>
      <w:marBottom w:val="0"/>
      <w:divBdr>
        <w:top w:val="none" w:sz="0" w:space="0" w:color="auto"/>
        <w:left w:val="none" w:sz="0" w:space="0" w:color="auto"/>
        <w:bottom w:val="none" w:sz="0" w:space="0" w:color="auto"/>
        <w:right w:val="none" w:sz="0" w:space="0" w:color="auto"/>
      </w:divBdr>
    </w:div>
    <w:div w:id="1177502701">
      <w:bodyDiv w:val="1"/>
      <w:marLeft w:val="0"/>
      <w:marRight w:val="0"/>
      <w:marTop w:val="0"/>
      <w:marBottom w:val="0"/>
      <w:divBdr>
        <w:top w:val="none" w:sz="0" w:space="0" w:color="auto"/>
        <w:left w:val="none" w:sz="0" w:space="0" w:color="auto"/>
        <w:bottom w:val="none" w:sz="0" w:space="0" w:color="auto"/>
        <w:right w:val="none" w:sz="0" w:space="0" w:color="auto"/>
      </w:divBdr>
    </w:div>
    <w:div w:id="1180657488">
      <w:bodyDiv w:val="1"/>
      <w:marLeft w:val="0"/>
      <w:marRight w:val="0"/>
      <w:marTop w:val="0"/>
      <w:marBottom w:val="0"/>
      <w:divBdr>
        <w:top w:val="none" w:sz="0" w:space="0" w:color="auto"/>
        <w:left w:val="none" w:sz="0" w:space="0" w:color="auto"/>
        <w:bottom w:val="none" w:sz="0" w:space="0" w:color="auto"/>
        <w:right w:val="none" w:sz="0" w:space="0" w:color="auto"/>
      </w:divBdr>
    </w:div>
    <w:div w:id="1182352276">
      <w:bodyDiv w:val="1"/>
      <w:marLeft w:val="0"/>
      <w:marRight w:val="0"/>
      <w:marTop w:val="0"/>
      <w:marBottom w:val="0"/>
      <w:divBdr>
        <w:top w:val="none" w:sz="0" w:space="0" w:color="auto"/>
        <w:left w:val="none" w:sz="0" w:space="0" w:color="auto"/>
        <w:bottom w:val="none" w:sz="0" w:space="0" w:color="auto"/>
        <w:right w:val="none" w:sz="0" w:space="0" w:color="auto"/>
      </w:divBdr>
    </w:div>
    <w:div w:id="1184514055">
      <w:bodyDiv w:val="1"/>
      <w:marLeft w:val="0"/>
      <w:marRight w:val="0"/>
      <w:marTop w:val="0"/>
      <w:marBottom w:val="0"/>
      <w:divBdr>
        <w:top w:val="none" w:sz="0" w:space="0" w:color="auto"/>
        <w:left w:val="none" w:sz="0" w:space="0" w:color="auto"/>
        <w:bottom w:val="none" w:sz="0" w:space="0" w:color="auto"/>
        <w:right w:val="none" w:sz="0" w:space="0" w:color="auto"/>
      </w:divBdr>
    </w:div>
    <w:div w:id="1186097752">
      <w:bodyDiv w:val="1"/>
      <w:marLeft w:val="0"/>
      <w:marRight w:val="0"/>
      <w:marTop w:val="0"/>
      <w:marBottom w:val="0"/>
      <w:divBdr>
        <w:top w:val="none" w:sz="0" w:space="0" w:color="auto"/>
        <w:left w:val="none" w:sz="0" w:space="0" w:color="auto"/>
        <w:bottom w:val="none" w:sz="0" w:space="0" w:color="auto"/>
        <w:right w:val="none" w:sz="0" w:space="0" w:color="auto"/>
      </w:divBdr>
    </w:div>
    <w:div w:id="1195730941">
      <w:bodyDiv w:val="1"/>
      <w:marLeft w:val="0"/>
      <w:marRight w:val="0"/>
      <w:marTop w:val="0"/>
      <w:marBottom w:val="0"/>
      <w:divBdr>
        <w:top w:val="none" w:sz="0" w:space="0" w:color="auto"/>
        <w:left w:val="none" w:sz="0" w:space="0" w:color="auto"/>
        <w:bottom w:val="none" w:sz="0" w:space="0" w:color="auto"/>
        <w:right w:val="none" w:sz="0" w:space="0" w:color="auto"/>
      </w:divBdr>
    </w:div>
    <w:div w:id="1207067902">
      <w:bodyDiv w:val="1"/>
      <w:marLeft w:val="0"/>
      <w:marRight w:val="0"/>
      <w:marTop w:val="0"/>
      <w:marBottom w:val="0"/>
      <w:divBdr>
        <w:top w:val="none" w:sz="0" w:space="0" w:color="auto"/>
        <w:left w:val="none" w:sz="0" w:space="0" w:color="auto"/>
        <w:bottom w:val="none" w:sz="0" w:space="0" w:color="auto"/>
        <w:right w:val="none" w:sz="0" w:space="0" w:color="auto"/>
      </w:divBdr>
    </w:div>
    <w:div w:id="1211960597">
      <w:bodyDiv w:val="1"/>
      <w:marLeft w:val="0"/>
      <w:marRight w:val="0"/>
      <w:marTop w:val="0"/>
      <w:marBottom w:val="0"/>
      <w:divBdr>
        <w:top w:val="none" w:sz="0" w:space="0" w:color="auto"/>
        <w:left w:val="none" w:sz="0" w:space="0" w:color="auto"/>
        <w:bottom w:val="none" w:sz="0" w:space="0" w:color="auto"/>
        <w:right w:val="none" w:sz="0" w:space="0" w:color="auto"/>
      </w:divBdr>
    </w:div>
    <w:div w:id="1217820235">
      <w:bodyDiv w:val="1"/>
      <w:marLeft w:val="0"/>
      <w:marRight w:val="0"/>
      <w:marTop w:val="0"/>
      <w:marBottom w:val="0"/>
      <w:divBdr>
        <w:top w:val="none" w:sz="0" w:space="0" w:color="auto"/>
        <w:left w:val="none" w:sz="0" w:space="0" w:color="auto"/>
        <w:bottom w:val="none" w:sz="0" w:space="0" w:color="auto"/>
        <w:right w:val="none" w:sz="0" w:space="0" w:color="auto"/>
      </w:divBdr>
    </w:div>
    <w:div w:id="1221132674">
      <w:bodyDiv w:val="1"/>
      <w:marLeft w:val="0"/>
      <w:marRight w:val="0"/>
      <w:marTop w:val="0"/>
      <w:marBottom w:val="0"/>
      <w:divBdr>
        <w:top w:val="none" w:sz="0" w:space="0" w:color="auto"/>
        <w:left w:val="none" w:sz="0" w:space="0" w:color="auto"/>
        <w:bottom w:val="none" w:sz="0" w:space="0" w:color="auto"/>
        <w:right w:val="none" w:sz="0" w:space="0" w:color="auto"/>
      </w:divBdr>
    </w:div>
    <w:div w:id="1238246489">
      <w:bodyDiv w:val="1"/>
      <w:marLeft w:val="0"/>
      <w:marRight w:val="0"/>
      <w:marTop w:val="0"/>
      <w:marBottom w:val="0"/>
      <w:divBdr>
        <w:top w:val="none" w:sz="0" w:space="0" w:color="auto"/>
        <w:left w:val="none" w:sz="0" w:space="0" w:color="auto"/>
        <w:bottom w:val="none" w:sz="0" w:space="0" w:color="auto"/>
        <w:right w:val="none" w:sz="0" w:space="0" w:color="auto"/>
      </w:divBdr>
    </w:div>
    <w:div w:id="1258321986">
      <w:bodyDiv w:val="1"/>
      <w:marLeft w:val="0"/>
      <w:marRight w:val="0"/>
      <w:marTop w:val="0"/>
      <w:marBottom w:val="0"/>
      <w:divBdr>
        <w:top w:val="none" w:sz="0" w:space="0" w:color="auto"/>
        <w:left w:val="none" w:sz="0" w:space="0" w:color="auto"/>
        <w:bottom w:val="none" w:sz="0" w:space="0" w:color="auto"/>
        <w:right w:val="none" w:sz="0" w:space="0" w:color="auto"/>
      </w:divBdr>
    </w:div>
    <w:div w:id="1271234378">
      <w:bodyDiv w:val="1"/>
      <w:marLeft w:val="0"/>
      <w:marRight w:val="0"/>
      <w:marTop w:val="0"/>
      <w:marBottom w:val="0"/>
      <w:divBdr>
        <w:top w:val="none" w:sz="0" w:space="0" w:color="auto"/>
        <w:left w:val="none" w:sz="0" w:space="0" w:color="auto"/>
        <w:bottom w:val="none" w:sz="0" w:space="0" w:color="auto"/>
        <w:right w:val="none" w:sz="0" w:space="0" w:color="auto"/>
      </w:divBdr>
    </w:div>
    <w:div w:id="1271428764">
      <w:bodyDiv w:val="1"/>
      <w:marLeft w:val="0"/>
      <w:marRight w:val="0"/>
      <w:marTop w:val="0"/>
      <w:marBottom w:val="0"/>
      <w:divBdr>
        <w:top w:val="none" w:sz="0" w:space="0" w:color="auto"/>
        <w:left w:val="none" w:sz="0" w:space="0" w:color="auto"/>
        <w:bottom w:val="none" w:sz="0" w:space="0" w:color="auto"/>
        <w:right w:val="none" w:sz="0" w:space="0" w:color="auto"/>
      </w:divBdr>
    </w:div>
    <w:div w:id="1281916733">
      <w:bodyDiv w:val="1"/>
      <w:marLeft w:val="0"/>
      <w:marRight w:val="0"/>
      <w:marTop w:val="0"/>
      <w:marBottom w:val="0"/>
      <w:divBdr>
        <w:top w:val="none" w:sz="0" w:space="0" w:color="auto"/>
        <w:left w:val="none" w:sz="0" w:space="0" w:color="auto"/>
        <w:bottom w:val="none" w:sz="0" w:space="0" w:color="auto"/>
        <w:right w:val="none" w:sz="0" w:space="0" w:color="auto"/>
      </w:divBdr>
      <w:divsChild>
        <w:div w:id="1648972027">
          <w:marLeft w:val="0"/>
          <w:marRight w:val="0"/>
          <w:marTop w:val="0"/>
          <w:marBottom w:val="0"/>
          <w:divBdr>
            <w:top w:val="none" w:sz="0" w:space="0" w:color="auto"/>
            <w:left w:val="none" w:sz="0" w:space="0" w:color="auto"/>
            <w:bottom w:val="none" w:sz="0" w:space="0" w:color="auto"/>
            <w:right w:val="none" w:sz="0" w:space="0" w:color="auto"/>
          </w:divBdr>
        </w:div>
      </w:divsChild>
    </w:div>
    <w:div w:id="1289239316">
      <w:bodyDiv w:val="1"/>
      <w:marLeft w:val="0"/>
      <w:marRight w:val="0"/>
      <w:marTop w:val="0"/>
      <w:marBottom w:val="0"/>
      <w:divBdr>
        <w:top w:val="none" w:sz="0" w:space="0" w:color="auto"/>
        <w:left w:val="none" w:sz="0" w:space="0" w:color="auto"/>
        <w:bottom w:val="none" w:sz="0" w:space="0" w:color="auto"/>
        <w:right w:val="none" w:sz="0" w:space="0" w:color="auto"/>
      </w:divBdr>
    </w:div>
    <w:div w:id="1306933024">
      <w:marLeft w:val="0"/>
      <w:marRight w:val="0"/>
      <w:marTop w:val="0"/>
      <w:marBottom w:val="0"/>
      <w:divBdr>
        <w:top w:val="none" w:sz="0" w:space="0" w:color="auto"/>
        <w:left w:val="none" w:sz="0" w:space="0" w:color="auto"/>
        <w:bottom w:val="none" w:sz="0" w:space="0" w:color="auto"/>
        <w:right w:val="none" w:sz="0" w:space="0" w:color="auto"/>
      </w:divBdr>
    </w:div>
    <w:div w:id="1321225921">
      <w:bodyDiv w:val="1"/>
      <w:marLeft w:val="0"/>
      <w:marRight w:val="0"/>
      <w:marTop w:val="0"/>
      <w:marBottom w:val="0"/>
      <w:divBdr>
        <w:top w:val="none" w:sz="0" w:space="0" w:color="auto"/>
        <w:left w:val="none" w:sz="0" w:space="0" w:color="auto"/>
        <w:bottom w:val="none" w:sz="0" w:space="0" w:color="auto"/>
        <w:right w:val="none" w:sz="0" w:space="0" w:color="auto"/>
      </w:divBdr>
    </w:div>
    <w:div w:id="1328094295">
      <w:marLeft w:val="0"/>
      <w:marRight w:val="0"/>
      <w:marTop w:val="0"/>
      <w:marBottom w:val="0"/>
      <w:divBdr>
        <w:top w:val="none" w:sz="0" w:space="0" w:color="auto"/>
        <w:left w:val="none" w:sz="0" w:space="0" w:color="auto"/>
        <w:bottom w:val="none" w:sz="0" w:space="0" w:color="auto"/>
        <w:right w:val="none" w:sz="0" w:space="0" w:color="auto"/>
      </w:divBdr>
    </w:div>
    <w:div w:id="1340236809">
      <w:bodyDiv w:val="1"/>
      <w:marLeft w:val="0"/>
      <w:marRight w:val="0"/>
      <w:marTop w:val="0"/>
      <w:marBottom w:val="0"/>
      <w:divBdr>
        <w:top w:val="none" w:sz="0" w:space="0" w:color="auto"/>
        <w:left w:val="none" w:sz="0" w:space="0" w:color="auto"/>
        <w:bottom w:val="none" w:sz="0" w:space="0" w:color="auto"/>
        <w:right w:val="none" w:sz="0" w:space="0" w:color="auto"/>
      </w:divBdr>
      <w:divsChild>
        <w:div w:id="189268801">
          <w:marLeft w:val="0"/>
          <w:marRight w:val="0"/>
          <w:marTop w:val="0"/>
          <w:marBottom w:val="0"/>
          <w:divBdr>
            <w:top w:val="none" w:sz="0" w:space="0" w:color="auto"/>
            <w:left w:val="none" w:sz="0" w:space="0" w:color="auto"/>
            <w:bottom w:val="none" w:sz="0" w:space="0" w:color="auto"/>
            <w:right w:val="none" w:sz="0" w:space="0" w:color="auto"/>
          </w:divBdr>
        </w:div>
      </w:divsChild>
    </w:div>
    <w:div w:id="1350985374">
      <w:bodyDiv w:val="1"/>
      <w:marLeft w:val="0"/>
      <w:marRight w:val="0"/>
      <w:marTop w:val="0"/>
      <w:marBottom w:val="0"/>
      <w:divBdr>
        <w:top w:val="none" w:sz="0" w:space="0" w:color="auto"/>
        <w:left w:val="none" w:sz="0" w:space="0" w:color="auto"/>
        <w:bottom w:val="none" w:sz="0" w:space="0" w:color="auto"/>
        <w:right w:val="none" w:sz="0" w:space="0" w:color="auto"/>
      </w:divBdr>
    </w:div>
    <w:div w:id="1362901406">
      <w:bodyDiv w:val="1"/>
      <w:marLeft w:val="0"/>
      <w:marRight w:val="0"/>
      <w:marTop w:val="0"/>
      <w:marBottom w:val="0"/>
      <w:divBdr>
        <w:top w:val="none" w:sz="0" w:space="0" w:color="auto"/>
        <w:left w:val="none" w:sz="0" w:space="0" w:color="auto"/>
        <w:bottom w:val="none" w:sz="0" w:space="0" w:color="auto"/>
        <w:right w:val="none" w:sz="0" w:space="0" w:color="auto"/>
      </w:divBdr>
    </w:div>
    <w:div w:id="1367828187">
      <w:bodyDiv w:val="1"/>
      <w:marLeft w:val="0"/>
      <w:marRight w:val="0"/>
      <w:marTop w:val="0"/>
      <w:marBottom w:val="0"/>
      <w:divBdr>
        <w:top w:val="none" w:sz="0" w:space="0" w:color="auto"/>
        <w:left w:val="none" w:sz="0" w:space="0" w:color="auto"/>
        <w:bottom w:val="none" w:sz="0" w:space="0" w:color="auto"/>
        <w:right w:val="none" w:sz="0" w:space="0" w:color="auto"/>
      </w:divBdr>
    </w:div>
    <w:div w:id="1370256808">
      <w:bodyDiv w:val="1"/>
      <w:marLeft w:val="0"/>
      <w:marRight w:val="0"/>
      <w:marTop w:val="0"/>
      <w:marBottom w:val="0"/>
      <w:divBdr>
        <w:top w:val="none" w:sz="0" w:space="0" w:color="auto"/>
        <w:left w:val="none" w:sz="0" w:space="0" w:color="auto"/>
        <w:bottom w:val="none" w:sz="0" w:space="0" w:color="auto"/>
        <w:right w:val="none" w:sz="0" w:space="0" w:color="auto"/>
      </w:divBdr>
    </w:div>
    <w:div w:id="1376734809">
      <w:bodyDiv w:val="1"/>
      <w:marLeft w:val="0"/>
      <w:marRight w:val="0"/>
      <w:marTop w:val="0"/>
      <w:marBottom w:val="0"/>
      <w:divBdr>
        <w:top w:val="none" w:sz="0" w:space="0" w:color="auto"/>
        <w:left w:val="none" w:sz="0" w:space="0" w:color="auto"/>
        <w:bottom w:val="none" w:sz="0" w:space="0" w:color="auto"/>
        <w:right w:val="none" w:sz="0" w:space="0" w:color="auto"/>
      </w:divBdr>
      <w:divsChild>
        <w:div w:id="1273783025">
          <w:marLeft w:val="0"/>
          <w:marRight w:val="0"/>
          <w:marTop w:val="0"/>
          <w:marBottom w:val="0"/>
          <w:divBdr>
            <w:top w:val="none" w:sz="0" w:space="0" w:color="auto"/>
            <w:left w:val="none" w:sz="0" w:space="0" w:color="auto"/>
            <w:bottom w:val="none" w:sz="0" w:space="0" w:color="auto"/>
            <w:right w:val="none" w:sz="0" w:space="0" w:color="auto"/>
          </w:divBdr>
        </w:div>
      </w:divsChild>
    </w:div>
    <w:div w:id="1386370368">
      <w:bodyDiv w:val="1"/>
      <w:marLeft w:val="0"/>
      <w:marRight w:val="0"/>
      <w:marTop w:val="0"/>
      <w:marBottom w:val="0"/>
      <w:divBdr>
        <w:top w:val="none" w:sz="0" w:space="0" w:color="auto"/>
        <w:left w:val="none" w:sz="0" w:space="0" w:color="auto"/>
        <w:bottom w:val="none" w:sz="0" w:space="0" w:color="auto"/>
        <w:right w:val="none" w:sz="0" w:space="0" w:color="auto"/>
      </w:divBdr>
    </w:div>
    <w:div w:id="1442796925">
      <w:bodyDiv w:val="1"/>
      <w:marLeft w:val="0"/>
      <w:marRight w:val="0"/>
      <w:marTop w:val="0"/>
      <w:marBottom w:val="0"/>
      <w:divBdr>
        <w:top w:val="none" w:sz="0" w:space="0" w:color="auto"/>
        <w:left w:val="none" w:sz="0" w:space="0" w:color="auto"/>
        <w:bottom w:val="none" w:sz="0" w:space="0" w:color="auto"/>
        <w:right w:val="none" w:sz="0" w:space="0" w:color="auto"/>
      </w:divBdr>
    </w:div>
    <w:div w:id="1444037175">
      <w:bodyDiv w:val="1"/>
      <w:marLeft w:val="0"/>
      <w:marRight w:val="0"/>
      <w:marTop w:val="0"/>
      <w:marBottom w:val="0"/>
      <w:divBdr>
        <w:top w:val="none" w:sz="0" w:space="0" w:color="auto"/>
        <w:left w:val="none" w:sz="0" w:space="0" w:color="auto"/>
        <w:bottom w:val="none" w:sz="0" w:space="0" w:color="auto"/>
        <w:right w:val="none" w:sz="0" w:space="0" w:color="auto"/>
      </w:divBdr>
      <w:divsChild>
        <w:div w:id="370694139">
          <w:marLeft w:val="0"/>
          <w:marRight w:val="0"/>
          <w:marTop w:val="0"/>
          <w:marBottom w:val="0"/>
          <w:divBdr>
            <w:top w:val="none" w:sz="0" w:space="0" w:color="auto"/>
            <w:left w:val="none" w:sz="0" w:space="0" w:color="auto"/>
            <w:bottom w:val="none" w:sz="0" w:space="0" w:color="auto"/>
            <w:right w:val="none" w:sz="0" w:space="0" w:color="auto"/>
          </w:divBdr>
        </w:div>
      </w:divsChild>
    </w:div>
    <w:div w:id="1444302812">
      <w:bodyDiv w:val="1"/>
      <w:marLeft w:val="0"/>
      <w:marRight w:val="0"/>
      <w:marTop w:val="0"/>
      <w:marBottom w:val="0"/>
      <w:divBdr>
        <w:top w:val="none" w:sz="0" w:space="0" w:color="auto"/>
        <w:left w:val="none" w:sz="0" w:space="0" w:color="auto"/>
        <w:bottom w:val="none" w:sz="0" w:space="0" w:color="auto"/>
        <w:right w:val="none" w:sz="0" w:space="0" w:color="auto"/>
      </w:divBdr>
    </w:div>
    <w:div w:id="1445930012">
      <w:bodyDiv w:val="1"/>
      <w:marLeft w:val="0"/>
      <w:marRight w:val="0"/>
      <w:marTop w:val="0"/>
      <w:marBottom w:val="0"/>
      <w:divBdr>
        <w:top w:val="none" w:sz="0" w:space="0" w:color="auto"/>
        <w:left w:val="none" w:sz="0" w:space="0" w:color="auto"/>
        <w:bottom w:val="none" w:sz="0" w:space="0" w:color="auto"/>
        <w:right w:val="none" w:sz="0" w:space="0" w:color="auto"/>
      </w:divBdr>
    </w:div>
    <w:div w:id="1449619870">
      <w:bodyDiv w:val="1"/>
      <w:marLeft w:val="0"/>
      <w:marRight w:val="0"/>
      <w:marTop w:val="0"/>
      <w:marBottom w:val="0"/>
      <w:divBdr>
        <w:top w:val="none" w:sz="0" w:space="0" w:color="auto"/>
        <w:left w:val="none" w:sz="0" w:space="0" w:color="auto"/>
        <w:bottom w:val="none" w:sz="0" w:space="0" w:color="auto"/>
        <w:right w:val="none" w:sz="0" w:space="0" w:color="auto"/>
      </w:divBdr>
    </w:div>
    <w:div w:id="1466393542">
      <w:bodyDiv w:val="1"/>
      <w:marLeft w:val="0"/>
      <w:marRight w:val="0"/>
      <w:marTop w:val="0"/>
      <w:marBottom w:val="0"/>
      <w:divBdr>
        <w:top w:val="none" w:sz="0" w:space="0" w:color="auto"/>
        <w:left w:val="none" w:sz="0" w:space="0" w:color="auto"/>
        <w:bottom w:val="none" w:sz="0" w:space="0" w:color="auto"/>
        <w:right w:val="none" w:sz="0" w:space="0" w:color="auto"/>
      </w:divBdr>
    </w:div>
    <w:div w:id="1491556799">
      <w:bodyDiv w:val="1"/>
      <w:marLeft w:val="0"/>
      <w:marRight w:val="0"/>
      <w:marTop w:val="0"/>
      <w:marBottom w:val="0"/>
      <w:divBdr>
        <w:top w:val="none" w:sz="0" w:space="0" w:color="auto"/>
        <w:left w:val="none" w:sz="0" w:space="0" w:color="auto"/>
        <w:bottom w:val="none" w:sz="0" w:space="0" w:color="auto"/>
        <w:right w:val="none" w:sz="0" w:space="0" w:color="auto"/>
      </w:divBdr>
    </w:div>
    <w:div w:id="1499811612">
      <w:bodyDiv w:val="1"/>
      <w:marLeft w:val="0"/>
      <w:marRight w:val="0"/>
      <w:marTop w:val="0"/>
      <w:marBottom w:val="0"/>
      <w:divBdr>
        <w:top w:val="none" w:sz="0" w:space="0" w:color="auto"/>
        <w:left w:val="none" w:sz="0" w:space="0" w:color="auto"/>
        <w:bottom w:val="none" w:sz="0" w:space="0" w:color="auto"/>
        <w:right w:val="none" w:sz="0" w:space="0" w:color="auto"/>
      </w:divBdr>
    </w:div>
    <w:div w:id="1512795870">
      <w:bodyDiv w:val="1"/>
      <w:marLeft w:val="0"/>
      <w:marRight w:val="0"/>
      <w:marTop w:val="0"/>
      <w:marBottom w:val="0"/>
      <w:divBdr>
        <w:top w:val="none" w:sz="0" w:space="0" w:color="auto"/>
        <w:left w:val="none" w:sz="0" w:space="0" w:color="auto"/>
        <w:bottom w:val="none" w:sz="0" w:space="0" w:color="auto"/>
        <w:right w:val="none" w:sz="0" w:space="0" w:color="auto"/>
      </w:divBdr>
      <w:divsChild>
        <w:div w:id="591861132">
          <w:marLeft w:val="0"/>
          <w:marRight w:val="0"/>
          <w:marTop w:val="0"/>
          <w:marBottom w:val="0"/>
          <w:divBdr>
            <w:top w:val="none" w:sz="0" w:space="0" w:color="auto"/>
            <w:left w:val="none" w:sz="0" w:space="0" w:color="auto"/>
            <w:bottom w:val="none" w:sz="0" w:space="0" w:color="auto"/>
            <w:right w:val="none" w:sz="0" w:space="0" w:color="auto"/>
          </w:divBdr>
        </w:div>
      </w:divsChild>
    </w:div>
    <w:div w:id="1523666905">
      <w:bodyDiv w:val="1"/>
      <w:marLeft w:val="0"/>
      <w:marRight w:val="0"/>
      <w:marTop w:val="0"/>
      <w:marBottom w:val="0"/>
      <w:divBdr>
        <w:top w:val="none" w:sz="0" w:space="0" w:color="auto"/>
        <w:left w:val="none" w:sz="0" w:space="0" w:color="auto"/>
        <w:bottom w:val="none" w:sz="0" w:space="0" w:color="auto"/>
        <w:right w:val="none" w:sz="0" w:space="0" w:color="auto"/>
      </w:divBdr>
    </w:div>
    <w:div w:id="1532112001">
      <w:bodyDiv w:val="1"/>
      <w:marLeft w:val="0"/>
      <w:marRight w:val="0"/>
      <w:marTop w:val="0"/>
      <w:marBottom w:val="0"/>
      <w:divBdr>
        <w:top w:val="none" w:sz="0" w:space="0" w:color="auto"/>
        <w:left w:val="none" w:sz="0" w:space="0" w:color="auto"/>
        <w:bottom w:val="none" w:sz="0" w:space="0" w:color="auto"/>
        <w:right w:val="none" w:sz="0" w:space="0" w:color="auto"/>
      </w:divBdr>
    </w:div>
    <w:div w:id="1542283051">
      <w:bodyDiv w:val="1"/>
      <w:marLeft w:val="0"/>
      <w:marRight w:val="0"/>
      <w:marTop w:val="0"/>
      <w:marBottom w:val="0"/>
      <w:divBdr>
        <w:top w:val="none" w:sz="0" w:space="0" w:color="auto"/>
        <w:left w:val="none" w:sz="0" w:space="0" w:color="auto"/>
        <w:bottom w:val="none" w:sz="0" w:space="0" w:color="auto"/>
        <w:right w:val="none" w:sz="0" w:space="0" w:color="auto"/>
      </w:divBdr>
      <w:divsChild>
        <w:div w:id="1732345127">
          <w:marLeft w:val="0"/>
          <w:marRight w:val="0"/>
          <w:marTop w:val="0"/>
          <w:marBottom w:val="0"/>
          <w:divBdr>
            <w:top w:val="none" w:sz="0" w:space="0" w:color="auto"/>
            <w:left w:val="none" w:sz="0" w:space="0" w:color="auto"/>
            <w:bottom w:val="none" w:sz="0" w:space="0" w:color="auto"/>
            <w:right w:val="none" w:sz="0" w:space="0" w:color="auto"/>
          </w:divBdr>
        </w:div>
      </w:divsChild>
    </w:div>
    <w:div w:id="1561944060">
      <w:bodyDiv w:val="1"/>
      <w:marLeft w:val="0"/>
      <w:marRight w:val="0"/>
      <w:marTop w:val="0"/>
      <w:marBottom w:val="0"/>
      <w:divBdr>
        <w:top w:val="none" w:sz="0" w:space="0" w:color="auto"/>
        <w:left w:val="none" w:sz="0" w:space="0" w:color="auto"/>
        <w:bottom w:val="none" w:sz="0" w:space="0" w:color="auto"/>
        <w:right w:val="none" w:sz="0" w:space="0" w:color="auto"/>
      </w:divBdr>
      <w:divsChild>
        <w:div w:id="1598756007">
          <w:marLeft w:val="0"/>
          <w:marRight w:val="0"/>
          <w:marTop w:val="0"/>
          <w:marBottom w:val="0"/>
          <w:divBdr>
            <w:top w:val="none" w:sz="0" w:space="0" w:color="auto"/>
            <w:left w:val="none" w:sz="0" w:space="0" w:color="auto"/>
            <w:bottom w:val="none" w:sz="0" w:space="0" w:color="auto"/>
            <w:right w:val="none" w:sz="0" w:space="0" w:color="auto"/>
          </w:divBdr>
        </w:div>
      </w:divsChild>
    </w:div>
    <w:div w:id="1568803706">
      <w:bodyDiv w:val="1"/>
      <w:marLeft w:val="0"/>
      <w:marRight w:val="0"/>
      <w:marTop w:val="0"/>
      <w:marBottom w:val="0"/>
      <w:divBdr>
        <w:top w:val="none" w:sz="0" w:space="0" w:color="auto"/>
        <w:left w:val="none" w:sz="0" w:space="0" w:color="auto"/>
        <w:bottom w:val="none" w:sz="0" w:space="0" w:color="auto"/>
        <w:right w:val="none" w:sz="0" w:space="0" w:color="auto"/>
      </w:divBdr>
    </w:div>
    <w:div w:id="1574506862">
      <w:bodyDiv w:val="1"/>
      <w:marLeft w:val="0"/>
      <w:marRight w:val="0"/>
      <w:marTop w:val="0"/>
      <w:marBottom w:val="0"/>
      <w:divBdr>
        <w:top w:val="none" w:sz="0" w:space="0" w:color="auto"/>
        <w:left w:val="none" w:sz="0" w:space="0" w:color="auto"/>
        <w:bottom w:val="none" w:sz="0" w:space="0" w:color="auto"/>
        <w:right w:val="none" w:sz="0" w:space="0" w:color="auto"/>
      </w:divBdr>
    </w:div>
    <w:div w:id="1595282895">
      <w:bodyDiv w:val="1"/>
      <w:marLeft w:val="0"/>
      <w:marRight w:val="0"/>
      <w:marTop w:val="0"/>
      <w:marBottom w:val="0"/>
      <w:divBdr>
        <w:top w:val="none" w:sz="0" w:space="0" w:color="auto"/>
        <w:left w:val="none" w:sz="0" w:space="0" w:color="auto"/>
        <w:bottom w:val="none" w:sz="0" w:space="0" w:color="auto"/>
        <w:right w:val="none" w:sz="0" w:space="0" w:color="auto"/>
      </w:divBdr>
    </w:div>
    <w:div w:id="1629816116">
      <w:bodyDiv w:val="1"/>
      <w:marLeft w:val="0"/>
      <w:marRight w:val="0"/>
      <w:marTop w:val="0"/>
      <w:marBottom w:val="0"/>
      <w:divBdr>
        <w:top w:val="none" w:sz="0" w:space="0" w:color="auto"/>
        <w:left w:val="none" w:sz="0" w:space="0" w:color="auto"/>
        <w:bottom w:val="none" w:sz="0" w:space="0" w:color="auto"/>
        <w:right w:val="none" w:sz="0" w:space="0" w:color="auto"/>
      </w:divBdr>
    </w:div>
    <w:div w:id="1632708498">
      <w:bodyDiv w:val="1"/>
      <w:marLeft w:val="0"/>
      <w:marRight w:val="0"/>
      <w:marTop w:val="0"/>
      <w:marBottom w:val="0"/>
      <w:divBdr>
        <w:top w:val="none" w:sz="0" w:space="0" w:color="auto"/>
        <w:left w:val="none" w:sz="0" w:space="0" w:color="auto"/>
        <w:bottom w:val="none" w:sz="0" w:space="0" w:color="auto"/>
        <w:right w:val="none" w:sz="0" w:space="0" w:color="auto"/>
      </w:divBdr>
    </w:div>
    <w:div w:id="1633755657">
      <w:bodyDiv w:val="1"/>
      <w:marLeft w:val="0"/>
      <w:marRight w:val="0"/>
      <w:marTop w:val="0"/>
      <w:marBottom w:val="0"/>
      <w:divBdr>
        <w:top w:val="none" w:sz="0" w:space="0" w:color="auto"/>
        <w:left w:val="none" w:sz="0" w:space="0" w:color="auto"/>
        <w:bottom w:val="none" w:sz="0" w:space="0" w:color="auto"/>
        <w:right w:val="none" w:sz="0" w:space="0" w:color="auto"/>
      </w:divBdr>
    </w:div>
    <w:div w:id="1638532233">
      <w:bodyDiv w:val="1"/>
      <w:marLeft w:val="0"/>
      <w:marRight w:val="0"/>
      <w:marTop w:val="0"/>
      <w:marBottom w:val="0"/>
      <w:divBdr>
        <w:top w:val="none" w:sz="0" w:space="0" w:color="auto"/>
        <w:left w:val="none" w:sz="0" w:space="0" w:color="auto"/>
        <w:bottom w:val="none" w:sz="0" w:space="0" w:color="auto"/>
        <w:right w:val="none" w:sz="0" w:space="0" w:color="auto"/>
      </w:divBdr>
    </w:div>
    <w:div w:id="1646734664">
      <w:bodyDiv w:val="1"/>
      <w:marLeft w:val="0"/>
      <w:marRight w:val="0"/>
      <w:marTop w:val="0"/>
      <w:marBottom w:val="0"/>
      <w:divBdr>
        <w:top w:val="none" w:sz="0" w:space="0" w:color="auto"/>
        <w:left w:val="none" w:sz="0" w:space="0" w:color="auto"/>
        <w:bottom w:val="none" w:sz="0" w:space="0" w:color="auto"/>
        <w:right w:val="none" w:sz="0" w:space="0" w:color="auto"/>
      </w:divBdr>
    </w:div>
    <w:div w:id="1658455319">
      <w:bodyDiv w:val="1"/>
      <w:marLeft w:val="0"/>
      <w:marRight w:val="0"/>
      <w:marTop w:val="0"/>
      <w:marBottom w:val="0"/>
      <w:divBdr>
        <w:top w:val="none" w:sz="0" w:space="0" w:color="auto"/>
        <w:left w:val="none" w:sz="0" w:space="0" w:color="auto"/>
        <w:bottom w:val="none" w:sz="0" w:space="0" w:color="auto"/>
        <w:right w:val="none" w:sz="0" w:space="0" w:color="auto"/>
      </w:divBdr>
    </w:div>
    <w:div w:id="1690061604">
      <w:bodyDiv w:val="1"/>
      <w:marLeft w:val="0"/>
      <w:marRight w:val="0"/>
      <w:marTop w:val="0"/>
      <w:marBottom w:val="0"/>
      <w:divBdr>
        <w:top w:val="none" w:sz="0" w:space="0" w:color="auto"/>
        <w:left w:val="none" w:sz="0" w:space="0" w:color="auto"/>
        <w:bottom w:val="none" w:sz="0" w:space="0" w:color="auto"/>
        <w:right w:val="none" w:sz="0" w:space="0" w:color="auto"/>
      </w:divBdr>
    </w:div>
    <w:div w:id="1702853505">
      <w:bodyDiv w:val="1"/>
      <w:marLeft w:val="0"/>
      <w:marRight w:val="0"/>
      <w:marTop w:val="0"/>
      <w:marBottom w:val="0"/>
      <w:divBdr>
        <w:top w:val="none" w:sz="0" w:space="0" w:color="auto"/>
        <w:left w:val="none" w:sz="0" w:space="0" w:color="auto"/>
        <w:bottom w:val="none" w:sz="0" w:space="0" w:color="auto"/>
        <w:right w:val="none" w:sz="0" w:space="0" w:color="auto"/>
      </w:divBdr>
    </w:div>
    <w:div w:id="1708528202">
      <w:bodyDiv w:val="1"/>
      <w:marLeft w:val="0"/>
      <w:marRight w:val="0"/>
      <w:marTop w:val="0"/>
      <w:marBottom w:val="0"/>
      <w:divBdr>
        <w:top w:val="none" w:sz="0" w:space="0" w:color="auto"/>
        <w:left w:val="none" w:sz="0" w:space="0" w:color="auto"/>
        <w:bottom w:val="none" w:sz="0" w:space="0" w:color="auto"/>
        <w:right w:val="none" w:sz="0" w:space="0" w:color="auto"/>
      </w:divBdr>
    </w:div>
    <w:div w:id="1711956192">
      <w:marLeft w:val="0"/>
      <w:marRight w:val="0"/>
      <w:marTop w:val="0"/>
      <w:marBottom w:val="0"/>
      <w:divBdr>
        <w:top w:val="none" w:sz="0" w:space="0" w:color="auto"/>
        <w:left w:val="none" w:sz="0" w:space="0" w:color="auto"/>
        <w:bottom w:val="none" w:sz="0" w:space="0" w:color="auto"/>
        <w:right w:val="none" w:sz="0" w:space="0" w:color="auto"/>
      </w:divBdr>
    </w:div>
    <w:div w:id="1714302879">
      <w:bodyDiv w:val="1"/>
      <w:marLeft w:val="0"/>
      <w:marRight w:val="0"/>
      <w:marTop w:val="0"/>
      <w:marBottom w:val="0"/>
      <w:divBdr>
        <w:top w:val="none" w:sz="0" w:space="0" w:color="auto"/>
        <w:left w:val="none" w:sz="0" w:space="0" w:color="auto"/>
        <w:bottom w:val="none" w:sz="0" w:space="0" w:color="auto"/>
        <w:right w:val="none" w:sz="0" w:space="0" w:color="auto"/>
      </w:divBdr>
    </w:div>
    <w:div w:id="1719938640">
      <w:marLeft w:val="0"/>
      <w:marRight w:val="0"/>
      <w:marTop w:val="0"/>
      <w:marBottom w:val="0"/>
      <w:divBdr>
        <w:top w:val="none" w:sz="0" w:space="0" w:color="auto"/>
        <w:left w:val="none" w:sz="0" w:space="0" w:color="auto"/>
        <w:bottom w:val="none" w:sz="0" w:space="0" w:color="auto"/>
        <w:right w:val="none" w:sz="0" w:space="0" w:color="auto"/>
      </w:divBdr>
    </w:div>
    <w:div w:id="1745689116">
      <w:bodyDiv w:val="1"/>
      <w:marLeft w:val="0"/>
      <w:marRight w:val="0"/>
      <w:marTop w:val="0"/>
      <w:marBottom w:val="0"/>
      <w:divBdr>
        <w:top w:val="none" w:sz="0" w:space="0" w:color="auto"/>
        <w:left w:val="none" w:sz="0" w:space="0" w:color="auto"/>
        <w:bottom w:val="none" w:sz="0" w:space="0" w:color="auto"/>
        <w:right w:val="none" w:sz="0" w:space="0" w:color="auto"/>
      </w:divBdr>
      <w:divsChild>
        <w:div w:id="2010060737">
          <w:marLeft w:val="0"/>
          <w:marRight w:val="0"/>
          <w:marTop w:val="0"/>
          <w:marBottom w:val="0"/>
          <w:divBdr>
            <w:top w:val="none" w:sz="0" w:space="0" w:color="auto"/>
            <w:left w:val="none" w:sz="0" w:space="0" w:color="auto"/>
            <w:bottom w:val="none" w:sz="0" w:space="0" w:color="auto"/>
            <w:right w:val="none" w:sz="0" w:space="0" w:color="auto"/>
          </w:divBdr>
        </w:div>
      </w:divsChild>
    </w:div>
    <w:div w:id="1753046383">
      <w:bodyDiv w:val="1"/>
      <w:marLeft w:val="0"/>
      <w:marRight w:val="0"/>
      <w:marTop w:val="0"/>
      <w:marBottom w:val="0"/>
      <w:divBdr>
        <w:top w:val="none" w:sz="0" w:space="0" w:color="auto"/>
        <w:left w:val="none" w:sz="0" w:space="0" w:color="auto"/>
        <w:bottom w:val="none" w:sz="0" w:space="0" w:color="auto"/>
        <w:right w:val="none" w:sz="0" w:space="0" w:color="auto"/>
      </w:divBdr>
    </w:div>
    <w:div w:id="1820459629">
      <w:bodyDiv w:val="1"/>
      <w:marLeft w:val="0"/>
      <w:marRight w:val="0"/>
      <w:marTop w:val="0"/>
      <w:marBottom w:val="0"/>
      <w:divBdr>
        <w:top w:val="none" w:sz="0" w:space="0" w:color="auto"/>
        <w:left w:val="none" w:sz="0" w:space="0" w:color="auto"/>
        <w:bottom w:val="none" w:sz="0" w:space="0" w:color="auto"/>
        <w:right w:val="none" w:sz="0" w:space="0" w:color="auto"/>
      </w:divBdr>
    </w:div>
    <w:div w:id="1830360520">
      <w:bodyDiv w:val="1"/>
      <w:marLeft w:val="0"/>
      <w:marRight w:val="0"/>
      <w:marTop w:val="0"/>
      <w:marBottom w:val="0"/>
      <w:divBdr>
        <w:top w:val="none" w:sz="0" w:space="0" w:color="auto"/>
        <w:left w:val="none" w:sz="0" w:space="0" w:color="auto"/>
        <w:bottom w:val="none" w:sz="0" w:space="0" w:color="auto"/>
        <w:right w:val="none" w:sz="0" w:space="0" w:color="auto"/>
      </w:divBdr>
    </w:div>
    <w:div w:id="1838379795">
      <w:bodyDiv w:val="1"/>
      <w:marLeft w:val="0"/>
      <w:marRight w:val="0"/>
      <w:marTop w:val="0"/>
      <w:marBottom w:val="0"/>
      <w:divBdr>
        <w:top w:val="none" w:sz="0" w:space="0" w:color="auto"/>
        <w:left w:val="none" w:sz="0" w:space="0" w:color="auto"/>
        <w:bottom w:val="none" w:sz="0" w:space="0" w:color="auto"/>
        <w:right w:val="none" w:sz="0" w:space="0" w:color="auto"/>
      </w:divBdr>
      <w:divsChild>
        <w:div w:id="2141534775">
          <w:marLeft w:val="0"/>
          <w:marRight w:val="0"/>
          <w:marTop w:val="0"/>
          <w:marBottom w:val="0"/>
          <w:divBdr>
            <w:top w:val="none" w:sz="0" w:space="0" w:color="auto"/>
            <w:left w:val="none" w:sz="0" w:space="0" w:color="auto"/>
            <w:bottom w:val="none" w:sz="0" w:space="0" w:color="auto"/>
            <w:right w:val="none" w:sz="0" w:space="0" w:color="auto"/>
          </w:divBdr>
        </w:div>
      </w:divsChild>
    </w:div>
    <w:div w:id="1876456517">
      <w:bodyDiv w:val="1"/>
      <w:marLeft w:val="0"/>
      <w:marRight w:val="0"/>
      <w:marTop w:val="0"/>
      <w:marBottom w:val="0"/>
      <w:divBdr>
        <w:top w:val="none" w:sz="0" w:space="0" w:color="auto"/>
        <w:left w:val="none" w:sz="0" w:space="0" w:color="auto"/>
        <w:bottom w:val="none" w:sz="0" w:space="0" w:color="auto"/>
        <w:right w:val="none" w:sz="0" w:space="0" w:color="auto"/>
      </w:divBdr>
    </w:div>
    <w:div w:id="1879320054">
      <w:bodyDiv w:val="1"/>
      <w:marLeft w:val="0"/>
      <w:marRight w:val="0"/>
      <w:marTop w:val="0"/>
      <w:marBottom w:val="0"/>
      <w:divBdr>
        <w:top w:val="none" w:sz="0" w:space="0" w:color="auto"/>
        <w:left w:val="none" w:sz="0" w:space="0" w:color="auto"/>
        <w:bottom w:val="none" w:sz="0" w:space="0" w:color="auto"/>
        <w:right w:val="none" w:sz="0" w:space="0" w:color="auto"/>
      </w:divBdr>
    </w:div>
    <w:div w:id="1896310081">
      <w:bodyDiv w:val="1"/>
      <w:marLeft w:val="0"/>
      <w:marRight w:val="0"/>
      <w:marTop w:val="0"/>
      <w:marBottom w:val="0"/>
      <w:divBdr>
        <w:top w:val="none" w:sz="0" w:space="0" w:color="auto"/>
        <w:left w:val="none" w:sz="0" w:space="0" w:color="auto"/>
        <w:bottom w:val="none" w:sz="0" w:space="0" w:color="auto"/>
        <w:right w:val="none" w:sz="0" w:space="0" w:color="auto"/>
      </w:divBdr>
    </w:div>
    <w:div w:id="1943761449">
      <w:bodyDiv w:val="1"/>
      <w:marLeft w:val="0"/>
      <w:marRight w:val="0"/>
      <w:marTop w:val="0"/>
      <w:marBottom w:val="0"/>
      <w:divBdr>
        <w:top w:val="none" w:sz="0" w:space="0" w:color="auto"/>
        <w:left w:val="none" w:sz="0" w:space="0" w:color="auto"/>
        <w:bottom w:val="none" w:sz="0" w:space="0" w:color="auto"/>
        <w:right w:val="none" w:sz="0" w:space="0" w:color="auto"/>
      </w:divBdr>
      <w:divsChild>
        <w:div w:id="1453016909">
          <w:marLeft w:val="0"/>
          <w:marRight w:val="0"/>
          <w:marTop w:val="0"/>
          <w:marBottom w:val="0"/>
          <w:divBdr>
            <w:top w:val="none" w:sz="0" w:space="0" w:color="auto"/>
            <w:left w:val="none" w:sz="0" w:space="0" w:color="auto"/>
            <w:bottom w:val="none" w:sz="0" w:space="0" w:color="auto"/>
            <w:right w:val="none" w:sz="0" w:space="0" w:color="auto"/>
          </w:divBdr>
        </w:div>
      </w:divsChild>
    </w:div>
    <w:div w:id="1976720223">
      <w:bodyDiv w:val="1"/>
      <w:marLeft w:val="0"/>
      <w:marRight w:val="0"/>
      <w:marTop w:val="0"/>
      <w:marBottom w:val="0"/>
      <w:divBdr>
        <w:top w:val="none" w:sz="0" w:space="0" w:color="auto"/>
        <w:left w:val="none" w:sz="0" w:space="0" w:color="auto"/>
        <w:bottom w:val="none" w:sz="0" w:space="0" w:color="auto"/>
        <w:right w:val="none" w:sz="0" w:space="0" w:color="auto"/>
      </w:divBdr>
    </w:div>
    <w:div w:id="1979147676">
      <w:bodyDiv w:val="1"/>
      <w:marLeft w:val="0"/>
      <w:marRight w:val="0"/>
      <w:marTop w:val="0"/>
      <w:marBottom w:val="0"/>
      <w:divBdr>
        <w:top w:val="none" w:sz="0" w:space="0" w:color="auto"/>
        <w:left w:val="none" w:sz="0" w:space="0" w:color="auto"/>
        <w:bottom w:val="none" w:sz="0" w:space="0" w:color="auto"/>
        <w:right w:val="none" w:sz="0" w:space="0" w:color="auto"/>
      </w:divBdr>
    </w:div>
    <w:div w:id="1988625656">
      <w:bodyDiv w:val="1"/>
      <w:marLeft w:val="0"/>
      <w:marRight w:val="0"/>
      <w:marTop w:val="0"/>
      <w:marBottom w:val="0"/>
      <w:divBdr>
        <w:top w:val="none" w:sz="0" w:space="0" w:color="auto"/>
        <w:left w:val="none" w:sz="0" w:space="0" w:color="auto"/>
        <w:bottom w:val="none" w:sz="0" w:space="0" w:color="auto"/>
        <w:right w:val="none" w:sz="0" w:space="0" w:color="auto"/>
      </w:divBdr>
    </w:div>
    <w:div w:id="1989555571">
      <w:bodyDiv w:val="1"/>
      <w:marLeft w:val="0"/>
      <w:marRight w:val="0"/>
      <w:marTop w:val="0"/>
      <w:marBottom w:val="0"/>
      <w:divBdr>
        <w:top w:val="none" w:sz="0" w:space="0" w:color="auto"/>
        <w:left w:val="none" w:sz="0" w:space="0" w:color="auto"/>
        <w:bottom w:val="none" w:sz="0" w:space="0" w:color="auto"/>
        <w:right w:val="none" w:sz="0" w:space="0" w:color="auto"/>
      </w:divBdr>
    </w:div>
    <w:div w:id="1996300804">
      <w:bodyDiv w:val="1"/>
      <w:marLeft w:val="0"/>
      <w:marRight w:val="0"/>
      <w:marTop w:val="0"/>
      <w:marBottom w:val="0"/>
      <w:divBdr>
        <w:top w:val="none" w:sz="0" w:space="0" w:color="auto"/>
        <w:left w:val="none" w:sz="0" w:space="0" w:color="auto"/>
        <w:bottom w:val="none" w:sz="0" w:space="0" w:color="auto"/>
        <w:right w:val="none" w:sz="0" w:space="0" w:color="auto"/>
      </w:divBdr>
      <w:divsChild>
        <w:div w:id="106703127">
          <w:marLeft w:val="0"/>
          <w:marRight w:val="0"/>
          <w:marTop w:val="0"/>
          <w:marBottom w:val="0"/>
          <w:divBdr>
            <w:top w:val="none" w:sz="0" w:space="0" w:color="auto"/>
            <w:left w:val="none" w:sz="0" w:space="0" w:color="auto"/>
            <w:bottom w:val="none" w:sz="0" w:space="0" w:color="auto"/>
            <w:right w:val="none" w:sz="0" w:space="0" w:color="auto"/>
          </w:divBdr>
        </w:div>
      </w:divsChild>
    </w:div>
    <w:div w:id="2010982150">
      <w:bodyDiv w:val="1"/>
      <w:marLeft w:val="0"/>
      <w:marRight w:val="0"/>
      <w:marTop w:val="0"/>
      <w:marBottom w:val="0"/>
      <w:divBdr>
        <w:top w:val="none" w:sz="0" w:space="0" w:color="auto"/>
        <w:left w:val="none" w:sz="0" w:space="0" w:color="auto"/>
        <w:bottom w:val="none" w:sz="0" w:space="0" w:color="auto"/>
        <w:right w:val="none" w:sz="0" w:space="0" w:color="auto"/>
      </w:divBdr>
      <w:divsChild>
        <w:div w:id="2102869887">
          <w:marLeft w:val="0"/>
          <w:marRight w:val="0"/>
          <w:marTop w:val="0"/>
          <w:marBottom w:val="0"/>
          <w:divBdr>
            <w:top w:val="none" w:sz="0" w:space="0" w:color="auto"/>
            <w:left w:val="none" w:sz="0" w:space="0" w:color="auto"/>
            <w:bottom w:val="none" w:sz="0" w:space="0" w:color="auto"/>
            <w:right w:val="none" w:sz="0" w:space="0" w:color="auto"/>
          </w:divBdr>
        </w:div>
      </w:divsChild>
    </w:div>
    <w:div w:id="2020883789">
      <w:bodyDiv w:val="1"/>
      <w:marLeft w:val="0"/>
      <w:marRight w:val="0"/>
      <w:marTop w:val="0"/>
      <w:marBottom w:val="0"/>
      <w:divBdr>
        <w:top w:val="none" w:sz="0" w:space="0" w:color="auto"/>
        <w:left w:val="none" w:sz="0" w:space="0" w:color="auto"/>
        <w:bottom w:val="none" w:sz="0" w:space="0" w:color="auto"/>
        <w:right w:val="none" w:sz="0" w:space="0" w:color="auto"/>
      </w:divBdr>
    </w:div>
    <w:div w:id="2028822741">
      <w:bodyDiv w:val="1"/>
      <w:marLeft w:val="0"/>
      <w:marRight w:val="0"/>
      <w:marTop w:val="0"/>
      <w:marBottom w:val="0"/>
      <w:divBdr>
        <w:top w:val="none" w:sz="0" w:space="0" w:color="auto"/>
        <w:left w:val="none" w:sz="0" w:space="0" w:color="auto"/>
        <w:bottom w:val="none" w:sz="0" w:space="0" w:color="auto"/>
        <w:right w:val="none" w:sz="0" w:space="0" w:color="auto"/>
      </w:divBdr>
      <w:divsChild>
        <w:div w:id="908614592">
          <w:marLeft w:val="0"/>
          <w:marRight w:val="0"/>
          <w:marTop w:val="0"/>
          <w:marBottom w:val="0"/>
          <w:divBdr>
            <w:top w:val="none" w:sz="0" w:space="0" w:color="auto"/>
            <w:left w:val="none" w:sz="0" w:space="0" w:color="auto"/>
            <w:bottom w:val="none" w:sz="0" w:space="0" w:color="auto"/>
            <w:right w:val="none" w:sz="0" w:space="0" w:color="auto"/>
          </w:divBdr>
        </w:div>
      </w:divsChild>
    </w:div>
    <w:div w:id="2034916412">
      <w:bodyDiv w:val="1"/>
      <w:marLeft w:val="0"/>
      <w:marRight w:val="0"/>
      <w:marTop w:val="0"/>
      <w:marBottom w:val="0"/>
      <w:divBdr>
        <w:top w:val="none" w:sz="0" w:space="0" w:color="auto"/>
        <w:left w:val="none" w:sz="0" w:space="0" w:color="auto"/>
        <w:bottom w:val="none" w:sz="0" w:space="0" w:color="auto"/>
        <w:right w:val="none" w:sz="0" w:space="0" w:color="auto"/>
      </w:divBdr>
    </w:div>
    <w:div w:id="2060012527">
      <w:bodyDiv w:val="1"/>
      <w:marLeft w:val="0"/>
      <w:marRight w:val="0"/>
      <w:marTop w:val="0"/>
      <w:marBottom w:val="0"/>
      <w:divBdr>
        <w:top w:val="none" w:sz="0" w:space="0" w:color="auto"/>
        <w:left w:val="none" w:sz="0" w:space="0" w:color="auto"/>
        <w:bottom w:val="none" w:sz="0" w:space="0" w:color="auto"/>
        <w:right w:val="none" w:sz="0" w:space="0" w:color="auto"/>
      </w:divBdr>
    </w:div>
    <w:div w:id="2089224917">
      <w:bodyDiv w:val="1"/>
      <w:marLeft w:val="0"/>
      <w:marRight w:val="0"/>
      <w:marTop w:val="0"/>
      <w:marBottom w:val="0"/>
      <w:divBdr>
        <w:top w:val="none" w:sz="0" w:space="0" w:color="auto"/>
        <w:left w:val="none" w:sz="0" w:space="0" w:color="auto"/>
        <w:bottom w:val="none" w:sz="0" w:space="0" w:color="auto"/>
        <w:right w:val="none" w:sz="0" w:space="0" w:color="auto"/>
      </w:divBdr>
    </w:div>
    <w:div w:id="2123841260">
      <w:bodyDiv w:val="1"/>
      <w:marLeft w:val="0"/>
      <w:marRight w:val="0"/>
      <w:marTop w:val="0"/>
      <w:marBottom w:val="0"/>
      <w:divBdr>
        <w:top w:val="none" w:sz="0" w:space="0" w:color="auto"/>
        <w:left w:val="none" w:sz="0" w:space="0" w:color="auto"/>
        <w:bottom w:val="none" w:sz="0" w:space="0" w:color="auto"/>
        <w:right w:val="none" w:sz="0" w:space="0" w:color="auto"/>
      </w:divBdr>
    </w:div>
    <w:div w:id="2131319478">
      <w:bodyDiv w:val="1"/>
      <w:marLeft w:val="0"/>
      <w:marRight w:val="0"/>
      <w:marTop w:val="0"/>
      <w:marBottom w:val="0"/>
      <w:divBdr>
        <w:top w:val="none" w:sz="0" w:space="0" w:color="auto"/>
        <w:left w:val="none" w:sz="0" w:space="0" w:color="auto"/>
        <w:bottom w:val="none" w:sz="0" w:space="0" w:color="auto"/>
        <w:right w:val="none" w:sz="0" w:space="0" w:color="auto"/>
      </w:divBdr>
    </w:div>
    <w:div w:id="2138140013">
      <w:bodyDiv w:val="1"/>
      <w:marLeft w:val="0"/>
      <w:marRight w:val="0"/>
      <w:marTop w:val="0"/>
      <w:marBottom w:val="0"/>
      <w:divBdr>
        <w:top w:val="none" w:sz="0" w:space="0" w:color="auto"/>
        <w:left w:val="none" w:sz="0" w:space="0" w:color="auto"/>
        <w:bottom w:val="none" w:sz="0" w:space="0" w:color="auto"/>
        <w:right w:val="none" w:sz="0" w:space="0" w:color="auto"/>
      </w:divBdr>
      <w:divsChild>
        <w:div w:id="1660109869">
          <w:marLeft w:val="0"/>
          <w:marRight w:val="0"/>
          <w:marTop w:val="0"/>
          <w:marBottom w:val="0"/>
          <w:divBdr>
            <w:top w:val="none" w:sz="0" w:space="0" w:color="auto"/>
            <w:left w:val="none" w:sz="0" w:space="0" w:color="auto"/>
            <w:bottom w:val="none" w:sz="0" w:space="0" w:color="auto"/>
            <w:right w:val="none" w:sz="0" w:space="0" w:color="auto"/>
          </w:divBdr>
        </w:div>
      </w:divsChild>
    </w:div>
    <w:div w:id="21395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ForceTriadQA\Docs\TestPhases\Build%203.50\SWTestProcedures_Run_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6A7C7-D58B-40C9-A895-4C7C340B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SWTestProcedures_Run_3</Template>
  <TotalTime>1</TotalTime>
  <Pages>3</Pages>
  <Words>22396</Words>
  <Characters>127662</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Software Requirements Specification - Outline</vt:lpstr>
    </vt:vector>
  </TitlesOfParts>
  <Company>Technology Builders Inc.</Company>
  <LinksUpToDate>false</LinksUpToDate>
  <CharactersWithSpaces>149759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 Outline</dc:title>
  <dc:subject>3.50.01</dc:subject>
  <dc:creator>Covidien</dc:creator>
  <cp:lastModifiedBy>Richard, Maureen</cp:lastModifiedBy>
  <cp:revision>2</cp:revision>
  <cp:lastPrinted>2011-08-18T16:06:00Z</cp:lastPrinted>
  <dcterms:created xsi:type="dcterms:W3CDTF">2017-04-11T20:09:00Z</dcterms:created>
  <dcterms:modified xsi:type="dcterms:W3CDTF">2017-04-11T20:09:00Z</dcterms:modified>
</cp:coreProperties>
</file>