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624C1" w14:textId="77777777" w:rsidR="000746D6" w:rsidRPr="00ED6A16" w:rsidRDefault="000746D6" w:rsidP="00ED6A16">
      <w:pPr>
        <w:pStyle w:val="Title"/>
        <w:ind w:left="0" w:firstLine="0"/>
        <w:rPr>
          <w:rFonts w:ascii="Tahoma" w:hAnsi="Tahoma" w:cs="Tahoma"/>
          <w:b/>
          <w:sz w:val="32"/>
          <w:szCs w:val="32"/>
          <w:lang w:eastAsia="zh-CN"/>
        </w:rPr>
      </w:pPr>
      <w:bookmarkStart w:id="0" w:name="_GoBack"/>
      <w:bookmarkEnd w:id="0"/>
      <w:r w:rsidRPr="00ED6A16">
        <w:rPr>
          <w:rFonts w:ascii="Tahoma" w:hAnsi="Tahoma" w:cs="Tahoma"/>
          <w:b/>
          <w:sz w:val="32"/>
          <w:szCs w:val="32"/>
          <w:lang w:eastAsia="zh-CN"/>
        </w:rPr>
        <w:t>Medtronic MITG</w:t>
      </w:r>
    </w:p>
    <w:p w14:paraId="454CDB14" w14:textId="77777777" w:rsidR="000746D6" w:rsidRDefault="000746D6">
      <w:pPr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Research &amp; Development</w:t>
      </w:r>
    </w:p>
    <w:p w14:paraId="307D5560" w14:textId="77777777" w:rsidR="000746D6" w:rsidRDefault="000746D6">
      <w:pPr>
        <w:jc w:val="center"/>
        <w:rPr>
          <w:rFonts w:ascii="Tahoma" w:hAnsi="Tahoma" w:cs="Tahoma"/>
          <w:b/>
          <w:sz w:val="32"/>
          <w:szCs w:val="32"/>
        </w:rPr>
      </w:pPr>
    </w:p>
    <w:p w14:paraId="534105D0" w14:textId="2D3ECC75" w:rsidR="000746D6" w:rsidRDefault="000746D6">
      <w:pPr>
        <w:jc w:val="center"/>
        <w:rPr>
          <w:rFonts w:ascii="Tahoma" w:hAnsi="Tahoma" w:cs="Tahoma"/>
          <w:b/>
          <w:sz w:val="32"/>
          <w:szCs w:val="32"/>
          <w:lang w:eastAsia="zh-CN"/>
        </w:rPr>
      </w:pPr>
      <w:r>
        <w:rPr>
          <w:rFonts w:ascii="Tahoma" w:hAnsi="Tahoma" w:cs="Tahoma"/>
          <w:b/>
          <w:sz w:val="32"/>
          <w:szCs w:val="32"/>
        </w:rPr>
        <w:t xml:space="preserve">System Installation Qualification </w:t>
      </w:r>
      <w:r w:rsidR="002302B2">
        <w:rPr>
          <w:rFonts w:ascii="Tahoma" w:hAnsi="Tahoma" w:cs="Tahoma"/>
          <w:b/>
          <w:sz w:val="32"/>
          <w:szCs w:val="32"/>
          <w:lang w:eastAsia="zh-CN"/>
        </w:rPr>
        <w:t>and Post Deployment Readiness Check</w:t>
      </w:r>
      <w:r>
        <w:rPr>
          <w:rFonts w:ascii="Tahoma" w:hAnsi="Tahoma" w:cs="Tahoma" w:hint="eastAsia"/>
          <w:b/>
          <w:sz w:val="32"/>
          <w:szCs w:val="32"/>
          <w:lang w:eastAsia="zh-CN"/>
        </w:rPr>
        <w:t xml:space="preserve"> </w:t>
      </w:r>
      <w:r w:rsidR="002F34A6">
        <w:rPr>
          <w:rFonts w:ascii="Tahoma" w:hAnsi="Tahoma" w:cs="Tahoma"/>
          <w:b/>
          <w:sz w:val="32"/>
          <w:szCs w:val="32"/>
          <w:lang w:eastAsia="zh-CN"/>
        </w:rPr>
        <w:t xml:space="preserve">Plan &amp; </w:t>
      </w:r>
      <w:r>
        <w:rPr>
          <w:rFonts w:ascii="Tahoma" w:hAnsi="Tahoma" w:cs="Tahoma" w:hint="eastAsia"/>
          <w:b/>
          <w:sz w:val="32"/>
          <w:szCs w:val="32"/>
          <w:lang w:eastAsia="zh-CN"/>
        </w:rPr>
        <w:t xml:space="preserve">Procedures </w:t>
      </w:r>
    </w:p>
    <w:p w14:paraId="0088D069" w14:textId="43DF3D6F" w:rsidR="00F941EB" w:rsidRDefault="00F941EB">
      <w:pPr>
        <w:jc w:val="center"/>
        <w:rPr>
          <w:rFonts w:ascii="Tahoma" w:hAnsi="Tahoma" w:cs="Tahoma"/>
          <w:b/>
          <w:sz w:val="32"/>
          <w:szCs w:val="32"/>
          <w:lang w:eastAsia="zh-CN"/>
        </w:rPr>
      </w:pPr>
      <w:r>
        <w:rPr>
          <w:rFonts w:ascii="Tahoma" w:hAnsi="Tahoma" w:cs="Tahoma"/>
          <w:b/>
          <w:sz w:val="32"/>
          <w:szCs w:val="32"/>
          <w:lang w:eastAsia="zh-CN"/>
        </w:rPr>
        <w:t>Production</w:t>
      </w:r>
      <w:r w:rsidR="00C77E97">
        <w:rPr>
          <w:rFonts w:ascii="Tahoma" w:hAnsi="Tahoma" w:cs="Tahoma"/>
          <w:b/>
          <w:sz w:val="32"/>
          <w:szCs w:val="32"/>
          <w:lang w:eastAsia="zh-CN"/>
        </w:rPr>
        <w:t xml:space="preserve"> and QA-Prod</w:t>
      </w:r>
    </w:p>
    <w:p w14:paraId="1BB00970" w14:textId="56D8A86B" w:rsidR="000746D6" w:rsidRDefault="000746D6">
      <w:pPr>
        <w:jc w:val="center"/>
        <w:rPr>
          <w:rFonts w:ascii="Tahoma" w:hAnsi="Tahoma" w:cs="Tahoma"/>
          <w:b/>
          <w:sz w:val="32"/>
          <w:szCs w:val="32"/>
          <w:lang w:eastAsia="zh-CN"/>
        </w:rPr>
      </w:pPr>
      <w:r>
        <w:rPr>
          <w:rFonts w:ascii="Tahoma" w:hAnsi="Tahoma" w:cs="Tahoma"/>
          <w:b/>
          <w:sz w:val="32"/>
          <w:szCs w:val="32"/>
        </w:rPr>
        <w:t xml:space="preserve">Gateway Device Management </w:t>
      </w:r>
      <w:r>
        <w:rPr>
          <w:rFonts w:ascii="Tahoma" w:hAnsi="Tahoma" w:cs="Tahoma" w:hint="eastAsia"/>
          <w:b/>
          <w:sz w:val="32"/>
          <w:szCs w:val="32"/>
          <w:lang w:eastAsia="zh-CN"/>
        </w:rPr>
        <w:t>Platform</w:t>
      </w:r>
      <w:r w:rsidR="00C62541">
        <w:rPr>
          <w:rFonts w:ascii="Tahoma" w:hAnsi="Tahoma" w:cs="Tahoma" w:hint="eastAsia"/>
          <w:b/>
          <w:sz w:val="32"/>
          <w:szCs w:val="32"/>
          <w:lang w:eastAsia="zh-CN"/>
        </w:rPr>
        <w:t xml:space="preserve"> </w:t>
      </w:r>
      <w:r>
        <w:rPr>
          <w:rFonts w:ascii="Tahoma" w:hAnsi="Tahoma" w:cs="Tahoma" w:hint="eastAsia"/>
          <w:b/>
          <w:sz w:val="32"/>
          <w:szCs w:val="32"/>
          <w:lang w:eastAsia="zh-CN"/>
        </w:rPr>
        <w:t>v</w:t>
      </w:r>
      <w:r>
        <w:rPr>
          <w:rFonts w:ascii="Tahoma" w:hAnsi="Tahoma" w:cs="Tahoma"/>
          <w:b/>
          <w:sz w:val="32"/>
          <w:szCs w:val="32"/>
          <w:lang w:eastAsia="zh-CN"/>
        </w:rPr>
        <w:t>3</w:t>
      </w:r>
      <w:r w:rsidR="001D608A">
        <w:rPr>
          <w:rFonts w:ascii="Tahoma" w:hAnsi="Tahoma" w:cs="Tahoma" w:hint="eastAsia"/>
          <w:b/>
          <w:sz w:val="32"/>
          <w:szCs w:val="32"/>
          <w:lang w:eastAsia="zh-CN"/>
        </w:rPr>
        <w:t>.</w:t>
      </w:r>
      <w:r w:rsidR="00ED7901">
        <w:rPr>
          <w:rFonts w:ascii="Tahoma" w:hAnsi="Tahoma" w:cs="Tahoma"/>
          <w:b/>
          <w:sz w:val="32"/>
          <w:szCs w:val="32"/>
          <w:lang w:eastAsia="zh-CN"/>
        </w:rPr>
        <w:t>3</w:t>
      </w:r>
      <w:r w:rsidR="001D608A">
        <w:rPr>
          <w:rFonts w:ascii="Tahoma" w:hAnsi="Tahoma" w:cs="Tahoma" w:hint="eastAsia"/>
          <w:b/>
          <w:sz w:val="32"/>
          <w:szCs w:val="32"/>
          <w:lang w:eastAsia="zh-CN"/>
        </w:rPr>
        <w:t>, Build 3.</w:t>
      </w:r>
      <w:r w:rsidR="00ED7901">
        <w:rPr>
          <w:rFonts w:ascii="Tahoma" w:hAnsi="Tahoma" w:cs="Tahoma"/>
          <w:b/>
          <w:sz w:val="32"/>
          <w:szCs w:val="32"/>
          <w:lang w:eastAsia="zh-CN"/>
        </w:rPr>
        <w:t>3</w:t>
      </w:r>
      <w:r w:rsidR="001D608A">
        <w:rPr>
          <w:rFonts w:ascii="Tahoma" w:hAnsi="Tahoma" w:cs="Tahoma" w:hint="eastAsia"/>
          <w:b/>
          <w:sz w:val="32"/>
          <w:szCs w:val="32"/>
          <w:lang w:eastAsia="zh-CN"/>
        </w:rPr>
        <w:t>.</w:t>
      </w:r>
      <w:r w:rsidR="00F91A1B">
        <w:rPr>
          <w:rFonts w:ascii="Tahoma" w:hAnsi="Tahoma" w:cs="Tahoma"/>
          <w:b/>
          <w:sz w:val="32"/>
          <w:szCs w:val="32"/>
          <w:lang w:eastAsia="zh-CN"/>
        </w:rPr>
        <w:t>4</w:t>
      </w:r>
      <w:r w:rsidR="008D0DB4">
        <w:rPr>
          <w:rFonts w:ascii="Tahoma" w:hAnsi="Tahoma" w:cs="Tahoma"/>
          <w:b/>
          <w:sz w:val="32"/>
          <w:szCs w:val="32"/>
          <w:lang w:eastAsia="zh-CN"/>
        </w:rPr>
        <w:t>.1</w:t>
      </w:r>
    </w:p>
    <w:p w14:paraId="4B66D77E" w14:textId="77777777" w:rsidR="000746D6" w:rsidRDefault="000746D6">
      <w:pPr>
        <w:jc w:val="center"/>
        <w:rPr>
          <w:rFonts w:ascii="Tahoma" w:hAnsi="Tahoma" w:cs="Tahoma"/>
          <w:b/>
          <w:sz w:val="32"/>
          <w:szCs w:val="32"/>
        </w:rPr>
      </w:pPr>
    </w:p>
    <w:p w14:paraId="4365DEE4" w14:textId="3596C57D" w:rsidR="000746D6" w:rsidRDefault="00516782">
      <w:pPr>
        <w:jc w:val="center"/>
        <w:rPr>
          <w:rFonts w:ascii="Tahoma" w:hAnsi="Tahoma" w:cs="Tahoma"/>
          <w:b/>
          <w:sz w:val="32"/>
          <w:szCs w:val="32"/>
          <w:lang w:eastAsia="zh-CN"/>
        </w:rPr>
      </w:pPr>
      <w:r w:rsidRPr="00C62541">
        <w:rPr>
          <w:rFonts w:ascii="Tahoma" w:hAnsi="Tahoma" w:cs="Tahoma"/>
          <w:b/>
          <w:sz w:val="32"/>
          <w:szCs w:val="32"/>
          <w:lang w:eastAsia="zh-CN"/>
        </w:rPr>
        <w:t>RE</w:t>
      </w:r>
      <w:r>
        <w:rPr>
          <w:rFonts w:ascii="Tahoma" w:hAnsi="Tahoma" w:cs="Tahoma"/>
          <w:b/>
          <w:sz w:val="32"/>
          <w:szCs w:val="32"/>
          <w:lang w:eastAsia="zh-CN"/>
        </w:rPr>
        <w:t>00075353</w:t>
      </w:r>
      <w:r>
        <w:rPr>
          <w:rFonts w:ascii="Tahoma" w:hAnsi="Tahoma" w:cs="Tahoma" w:hint="eastAsia"/>
          <w:b/>
          <w:sz w:val="32"/>
          <w:szCs w:val="32"/>
          <w:lang w:eastAsia="zh-CN"/>
        </w:rPr>
        <w:t xml:space="preserve"> </w:t>
      </w:r>
      <w:r w:rsidR="000746D6">
        <w:rPr>
          <w:rFonts w:ascii="Tahoma" w:hAnsi="Tahoma" w:cs="Tahoma"/>
          <w:b/>
          <w:sz w:val="32"/>
          <w:szCs w:val="32"/>
        </w:rPr>
        <w:t xml:space="preserve">Rev </w:t>
      </w:r>
      <w:r w:rsidR="00D80281">
        <w:rPr>
          <w:rFonts w:ascii="Tahoma" w:hAnsi="Tahoma" w:cs="Tahoma"/>
          <w:b/>
          <w:sz w:val="32"/>
          <w:szCs w:val="32"/>
          <w:lang w:eastAsia="zh-CN"/>
        </w:rPr>
        <w:t>B</w:t>
      </w:r>
    </w:p>
    <w:p w14:paraId="3624B861" w14:textId="77777777" w:rsidR="000746D6" w:rsidRDefault="000746D6">
      <w:pPr>
        <w:jc w:val="center"/>
        <w:rPr>
          <w:rFonts w:ascii="Arial Bold" w:hAnsi="Arial Bold"/>
        </w:rPr>
      </w:pPr>
    </w:p>
    <w:p w14:paraId="39C23C21" w14:textId="77777777" w:rsidR="000746D6" w:rsidRDefault="000746D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1"/>
        <w:gridCol w:w="1289"/>
        <w:gridCol w:w="2859"/>
        <w:gridCol w:w="4357"/>
      </w:tblGrid>
      <w:tr w:rsidR="000746D6" w14:paraId="04C865E9" w14:textId="77777777" w:rsidTr="006229C1">
        <w:trPr>
          <w:cantSplit/>
          <w:trHeight w:val="360"/>
        </w:trPr>
        <w:tc>
          <w:tcPr>
            <w:tcW w:w="272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897E20" w14:textId="77777777" w:rsidR="000746D6" w:rsidRDefault="000746D6">
            <w:pPr>
              <w:rPr>
                <w:rStyle w:val="StyleBold"/>
                <w:rFonts w:cs="Tahoma"/>
                <w:lang w:eastAsia="zh-CN"/>
              </w:rPr>
            </w:pPr>
            <w:r>
              <w:rPr>
                <w:rStyle w:val="StyleBold"/>
                <w:rFonts w:cs="Tahoma"/>
              </w:rPr>
              <w:t xml:space="preserve">Issue Date:  </w:t>
            </w:r>
            <w:r>
              <w:rPr>
                <w:rStyle w:val="StyleBold"/>
                <w:rFonts w:cs="Tahoma" w:hint="eastAsia"/>
                <w:lang w:eastAsia="zh-CN"/>
              </w:rPr>
              <w:t>Refer to Agile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87E0D" w14:textId="74232C64" w:rsidR="000746D6" w:rsidRDefault="006229C1" w:rsidP="006229C1">
            <w:pPr>
              <w:jc w:val="center"/>
              <w:rPr>
                <w:rStyle w:val="StyleBold"/>
                <w:rFonts w:cs="Tahoma"/>
                <w:lang w:eastAsia="zh-CN"/>
              </w:rPr>
            </w:pPr>
            <w:r w:rsidRPr="006229C1">
              <w:rPr>
                <w:rStyle w:val="StyleBold"/>
                <w:rFonts w:cs="Tahoma"/>
                <w:lang w:eastAsia="zh-CN"/>
              </w:rPr>
              <w:t xml:space="preserve">Page </w:t>
            </w:r>
            <w:r w:rsidRPr="006229C1">
              <w:rPr>
                <w:rStyle w:val="StyleBold"/>
                <w:rFonts w:cs="Tahoma"/>
                <w:b w:val="0"/>
                <w:lang w:eastAsia="zh-CN"/>
              </w:rPr>
              <w:fldChar w:fldCharType="begin"/>
            </w:r>
            <w:r w:rsidRPr="006229C1">
              <w:rPr>
                <w:rStyle w:val="StyleBold"/>
                <w:rFonts w:cs="Tahoma"/>
                <w:b w:val="0"/>
                <w:lang w:eastAsia="zh-CN"/>
              </w:rPr>
              <w:instrText xml:space="preserve"> PAGE  \* Arabic  \* MERGEFORMAT </w:instrText>
            </w:r>
            <w:r w:rsidRPr="006229C1">
              <w:rPr>
                <w:rStyle w:val="StyleBold"/>
                <w:rFonts w:cs="Tahoma"/>
                <w:b w:val="0"/>
                <w:lang w:eastAsia="zh-CN"/>
              </w:rPr>
              <w:fldChar w:fldCharType="separate"/>
            </w:r>
            <w:r>
              <w:rPr>
                <w:rStyle w:val="StyleBold"/>
                <w:rFonts w:cs="Tahoma"/>
                <w:b w:val="0"/>
                <w:noProof/>
                <w:lang w:eastAsia="zh-CN"/>
              </w:rPr>
              <w:t>1</w:t>
            </w:r>
            <w:r w:rsidRPr="006229C1">
              <w:rPr>
                <w:rStyle w:val="StyleBold"/>
                <w:rFonts w:cs="Tahoma"/>
                <w:b w:val="0"/>
                <w:lang w:eastAsia="zh-CN"/>
              </w:rPr>
              <w:fldChar w:fldCharType="end"/>
            </w:r>
            <w:r w:rsidRPr="006229C1">
              <w:rPr>
                <w:rStyle w:val="StyleBold"/>
                <w:rFonts w:cs="Tahoma"/>
                <w:lang w:eastAsia="zh-CN"/>
              </w:rPr>
              <w:t xml:space="preserve"> of </w:t>
            </w:r>
            <w:r w:rsidR="008D02DC" w:rsidRPr="008D02DC">
              <w:rPr>
                <w:rStyle w:val="StyleBold"/>
                <w:rFonts w:cs="Tahoma"/>
                <w:b w:val="0"/>
                <w:lang w:eastAsia="zh-CN"/>
              </w:rPr>
              <w:t xml:space="preserve">Page </w:t>
            </w:r>
            <w:r w:rsidR="008D02DC" w:rsidRPr="008D02DC">
              <w:rPr>
                <w:rStyle w:val="StyleBold"/>
                <w:rFonts w:cs="Tahoma"/>
                <w:b w:val="0"/>
                <w:lang w:eastAsia="zh-CN"/>
              </w:rPr>
              <w:fldChar w:fldCharType="begin"/>
            </w:r>
            <w:r w:rsidR="008D02DC" w:rsidRPr="008D02DC">
              <w:rPr>
                <w:rStyle w:val="StyleBold"/>
                <w:rFonts w:cs="Tahoma"/>
                <w:b w:val="0"/>
                <w:lang w:eastAsia="zh-CN"/>
              </w:rPr>
              <w:instrText xml:space="preserve"> PAGE  \* Arabic  \* MERGEFORMAT </w:instrText>
            </w:r>
            <w:r w:rsidR="008D02DC" w:rsidRPr="008D02DC">
              <w:rPr>
                <w:rStyle w:val="StyleBold"/>
                <w:rFonts w:cs="Tahoma"/>
                <w:b w:val="0"/>
                <w:lang w:eastAsia="zh-CN"/>
              </w:rPr>
              <w:fldChar w:fldCharType="separate"/>
            </w:r>
            <w:r w:rsidR="008D02DC">
              <w:rPr>
                <w:rStyle w:val="StyleBold"/>
                <w:rFonts w:cs="Tahoma"/>
                <w:b w:val="0"/>
                <w:noProof/>
                <w:lang w:eastAsia="zh-CN"/>
              </w:rPr>
              <w:t>1</w:t>
            </w:r>
            <w:r w:rsidR="008D02DC" w:rsidRPr="008D02DC">
              <w:rPr>
                <w:rStyle w:val="StyleBold"/>
                <w:rFonts w:cs="Tahoma"/>
                <w:b w:val="0"/>
                <w:lang w:eastAsia="zh-CN"/>
              </w:rPr>
              <w:fldChar w:fldCharType="end"/>
            </w:r>
            <w:r w:rsidR="008D02DC" w:rsidRPr="008D02DC">
              <w:rPr>
                <w:rStyle w:val="StyleBold"/>
                <w:rFonts w:cs="Tahoma"/>
                <w:b w:val="0"/>
                <w:lang w:eastAsia="zh-CN"/>
              </w:rPr>
              <w:t xml:space="preserve"> of </w:t>
            </w:r>
            <w:r w:rsidR="008D02DC" w:rsidRPr="008D02DC">
              <w:rPr>
                <w:rStyle w:val="StyleBold"/>
                <w:rFonts w:cs="Tahoma"/>
                <w:b w:val="0"/>
                <w:lang w:eastAsia="zh-CN"/>
              </w:rPr>
              <w:fldChar w:fldCharType="begin"/>
            </w:r>
            <w:r w:rsidR="008D02DC" w:rsidRPr="008D02DC">
              <w:rPr>
                <w:rStyle w:val="StyleBold"/>
                <w:rFonts w:cs="Tahoma"/>
                <w:b w:val="0"/>
                <w:lang w:eastAsia="zh-CN"/>
              </w:rPr>
              <w:instrText xml:space="preserve"> NUMPAGES  \* Arabic  \* MERGEFORMAT </w:instrText>
            </w:r>
            <w:r w:rsidR="008D02DC" w:rsidRPr="008D02DC">
              <w:rPr>
                <w:rStyle w:val="StyleBold"/>
                <w:rFonts w:cs="Tahoma"/>
                <w:b w:val="0"/>
                <w:lang w:eastAsia="zh-CN"/>
              </w:rPr>
              <w:fldChar w:fldCharType="separate"/>
            </w:r>
            <w:r w:rsidR="008D02DC">
              <w:rPr>
                <w:rStyle w:val="StyleBold"/>
                <w:rFonts w:cs="Tahoma"/>
                <w:b w:val="0"/>
                <w:noProof/>
                <w:lang w:eastAsia="zh-CN"/>
              </w:rPr>
              <w:t>34</w:t>
            </w:r>
            <w:r w:rsidR="008D02DC" w:rsidRPr="008D02DC">
              <w:rPr>
                <w:rStyle w:val="StyleBold"/>
                <w:rFonts w:cs="Tahoma"/>
                <w:b w:val="0"/>
                <w:lang w:eastAsia="zh-CN"/>
              </w:rPr>
              <w:fldChar w:fldCharType="end"/>
            </w:r>
          </w:p>
        </w:tc>
      </w:tr>
      <w:tr w:rsidR="000746D6" w14:paraId="1905691B" w14:textId="77777777" w:rsidTr="00AF466B">
        <w:trPr>
          <w:cantSplit/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FA3D11" w14:textId="77777777" w:rsidR="000746D6" w:rsidRDefault="000746D6">
            <w:pPr>
              <w:rPr>
                <w:rStyle w:val="StyleBold"/>
                <w:rFonts w:cs="Tahoma"/>
              </w:rPr>
            </w:pPr>
          </w:p>
        </w:tc>
      </w:tr>
      <w:tr w:rsidR="000746D6" w14:paraId="66967E56" w14:textId="77777777" w:rsidTr="00AF466B">
        <w:trPr>
          <w:cantSplit/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DF8F" w14:textId="77777777" w:rsidR="000746D6" w:rsidRDefault="000746D6">
            <w:pPr>
              <w:rPr>
                <w:rStyle w:val="StyleBold"/>
                <w:rFonts w:cs="Tahoma"/>
              </w:rPr>
            </w:pPr>
            <w:r>
              <w:rPr>
                <w:rStyle w:val="StyleBold"/>
                <w:rFonts w:cs="Tahoma"/>
              </w:rPr>
              <w:t>Revision History:</w:t>
            </w:r>
          </w:p>
        </w:tc>
      </w:tr>
      <w:tr w:rsidR="000746D6" w14:paraId="5AEDC1C2" w14:textId="77777777" w:rsidTr="006229C1">
        <w:trPr>
          <w:cantSplit/>
          <w:trHeight w:val="365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79A027" w14:textId="77777777" w:rsidR="000746D6" w:rsidRDefault="000746D6">
            <w:pPr>
              <w:rPr>
                <w:rStyle w:val="StyleBold"/>
                <w:rFonts w:cs="Tahoma"/>
              </w:rPr>
            </w:pPr>
            <w:r>
              <w:rPr>
                <w:rStyle w:val="StyleBold"/>
                <w:rFonts w:cs="Tahoma"/>
              </w:rPr>
              <w:t>Revision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01DC1F" w14:textId="77777777" w:rsidR="000746D6" w:rsidRDefault="000746D6">
            <w:pPr>
              <w:rPr>
                <w:rStyle w:val="StyleBold"/>
                <w:rFonts w:cs="Tahoma"/>
              </w:rPr>
            </w:pPr>
            <w:r>
              <w:rPr>
                <w:rStyle w:val="StyleBold"/>
                <w:rFonts w:cs="Tahoma"/>
              </w:rPr>
              <w:t xml:space="preserve">SDA </w:t>
            </w:r>
          </w:p>
        </w:tc>
        <w:tc>
          <w:tcPr>
            <w:tcW w:w="376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6676F1" w14:textId="77777777" w:rsidR="000746D6" w:rsidRDefault="000746D6">
            <w:pPr>
              <w:rPr>
                <w:rStyle w:val="StyleBold"/>
                <w:rFonts w:cs="Tahoma"/>
              </w:rPr>
            </w:pPr>
            <w:r>
              <w:rPr>
                <w:rStyle w:val="StyleBold"/>
                <w:rFonts w:cs="Tahoma"/>
              </w:rPr>
              <w:t>Description</w:t>
            </w:r>
          </w:p>
        </w:tc>
      </w:tr>
      <w:tr w:rsidR="000746D6" w14:paraId="03413689" w14:textId="77777777" w:rsidTr="006229C1">
        <w:trPr>
          <w:cantSplit/>
          <w:trHeight w:val="364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10E1" w14:textId="77777777" w:rsidR="000746D6" w:rsidRDefault="000746D6">
            <w:pPr>
              <w:rPr>
                <w:rStyle w:val="StyleBold"/>
                <w:rFonts w:cs="Tahoma"/>
                <w:color w:val="000000"/>
              </w:rPr>
            </w:pPr>
            <w:r>
              <w:rPr>
                <w:rStyle w:val="StyleBold"/>
                <w:rFonts w:cs="Tahoma"/>
                <w:color w:val="000000"/>
              </w:rPr>
              <w:t>A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8D0A" w14:textId="58FEE2D8" w:rsidR="000746D6" w:rsidRDefault="000746D6" w:rsidP="00A52A49">
            <w:pPr>
              <w:rPr>
                <w:rStyle w:val="StyleBold"/>
                <w:rFonts w:cs="Tahoma"/>
                <w:lang w:eastAsia="zh-CN"/>
              </w:rPr>
            </w:pPr>
            <w:r>
              <w:rPr>
                <w:rStyle w:val="StyleBold"/>
                <w:rFonts w:cs="Tahoma"/>
                <w:lang w:eastAsia="zh-CN"/>
              </w:rPr>
              <w:t>RC</w:t>
            </w:r>
            <w:r w:rsidR="00550D85">
              <w:rPr>
                <w:rStyle w:val="StyleBold"/>
                <w:rFonts w:cs="Tahoma"/>
                <w:lang w:eastAsia="zh-CN"/>
              </w:rPr>
              <w:t>072029</w:t>
            </w:r>
          </w:p>
        </w:tc>
        <w:tc>
          <w:tcPr>
            <w:tcW w:w="3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A7182" w14:textId="77777777" w:rsidR="000746D6" w:rsidRDefault="000746D6">
            <w:pPr>
              <w:rPr>
                <w:rStyle w:val="StyleBold"/>
                <w:rFonts w:cs="Tahoma"/>
              </w:rPr>
            </w:pPr>
            <w:r>
              <w:rPr>
                <w:rStyle w:val="StyleBold"/>
                <w:rFonts w:cs="Tahoma"/>
              </w:rPr>
              <w:t>Initial Release</w:t>
            </w:r>
          </w:p>
        </w:tc>
      </w:tr>
      <w:tr w:rsidR="008D02DC" w14:paraId="5C19DB0B" w14:textId="77777777" w:rsidTr="006229C1">
        <w:trPr>
          <w:cantSplit/>
          <w:trHeight w:val="364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6F238" w14:textId="66F52037" w:rsidR="008D02DC" w:rsidRDefault="008D02DC">
            <w:pPr>
              <w:rPr>
                <w:rStyle w:val="StyleBold"/>
                <w:rFonts w:cs="Tahoma"/>
                <w:color w:val="000000"/>
              </w:rPr>
            </w:pPr>
            <w:r>
              <w:rPr>
                <w:rStyle w:val="StyleBold"/>
                <w:rFonts w:cs="Tahoma"/>
                <w:color w:val="000000"/>
              </w:rPr>
              <w:t>B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75523" w14:textId="605CE3E4" w:rsidR="008D02DC" w:rsidRDefault="000E7CD9" w:rsidP="00A52A49">
            <w:pPr>
              <w:rPr>
                <w:rStyle w:val="StyleBold"/>
                <w:rFonts w:cs="Tahoma"/>
                <w:lang w:eastAsia="zh-CN"/>
              </w:rPr>
            </w:pPr>
            <w:r>
              <w:rPr>
                <w:rStyle w:val="StyleBold"/>
                <w:rFonts w:cs="Tahoma"/>
                <w:lang w:eastAsia="zh-CN"/>
              </w:rPr>
              <w:t>RC073680</w:t>
            </w:r>
          </w:p>
        </w:tc>
        <w:tc>
          <w:tcPr>
            <w:tcW w:w="3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A1739" w14:textId="763E3A3B" w:rsidR="008D02DC" w:rsidRDefault="008D02DC">
            <w:pPr>
              <w:rPr>
                <w:rStyle w:val="StyleBold"/>
                <w:rFonts w:cs="Tahoma"/>
              </w:rPr>
            </w:pPr>
            <w:r>
              <w:rPr>
                <w:rStyle w:val="StyleBold"/>
                <w:rFonts w:cs="Tahoma"/>
              </w:rPr>
              <w:t>Removed invalid test cases, added alert cleanup, web code check, references</w:t>
            </w:r>
          </w:p>
        </w:tc>
      </w:tr>
    </w:tbl>
    <w:p w14:paraId="77D5E2FC" w14:textId="77777777" w:rsidR="00314E2C" w:rsidRDefault="00314E2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314E2C" w14:paraId="1EE27F35" w14:textId="77777777" w:rsidTr="00AF466B">
        <w:trPr>
          <w:cantSplit/>
          <w:trHeight w:val="36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71C6BF" w14:textId="77777777" w:rsidR="00314E2C" w:rsidRDefault="00314E2C">
            <w:pPr>
              <w:rPr>
                <w:rStyle w:val="StyleBold"/>
                <w:rFonts w:cs="Tahoma"/>
              </w:rPr>
            </w:pPr>
            <w:r>
              <w:rPr>
                <w:rStyle w:val="StyleBold"/>
                <w:rFonts w:cs="Tahoma"/>
              </w:rPr>
              <w:t>Author(s):  Refer to Agile for approvals</w:t>
            </w:r>
          </w:p>
        </w:tc>
      </w:tr>
      <w:tr w:rsidR="00314E2C" w14:paraId="3A17C86D" w14:textId="77777777" w:rsidTr="00AF466B">
        <w:trPr>
          <w:trHeight w:val="360"/>
          <w:tblHeader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7236C45B" w14:textId="77777777" w:rsidR="00314E2C" w:rsidRDefault="00314E2C" w:rsidP="00272F39">
            <w:pPr>
              <w:rPr>
                <w:rStyle w:val="StyleBold"/>
                <w:rFonts w:cs="Tahoma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Chip Atkinson - QA Engineer</w:t>
            </w:r>
          </w:p>
        </w:tc>
      </w:tr>
      <w:tr w:rsidR="00314E2C" w:rsidRPr="00637893" w14:paraId="5A2CBE8A" w14:textId="77777777" w:rsidTr="00AF466B">
        <w:trPr>
          <w:trHeight w:val="400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70D0B2" w14:textId="77777777" w:rsidR="00314E2C" w:rsidRDefault="00314E2C">
            <w:pPr>
              <w:rPr>
                <w:rStyle w:val="StyleItalicBlue"/>
                <w:rFonts w:cs="Tahoma"/>
                <w:i w:val="0"/>
                <w:color w:val="auto"/>
              </w:rPr>
            </w:pPr>
          </w:p>
          <w:p w14:paraId="2C030100" w14:textId="77777777" w:rsidR="00314E2C" w:rsidRDefault="00314E2C">
            <w:pPr>
              <w:rPr>
                <w:rStyle w:val="StyleItalicBlue"/>
                <w:rFonts w:cs="Tahoma"/>
                <w:i w:val="0"/>
                <w:color w:val="auto"/>
              </w:rPr>
            </w:pPr>
          </w:p>
          <w:p w14:paraId="0A4A29A8" w14:textId="77777777" w:rsidR="00314E2C" w:rsidRPr="00637893" w:rsidRDefault="00314E2C" w:rsidP="0033538A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Style w:val="StyleItalicBlue"/>
                <w:rFonts w:cs="Tahoma"/>
                <w:b/>
                <w:i w:val="0"/>
                <w:color w:val="auto"/>
              </w:rPr>
              <w:t>Approvals:  Refer to Agile for approvals</w:t>
            </w:r>
          </w:p>
        </w:tc>
      </w:tr>
      <w:tr w:rsidR="00314E2C" w14:paraId="0736221E" w14:textId="77777777" w:rsidTr="00AF466B">
        <w:trPr>
          <w:trHeight w:val="4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89EE" w14:textId="01A6B805" w:rsidR="00314E2C" w:rsidRDefault="00AF466B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Maureen Richard-  R&amp;D HI&amp;M</w:t>
            </w:r>
          </w:p>
        </w:tc>
      </w:tr>
      <w:tr w:rsidR="00314E2C" w14:paraId="7B2AAA03" w14:textId="77777777" w:rsidTr="00AF466B">
        <w:trPr>
          <w:trHeight w:val="4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8449" w14:textId="6E8F7D1A" w:rsidR="00314E2C" w:rsidRDefault="005B6215" w:rsidP="005B6215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Cliff Schorr</w:t>
            </w:r>
            <w:r w:rsidR="00AF466B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– QA,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PMR</w:t>
            </w:r>
          </w:p>
        </w:tc>
      </w:tr>
      <w:tr w:rsidR="00314E2C" w14:paraId="77E331DB" w14:textId="77777777" w:rsidTr="00AF466B">
        <w:trPr>
          <w:trHeight w:val="4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342B" w14:textId="4946DB80" w:rsidR="00314E2C" w:rsidRDefault="00AF466B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Ted Regan – R&amp;D , HI&amp;M</w:t>
            </w:r>
          </w:p>
        </w:tc>
      </w:tr>
    </w:tbl>
    <w:p w14:paraId="61FC8F66" w14:textId="77777777" w:rsidR="000746D6" w:rsidRDefault="000746D6" w:rsidP="009B338C">
      <w:pPr>
        <w:jc w:val="center"/>
        <w:rPr>
          <w:rFonts w:ascii="Arial" w:hAnsi="Arial"/>
          <w:b/>
          <w:sz w:val="24"/>
          <w:szCs w:val="24"/>
        </w:rPr>
      </w:pPr>
      <w:r>
        <w:br w:type="page"/>
      </w:r>
      <w:r>
        <w:rPr>
          <w:rFonts w:ascii="Arial" w:hAnsi="Arial"/>
          <w:b/>
          <w:sz w:val="24"/>
          <w:szCs w:val="24"/>
        </w:rPr>
        <w:lastRenderedPageBreak/>
        <w:t>Table of Contents</w:t>
      </w:r>
    </w:p>
    <w:p w14:paraId="31162B2D" w14:textId="77777777" w:rsidR="000746D6" w:rsidRDefault="000746D6"/>
    <w:p w14:paraId="42A748D6" w14:textId="77777777" w:rsidR="008D02DC" w:rsidRDefault="000746D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D02DC" w:rsidRPr="00E02D40">
        <w:rPr>
          <w:noProof/>
          <w:lang w:eastAsia="zh-CN"/>
        </w:rPr>
        <w:t>1</w:t>
      </w:r>
      <w:r w:rsidR="008D02DC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8D02DC">
        <w:rPr>
          <w:noProof/>
        </w:rPr>
        <w:t>Introduction</w:t>
      </w:r>
      <w:r w:rsidR="008D02DC">
        <w:rPr>
          <w:noProof/>
        </w:rPr>
        <w:tab/>
      </w:r>
      <w:r w:rsidR="008D02DC">
        <w:rPr>
          <w:noProof/>
        </w:rPr>
        <w:fldChar w:fldCharType="begin"/>
      </w:r>
      <w:r w:rsidR="008D02DC">
        <w:rPr>
          <w:noProof/>
        </w:rPr>
        <w:instrText xml:space="preserve"> PAGEREF _Toc469495633 \h </w:instrText>
      </w:r>
      <w:r w:rsidR="008D02DC">
        <w:rPr>
          <w:noProof/>
        </w:rPr>
      </w:r>
      <w:r w:rsidR="008D02DC">
        <w:rPr>
          <w:noProof/>
        </w:rPr>
        <w:fldChar w:fldCharType="separate"/>
      </w:r>
      <w:r w:rsidR="008D02DC">
        <w:rPr>
          <w:noProof/>
        </w:rPr>
        <w:t>3</w:t>
      </w:r>
      <w:r w:rsidR="008D02DC">
        <w:rPr>
          <w:noProof/>
        </w:rPr>
        <w:fldChar w:fldCharType="end"/>
      </w:r>
    </w:p>
    <w:p w14:paraId="26A200DA" w14:textId="77777777" w:rsidR="008D02DC" w:rsidRDefault="008D02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02D40"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076D22" w14:textId="77777777" w:rsidR="008D02DC" w:rsidRDefault="008D02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F28533" w14:textId="77777777" w:rsidR="008D02DC" w:rsidRDefault="008D02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ECB2D2" w14:textId="77777777" w:rsidR="008D02DC" w:rsidRDefault="008D02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Testing Targets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94EC19" w14:textId="77777777" w:rsidR="008D02DC" w:rsidRDefault="008D02DC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  <w:lang w:eastAsia="zh-CN"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  <w:lang w:eastAsia="zh-CN"/>
        </w:rPr>
        <w:t>Versions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322B57" w14:textId="77777777" w:rsidR="008D02DC" w:rsidRDefault="008D02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B55B2E" w14:textId="77777777" w:rsidR="008D02DC" w:rsidRDefault="008D02DC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Software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77E4DA" w14:textId="77777777" w:rsidR="008D02DC" w:rsidRDefault="008D02DC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Hardware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9363AE" w14:textId="77777777" w:rsidR="008D02DC" w:rsidRDefault="008D02DC">
      <w:pPr>
        <w:pStyle w:val="TOC3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  <w:lang w:eastAsia="zh-CN"/>
        </w:rPr>
        <w:t>PRODUCTION</w:t>
      </w:r>
      <w:r>
        <w:rPr>
          <w:noProof/>
        </w:rPr>
        <w:t xml:space="preserve"> Servers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63AD93" w14:textId="77777777" w:rsidR="008D02DC" w:rsidRDefault="008D02DC">
      <w:pPr>
        <w:pStyle w:val="TOC3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  <w:lang w:eastAsia="zh-CN"/>
        </w:rPr>
        <w:t>6.2.2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  <w:lang w:eastAsia="zh-CN"/>
        </w:rPr>
        <w:t>QA-PROD Servers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06D66A" w14:textId="77777777" w:rsidR="008D02DC" w:rsidRDefault="008D02DC">
      <w:pPr>
        <w:pStyle w:val="TOC3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6.2.3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  <w:lang w:eastAsia="zh-CN"/>
        </w:rPr>
        <w:t>Laptop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5C7DA5" w14:textId="77777777" w:rsidR="008D02DC" w:rsidRDefault="008D02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  <w:lang w:eastAsia="zh-CN"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 Procedure</w:t>
      </w:r>
      <w:r>
        <w:rPr>
          <w:noProof/>
          <w:lang w:eastAsia="zh-CN"/>
        </w:rPr>
        <w:t>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4CF450" w14:textId="77777777" w:rsidR="008D02DC" w:rsidRDefault="008D02DC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  <w:lang w:eastAsia="zh-CN"/>
        </w:rPr>
        <w:t>7.1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  <w:lang w:eastAsia="zh-CN"/>
        </w:rPr>
        <w:t>Platform Checks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4584F1" w14:textId="77777777" w:rsidR="008D02DC" w:rsidRDefault="008D02DC">
      <w:pPr>
        <w:pStyle w:val="TOC3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  <w:lang w:eastAsia="zh-CN"/>
        </w:rPr>
        <w:t>7.1.1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  <w:lang w:eastAsia="zh-CN"/>
        </w:rPr>
        <w:t>Server OS Version check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09F044" w14:textId="77777777" w:rsidR="008D02DC" w:rsidRDefault="008D02DC">
      <w:pPr>
        <w:pStyle w:val="TOC3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  <w:lang w:eastAsia="zh-CN"/>
        </w:rPr>
        <w:t>7.1.2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  <w:lang w:eastAsia="zh-CN"/>
        </w:rPr>
        <w:t>Server Software Version Check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530498" w14:textId="77777777" w:rsidR="008D02DC" w:rsidRDefault="008D02DC">
      <w:pPr>
        <w:pStyle w:val="TOC3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  <w:lang w:eastAsia="zh-CN"/>
        </w:rPr>
        <w:t>7.1.3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  <w:lang w:eastAsia="zh-CN"/>
        </w:rPr>
        <w:t>Java Verification: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E41549" w14:textId="77777777" w:rsidR="008D02DC" w:rsidRDefault="008D02DC">
      <w:pPr>
        <w:pStyle w:val="TOC3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  <w:lang w:eastAsia="zh-CN"/>
        </w:rPr>
        <w:t>7.1.4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  <w:lang w:eastAsia="zh-CN"/>
        </w:rPr>
        <w:t>Configuration file 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1151BB" w14:textId="77777777" w:rsidR="008D02DC" w:rsidRDefault="008D02DC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  <w:lang w:eastAsia="zh-CN"/>
        </w:rPr>
        <w:t>7.2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  <w:lang w:eastAsia="zh-CN"/>
        </w:rPr>
        <w:t>WebUI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796652" w14:textId="77777777" w:rsidR="008D02DC" w:rsidRDefault="008D02DC">
      <w:pPr>
        <w:pStyle w:val="TOC3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  <w:lang w:eastAsia="zh-CN"/>
        </w:rPr>
        <w:t>7.2.1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  <w:lang w:eastAsia="zh-CN"/>
        </w:rPr>
        <w:t>Initial checks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574D81" w14:textId="77777777" w:rsidR="008D02DC" w:rsidRDefault="008D02DC">
      <w:pPr>
        <w:pStyle w:val="TOC3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  <w:lang w:eastAsia="zh-CN"/>
        </w:rPr>
        <w:t>7.2.2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  <w:lang w:eastAsia="zh-CN"/>
        </w:rPr>
        <w:t>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450F20" w14:textId="77777777" w:rsidR="008D02DC" w:rsidRDefault="008D02DC">
      <w:pPr>
        <w:pStyle w:val="TOC3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  <w:lang w:eastAsia="zh-CN"/>
        </w:rPr>
        <w:t>7.2.3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  <w:lang w:eastAsia="zh-CN"/>
        </w:rPr>
        <w:t>Clients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62207C" w14:textId="77777777" w:rsidR="008D02DC" w:rsidRDefault="008D02DC">
      <w:pPr>
        <w:pStyle w:val="TOC3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  <w:lang w:eastAsia="zh-CN"/>
        </w:rPr>
        <w:t>7.2.4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  <w:lang w:eastAsia="zh-CN"/>
        </w:rPr>
        <w:t>Pre-test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C84F137" w14:textId="77777777" w:rsidR="008D02DC" w:rsidRDefault="008D02DC">
      <w:pPr>
        <w:pStyle w:val="TOC3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  <w:lang w:eastAsia="zh-CN"/>
        </w:rPr>
        <w:lastRenderedPageBreak/>
        <w:t>7.2.5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  <w:lang w:eastAsia="zh-CN"/>
        </w:rPr>
        <w:t>Agent and client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69F5B" w14:textId="77777777" w:rsidR="008D02DC" w:rsidRDefault="008D02DC">
      <w:pPr>
        <w:pStyle w:val="TOC3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  <w:lang w:eastAsia="zh-CN"/>
        </w:rPr>
        <w:t>7.2.6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  <w:lang w:eastAsia="zh-CN"/>
        </w:rPr>
        <w:t>Post-test clean-up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BBC12E6" w14:textId="77777777" w:rsidR="008D02DC" w:rsidRDefault="008D02DC">
      <w:pPr>
        <w:pStyle w:val="TOC3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  <w:lang w:eastAsia="zh-CN"/>
        </w:rPr>
        <w:t>7.2.7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  <w:lang w:eastAsia="zh-CN"/>
        </w:rPr>
        <w:t>Device independent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2E09E3" w14:textId="77777777" w:rsidR="008D02DC" w:rsidRDefault="008D02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_Toc469495659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D3C0BA0" w14:textId="3BF9DCE2" w:rsidR="000746D6" w:rsidRDefault="000746D6">
      <w:pPr>
        <w:pStyle w:val="Header"/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4DBF4C46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3EDE07B9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66DB2C6E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01446B34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38D16B4E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550E58C4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22703CCF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46D9905D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23841E59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1E8CF8A7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212BDA9D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2A6E7880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6B119A91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1D63A53D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12C6D2AE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708D158E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6F80D933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3D197A08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156B4C2A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5055B721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035F5EF5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7CCA9B0B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03AADE20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4D181F1B" w14:textId="77777777" w:rsidR="00516782" w:rsidRDefault="00516782">
      <w:pPr>
        <w:pStyle w:val="Header"/>
        <w:tabs>
          <w:tab w:val="left" w:pos="720"/>
        </w:tabs>
        <w:rPr>
          <w:rFonts w:ascii="Arial" w:hAnsi="Arial" w:cs="Arial"/>
        </w:rPr>
      </w:pPr>
    </w:p>
    <w:p w14:paraId="316E3277" w14:textId="223D79A0" w:rsidR="00516782" w:rsidRDefault="00C2202A" w:rsidP="00C2202A">
      <w:pPr>
        <w:pStyle w:val="Header"/>
        <w:tabs>
          <w:tab w:val="clear" w:pos="4320"/>
          <w:tab w:val="clear" w:pos="8640"/>
          <w:tab w:val="left" w:pos="1751"/>
        </w:tabs>
        <w:rPr>
          <w:lang w:val="fr-BE"/>
        </w:rPr>
      </w:pPr>
      <w:r>
        <w:rPr>
          <w:lang w:val="fr-BE"/>
        </w:rPr>
        <w:tab/>
      </w:r>
    </w:p>
    <w:p w14:paraId="135630B4" w14:textId="77777777" w:rsidR="00ED6A16" w:rsidRPr="00ED6A16" w:rsidRDefault="000746D6" w:rsidP="00AE0AE2">
      <w:pPr>
        <w:pStyle w:val="Heading1"/>
        <w:rPr>
          <w:rFonts w:cs="Arial"/>
          <w:lang w:eastAsia="zh-CN"/>
        </w:rPr>
      </w:pPr>
      <w:bookmarkStart w:id="1" w:name="_Ref380738741"/>
      <w:bookmarkStart w:id="2" w:name="_Ref380738752"/>
      <w:bookmarkStart w:id="3" w:name="_Ref380738756"/>
      <w:bookmarkStart w:id="4" w:name="_Ref380738760"/>
      <w:bookmarkStart w:id="5" w:name="_Ref380738762"/>
      <w:bookmarkStart w:id="6" w:name="_Ref380738766"/>
      <w:bookmarkStart w:id="7" w:name="_Toc469495633"/>
      <w:r w:rsidRPr="0025073E">
        <w:t>Introduction</w:t>
      </w:r>
      <w:bookmarkEnd w:id="1"/>
      <w:bookmarkEnd w:id="2"/>
      <w:bookmarkEnd w:id="3"/>
      <w:bookmarkEnd w:id="4"/>
      <w:bookmarkEnd w:id="5"/>
      <w:bookmarkEnd w:id="6"/>
      <w:bookmarkEnd w:id="7"/>
    </w:p>
    <w:p w14:paraId="54C65A00" w14:textId="77777777" w:rsidR="00ED6A16" w:rsidRDefault="000746D6" w:rsidP="00ED6A16">
      <w:pPr>
        <w:pStyle w:val="CovidienContent"/>
        <w:rPr>
          <w:lang w:eastAsia="zh-CN"/>
        </w:rPr>
      </w:pPr>
      <w:r>
        <w:t>This</w:t>
      </w:r>
      <w:r w:rsidR="00B037BD">
        <w:rPr>
          <w:rFonts w:hint="eastAsia"/>
          <w:lang w:eastAsia="zh-CN"/>
        </w:rPr>
        <w:t xml:space="preserve"> document provides a plan and </w:t>
      </w:r>
      <w:r>
        <w:rPr>
          <w:rFonts w:hint="eastAsia"/>
          <w:lang w:eastAsia="zh-CN"/>
        </w:rPr>
        <w:t xml:space="preserve">procedures for the </w:t>
      </w:r>
      <w:r>
        <w:rPr>
          <w:rFonts w:hint="eastAsia"/>
        </w:rPr>
        <w:t>Installation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Qualification</w:t>
      </w:r>
      <w:r>
        <w:t xml:space="preserve"> </w:t>
      </w:r>
      <w:r w:rsidR="00431F3D">
        <w:t xml:space="preserve">and Post Deployment Check Readiness </w:t>
      </w:r>
      <w:r>
        <w:t>performed</w:t>
      </w:r>
      <w:r>
        <w:rPr>
          <w:rFonts w:hint="eastAsia"/>
          <w:lang w:eastAsia="zh-CN"/>
        </w:rPr>
        <w:t xml:space="preserve"> on </w:t>
      </w:r>
      <w:r w:rsidR="00EC08E7">
        <w:rPr>
          <w:lang w:eastAsia="zh-CN"/>
        </w:rPr>
        <w:t>the PRODUCTION</w:t>
      </w:r>
      <w:r w:rsidR="000158F0">
        <w:rPr>
          <w:lang w:eastAsia="zh-CN"/>
        </w:rPr>
        <w:t xml:space="preserve"> </w:t>
      </w:r>
      <w:r w:rsidR="00C77E97">
        <w:rPr>
          <w:lang w:eastAsia="zh-CN"/>
        </w:rPr>
        <w:t xml:space="preserve">or QA-PROD </w:t>
      </w:r>
      <w:r>
        <w:rPr>
          <w:rFonts w:hint="eastAsia"/>
          <w:lang w:eastAsia="zh-CN"/>
        </w:rPr>
        <w:t>S</w:t>
      </w:r>
      <w:r w:rsidR="000158F0">
        <w:rPr>
          <w:lang w:eastAsia="zh-CN"/>
        </w:rPr>
        <w:t>ystem</w:t>
      </w:r>
      <w:r>
        <w:rPr>
          <w:rFonts w:hint="eastAsia"/>
          <w:lang w:eastAsia="zh-CN"/>
        </w:rPr>
        <w:t xml:space="preserve"> for </w:t>
      </w:r>
      <w:r w:rsidR="00EC08E7">
        <w:rPr>
          <w:lang w:eastAsia="zh-CN"/>
        </w:rPr>
        <w:t xml:space="preserve">the </w:t>
      </w:r>
      <w:r>
        <w:rPr>
          <w:lang w:eastAsia="zh-CN"/>
        </w:rPr>
        <w:t>GDMP v3.</w:t>
      </w:r>
      <w:r w:rsidR="00D73A2B">
        <w:rPr>
          <w:lang w:eastAsia="zh-CN"/>
        </w:rPr>
        <w:t>3</w:t>
      </w:r>
      <w:r w:rsidR="00B3656D">
        <w:rPr>
          <w:lang w:eastAsia="zh-CN"/>
        </w:rPr>
        <w:t xml:space="preserve"> </w:t>
      </w:r>
      <w:r w:rsidR="00EC08E7">
        <w:rPr>
          <w:lang w:eastAsia="zh-CN"/>
        </w:rPr>
        <w:t>Production</w:t>
      </w:r>
      <w:r w:rsidR="00C77E97">
        <w:rPr>
          <w:lang w:eastAsia="zh-CN"/>
        </w:rPr>
        <w:t xml:space="preserve"> and QA-Prod</w:t>
      </w:r>
      <w:r w:rsidR="00EC08E7">
        <w:rPr>
          <w:lang w:eastAsia="zh-CN"/>
        </w:rPr>
        <w:t xml:space="preserve"> Deployment</w:t>
      </w:r>
      <w:r>
        <w:rPr>
          <w:lang w:eastAsia="zh-CN"/>
        </w:rPr>
        <w:t>.</w:t>
      </w:r>
    </w:p>
    <w:p w14:paraId="456586E5" w14:textId="58778E76" w:rsidR="000746D6" w:rsidRPr="00ED6A16" w:rsidRDefault="000746D6" w:rsidP="00ED6A16">
      <w:pPr>
        <w:pStyle w:val="Heading1"/>
        <w:rPr>
          <w:rFonts w:cs="Arial"/>
          <w:lang w:eastAsia="zh-CN"/>
        </w:rPr>
      </w:pPr>
      <w:bookmarkStart w:id="8" w:name="_Toc469495634"/>
      <w:r w:rsidRPr="0025073E">
        <w:rPr>
          <w:rFonts w:hint="eastAsia"/>
        </w:rPr>
        <w:t>Reference</w:t>
      </w:r>
      <w:bookmarkEnd w:id="8"/>
    </w:p>
    <w:p w14:paraId="6EB535B5" w14:textId="6882E63B" w:rsidR="000746D6" w:rsidRPr="008D0DB4" w:rsidRDefault="000746D6" w:rsidP="0036124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eastAsia="zh-CN"/>
        </w:rPr>
      </w:pPr>
      <w:bookmarkStart w:id="9" w:name="_Hlt450689202"/>
      <w:bookmarkStart w:id="10" w:name="_Hlt450689216"/>
      <w:bookmarkStart w:id="11" w:name="_Ref380704646"/>
      <w:bookmarkEnd w:id="9"/>
      <w:bookmarkEnd w:id="10"/>
      <w:r w:rsidRPr="008D0DB4">
        <w:rPr>
          <w:rFonts w:asciiTheme="minorHAnsi" w:hAnsiTheme="minorHAnsi" w:cstheme="minorHAnsi"/>
          <w:sz w:val="22"/>
          <w:szCs w:val="22"/>
          <w:lang w:eastAsia="zh-CN"/>
        </w:rPr>
        <w:t>Server Install and Configure Guide Gateway; R0043209</w:t>
      </w:r>
      <w:bookmarkEnd w:id="11"/>
    </w:p>
    <w:p w14:paraId="01C3AA37" w14:textId="51A85BE7" w:rsidR="00FC578A" w:rsidRPr="008D0DB4" w:rsidRDefault="000746D6" w:rsidP="00AB79DC">
      <w:pPr>
        <w:pStyle w:val="StyleJustified"/>
        <w:ind w:left="420"/>
        <w:jc w:val="left"/>
        <w:rPr>
          <w:rFonts w:asciiTheme="minorHAnsi" w:hAnsiTheme="minorHAnsi" w:cstheme="minorHAnsi"/>
          <w:sz w:val="22"/>
          <w:szCs w:val="22"/>
          <w:lang w:eastAsia="zh-CN"/>
        </w:rPr>
      </w:pPr>
      <w:r w:rsidRPr="008D0DB4">
        <w:rPr>
          <w:rFonts w:asciiTheme="minorHAnsi" w:hAnsiTheme="minorHAnsi" w:cstheme="minorHAnsi"/>
          <w:sz w:val="22"/>
          <w:szCs w:val="22"/>
          <w:lang w:eastAsia="zh-CN"/>
        </w:rPr>
        <w:t>Note: Unless specified with a version number, all documents will be referenced by their latest approved version in Agile.</w:t>
      </w:r>
    </w:p>
    <w:p w14:paraId="379080C9" w14:textId="77777777" w:rsidR="004E2A79" w:rsidRDefault="004E2A79" w:rsidP="0067369E">
      <w:pPr>
        <w:pStyle w:val="Heading1"/>
      </w:pPr>
      <w:bookmarkStart w:id="12" w:name="_Toc469495635"/>
      <w:r>
        <w:t>Dependencies</w:t>
      </w:r>
      <w:bookmarkEnd w:id="12"/>
    </w:p>
    <w:p w14:paraId="3DA980CD" w14:textId="77777777" w:rsidR="00B35C81" w:rsidRPr="00E425DC" w:rsidRDefault="004E2A79" w:rsidP="00361242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E425DC">
        <w:rPr>
          <w:rFonts w:asciiTheme="minorHAnsi" w:hAnsiTheme="minorHAnsi" w:cstheme="minorHAnsi"/>
        </w:rPr>
        <w:t>Successful testing dep</w:t>
      </w:r>
      <w:r w:rsidR="00B35C81" w:rsidRPr="00E425DC">
        <w:rPr>
          <w:rFonts w:asciiTheme="minorHAnsi" w:hAnsiTheme="minorHAnsi" w:cstheme="minorHAnsi"/>
        </w:rPr>
        <w:t>ends on the following items:</w:t>
      </w:r>
    </w:p>
    <w:p w14:paraId="2ABF13E3" w14:textId="77777777" w:rsidR="004E2A79" w:rsidRPr="00E425DC" w:rsidRDefault="004E2A79" w:rsidP="00361242">
      <w:pPr>
        <w:pStyle w:val="ListParagraph"/>
        <w:numPr>
          <w:ilvl w:val="1"/>
          <w:numId w:val="23"/>
        </w:numPr>
        <w:rPr>
          <w:rFonts w:asciiTheme="minorHAnsi" w:hAnsiTheme="minorHAnsi" w:cstheme="minorHAnsi"/>
        </w:rPr>
      </w:pPr>
      <w:r w:rsidRPr="00E425DC">
        <w:rPr>
          <w:rFonts w:asciiTheme="minorHAnsi" w:hAnsiTheme="minorHAnsi" w:cstheme="minorHAnsi"/>
        </w:rPr>
        <w:t>Access to devices:</w:t>
      </w:r>
    </w:p>
    <w:p w14:paraId="7F6AB604" w14:textId="77777777" w:rsidR="004E2A79" w:rsidRPr="00E425DC" w:rsidRDefault="004E2A79" w:rsidP="00361242">
      <w:pPr>
        <w:pStyle w:val="ListParagraph"/>
        <w:numPr>
          <w:ilvl w:val="2"/>
          <w:numId w:val="23"/>
        </w:numPr>
        <w:rPr>
          <w:rFonts w:asciiTheme="minorHAnsi" w:hAnsiTheme="minorHAnsi" w:cstheme="minorHAnsi"/>
        </w:rPr>
      </w:pPr>
      <w:r w:rsidRPr="00E425DC">
        <w:rPr>
          <w:rFonts w:asciiTheme="minorHAnsi" w:hAnsiTheme="minorHAnsi" w:cstheme="minorHAnsi"/>
        </w:rPr>
        <w:t>SCD 700</w:t>
      </w:r>
    </w:p>
    <w:p w14:paraId="3BD5AD64" w14:textId="77777777" w:rsidR="004E2A79" w:rsidRPr="00E425DC" w:rsidRDefault="004E2A79" w:rsidP="00361242">
      <w:pPr>
        <w:pStyle w:val="ListParagraph"/>
        <w:numPr>
          <w:ilvl w:val="2"/>
          <w:numId w:val="23"/>
        </w:numPr>
        <w:rPr>
          <w:rFonts w:asciiTheme="minorHAnsi" w:hAnsiTheme="minorHAnsi" w:cstheme="minorHAnsi"/>
        </w:rPr>
      </w:pPr>
      <w:r w:rsidRPr="00E425DC">
        <w:rPr>
          <w:rFonts w:asciiTheme="minorHAnsi" w:hAnsiTheme="minorHAnsi" w:cstheme="minorHAnsi"/>
        </w:rPr>
        <w:lastRenderedPageBreak/>
        <w:t>PB980</w:t>
      </w:r>
    </w:p>
    <w:p w14:paraId="0F69AB93" w14:textId="77777777" w:rsidR="004E2A79" w:rsidRPr="00E425DC" w:rsidRDefault="004E2A79" w:rsidP="00361242">
      <w:pPr>
        <w:pStyle w:val="ListParagraph"/>
        <w:numPr>
          <w:ilvl w:val="2"/>
          <w:numId w:val="23"/>
        </w:numPr>
        <w:rPr>
          <w:rFonts w:asciiTheme="minorHAnsi" w:hAnsiTheme="minorHAnsi" w:cstheme="minorHAnsi"/>
        </w:rPr>
      </w:pPr>
      <w:r w:rsidRPr="00E425DC">
        <w:rPr>
          <w:rFonts w:asciiTheme="minorHAnsi" w:hAnsiTheme="minorHAnsi" w:cstheme="minorHAnsi"/>
        </w:rPr>
        <w:t>LS-10</w:t>
      </w:r>
    </w:p>
    <w:p w14:paraId="63E7DC80" w14:textId="77777777" w:rsidR="004E2A79" w:rsidRPr="00E425DC" w:rsidRDefault="004E2A79" w:rsidP="00361242">
      <w:pPr>
        <w:pStyle w:val="ListParagraph"/>
        <w:numPr>
          <w:ilvl w:val="2"/>
          <w:numId w:val="23"/>
        </w:numPr>
        <w:rPr>
          <w:rFonts w:asciiTheme="minorHAnsi" w:hAnsiTheme="minorHAnsi" w:cstheme="minorHAnsi"/>
        </w:rPr>
      </w:pPr>
      <w:r w:rsidRPr="00E425DC">
        <w:rPr>
          <w:rFonts w:asciiTheme="minorHAnsi" w:hAnsiTheme="minorHAnsi" w:cstheme="minorHAnsi"/>
        </w:rPr>
        <w:t>FT-10</w:t>
      </w:r>
    </w:p>
    <w:p w14:paraId="5102F9E2" w14:textId="77777777" w:rsidR="004E2A79" w:rsidRPr="00E425DC" w:rsidRDefault="004E2A79" w:rsidP="00361242">
      <w:pPr>
        <w:pStyle w:val="ListParagraph"/>
        <w:numPr>
          <w:ilvl w:val="2"/>
          <w:numId w:val="23"/>
        </w:numPr>
        <w:rPr>
          <w:rFonts w:asciiTheme="minorHAnsi" w:hAnsiTheme="minorHAnsi" w:cstheme="minorHAnsi"/>
        </w:rPr>
      </w:pPr>
      <w:r w:rsidRPr="00E425DC">
        <w:rPr>
          <w:rFonts w:asciiTheme="minorHAnsi" w:hAnsiTheme="minorHAnsi" w:cstheme="minorHAnsi"/>
        </w:rPr>
        <w:t>Emprint client</w:t>
      </w:r>
    </w:p>
    <w:p w14:paraId="7A3935B4" w14:textId="77777777" w:rsidR="004E2A79" w:rsidRPr="00E425DC" w:rsidRDefault="004E2A79" w:rsidP="00361242">
      <w:pPr>
        <w:pStyle w:val="ListParagraph"/>
        <w:numPr>
          <w:ilvl w:val="2"/>
          <w:numId w:val="23"/>
        </w:numPr>
        <w:rPr>
          <w:rFonts w:asciiTheme="minorHAnsi" w:hAnsiTheme="minorHAnsi" w:cstheme="minorHAnsi"/>
        </w:rPr>
      </w:pPr>
      <w:r w:rsidRPr="00E425DC">
        <w:rPr>
          <w:rFonts w:asciiTheme="minorHAnsi" w:hAnsiTheme="minorHAnsi" w:cstheme="minorHAnsi"/>
        </w:rPr>
        <w:t>Signia stapler</w:t>
      </w:r>
    </w:p>
    <w:p w14:paraId="7FCE3C17" w14:textId="4A836D5D" w:rsidR="00B35C81" w:rsidRPr="00E425DC" w:rsidRDefault="00B35C81" w:rsidP="00361242">
      <w:pPr>
        <w:pStyle w:val="ListParagraph"/>
        <w:numPr>
          <w:ilvl w:val="1"/>
          <w:numId w:val="23"/>
        </w:numPr>
        <w:rPr>
          <w:rFonts w:asciiTheme="minorHAnsi" w:hAnsiTheme="minorHAnsi" w:cstheme="minorHAnsi"/>
        </w:rPr>
      </w:pPr>
      <w:r w:rsidRPr="00E425DC">
        <w:rPr>
          <w:rFonts w:asciiTheme="minorHAnsi" w:hAnsiTheme="minorHAnsi" w:cstheme="minorHAnsi"/>
        </w:rPr>
        <w:t xml:space="preserve">Vlex client installation file </w:t>
      </w:r>
      <w:r w:rsidR="002F34A6">
        <w:rPr>
          <w:rFonts w:asciiTheme="minorHAnsi" w:hAnsiTheme="minorHAnsi" w:cstheme="minorHAnsi"/>
        </w:rPr>
        <w:t xml:space="preserve"> </w:t>
      </w:r>
      <w:r w:rsidR="00FC6A76">
        <w:rPr>
          <w:rFonts w:asciiTheme="minorHAnsi" w:hAnsiTheme="minorHAnsi" w:cstheme="minorHAnsi"/>
        </w:rPr>
        <w:t>to support Signia stapler</w:t>
      </w:r>
    </w:p>
    <w:p w14:paraId="25E42862" w14:textId="5AD4908C" w:rsidR="00B35C81" w:rsidRPr="00E425DC" w:rsidRDefault="00B35C81" w:rsidP="008F0FF4">
      <w:pPr>
        <w:pStyle w:val="ListParagraph"/>
        <w:ind w:left="1440"/>
        <w:rPr>
          <w:rFonts w:asciiTheme="minorHAnsi" w:hAnsiTheme="minorHAnsi" w:cstheme="minorHAnsi"/>
        </w:rPr>
      </w:pPr>
    </w:p>
    <w:p w14:paraId="3CEDEBFA" w14:textId="77777777" w:rsidR="000746D6" w:rsidRPr="003E2220" w:rsidRDefault="000746D6">
      <w:pPr>
        <w:pStyle w:val="Heading1"/>
        <w:rPr>
          <w:sz w:val="36"/>
          <w:szCs w:val="36"/>
        </w:rPr>
      </w:pPr>
      <w:bookmarkStart w:id="13" w:name="_Toc463271113"/>
      <w:bookmarkStart w:id="14" w:name="_Toc469495636"/>
      <w:r w:rsidRPr="003E2220">
        <w:rPr>
          <w:sz w:val="36"/>
          <w:szCs w:val="36"/>
        </w:rPr>
        <w:t>Scope</w:t>
      </w:r>
      <w:bookmarkEnd w:id="13"/>
      <w:bookmarkEnd w:id="14"/>
      <w:r w:rsidRPr="003E2220">
        <w:rPr>
          <w:sz w:val="36"/>
          <w:szCs w:val="36"/>
        </w:rPr>
        <w:t xml:space="preserve"> </w:t>
      </w:r>
    </w:p>
    <w:p w14:paraId="4668DA44" w14:textId="07C95740" w:rsidR="00431F3D" w:rsidRPr="008D0DB4" w:rsidRDefault="000746D6" w:rsidP="00ED6A16">
      <w:pPr>
        <w:ind w:left="360"/>
        <w:rPr>
          <w:rFonts w:asciiTheme="minorHAnsi" w:hAnsiTheme="minorHAnsi" w:cstheme="minorHAnsi"/>
          <w:sz w:val="22"/>
          <w:szCs w:val="22"/>
          <w:lang w:eastAsia="zh-CN"/>
        </w:rPr>
      </w:pPr>
      <w:r w:rsidRPr="008D0DB4">
        <w:rPr>
          <w:rFonts w:asciiTheme="minorHAnsi" w:hAnsiTheme="minorHAnsi" w:cstheme="minorHAnsi"/>
          <w:sz w:val="22"/>
          <w:szCs w:val="22"/>
        </w:rPr>
        <w:t xml:space="preserve">The scope of this </w:t>
      </w:r>
      <w:r w:rsidR="00431F3D" w:rsidRPr="008D0DB4">
        <w:rPr>
          <w:rFonts w:asciiTheme="minorHAnsi" w:hAnsiTheme="minorHAnsi" w:cstheme="minorHAnsi"/>
          <w:sz w:val="22"/>
          <w:szCs w:val="22"/>
        </w:rPr>
        <w:t xml:space="preserve">document </w:t>
      </w:r>
      <w:r w:rsidRPr="008D0DB4">
        <w:rPr>
          <w:rFonts w:asciiTheme="minorHAnsi" w:hAnsiTheme="minorHAnsi" w:cstheme="minorHAnsi"/>
          <w:sz w:val="22"/>
          <w:szCs w:val="22"/>
          <w:lang w:eastAsia="zh-CN"/>
        </w:rPr>
        <w:t>verifies:</w:t>
      </w:r>
    </w:p>
    <w:p w14:paraId="3F8A356D" w14:textId="77777777" w:rsidR="00431F3D" w:rsidRPr="008D0DB4" w:rsidRDefault="00431F3D" w:rsidP="00361242">
      <w:pPr>
        <w:pStyle w:val="ListParagraph"/>
        <w:numPr>
          <w:ilvl w:val="0"/>
          <w:numId w:val="10"/>
        </w:numPr>
        <w:ind w:left="720"/>
        <w:rPr>
          <w:rFonts w:asciiTheme="minorHAnsi" w:hAnsiTheme="minorHAnsi" w:cstheme="minorHAnsi"/>
          <w:lang w:eastAsia="zh-CN"/>
        </w:rPr>
      </w:pPr>
      <w:r w:rsidRPr="008D0DB4">
        <w:rPr>
          <w:rFonts w:asciiTheme="minorHAnsi" w:hAnsiTheme="minorHAnsi" w:cstheme="minorHAnsi"/>
          <w:lang w:eastAsia="zh-CN"/>
        </w:rPr>
        <w:t>Server Installation and configuration is correct.</w:t>
      </w:r>
    </w:p>
    <w:p w14:paraId="34305E74" w14:textId="77777777" w:rsidR="00431F3D" w:rsidRPr="008D0DB4" w:rsidRDefault="00431F3D" w:rsidP="00361242">
      <w:pPr>
        <w:pStyle w:val="ListParagraph"/>
        <w:numPr>
          <w:ilvl w:val="0"/>
          <w:numId w:val="10"/>
        </w:numPr>
        <w:ind w:left="720"/>
        <w:rPr>
          <w:rFonts w:asciiTheme="minorHAnsi" w:hAnsiTheme="minorHAnsi" w:cstheme="minorHAnsi"/>
          <w:lang w:eastAsia="zh-CN"/>
        </w:rPr>
      </w:pPr>
      <w:r w:rsidRPr="008D0DB4">
        <w:rPr>
          <w:rFonts w:asciiTheme="minorHAnsi" w:hAnsiTheme="minorHAnsi" w:cstheme="minorHAnsi"/>
          <w:lang w:eastAsia="zh-CN"/>
        </w:rPr>
        <w:t>Agent can be installed and started successfully.</w:t>
      </w:r>
    </w:p>
    <w:p w14:paraId="3EA46966" w14:textId="77777777" w:rsidR="00431F3D" w:rsidRPr="008D0DB4" w:rsidRDefault="00431F3D" w:rsidP="00361242">
      <w:pPr>
        <w:pStyle w:val="ListParagraph"/>
        <w:numPr>
          <w:ilvl w:val="0"/>
          <w:numId w:val="10"/>
        </w:numPr>
        <w:ind w:left="720"/>
        <w:rPr>
          <w:rFonts w:asciiTheme="minorHAnsi" w:hAnsiTheme="minorHAnsi" w:cstheme="minorHAnsi"/>
          <w:lang w:eastAsia="zh-CN"/>
        </w:rPr>
      </w:pPr>
      <w:r w:rsidRPr="008D0DB4">
        <w:rPr>
          <w:rFonts w:asciiTheme="minorHAnsi" w:hAnsiTheme="minorHAnsi" w:cstheme="minorHAnsi"/>
          <w:lang w:eastAsia="zh-CN"/>
        </w:rPr>
        <w:t>All functions and features of the GDMP User Interface work correctly.</w:t>
      </w:r>
    </w:p>
    <w:p w14:paraId="446C3F0D" w14:textId="230665D9" w:rsidR="00431F3D" w:rsidRDefault="00431F3D" w:rsidP="00361242">
      <w:pPr>
        <w:pStyle w:val="ListParagraph"/>
        <w:numPr>
          <w:ilvl w:val="0"/>
          <w:numId w:val="10"/>
        </w:numPr>
        <w:ind w:left="720"/>
        <w:rPr>
          <w:rFonts w:asciiTheme="minorHAnsi" w:hAnsiTheme="minorHAnsi" w:cstheme="minorHAnsi"/>
          <w:lang w:eastAsia="zh-CN"/>
        </w:rPr>
      </w:pPr>
      <w:r w:rsidRPr="008D0DB4">
        <w:rPr>
          <w:rFonts w:asciiTheme="minorHAnsi" w:hAnsiTheme="minorHAnsi" w:cstheme="minorHAnsi"/>
          <w:lang w:eastAsia="zh-CN"/>
        </w:rPr>
        <w:t>All devi</w:t>
      </w:r>
      <w:r w:rsidR="00557320" w:rsidRPr="008D0DB4">
        <w:rPr>
          <w:rFonts w:asciiTheme="minorHAnsi" w:hAnsiTheme="minorHAnsi" w:cstheme="minorHAnsi"/>
          <w:lang w:eastAsia="zh-CN"/>
        </w:rPr>
        <w:t>ce clients can be installed, started, and operat</w:t>
      </w:r>
      <w:r w:rsidR="00EE27C0">
        <w:rPr>
          <w:rFonts w:asciiTheme="minorHAnsi" w:hAnsiTheme="minorHAnsi" w:cstheme="minorHAnsi"/>
          <w:lang w:eastAsia="zh-CN"/>
        </w:rPr>
        <w:t>e</w:t>
      </w:r>
      <w:r w:rsidR="00557320" w:rsidRPr="008D0DB4">
        <w:rPr>
          <w:rFonts w:asciiTheme="minorHAnsi" w:hAnsiTheme="minorHAnsi" w:cstheme="minorHAnsi"/>
          <w:lang w:eastAsia="zh-CN"/>
        </w:rPr>
        <w:t xml:space="preserve"> </w:t>
      </w:r>
      <w:r w:rsidRPr="008D0DB4">
        <w:rPr>
          <w:rFonts w:asciiTheme="minorHAnsi" w:hAnsiTheme="minorHAnsi" w:cstheme="minorHAnsi"/>
          <w:lang w:eastAsia="zh-CN"/>
        </w:rPr>
        <w:t>successfully.</w:t>
      </w:r>
    </w:p>
    <w:p w14:paraId="435207EC" w14:textId="4042EA2B" w:rsidR="00FC578A" w:rsidRPr="00B57E72" w:rsidRDefault="00FC578A" w:rsidP="00AB79DC">
      <w:pPr>
        <w:pStyle w:val="ListParagraph"/>
        <w:numPr>
          <w:ilvl w:val="0"/>
          <w:numId w:val="10"/>
        </w:numPr>
        <w:ind w:left="720"/>
        <w:rPr>
          <w:rFonts w:asciiTheme="minorHAnsi" w:hAnsiTheme="minorHAnsi" w:cstheme="minorHAnsi"/>
          <w:bCs/>
          <w:lang w:eastAsia="zh-CN"/>
        </w:rPr>
      </w:pPr>
      <w:r>
        <w:rPr>
          <w:rFonts w:asciiTheme="minorHAnsi" w:hAnsiTheme="minorHAnsi" w:cstheme="minorHAnsi"/>
          <w:lang w:eastAsia="zh-CN"/>
        </w:rPr>
        <w:t>Verify GATEWAY-4894 d</w:t>
      </w:r>
      <w:r w:rsidR="00AB79DC">
        <w:rPr>
          <w:rFonts w:asciiTheme="minorHAnsi" w:hAnsiTheme="minorHAnsi" w:cstheme="minorHAnsi"/>
          <w:lang w:eastAsia="zh-CN"/>
        </w:rPr>
        <w:t>id not introduce any defects</w:t>
      </w:r>
      <w:r w:rsidR="00AB79DC">
        <w:rPr>
          <w:rFonts w:asciiTheme="minorHAnsi" w:hAnsiTheme="minorHAnsi" w:cstheme="minorHAnsi"/>
          <w:lang w:eastAsia="zh-CN"/>
        </w:rPr>
        <w:br/>
        <w:t>(</w:t>
      </w:r>
      <w:r w:rsidR="00AB79DC" w:rsidRPr="00AB79DC">
        <w:rPr>
          <w:rFonts w:asciiTheme="minorHAnsi" w:hAnsiTheme="minorHAnsi" w:cstheme="minorHAnsi"/>
          <w:lang w:eastAsia="zh-CN"/>
        </w:rPr>
        <w:t xml:space="preserve">GATEWAY-4894 </w:t>
      </w:r>
      <w:r w:rsidR="00AB79DC" w:rsidRPr="00B57E72">
        <w:rPr>
          <w:rFonts w:asciiTheme="minorHAnsi" w:hAnsiTheme="minorHAnsi" w:cstheme="minorHAnsi"/>
          <w:bCs/>
          <w:lang w:eastAsia="zh-CN"/>
        </w:rPr>
        <w:t>Intermittant Stall/Slowdown on PROD v3.3.4 WebUI and App Servers.</w:t>
      </w:r>
      <w:r w:rsidR="00AB79DC">
        <w:rPr>
          <w:rFonts w:asciiTheme="minorHAnsi" w:hAnsiTheme="minorHAnsi" w:cstheme="minorHAnsi"/>
          <w:bCs/>
          <w:lang w:eastAsia="zh-CN"/>
        </w:rPr>
        <w:t>)</w:t>
      </w:r>
    </w:p>
    <w:p w14:paraId="3D06BD7B" w14:textId="05169458" w:rsidR="00FC578A" w:rsidRPr="00B57E72" w:rsidRDefault="00246FCD" w:rsidP="00FC578A">
      <w:pPr>
        <w:pStyle w:val="ListParagraph"/>
        <w:numPr>
          <w:ilvl w:val="0"/>
          <w:numId w:val="10"/>
        </w:numPr>
        <w:ind w:left="720"/>
        <w:rPr>
          <w:rFonts w:asciiTheme="minorHAnsi" w:hAnsiTheme="minorHAnsi"/>
          <w:lang w:eastAsia="zh-CN"/>
        </w:rPr>
      </w:pPr>
      <w:r>
        <w:rPr>
          <w:rFonts w:asciiTheme="minorHAnsi" w:hAnsiTheme="minorHAnsi"/>
          <w:lang w:eastAsia="zh-CN"/>
        </w:rPr>
        <w:t>Data</w:t>
      </w:r>
      <w:r w:rsidR="00FC578A">
        <w:rPr>
          <w:rFonts w:asciiTheme="minorHAnsi" w:hAnsiTheme="minorHAnsi"/>
          <w:lang w:eastAsia="zh-CN"/>
        </w:rPr>
        <w:t xml:space="preserve"> comparison will not be performed as there was no data migration and no schema change.</w:t>
      </w:r>
      <w:r>
        <w:rPr>
          <w:rFonts w:asciiTheme="minorHAnsi" w:hAnsiTheme="minorHAnsi"/>
          <w:lang w:eastAsia="zh-CN"/>
        </w:rPr>
        <w:t xml:space="preserve"> (Database configuration files will be compared however)</w:t>
      </w:r>
    </w:p>
    <w:p w14:paraId="66A4DE1C" w14:textId="03BB433D" w:rsidR="000746D6" w:rsidRPr="008D0DB4" w:rsidRDefault="000746D6" w:rsidP="008F0FF4">
      <w:pPr>
        <w:pStyle w:val="ListParagraph"/>
        <w:rPr>
          <w:rFonts w:asciiTheme="minorHAnsi" w:hAnsiTheme="minorHAnsi" w:cstheme="minorHAnsi"/>
          <w:lang w:eastAsia="zh-CN"/>
        </w:rPr>
      </w:pPr>
      <w:bookmarkStart w:id="15" w:name="_Toc151787615"/>
      <w:bookmarkEnd w:id="15"/>
    </w:p>
    <w:p w14:paraId="5DE9D90C" w14:textId="77777777" w:rsidR="000746D6" w:rsidRPr="003E2220" w:rsidRDefault="000746D6">
      <w:pPr>
        <w:pStyle w:val="Heading1"/>
        <w:rPr>
          <w:sz w:val="36"/>
          <w:szCs w:val="36"/>
        </w:rPr>
      </w:pPr>
      <w:bookmarkStart w:id="16" w:name="_Toc463271114"/>
      <w:bookmarkStart w:id="17" w:name="_Ref467492454"/>
      <w:bookmarkStart w:id="18" w:name="_Ref467492466"/>
      <w:bookmarkStart w:id="19" w:name="_Ref467492482"/>
      <w:bookmarkStart w:id="20" w:name="_Toc469495637"/>
      <w:r w:rsidRPr="003E2220">
        <w:rPr>
          <w:rFonts w:hint="eastAsia"/>
          <w:sz w:val="36"/>
          <w:szCs w:val="36"/>
        </w:rPr>
        <w:t>Testing Targets</w:t>
      </w:r>
      <w:bookmarkEnd w:id="16"/>
      <w:bookmarkEnd w:id="17"/>
      <w:bookmarkEnd w:id="18"/>
      <w:bookmarkEnd w:id="19"/>
      <w:bookmarkEnd w:id="20"/>
    </w:p>
    <w:p w14:paraId="6F388B61" w14:textId="6DB8EF2C" w:rsidR="000746D6" w:rsidRDefault="000746D6" w:rsidP="00ED6A16">
      <w:pPr>
        <w:ind w:left="360"/>
        <w:rPr>
          <w:rFonts w:asciiTheme="minorHAnsi" w:hAnsiTheme="minorHAnsi" w:cstheme="minorHAnsi"/>
          <w:lang w:eastAsia="zh-CN"/>
        </w:rPr>
      </w:pPr>
      <w:r w:rsidRPr="008D0DB4">
        <w:rPr>
          <w:rFonts w:asciiTheme="minorHAnsi" w:hAnsiTheme="minorHAnsi" w:cstheme="minorHAnsi"/>
          <w:lang w:eastAsia="zh-CN"/>
        </w:rPr>
        <w:t xml:space="preserve">This </w:t>
      </w:r>
      <w:r w:rsidR="000C724C" w:rsidRPr="008D0DB4">
        <w:rPr>
          <w:rFonts w:asciiTheme="minorHAnsi" w:hAnsiTheme="minorHAnsi" w:cstheme="minorHAnsi"/>
          <w:lang w:eastAsia="zh-CN"/>
        </w:rPr>
        <w:t xml:space="preserve">document </w:t>
      </w:r>
      <w:r w:rsidR="0096540B" w:rsidRPr="008D0DB4">
        <w:rPr>
          <w:rFonts w:asciiTheme="minorHAnsi" w:hAnsiTheme="minorHAnsi" w:cstheme="minorHAnsi"/>
          <w:lang w:eastAsia="zh-CN"/>
        </w:rPr>
        <w:t xml:space="preserve">is </w:t>
      </w:r>
      <w:r w:rsidR="00C77E97" w:rsidRPr="008D0DB4">
        <w:rPr>
          <w:rFonts w:asciiTheme="minorHAnsi" w:hAnsiTheme="minorHAnsi" w:cstheme="minorHAnsi"/>
          <w:lang w:eastAsia="zh-CN"/>
        </w:rPr>
        <w:t>aimed at</w:t>
      </w:r>
      <w:r w:rsidR="00F27AC6" w:rsidRPr="008D0DB4">
        <w:rPr>
          <w:rFonts w:asciiTheme="minorHAnsi" w:hAnsiTheme="minorHAnsi" w:cstheme="minorHAnsi"/>
          <w:lang w:eastAsia="zh-CN"/>
        </w:rPr>
        <w:t xml:space="preserve"> testing in</w:t>
      </w:r>
      <w:r w:rsidR="00C77E97" w:rsidRPr="008D0DB4">
        <w:rPr>
          <w:rFonts w:asciiTheme="minorHAnsi" w:hAnsiTheme="minorHAnsi" w:cstheme="minorHAnsi"/>
          <w:lang w:eastAsia="zh-CN"/>
        </w:rPr>
        <w:t xml:space="preserve"> both </w:t>
      </w:r>
      <w:r w:rsidR="00F27AC6" w:rsidRPr="008D0DB4">
        <w:rPr>
          <w:rFonts w:asciiTheme="minorHAnsi" w:hAnsiTheme="minorHAnsi" w:cstheme="minorHAnsi"/>
          <w:lang w:eastAsia="zh-CN"/>
        </w:rPr>
        <w:t xml:space="preserve">the </w:t>
      </w:r>
      <w:r w:rsidR="00C77E97" w:rsidRPr="008D0DB4">
        <w:rPr>
          <w:rFonts w:asciiTheme="minorHAnsi" w:hAnsiTheme="minorHAnsi" w:cstheme="minorHAnsi"/>
          <w:lang w:eastAsia="zh-CN"/>
        </w:rPr>
        <w:t xml:space="preserve">PRODUCTION and the QA-PROD </w:t>
      </w:r>
      <w:r w:rsidR="00F27AC6" w:rsidRPr="008D0DB4">
        <w:rPr>
          <w:rFonts w:asciiTheme="minorHAnsi" w:hAnsiTheme="minorHAnsi" w:cstheme="minorHAnsi"/>
          <w:lang w:eastAsia="zh-CN"/>
        </w:rPr>
        <w:t>environments</w:t>
      </w:r>
      <w:r w:rsidRPr="008D0DB4">
        <w:rPr>
          <w:rFonts w:asciiTheme="minorHAnsi" w:hAnsiTheme="minorHAnsi" w:cstheme="minorHAnsi"/>
          <w:lang w:eastAsia="zh-CN"/>
        </w:rPr>
        <w:t>.</w:t>
      </w:r>
    </w:p>
    <w:p w14:paraId="40E776F7" w14:textId="6B5B6B3F" w:rsidR="008D0DB4" w:rsidRDefault="00EE27C0" w:rsidP="00EE27C0">
      <w:pPr>
        <w:pStyle w:val="Heading2"/>
        <w:rPr>
          <w:lang w:eastAsia="zh-CN"/>
        </w:rPr>
      </w:pPr>
      <w:bookmarkStart w:id="21" w:name="_Ref468697932"/>
      <w:bookmarkStart w:id="22" w:name="_Toc469495638"/>
      <w:r>
        <w:rPr>
          <w:lang w:eastAsia="zh-CN"/>
        </w:rPr>
        <w:t>Versions under test</w:t>
      </w:r>
      <w:bookmarkEnd w:id="21"/>
      <w:bookmarkEnd w:id="22"/>
    </w:p>
    <w:p w14:paraId="493FD3A5" w14:textId="77777777" w:rsidR="008D0DB4" w:rsidRPr="0091701D" w:rsidRDefault="008D0DB4" w:rsidP="008D0DB4">
      <w:pPr>
        <w:ind w:left="360"/>
        <w:rPr>
          <w:sz w:val="22"/>
          <w:szCs w:val="22"/>
          <w:lang w:eastAsia="zh-CN"/>
        </w:rPr>
      </w:pPr>
    </w:p>
    <w:tbl>
      <w:tblPr>
        <w:tblW w:w="0" w:type="auto"/>
        <w:tblInd w:w="1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3330"/>
      </w:tblGrid>
      <w:tr w:rsidR="008D0DB4" w:rsidRPr="00EE27C0" w14:paraId="3C6F1E2E" w14:textId="77777777" w:rsidTr="008F74C4">
        <w:trPr>
          <w:tblHeader/>
        </w:trPr>
        <w:tc>
          <w:tcPr>
            <w:tcW w:w="3798" w:type="dxa"/>
            <w:shd w:val="clear" w:color="auto" w:fill="E6E6E6"/>
          </w:tcPr>
          <w:p w14:paraId="30A74B0B" w14:textId="77777777" w:rsidR="008D0DB4" w:rsidRPr="00EE27C0" w:rsidRDefault="008D0DB4" w:rsidP="008F74C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b/>
                <w:sz w:val="22"/>
                <w:szCs w:val="22"/>
                <w:lang w:eastAsia="zh-CN"/>
              </w:rPr>
              <w:t>Servers</w:t>
            </w:r>
          </w:p>
        </w:tc>
        <w:tc>
          <w:tcPr>
            <w:tcW w:w="3330" w:type="dxa"/>
            <w:shd w:val="clear" w:color="auto" w:fill="E6E6E6"/>
          </w:tcPr>
          <w:p w14:paraId="1CF6A044" w14:textId="77777777" w:rsidR="008D0DB4" w:rsidRPr="00EE27C0" w:rsidRDefault="008D0DB4" w:rsidP="008F74C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27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Version</w:t>
            </w:r>
          </w:p>
        </w:tc>
      </w:tr>
      <w:tr w:rsidR="008D0DB4" w:rsidRPr="00EE27C0" w14:paraId="51F6F6DC" w14:textId="77777777" w:rsidTr="008F74C4">
        <w:tc>
          <w:tcPr>
            <w:tcW w:w="3798" w:type="dxa"/>
          </w:tcPr>
          <w:p w14:paraId="0DE59D83" w14:textId="77777777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Web Server</w:t>
            </w:r>
          </w:p>
        </w:tc>
        <w:tc>
          <w:tcPr>
            <w:tcW w:w="3330" w:type="dxa"/>
          </w:tcPr>
          <w:p w14:paraId="3CD8530D" w14:textId="40F6A869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3.3.</w:t>
            </w:r>
            <w:r w:rsidR="00701343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4</w:t>
            </w:r>
          </w:p>
        </w:tc>
      </w:tr>
      <w:tr w:rsidR="008D0DB4" w:rsidRPr="00EE27C0" w14:paraId="6F164655" w14:textId="77777777" w:rsidTr="008F74C4">
        <w:tc>
          <w:tcPr>
            <w:tcW w:w="3798" w:type="dxa"/>
          </w:tcPr>
          <w:p w14:paraId="0A69274C" w14:textId="77777777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Application Server</w:t>
            </w:r>
          </w:p>
        </w:tc>
        <w:tc>
          <w:tcPr>
            <w:tcW w:w="3330" w:type="dxa"/>
          </w:tcPr>
          <w:p w14:paraId="7F154C1F" w14:textId="274D73BF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3.3.</w:t>
            </w:r>
            <w:r w:rsidR="00701343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4.1</w:t>
            </w:r>
          </w:p>
        </w:tc>
      </w:tr>
    </w:tbl>
    <w:p w14:paraId="44951B7F" w14:textId="77777777" w:rsidR="008D0DB4" w:rsidRPr="00EE27C0" w:rsidRDefault="008D0DB4" w:rsidP="008D0DB4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3330"/>
      </w:tblGrid>
      <w:tr w:rsidR="008D0DB4" w:rsidRPr="00EE27C0" w14:paraId="7553BAB9" w14:textId="77777777" w:rsidTr="008F74C4">
        <w:tc>
          <w:tcPr>
            <w:tcW w:w="3798" w:type="dxa"/>
            <w:shd w:val="clear" w:color="auto" w:fill="D9D9D9" w:themeFill="background1" w:themeFillShade="D9"/>
          </w:tcPr>
          <w:p w14:paraId="274CB147" w14:textId="77777777" w:rsidR="008D0DB4" w:rsidRPr="00EE27C0" w:rsidRDefault="008D0DB4" w:rsidP="008F74C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b/>
                <w:sz w:val="22"/>
                <w:szCs w:val="22"/>
                <w:lang w:eastAsia="zh-CN"/>
              </w:rPr>
              <w:t>Agents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439B7FA" w14:textId="77777777" w:rsidR="008D0DB4" w:rsidRPr="00EE27C0" w:rsidRDefault="008D0DB4" w:rsidP="008F74C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b/>
                <w:sz w:val="22"/>
                <w:szCs w:val="22"/>
                <w:lang w:eastAsia="zh-CN"/>
              </w:rPr>
              <w:t>Version</w:t>
            </w:r>
          </w:p>
        </w:tc>
      </w:tr>
      <w:tr w:rsidR="008D0DB4" w:rsidRPr="00EE27C0" w14:paraId="76D87013" w14:textId="77777777" w:rsidTr="008F74C4">
        <w:tc>
          <w:tcPr>
            <w:tcW w:w="3798" w:type="dxa"/>
          </w:tcPr>
          <w:p w14:paraId="282F414C" w14:textId="77777777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Agent</w:t>
            </w:r>
          </w:p>
        </w:tc>
        <w:tc>
          <w:tcPr>
            <w:tcW w:w="3330" w:type="dxa"/>
          </w:tcPr>
          <w:p w14:paraId="37E8BE47" w14:textId="533172B9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3.</w:t>
            </w:r>
            <w:r w:rsidR="00701343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1.4</w:t>
            </w:r>
          </w:p>
        </w:tc>
      </w:tr>
      <w:tr w:rsidR="008D0DB4" w:rsidRPr="00EE27C0" w14:paraId="08F978B7" w14:textId="77777777" w:rsidTr="008F74C4">
        <w:tc>
          <w:tcPr>
            <w:tcW w:w="3798" w:type="dxa"/>
          </w:tcPr>
          <w:p w14:paraId="68507146" w14:textId="3524DC77" w:rsidR="008D0DB4" w:rsidRPr="00EE27C0" w:rsidRDefault="00EE27C0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VLEX 3.1.5 bundled*</w:t>
            </w:r>
          </w:p>
        </w:tc>
        <w:tc>
          <w:tcPr>
            <w:tcW w:w="3330" w:type="dxa"/>
          </w:tcPr>
          <w:p w14:paraId="71168BAE" w14:textId="77777777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3.1.3 (Bundled with VLEX 3.1.5)</w:t>
            </w:r>
          </w:p>
        </w:tc>
      </w:tr>
      <w:tr w:rsidR="008D0DB4" w:rsidRPr="00EE27C0" w14:paraId="378E721F" w14:textId="77777777" w:rsidTr="008F74C4">
        <w:tc>
          <w:tcPr>
            <w:tcW w:w="3798" w:type="dxa"/>
          </w:tcPr>
          <w:p w14:paraId="6598CA89" w14:textId="1E87A4D3" w:rsidR="008D0DB4" w:rsidRPr="00EE27C0" w:rsidRDefault="00EE27C0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 xml:space="preserve">VLEX </w:t>
            </w:r>
            <w:r w:rsidR="00A12F6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 xml:space="preserve">3.2 </w:t>
            </w: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bundled</w:t>
            </w:r>
            <w:r w:rsidR="00D92BF6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**</w:t>
            </w:r>
          </w:p>
        </w:tc>
        <w:tc>
          <w:tcPr>
            <w:tcW w:w="3330" w:type="dxa"/>
          </w:tcPr>
          <w:p w14:paraId="319EE39B" w14:textId="77777777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3.3.4 (Bundled with VLEX 3.2)</w:t>
            </w:r>
          </w:p>
        </w:tc>
      </w:tr>
    </w:tbl>
    <w:p w14:paraId="6EBCEDAB" w14:textId="05CD4190" w:rsidR="008D0DB4" w:rsidRDefault="00EE27C0" w:rsidP="00A12F60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*Sig</w:t>
      </w:r>
      <w:r w:rsidR="00A12F60">
        <w:rPr>
          <w:rFonts w:asciiTheme="minorHAnsi" w:hAnsiTheme="minorHAnsi" w:cstheme="minorHAnsi"/>
          <w:sz w:val="22"/>
          <w:szCs w:val="22"/>
        </w:rPr>
        <w:t>nia will not be tested with agent 3.</w:t>
      </w:r>
      <w:r w:rsidR="002F34A6">
        <w:rPr>
          <w:rFonts w:asciiTheme="minorHAnsi" w:hAnsiTheme="minorHAnsi" w:cstheme="minorHAnsi"/>
          <w:sz w:val="22"/>
          <w:szCs w:val="22"/>
        </w:rPr>
        <w:t>1</w:t>
      </w:r>
      <w:r w:rsidR="00A12F60">
        <w:rPr>
          <w:rFonts w:asciiTheme="minorHAnsi" w:hAnsiTheme="minorHAnsi" w:cstheme="minorHAnsi"/>
          <w:sz w:val="22"/>
          <w:szCs w:val="22"/>
        </w:rPr>
        <w:t>.3, bundled with VLEX 3.1.5</w:t>
      </w:r>
    </w:p>
    <w:p w14:paraId="54CB012D" w14:textId="0DF3EC51" w:rsidR="00D92BF6" w:rsidRDefault="00D92BF6" w:rsidP="00A12F60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**Only Signia will be tested with agent 3.3.4, bundled with VLEX 3.2</w:t>
      </w:r>
    </w:p>
    <w:p w14:paraId="18DFBB63" w14:textId="77777777" w:rsidR="00EE27C0" w:rsidRPr="00EE27C0" w:rsidRDefault="00EE27C0" w:rsidP="008D0DB4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3330"/>
      </w:tblGrid>
      <w:tr w:rsidR="008D0DB4" w:rsidRPr="00EE27C0" w14:paraId="379A1559" w14:textId="77777777" w:rsidTr="00FC6A76">
        <w:tc>
          <w:tcPr>
            <w:tcW w:w="3798" w:type="dxa"/>
            <w:shd w:val="clear" w:color="auto" w:fill="D9D9D9"/>
          </w:tcPr>
          <w:p w14:paraId="60F6B43A" w14:textId="77777777" w:rsidR="008D0DB4" w:rsidRPr="00EE27C0" w:rsidRDefault="008D0DB4" w:rsidP="008F74C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b/>
                <w:sz w:val="22"/>
                <w:szCs w:val="22"/>
                <w:lang w:eastAsia="zh-CN"/>
              </w:rPr>
              <w:t>Client Software</w:t>
            </w:r>
          </w:p>
        </w:tc>
        <w:tc>
          <w:tcPr>
            <w:tcW w:w="3330" w:type="dxa"/>
            <w:shd w:val="clear" w:color="auto" w:fill="D9D9D9"/>
          </w:tcPr>
          <w:p w14:paraId="736CFFB1" w14:textId="77777777" w:rsidR="008D0DB4" w:rsidRPr="00EE27C0" w:rsidRDefault="008D0DB4" w:rsidP="008F74C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27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Version</w:t>
            </w:r>
          </w:p>
        </w:tc>
      </w:tr>
      <w:tr w:rsidR="008D0DB4" w:rsidRPr="00EE27C0" w14:paraId="034C605C" w14:textId="77777777" w:rsidTr="00FC6A76">
        <w:tc>
          <w:tcPr>
            <w:tcW w:w="3798" w:type="dxa"/>
            <w:shd w:val="clear" w:color="auto" w:fill="auto"/>
          </w:tcPr>
          <w:p w14:paraId="2D31CE7A" w14:textId="77777777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VLEX Client</w:t>
            </w:r>
          </w:p>
        </w:tc>
        <w:tc>
          <w:tcPr>
            <w:tcW w:w="3330" w:type="dxa"/>
            <w:shd w:val="clear" w:color="auto" w:fill="FFFFFF"/>
          </w:tcPr>
          <w:p w14:paraId="6ACADB4F" w14:textId="77777777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3.1.5</w:t>
            </w:r>
          </w:p>
        </w:tc>
      </w:tr>
      <w:tr w:rsidR="008D0DB4" w:rsidRPr="00EE27C0" w14:paraId="61E40300" w14:textId="77777777" w:rsidTr="00FC6A76">
        <w:tc>
          <w:tcPr>
            <w:tcW w:w="3798" w:type="dxa"/>
            <w:shd w:val="clear" w:color="auto" w:fill="auto"/>
          </w:tcPr>
          <w:p w14:paraId="24196A3D" w14:textId="77777777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VLEX Client</w:t>
            </w:r>
          </w:p>
        </w:tc>
        <w:tc>
          <w:tcPr>
            <w:tcW w:w="3330" w:type="dxa"/>
            <w:shd w:val="clear" w:color="auto" w:fill="FFFFFF"/>
          </w:tcPr>
          <w:p w14:paraId="7E0D5E35" w14:textId="77777777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 xml:space="preserve">3.2 </w:t>
            </w:r>
            <w:r w:rsidRPr="00EE27C0">
              <w:rPr>
                <w:rFonts w:asciiTheme="minorHAnsi" w:hAnsiTheme="minorHAnsi" w:cstheme="minorHAnsi"/>
                <w:b/>
                <w:sz w:val="22"/>
                <w:szCs w:val="22"/>
                <w:lang w:eastAsia="zh-CN"/>
              </w:rPr>
              <w:t>RC6</w:t>
            </w:r>
          </w:p>
        </w:tc>
      </w:tr>
      <w:tr w:rsidR="008D0DB4" w:rsidRPr="00EE27C0" w14:paraId="1B8F6551" w14:textId="77777777" w:rsidTr="00FC6A76">
        <w:tc>
          <w:tcPr>
            <w:tcW w:w="3798" w:type="dxa"/>
            <w:shd w:val="clear" w:color="auto" w:fill="auto"/>
          </w:tcPr>
          <w:p w14:paraId="0353F8A3" w14:textId="77777777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SCDU Client</w:t>
            </w:r>
          </w:p>
        </w:tc>
        <w:tc>
          <w:tcPr>
            <w:tcW w:w="3330" w:type="dxa"/>
            <w:shd w:val="clear" w:color="auto" w:fill="FFFFFF"/>
          </w:tcPr>
          <w:p w14:paraId="47762C54" w14:textId="77777777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1.0.3</w:t>
            </w:r>
          </w:p>
        </w:tc>
      </w:tr>
      <w:tr w:rsidR="008D0DB4" w:rsidRPr="00EE27C0" w14:paraId="080DFAC1" w14:textId="77777777" w:rsidTr="00FC6A76">
        <w:tc>
          <w:tcPr>
            <w:tcW w:w="3798" w:type="dxa"/>
            <w:shd w:val="clear" w:color="auto" w:fill="auto"/>
          </w:tcPr>
          <w:p w14:paraId="672E93E3" w14:textId="77777777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Emprint Client</w:t>
            </w:r>
          </w:p>
        </w:tc>
        <w:tc>
          <w:tcPr>
            <w:tcW w:w="3330" w:type="dxa"/>
            <w:shd w:val="clear" w:color="auto" w:fill="FFFFFF"/>
          </w:tcPr>
          <w:p w14:paraId="00EC65E7" w14:textId="77777777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1.1</w:t>
            </w:r>
          </w:p>
        </w:tc>
      </w:tr>
      <w:tr w:rsidR="008D0DB4" w:rsidRPr="00EE27C0" w14:paraId="56E2770A" w14:textId="77777777" w:rsidTr="00FC6A76">
        <w:tc>
          <w:tcPr>
            <w:tcW w:w="3798" w:type="dxa"/>
            <w:shd w:val="clear" w:color="auto" w:fill="auto"/>
          </w:tcPr>
          <w:p w14:paraId="1B597B8F" w14:textId="77777777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ESS Client</w:t>
            </w:r>
          </w:p>
        </w:tc>
        <w:tc>
          <w:tcPr>
            <w:tcW w:w="3330" w:type="dxa"/>
            <w:shd w:val="clear" w:color="auto" w:fill="FFFFFF"/>
          </w:tcPr>
          <w:p w14:paraId="52E5D9D4" w14:textId="77777777" w:rsidR="008D0DB4" w:rsidRPr="00EE27C0" w:rsidRDefault="008D0DB4" w:rsidP="008F74C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 xml:space="preserve">1.06 </w:t>
            </w:r>
          </w:p>
        </w:tc>
      </w:tr>
    </w:tbl>
    <w:p w14:paraId="57E6B879" w14:textId="77777777" w:rsidR="008D0DB4" w:rsidRPr="008D0DB4" w:rsidRDefault="008D0DB4" w:rsidP="00ED6A16">
      <w:pPr>
        <w:ind w:left="360"/>
        <w:rPr>
          <w:rFonts w:asciiTheme="minorHAnsi" w:hAnsiTheme="minorHAnsi" w:cstheme="minorHAnsi"/>
          <w:lang w:eastAsia="zh-CN"/>
        </w:rPr>
      </w:pPr>
    </w:p>
    <w:p w14:paraId="56CC2239" w14:textId="56A1FBED" w:rsidR="000746D6" w:rsidRPr="00F27AC6" w:rsidRDefault="000746D6" w:rsidP="00F27AC6">
      <w:pPr>
        <w:pStyle w:val="Heading1"/>
        <w:rPr>
          <w:sz w:val="36"/>
          <w:szCs w:val="36"/>
        </w:rPr>
      </w:pPr>
      <w:bookmarkStart w:id="23" w:name="_Toc463271115"/>
      <w:bookmarkStart w:id="24" w:name="_Toc469495639"/>
      <w:r w:rsidRPr="003E2220">
        <w:rPr>
          <w:rFonts w:hint="eastAsia"/>
          <w:sz w:val="36"/>
          <w:szCs w:val="36"/>
        </w:rPr>
        <w:t>Test Configurations</w:t>
      </w:r>
      <w:bookmarkEnd w:id="23"/>
      <w:bookmarkEnd w:id="24"/>
    </w:p>
    <w:p w14:paraId="587BCE64" w14:textId="218B9278" w:rsidR="009731A1" w:rsidRDefault="00FA367E" w:rsidP="00E425DC">
      <w:pPr>
        <w:pStyle w:val="Heading2"/>
        <w:rPr>
          <w:sz w:val="32"/>
          <w:szCs w:val="32"/>
        </w:rPr>
      </w:pPr>
      <w:bookmarkStart w:id="25" w:name="_Toc463271116"/>
      <w:bookmarkStart w:id="26" w:name="_Ref468716833"/>
      <w:bookmarkStart w:id="27" w:name="_Toc469495640"/>
      <w:r>
        <w:rPr>
          <w:sz w:val="32"/>
          <w:szCs w:val="32"/>
        </w:rPr>
        <w:t>Software configuration</w:t>
      </w:r>
      <w:bookmarkEnd w:id="25"/>
      <w:bookmarkEnd w:id="26"/>
      <w:bookmarkEnd w:id="27"/>
    </w:p>
    <w:tbl>
      <w:tblPr>
        <w:tblW w:w="0" w:type="auto"/>
        <w:tblInd w:w="1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3330"/>
      </w:tblGrid>
      <w:tr w:rsidR="00FC6A76" w:rsidRPr="00EE27C0" w14:paraId="749D43D4" w14:textId="77777777" w:rsidTr="00FC6A76">
        <w:tc>
          <w:tcPr>
            <w:tcW w:w="3798" w:type="dxa"/>
            <w:shd w:val="clear" w:color="auto" w:fill="D9D9D9"/>
          </w:tcPr>
          <w:p w14:paraId="618661B0" w14:textId="77777777" w:rsidR="00FC6A76" w:rsidRPr="00EE27C0" w:rsidRDefault="00FC6A76" w:rsidP="00FC6A7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zh-CN"/>
              </w:rPr>
            </w:pPr>
            <w:r w:rsidRPr="00EE27C0">
              <w:rPr>
                <w:rFonts w:asciiTheme="minorHAnsi" w:hAnsiTheme="minorHAnsi" w:cstheme="minorHAnsi"/>
                <w:b/>
                <w:sz w:val="22"/>
                <w:szCs w:val="22"/>
                <w:lang w:eastAsia="zh-CN"/>
              </w:rPr>
              <w:t>Client Software</w:t>
            </w:r>
          </w:p>
        </w:tc>
        <w:tc>
          <w:tcPr>
            <w:tcW w:w="3330" w:type="dxa"/>
            <w:shd w:val="clear" w:color="auto" w:fill="D9D9D9"/>
          </w:tcPr>
          <w:p w14:paraId="7B5E883B" w14:textId="77777777" w:rsidR="00FC6A76" w:rsidRPr="00EE27C0" w:rsidRDefault="00FC6A76" w:rsidP="00FC6A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27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Version</w:t>
            </w:r>
          </w:p>
        </w:tc>
      </w:tr>
      <w:tr w:rsidR="00FC6A76" w:rsidRPr="00EE27C0" w14:paraId="354AA6E7" w14:textId="77777777" w:rsidTr="00FC6A76">
        <w:tc>
          <w:tcPr>
            <w:tcW w:w="3798" w:type="dxa"/>
            <w:shd w:val="clear" w:color="auto" w:fill="auto"/>
          </w:tcPr>
          <w:p w14:paraId="50401AB8" w14:textId="37D9D9EA" w:rsidR="00FC6A76" w:rsidRPr="00EE27C0" w:rsidRDefault="00FC6A76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8F74C4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Google Chrome</w:t>
            </w:r>
          </w:p>
        </w:tc>
        <w:tc>
          <w:tcPr>
            <w:tcW w:w="3330" w:type="dxa"/>
            <w:shd w:val="clear" w:color="auto" w:fill="FFFFFF"/>
          </w:tcPr>
          <w:p w14:paraId="464DE4AD" w14:textId="28AD8A5D" w:rsidR="00FC6A76" w:rsidRPr="00EE27C0" w:rsidRDefault="00FC6A76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8F74C4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v53.0.2785.116m (or latest version)</w:t>
            </w:r>
          </w:p>
        </w:tc>
      </w:tr>
      <w:tr w:rsidR="006B432F" w:rsidRPr="00EE27C0" w14:paraId="148E4074" w14:textId="77777777" w:rsidTr="00FC6A76">
        <w:tc>
          <w:tcPr>
            <w:tcW w:w="3798" w:type="dxa"/>
            <w:shd w:val="clear" w:color="auto" w:fill="auto"/>
          </w:tcPr>
          <w:p w14:paraId="76F788A0" w14:textId="301E2B1E" w:rsidR="006B432F" w:rsidRPr="008F74C4" w:rsidRDefault="006B432F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SCDU Configuration file</w:t>
            </w:r>
          </w:p>
        </w:tc>
        <w:tc>
          <w:tcPr>
            <w:tcW w:w="3330" w:type="dxa"/>
            <w:shd w:val="clear" w:color="auto" w:fill="FFFFFF"/>
          </w:tcPr>
          <w:p w14:paraId="11416361" w14:textId="1068DF9D" w:rsidR="006B432F" w:rsidRPr="008F74C4" w:rsidRDefault="006B432F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v5.0</w:t>
            </w:r>
          </w:p>
        </w:tc>
      </w:tr>
      <w:tr w:rsidR="006B432F" w:rsidRPr="00EE27C0" w14:paraId="0446A786" w14:textId="77777777" w:rsidTr="00FC6A76">
        <w:tc>
          <w:tcPr>
            <w:tcW w:w="3798" w:type="dxa"/>
            <w:shd w:val="clear" w:color="auto" w:fill="auto"/>
          </w:tcPr>
          <w:p w14:paraId="39DD78A5" w14:textId="2FF4DF42" w:rsidR="006B432F" w:rsidRPr="008F74C4" w:rsidRDefault="006B432F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Java</w:t>
            </w:r>
          </w:p>
        </w:tc>
        <w:tc>
          <w:tcPr>
            <w:tcW w:w="3330" w:type="dxa"/>
            <w:shd w:val="clear" w:color="auto" w:fill="FFFFFF"/>
          </w:tcPr>
          <w:p w14:paraId="006A2CD5" w14:textId="0997687A" w:rsidR="006B432F" w:rsidRPr="008F74C4" w:rsidRDefault="006B432F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v6 (JDK 1.6)</w:t>
            </w:r>
          </w:p>
        </w:tc>
      </w:tr>
      <w:tr w:rsidR="006B432F" w:rsidRPr="00EE27C0" w14:paraId="3A62466C" w14:textId="77777777" w:rsidTr="00FC6A76">
        <w:tc>
          <w:tcPr>
            <w:tcW w:w="3798" w:type="dxa"/>
            <w:shd w:val="clear" w:color="auto" w:fill="auto"/>
          </w:tcPr>
          <w:p w14:paraId="6589370E" w14:textId="673462D7" w:rsidR="006B432F" w:rsidRDefault="006B432F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JRE</w:t>
            </w:r>
          </w:p>
        </w:tc>
        <w:tc>
          <w:tcPr>
            <w:tcW w:w="3330" w:type="dxa"/>
            <w:shd w:val="clear" w:color="auto" w:fill="FFFFFF"/>
          </w:tcPr>
          <w:p w14:paraId="5C12054D" w14:textId="5FC0C87E" w:rsidR="006B432F" w:rsidRDefault="006B432F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1.6.0_u33</w:t>
            </w:r>
          </w:p>
        </w:tc>
      </w:tr>
      <w:tr w:rsidR="006B432F" w:rsidRPr="00EE27C0" w14:paraId="1132BF02" w14:textId="77777777" w:rsidTr="00FC6A76">
        <w:tc>
          <w:tcPr>
            <w:tcW w:w="3798" w:type="dxa"/>
            <w:shd w:val="clear" w:color="auto" w:fill="auto"/>
          </w:tcPr>
          <w:p w14:paraId="2A245A4A" w14:textId="60DF0039" w:rsidR="006B432F" w:rsidRPr="008F74C4" w:rsidRDefault="006B432F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Apache</w:t>
            </w:r>
          </w:p>
        </w:tc>
        <w:tc>
          <w:tcPr>
            <w:tcW w:w="3330" w:type="dxa"/>
            <w:shd w:val="clear" w:color="auto" w:fill="FFFFFF"/>
          </w:tcPr>
          <w:p w14:paraId="4FA89396" w14:textId="58DAE2E2" w:rsidR="006B432F" w:rsidRPr="008F74C4" w:rsidRDefault="006B432F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2.2.31-1</w:t>
            </w:r>
          </w:p>
        </w:tc>
      </w:tr>
      <w:tr w:rsidR="006B432F" w:rsidRPr="00EE27C0" w14:paraId="4F3E9D1C" w14:textId="77777777" w:rsidTr="00FC6A76">
        <w:tc>
          <w:tcPr>
            <w:tcW w:w="3798" w:type="dxa"/>
            <w:shd w:val="clear" w:color="auto" w:fill="auto"/>
          </w:tcPr>
          <w:p w14:paraId="532FA632" w14:textId="603ED263" w:rsidR="006B432F" w:rsidRPr="008F74C4" w:rsidRDefault="006B432F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Apache tomcat</w:t>
            </w:r>
          </w:p>
        </w:tc>
        <w:tc>
          <w:tcPr>
            <w:tcW w:w="3330" w:type="dxa"/>
            <w:shd w:val="clear" w:color="auto" w:fill="FFFFFF"/>
          </w:tcPr>
          <w:p w14:paraId="6607AB2C" w14:textId="651A1B72" w:rsidR="006B432F" w:rsidRPr="008F74C4" w:rsidRDefault="006B432F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7.0.29</w:t>
            </w:r>
          </w:p>
        </w:tc>
      </w:tr>
      <w:tr w:rsidR="006B432F" w:rsidRPr="00EE27C0" w14:paraId="1D3AD9B6" w14:textId="77777777" w:rsidTr="00FC6A76">
        <w:tc>
          <w:tcPr>
            <w:tcW w:w="3798" w:type="dxa"/>
            <w:shd w:val="clear" w:color="auto" w:fill="auto"/>
          </w:tcPr>
          <w:p w14:paraId="707AB7AA" w14:textId="1CA83444" w:rsidR="006B432F" w:rsidRDefault="006B432F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php</w:t>
            </w:r>
          </w:p>
        </w:tc>
        <w:tc>
          <w:tcPr>
            <w:tcW w:w="3330" w:type="dxa"/>
            <w:shd w:val="clear" w:color="auto" w:fill="FFFFFF"/>
          </w:tcPr>
          <w:p w14:paraId="2EE4DE8F" w14:textId="7BE9C601" w:rsidR="006B432F" w:rsidRDefault="006B432F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5.3.3</w:t>
            </w:r>
          </w:p>
        </w:tc>
      </w:tr>
      <w:tr w:rsidR="006B432F" w:rsidRPr="00EE27C0" w14:paraId="400ECFFA" w14:textId="77777777" w:rsidTr="00FC6A76">
        <w:tc>
          <w:tcPr>
            <w:tcW w:w="3798" w:type="dxa"/>
            <w:shd w:val="clear" w:color="auto" w:fill="auto"/>
          </w:tcPr>
          <w:p w14:paraId="73B3BA47" w14:textId="525E0222" w:rsidR="006B432F" w:rsidRDefault="006B432F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Drupal</w:t>
            </w:r>
          </w:p>
        </w:tc>
        <w:tc>
          <w:tcPr>
            <w:tcW w:w="3330" w:type="dxa"/>
            <w:shd w:val="clear" w:color="auto" w:fill="FFFFFF"/>
          </w:tcPr>
          <w:p w14:paraId="50FE1F97" w14:textId="7B84B03C" w:rsidR="006B432F" w:rsidRDefault="006B432F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6.26</w:t>
            </w:r>
          </w:p>
        </w:tc>
      </w:tr>
      <w:tr w:rsidR="006B432F" w:rsidRPr="00EE27C0" w14:paraId="20C4100B" w14:textId="77777777" w:rsidTr="00FC6A76">
        <w:tc>
          <w:tcPr>
            <w:tcW w:w="3798" w:type="dxa"/>
            <w:shd w:val="clear" w:color="auto" w:fill="auto"/>
          </w:tcPr>
          <w:p w14:paraId="711C718D" w14:textId="2C69DE7E" w:rsidR="006B432F" w:rsidRDefault="006B432F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MySQL</w:t>
            </w:r>
          </w:p>
        </w:tc>
        <w:tc>
          <w:tcPr>
            <w:tcW w:w="3330" w:type="dxa"/>
            <w:shd w:val="clear" w:color="auto" w:fill="FFFFFF"/>
          </w:tcPr>
          <w:p w14:paraId="6B3D110D" w14:textId="74894270" w:rsidR="006B432F" w:rsidRDefault="006B432F" w:rsidP="00FC6A76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5.1.52</w:t>
            </w:r>
          </w:p>
        </w:tc>
      </w:tr>
    </w:tbl>
    <w:p w14:paraId="175636F0" w14:textId="77777777" w:rsidR="00FC6A76" w:rsidRPr="008F0FF4" w:rsidRDefault="00FC6A76" w:rsidP="008F0FF4"/>
    <w:p w14:paraId="20A9C173" w14:textId="6B1E04B3" w:rsidR="004150CC" w:rsidRPr="008F74C4" w:rsidRDefault="004150CC" w:rsidP="008F0FF4">
      <w:pPr>
        <w:ind w:left="1440"/>
        <w:rPr>
          <w:rFonts w:asciiTheme="minorHAnsi" w:hAnsiTheme="minorHAnsi" w:cstheme="minorHAnsi"/>
          <w:sz w:val="22"/>
          <w:szCs w:val="22"/>
          <w:lang w:eastAsia="zh-CN"/>
        </w:rPr>
      </w:pPr>
      <w:r w:rsidRPr="008F74C4">
        <w:rPr>
          <w:rFonts w:asciiTheme="minorHAnsi" w:hAnsiTheme="minorHAnsi" w:cstheme="minorHAnsi"/>
          <w:sz w:val="22"/>
          <w:szCs w:val="22"/>
          <w:lang w:eastAsia="zh-CN"/>
        </w:rPr>
        <w:t>Server Software</w:t>
      </w:r>
      <w:r w:rsidR="00320671" w:rsidRPr="008F74C4">
        <w:rPr>
          <w:rFonts w:asciiTheme="minorHAnsi" w:hAnsiTheme="minorHAnsi" w:cstheme="minorHAnsi"/>
          <w:sz w:val="22"/>
          <w:szCs w:val="22"/>
          <w:lang w:eastAsia="zh-CN"/>
        </w:rPr>
        <w:t xml:space="preserve"> Configuration</w:t>
      </w:r>
      <w:r w:rsidRPr="008F74C4">
        <w:rPr>
          <w:rFonts w:asciiTheme="minorHAnsi" w:hAnsiTheme="minorHAnsi" w:cstheme="minorHAnsi"/>
          <w:sz w:val="22"/>
          <w:szCs w:val="22"/>
          <w:lang w:eastAsia="zh-CN"/>
        </w:rPr>
        <w:t xml:space="preserve"> is captured in section </w:t>
      </w:r>
      <w:r w:rsidR="008F74C4">
        <w:rPr>
          <w:rFonts w:asciiTheme="minorHAnsi" w:hAnsiTheme="minorHAnsi" w:cstheme="minorHAnsi"/>
          <w:sz w:val="22"/>
          <w:szCs w:val="22"/>
          <w:lang w:eastAsia="zh-CN"/>
        </w:rPr>
        <w:fldChar w:fldCharType="begin"/>
      </w:r>
      <w:r w:rsidR="008F74C4">
        <w:rPr>
          <w:rFonts w:asciiTheme="minorHAnsi" w:hAnsiTheme="minorHAnsi" w:cstheme="minorHAnsi"/>
          <w:sz w:val="22"/>
          <w:szCs w:val="22"/>
          <w:lang w:eastAsia="zh-CN"/>
        </w:rPr>
        <w:instrText xml:space="preserve"> REF _Ref468688723 \r \h </w:instrText>
      </w:r>
      <w:r w:rsidR="008F74C4">
        <w:rPr>
          <w:rFonts w:asciiTheme="minorHAnsi" w:hAnsiTheme="minorHAnsi" w:cstheme="minorHAnsi"/>
          <w:sz w:val="22"/>
          <w:szCs w:val="22"/>
          <w:lang w:eastAsia="zh-CN"/>
        </w:rPr>
      </w:r>
      <w:r w:rsidR="008F74C4">
        <w:rPr>
          <w:rFonts w:asciiTheme="minorHAnsi" w:hAnsiTheme="minorHAnsi" w:cstheme="minorHAnsi"/>
          <w:sz w:val="22"/>
          <w:szCs w:val="22"/>
          <w:lang w:eastAsia="zh-CN"/>
        </w:rPr>
        <w:fldChar w:fldCharType="separate"/>
      </w:r>
      <w:r w:rsidR="008F74C4">
        <w:rPr>
          <w:rFonts w:asciiTheme="minorHAnsi" w:hAnsiTheme="minorHAnsi" w:cstheme="minorHAnsi"/>
          <w:sz w:val="22"/>
          <w:szCs w:val="22"/>
          <w:lang w:eastAsia="zh-CN"/>
        </w:rPr>
        <w:t>6.2.1</w:t>
      </w:r>
      <w:r w:rsidR="008F74C4">
        <w:rPr>
          <w:rFonts w:asciiTheme="minorHAnsi" w:hAnsiTheme="minorHAnsi" w:cstheme="minorHAnsi"/>
          <w:sz w:val="22"/>
          <w:szCs w:val="22"/>
          <w:lang w:eastAsia="zh-CN"/>
        </w:rPr>
        <w:fldChar w:fldCharType="end"/>
      </w:r>
      <w:r w:rsidR="008F74C4">
        <w:rPr>
          <w:rFonts w:asciiTheme="minorHAnsi" w:hAnsiTheme="minorHAnsi" w:cstheme="minorHAnsi"/>
          <w:sz w:val="22"/>
          <w:szCs w:val="22"/>
          <w:lang w:eastAsia="zh-CN"/>
        </w:rPr>
        <w:t xml:space="preserve"> and </w:t>
      </w:r>
      <w:r w:rsidR="008F74C4">
        <w:rPr>
          <w:rFonts w:asciiTheme="minorHAnsi" w:hAnsiTheme="minorHAnsi" w:cstheme="minorHAnsi"/>
          <w:sz w:val="22"/>
          <w:szCs w:val="22"/>
          <w:lang w:eastAsia="zh-CN"/>
        </w:rPr>
        <w:fldChar w:fldCharType="begin"/>
      </w:r>
      <w:r w:rsidR="008F74C4">
        <w:rPr>
          <w:rFonts w:asciiTheme="minorHAnsi" w:hAnsiTheme="minorHAnsi" w:cstheme="minorHAnsi"/>
          <w:sz w:val="22"/>
          <w:szCs w:val="22"/>
          <w:lang w:eastAsia="zh-CN"/>
        </w:rPr>
        <w:instrText xml:space="preserve"> REF _Ref468688724 \r \h </w:instrText>
      </w:r>
      <w:r w:rsidR="008F74C4">
        <w:rPr>
          <w:rFonts w:asciiTheme="minorHAnsi" w:hAnsiTheme="minorHAnsi" w:cstheme="minorHAnsi"/>
          <w:sz w:val="22"/>
          <w:szCs w:val="22"/>
          <w:lang w:eastAsia="zh-CN"/>
        </w:rPr>
      </w:r>
      <w:r w:rsidR="008F74C4">
        <w:rPr>
          <w:rFonts w:asciiTheme="minorHAnsi" w:hAnsiTheme="minorHAnsi" w:cstheme="minorHAnsi"/>
          <w:sz w:val="22"/>
          <w:szCs w:val="22"/>
          <w:lang w:eastAsia="zh-CN"/>
        </w:rPr>
        <w:fldChar w:fldCharType="separate"/>
      </w:r>
      <w:r w:rsidR="008F74C4">
        <w:rPr>
          <w:rFonts w:asciiTheme="minorHAnsi" w:hAnsiTheme="minorHAnsi" w:cstheme="minorHAnsi"/>
          <w:sz w:val="22"/>
          <w:szCs w:val="22"/>
          <w:lang w:eastAsia="zh-CN"/>
        </w:rPr>
        <w:t>6.2.2</w:t>
      </w:r>
      <w:r w:rsidR="008F74C4">
        <w:rPr>
          <w:rFonts w:asciiTheme="minorHAnsi" w:hAnsiTheme="minorHAnsi" w:cstheme="minorHAnsi"/>
          <w:sz w:val="22"/>
          <w:szCs w:val="22"/>
          <w:lang w:eastAsia="zh-CN"/>
        </w:rPr>
        <w:fldChar w:fldCharType="end"/>
      </w:r>
    </w:p>
    <w:p w14:paraId="605AF295" w14:textId="77777777" w:rsidR="009731A1" w:rsidRPr="008F74C4" w:rsidRDefault="009731A1" w:rsidP="008F0FF4">
      <w:pPr>
        <w:ind w:left="1440"/>
        <w:rPr>
          <w:rFonts w:asciiTheme="minorHAnsi" w:hAnsiTheme="minorHAnsi" w:cstheme="minorHAnsi"/>
          <w:sz w:val="22"/>
          <w:szCs w:val="22"/>
          <w:lang w:eastAsia="zh-CN"/>
        </w:rPr>
      </w:pPr>
      <w:r w:rsidRPr="008F74C4">
        <w:rPr>
          <w:rFonts w:asciiTheme="minorHAnsi" w:hAnsiTheme="minorHAnsi" w:cstheme="minorHAnsi"/>
          <w:sz w:val="22"/>
          <w:szCs w:val="22"/>
          <w:lang w:eastAsia="zh-CN"/>
        </w:rPr>
        <w:t>Agent OS Configurations: Windows 7 64-bit</w:t>
      </w:r>
    </w:p>
    <w:p w14:paraId="1C192A07" w14:textId="77777777" w:rsidR="009731A1" w:rsidRPr="008F74C4" w:rsidRDefault="009731A1" w:rsidP="008F0FF4">
      <w:pPr>
        <w:ind w:left="1440"/>
        <w:rPr>
          <w:rFonts w:asciiTheme="minorHAnsi" w:hAnsiTheme="minorHAnsi" w:cstheme="minorHAnsi"/>
          <w:sz w:val="22"/>
          <w:szCs w:val="22"/>
          <w:lang w:eastAsia="zh-CN"/>
        </w:rPr>
      </w:pPr>
      <w:r w:rsidRPr="008F74C4">
        <w:rPr>
          <w:rFonts w:asciiTheme="minorHAnsi" w:hAnsiTheme="minorHAnsi" w:cstheme="minorHAnsi"/>
          <w:sz w:val="22"/>
          <w:szCs w:val="22"/>
          <w:lang w:eastAsia="zh-CN"/>
        </w:rPr>
        <w:t>Client Software Configurations: Windows 7 64-bit</w:t>
      </w:r>
    </w:p>
    <w:p w14:paraId="768C263D" w14:textId="0AE935B4" w:rsidR="0020295B" w:rsidRPr="00467E26" w:rsidRDefault="0020295B" w:rsidP="008F0FF4">
      <w:pPr>
        <w:ind w:left="1440"/>
        <w:rPr>
          <w:rFonts w:ascii="Arial" w:hAnsi="Arial" w:cs="Arial"/>
          <w:lang w:eastAsia="zh-CN"/>
        </w:rPr>
      </w:pPr>
    </w:p>
    <w:p w14:paraId="79A3F44F" w14:textId="77777777" w:rsidR="000746D6" w:rsidRPr="003E2220" w:rsidRDefault="000746D6">
      <w:pPr>
        <w:pStyle w:val="Heading2"/>
        <w:rPr>
          <w:sz w:val="32"/>
          <w:szCs w:val="32"/>
        </w:rPr>
      </w:pPr>
      <w:bookmarkStart w:id="28" w:name="_Toc463271117"/>
      <w:bookmarkStart w:id="29" w:name="_Ref468688645"/>
      <w:bookmarkStart w:id="30" w:name="_Ref468716898"/>
      <w:bookmarkStart w:id="31" w:name="_Toc469495641"/>
      <w:r w:rsidRPr="003E2220">
        <w:rPr>
          <w:rFonts w:hint="eastAsia"/>
          <w:sz w:val="32"/>
          <w:szCs w:val="32"/>
        </w:rPr>
        <w:t>Hardware configuration</w:t>
      </w:r>
      <w:bookmarkEnd w:id="28"/>
      <w:bookmarkEnd w:id="29"/>
      <w:bookmarkEnd w:id="30"/>
      <w:bookmarkEnd w:id="31"/>
    </w:p>
    <w:p w14:paraId="21E0682C" w14:textId="40D43AB1" w:rsidR="000746D6" w:rsidRPr="008F74C4" w:rsidRDefault="000746D6" w:rsidP="008F74C4">
      <w:pPr>
        <w:ind w:left="720"/>
        <w:rPr>
          <w:rFonts w:asciiTheme="minorHAnsi" w:hAnsiTheme="minorHAnsi" w:cstheme="minorHAnsi"/>
          <w:sz w:val="22"/>
          <w:szCs w:val="22"/>
          <w:lang w:eastAsia="zh-CN"/>
        </w:rPr>
      </w:pPr>
      <w:r w:rsidRPr="008F74C4">
        <w:rPr>
          <w:rFonts w:asciiTheme="minorHAnsi" w:hAnsiTheme="minorHAnsi" w:cstheme="minorHAnsi"/>
          <w:sz w:val="22"/>
          <w:szCs w:val="22"/>
          <w:lang w:eastAsia="zh-CN"/>
        </w:rPr>
        <w:t>This section lists all hardware required to execute the Installation Qualification Testing</w:t>
      </w:r>
      <w:r w:rsidR="0021267A" w:rsidRPr="008F74C4">
        <w:rPr>
          <w:rFonts w:asciiTheme="minorHAnsi" w:hAnsiTheme="minorHAnsi" w:cstheme="minorHAnsi"/>
          <w:sz w:val="22"/>
          <w:szCs w:val="22"/>
          <w:lang w:eastAsia="zh-CN"/>
        </w:rPr>
        <w:t xml:space="preserve"> part of this document</w:t>
      </w:r>
      <w:r w:rsidRPr="008F74C4">
        <w:rPr>
          <w:rFonts w:asciiTheme="minorHAnsi" w:hAnsiTheme="minorHAnsi" w:cstheme="minorHAnsi"/>
          <w:sz w:val="22"/>
          <w:szCs w:val="22"/>
          <w:lang w:eastAsia="zh-CN"/>
        </w:rPr>
        <w:t xml:space="preserve">. All servers are located in </w:t>
      </w:r>
      <w:r w:rsidR="00637893" w:rsidRPr="008F74C4">
        <w:rPr>
          <w:rFonts w:asciiTheme="minorHAnsi" w:hAnsiTheme="minorHAnsi" w:cstheme="minorHAnsi"/>
          <w:sz w:val="22"/>
          <w:szCs w:val="22"/>
          <w:lang w:eastAsia="zh-CN"/>
        </w:rPr>
        <w:t>cloud servers</w:t>
      </w:r>
      <w:r w:rsidRPr="008F74C4">
        <w:rPr>
          <w:rFonts w:asciiTheme="minorHAnsi" w:hAnsiTheme="minorHAnsi" w:cstheme="minorHAnsi"/>
          <w:sz w:val="22"/>
          <w:szCs w:val="22"/>
          <w:lang w:eastAsia="zh-CN"/>
        </w:rPr>
        <w:t xml:space="preserve"> </w:t>
      </w:r>
      <w:r w:rsidR="00637893" w:rsidRPr="008F74C4">
        <w:rPr>
          <w:rFonts w:asciiTheme="minorHAnsi" w:hAnsiTheme="minorHAnsi" w:cstheme="minorHAnsi"/>
          <w:sz w:val="22"/>
          <w:szCs w:val="22"/>
          <w:lang w:eastAsia="zh-CN"/>
        </w:rPr>
        <w:t>which are</w:t>
      </w:r>
      <w:r w:rsidR="005266F3" w:rsidRPr="008F74C4">
        <w:rPr>
          <w:rFonts w:asciiTheme="minorHAnsi" w:hAnsiTheme="minorHAnsi" w:cstheme="minorHAnsi"/>
          <w:sz w:val="22"/>
          <w:szCs w:val="22"/>
          <w:lang w:eastAsia="zh-CN"/>
        </w:rPr>
        <w:t xml:space="preserve"> </w:t>
      </w:r>
      <w:r w:rsidRPr="008F74C4">
        <w:rPr>
          <w:rFonts w:asciiTheme="minorHAnsi" w:hAnsiTheme="minorHAnsi" w:cstheme="minorHAnsi"/>
          <w:sz w:val="22"/>
          <w:szCs w:val="22"/>
          <w:lang w:eastAsia="zh-CN"/>
        </w:rPr>
        <w:t>hosted by Terremark.</w:t>
      </w:r>
    </w:p>
    <w:p w14:paraId="390921FF" w14:textId="77777777" w:rsidR="000746D6" w:rsidRDefault="000746D6">
      <w:pPr>
        <w:rPr>
          <w:rFonts w:ascii="Arial" w:hAnsi="Arial" w:cs="Arial"/>
          <w:lang w:eastAsia="zh-CN"/>
        </w:rPr>
      </w:pPr>
    </w:p>
    <w:p w14:paraId="2E6A0E74" w14:textId="28DC6840" w:rsidR="000746D6" w:rsidRPr="003E2220" w:rsidRDefault="00EC08E7" w:rsidP="00862026">
      <w:pPr>
        <w:pStyle w:val="Heading3"/>
        <w:rPr>
          <w:sz w:val="28"/>
          <w:szCs w:val="28"/>
        </w:rPr>
      </w:pPr>
      <w:bookmarkStart w:id="32" w:name="_Toc463271118"/>
      <w:bookmarkStart w:id="33" w:name="_Ref468688723"/>
      <w:bookmarkStart w:id="34" w:name="_Toc469495642"/>
      <w:r w:rsidRPr="003E2220">
        <w:rPr>
          <w:sz w:val="28"/>
          <w:szCs w:val="28"/>
          <w:lang w:eastAsia="zh-CN"/>
        </w:rPr>
        <w:t>PRODUCTION</w:t>
      </w:r>
      <w:r w:rsidR="00250BD7" w:rsidRPr="003E2220">
        <w:rPr>
          <w:rFonts w:hint="eastAsia"/>
          <w:sz w:val="28"/>
          <w:szCs w:val="28"/>
        </w:rPr>
        <w:t xml:space="preserve"> </w:t>
      </w:r>
      <w:r w:rsidR="000746D6" w:rsidRPr="003E2220">
        <w:rPr>
          <w:rFonts w:hint="eastAsia"/>
          <w:sz w:val="28"/>
          <w:szCs w:val="28"/>
        </w:rPr>
        <w:t>Server</w:t>
      </w:r>
      <w:r w:rsidRPr="003E2220">
        <w:rPr>
          <w:sz w:val="28"/>
          <w:szCs w:val="28"/>
        </w:rPr>
        <w:t>s</w:t>
      </w:r>
      <w:bookmarkEnd w:id="32"/>
      <w:bookmarkEnd w:id="33"/>
      <w:bookmarkEnd w:id="34"/>
    </w:p>
    <w:p w14:paraId="1CA5943E" w14:textId="37742007" w:rsidR="000746D6" w:rsidRDefault="008F74C4" w:rsidP="008F74C4">
      <w:pPr>
        <w:ind w:left="108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The </w:t>
      </w:r>
      <w:r>
        <w:rPr>
          <w:rFonts w:ascii="Arial" w:hAnsi="Arial" w:cs="Arial" w:hint="eastAsia"/>
          <w:lang w:eastAsia="zh-CN"/>
        </w:rPr>
        <w:t>table</w:t>
      </w:r>
      <w:r>
        <w:rPr>
          <w:rFonts w:ascii="Arial" w:hAnsi="Arial" w:cs="Arial"/>
          <w:lang w:eastAsia="zh-CN"/>
        </w:rPr>
        <w:t xml:space="preserve"> below</w:t>
      </w:r>
      <w:r>
        <w:rPr>
          <w:rFonts w:ascii="Arial" w:hAnsi="Arial" w:cs="Arial" w:hint="eastAsia"/>
          <w:lang w:eastAsia="zh-CN"/>
        </w:rPr>
        <w:t xml:space="preserve"> list</w:t>
      </w:r>
      <w:r>
        <w:rPr>
          <w:rFonts w:ascii="Arial" w:hAnsi="Arial" w:cs="Arial"/>
          <w:lang w:eastAsia="zh-CN"/>
        </w:rPr>
        <w:t>s</w:t>
      </w:r>
      <w:r>
        <w:rPr>
          <w:rFonts w:ascii="Arial" w:hAnsi="Arial" w:cs="Arial" w:hint="eastAsia"/>
          <w:lang w:eastAsia="zh-CN"/>
        </w:rPr>
        <w:t xml:space="preserve"> the </w:t>
      </w:r>
      <w:r>
        <w:rPr>
          <w:rFonts w:ascii="Arial" w:hAnsi="Arial" w:cs="Arial"/>
          <w:lang w:eastAsia="zh-CN"/>
        </w:rPr>
        <w:t>h</w:t>
      </w:r>
      <w:r>
        <w:rPr>
          <w:rFonts w:ascii="Arial" w:hAnsi="Arial" w:cs="Arial" w:hint="eastAsia"/>
          <w:lang w:eastAsia="zh-CN"/>
        </w:rPr>
        <w:t xml:space="preserve">ardware </w:t>
      </w:r>
      <w:r>
        <w:rPr>
          <w:rFonts w:ascii="Arial" w:hAnsi="Arial" w:cs="Arial"/>
          <w:lang w:eastAsia="zh-CN"/>
        </w:rPr>
        <w:t>configuration</w:t>
      </w:r>
      <w:r>
        <w:rPr>
          <w:rFonts w:ascii="Arial" w:hAnsi="Arial" w:cs="Arial" w:hint="eastAsia"/>
          <w:lang w:eastAsia="zh-CN"/>
        </w:rPr>
        <w:t xml:space="preserve"> of </w:t>
      </w:r>
      <w:r>
        <w:rPr>
          <w:rFonts w:ascii="Arial" w:hAnsi="Arial" w:cs="Arial"/>
          <w:lang w:eastAsia="zh-CN"/>
        </w:rPr>
        <w:t>the Terremark rss.covidien.com and rss-app.covidien.com servers.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1425"/>
        <w:gridCol w:w="1425"/>
        <w:gridCol w:w="1425"/>
        <w:gridCol w:w="1425"/>
        <w:gridCol w:w="1443"/>
        <w:gridCol w:w="1443"/>
      </w:tblGrid>
      <w:tr w:rsidR="00C77E97" w14:paraId="44F924F5" w14:textId="77777777" w:rsidTr="00A52A49">
        <w:trPr>
          <w:trHeight w:val="300"/>
          <w:tblHeader/>
        </w:trPr>
        <w:tc>
          <w:tcPr>
            <w:tcW w:w="523" w:type="pct"/>
            <w:shd w:val="clear" w:color="auto" w:fill="BFBFBF"/>
          </w:tcPr>
          <w:p w14:paraId="1734E19F" w14:textId="77777777" w:rsidR="00EC08E7" w:rsidRDefault="00EC08E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746" w:type="pct"/>
            <w:shd w:val="clear" w:color="auto" w:fill="BFBFBF"/>
          </w:tcPr>
          <w:p w14:paraId="62C05518" w14:textId="79CAED61" w:rsidR="00EC08E7" w:rsidRDefault="00EC08E7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Web Server1</w:t>
            </w:r>
          </w:p>
        </w:tc>
        <w:tc>
          <w:tcPr>
            <w:tcW w:w="746" w:type="pct"/>
            <w:shd w:val="clear" w:color="auto" w:fill="BFBFBF"/>
          </w:tcPr>
          <w:p w14:paraId="078D6CBD" w14:textId="77777777" w:rsidR="00EC08E7" w:rsidRDefault="00EC08E7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Web Server</w:t>
            </w:r>
            <w:r w:rsidR="00151FF2"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746" w:type="pct"/>
            <w:shd w:val="clear" w:color="auto" w:fill="BFBFBF"/>
          </w:tcPr>
          <w:p w14:paraId="57913B2B" w14:textId="77777777" w:rsidR="00EC08E7" w:rsidRDefault="00EC08E7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 xml:space="preserve">App </w:t>
            </w:r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Server1</w:t>
            </w:r>
          </w:p>
        </w:tc>
        <w:tc>
          <w:tcPr>
            <w:tcW w:w="746" w:type="pct"/>
            <w:shd w:val="clear" w:color="auto" w:fill="BFBFBF"/>
          </w:tcPr>
          <w:p w14:paraId="7997B669" w14:textId="77777777" w:rsidR="00EC08E7" w:rsidRDefault="00EC08E7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 xml:space="preserve">App </w:t>
            </w:r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Server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746" w:type="pct"/>
            <w:shd w:val="clear" w:color="auto" w:fill="BFBFBF"/>
          </w:tcPr>
          <w:p w14:paraId="4C3DD986" w14:textId="77777777" w:rsidR="00EC08E7" w:rsidRDefault="00EC08E7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 xml:space="preserve">DB </w:t>
            </w:r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Server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746" w:type="pct"/>
            <w:shd w:val="clear" w:color="auto" w:fill="BFBFBF"/>
          </w:tcPr>
          <w:p w14:paraId="7BCEBB6C" w14:textId="77777777" w:rsidR="00EC08E7" w:rsidRDefault="00EC08E7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 xml:space="preserve">DB </w:t>
            </w:r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Server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2</w:t>
            </w:r>
          </w:p>
        </w:tc>
      </w:tr>
      <w:tr w:rsidR="00EC08E7" w14:paraId="715024E1" w14:textId="77777777" w:rsidTr="00A52A49">
        <w:trPr>
          <w:trHeight w:val="300"/>
        </w:trPr>
        <w:tc>
          <w:tcPr>
            <w:tcW w:w="523" w:type="pct"/>
          </w:tcPr>
          <w:p w14:paraId="250B9543" w14:textId="77777777" w:rsidR="00EC08E7" w:rsidRDefault="00EC08E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Operati</w:t>
            </w:r>
            <w:r>
              <w:rPr>
                <w:rFonts w:ascii="Arial" w:hAnsi="Arial" w:cs="Arial" w:hint="eastAsia"/>
                <w:color w:val="000000"/>
                <w:lang w:eastAsia="zh-CN"/>
              </w:rPr>
              <w:t>ng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 System</w:t>
            </w:r>
          </w:p>
        </w:tc>
        <w:tc>
          <w:tcPr>
            <w:tcW w:w="746" w:type="pct"/>
          </w:tcPr>
          <w:p w14:paraId="4869DF0A" w14:textId="15D731B7" w:rsidR="00EC08E7" w:rsidRDefault="00010412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RHEL 6.8</w:t>
            </w:r>
          </w:p>
        </w:tc>
        <w:tc>
          <w:tcPr>
            <w:tcW w:w="746" w:type="pct"/>
          </w:tcPr>
          <w:p w14:paraId="209E6936" w14:textId="7B9AFE09" w:rsidR="00EC08E7" w:rsidRDefault="00010412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RHEL 6.8</w:t>
            </w:r>
          </w:p>
        </w:tc>
        <w:tc>
          <w:tcPr>
            <w:tcW w:w="746" w:type="pct"/>
          </w:tcPr>
          <w:p w14:paraId="783709A4" w14:textId="0410A732" w:rsidR="00EC08E7" w:rsidRDefault="00010412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RHEL 6.8</w:t>
            </w:r>
          </w:p>
        </w:tc>
        <w:tc>
          <w:tcPr>
            <w:tcW w:w="746" w:type="pct"/>
          </w:tcPr>
          <w:p w14:paraId="7279CE4A" w14:textId="0DEAC976" w:rsidR="00EC08E7" w:rsidRDefault="00010412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RHEL 6.8</w:t>
            </w:r>
          </w:p>
        </w:tc>
        <w:tc>
          <w:tcPr>
            <w:tcW w:w="746" w:type="pct"/>
          </w:tcPr>
          <w:p w14:paraId="45EBD482" w14:textId="033F725D" w:rsidR="00EC08E7" w:rsidRDefault="001D745A" w:rsidP="007B72BB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RHEL 6.8</w:t>
            </w:r>
          </w:p>
        </w:tc>
        <w:tc>
          <w:tcPr>
            <w:tcW w:w="746" w:type="pct"/>
          </w:tcPr>
          <w:p w14:paraId="03446129" w14:textId="3412F9A1" w:rsidR="00EC08E7" w:rsidRDefault="001D745A" w:rsidP="00B81492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RHEL 6.8</w:t>
            </w:r>
          </w:p>
        </w:tc>
      </w:tr>
      <w:tr w:rsidR="00EC08E7" w14:paraId="7F779CBC" w14:textId="77777777" w:rsidTr="00A52A49">
        <w:trPr>
          <w:trHeight w:val="300"/>
        </w:trPr>
        <w:tc>
          <w:tcPr>
            <w:tcW w:w="523" w:type="pct"/>
          </w:tcPr>
          <w:p w14:paraId="2AA3B46B" w14:textId="77777777" w:rsidR="00EC08E7" w:rsidRDefault="00EC08E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System type</w:t>
            </w:r>
          </w:p>
        </w:tc>
        <w:tc>
          <w:tcPr>
            <w:tcW w:w="746" w:type="pct"/>
          </w:tcPr>
          <w:p w14:paraId="654D2DD5" w14:textId="77777777" w:rsidR="00EC08E7" w:rsidRDefault="00EC08E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Linux</w:t>
            </w:r>
          </w:p>
        </w:tc>
        <w:tc>
          <w:tcPr>
            <w:tcW w:w="746" w:type="pct"/>
          </w:tcPr>
          <w:p w14:paraId="5CE430B9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Linux</w:t>
            </w:r>
          </w:p>
        </w:tc>
        <w:tc>
          <w:tcPr>
            <w:tcW w:w="746" w:type="pct"/>
          </w:tcPr>
          <w:p w14:paraId="392E1C13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Linux</w:t>
            </w:r>
          </w:p>
        </w:tc>
        <w:tc>
          <w:tcPr>
            <w:tcW w:w="746" w:type="pct"/>
          </w:tcPr>
          <w:p w14:paraId="38F7C9D6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Linux</w:t>
            </w:r>
          </w:p>
        </w:tc>
        <w:tc>
          <w:tcPr>
            <w:tcW w:w="746" w:type="pct"/>
          </w:tcPr>
          <w:p w14:paraId="1506F4C8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Linux</w:t>
            </w:r>
          </w:p>
        </w:tc>
        <w:tc>
          <w:tcPr>
            <w:tcW w:w="746" w:type="pct"/>
          </w:tcPr>
          <w:p w14:paraId="46E94E8F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Linux</w:t>
            </w:r>
          </w:p>
        </w:tc>
      </w:tr>
      <w:tr w:rsidR="007B72BB" w14:paraId="04FF5798" w14:textId="77777777" w:rsidTr="00A52A49">
        <w:trPr>
          <w:trHeight w:val="300"/>
        </w:trPr>
        <w:tc>
          <w:tcPr>
            <w:tcW w:w="523" w:type="pct"/>
          </w:tcPr>
          <w:p w14:paraId="2AC4E1DE" w14:textId="77777777" w:rsidR="007B72BB" w:rsidRDefault="007B72BB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Memory</w:t>
            </w:r>
          </w:p>
        </w:tc>
        <w:tc>
          <w:tcPr>
            <w:tcW w:w="746" w:type="pct"/>
          </w:tcPr>
          <w:p w14:paraId="5E19C801" w14:textId="56FF76E5" w:rsidR="007B72BB" w:rsidRDefault="00010412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8G</w:t>
            </w:r>
          </w:p>
        </w:tc>
        <w:tc>
          <w:tcPr>
            <w:tcW w:w="746" w:type="pct"/>
          </w:tcPr>
          <w:p w14:paraId="1E1ABDB6" w14:textId="21812521" w:rsidR="007B72BB" w:rsidRDefault="00010412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8G</w:t>
            </w:r>
          </w:p>
        </w:tc>
        <w:tc>
          <w:tcPr>
            <w:tcW w:w="746" w:type="pct"/>
          </w:tcPr>
          <w:p w14:paraId="02EC9F73" w14:textId="727A3914" w:rsidR="007B72BB" w:rsidRDefault="00010412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16G</w:t>
            </w:r>
          </w:p>
        </w:tc>
        <w:tc>
          <w:tcPr>
            <w:tcW w:w="746" w:type="pct"/>
          </w:tcPr>
          <w:p w14:paraId="4AADB852" w14:textId="55ECA927" w:rsidR="007B72BB" w:rsidRDefault="00010412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3G</w:t>
            </w:r>
          </w:p>
        </w:tc>
        <w:tc>
          <w:tcPr>
            <w:tcW w:w="746" w:type="pct"/>
          </w:tcPr>
          <w:p w14:paraId="05850ED1" w14:textId="732224CA" w:rsidR="007B72BB" w:rsidRDefault="001D745A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24G</w:t>
            </w:r>
          </w:p>
        </w:tc>
        <w:tc>
          <w:tcPr>
            <w:tcW w:w="746" w:type="pct"/>
          </w:tcPr>
          <w:p w14:paraId="5C96170E" w14:textId="7FEA6199" w:rsidR="007B72BB" w:rsidRDefault="001D745A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24G</w:t>
            </w:r>
          </w:p>
        </w:tc>
      </w:tr>
      <w:tr w:rsidR="007B72BB" w14:paraId="0D8F8A79" w14:textId="77777777" w:rsidTr="00A52A49">
        <w:trPr>
          <w:trHeight w:val="300"/>
        </w:trPr>
        <w:tc>
          <w:tcPr>
            <w:tcW w:w="523" w:type="pct"/>
          </w:tcPr>
          <w:p w14:paraId="52D01E16" w14:textId="77777777" w:rsidR="007B72BB" w:rsidRDefault="007B72BB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CPU</w:t>
            </w:r>
          </w:p>
        </w:tc>
        <w:tc>
          <w:tcPr>
            <w:tcW w:w="746" w:type="pct"/>
          </w:tcPr>
          <w:p w14:paraId="151F10DB" w14:textId="5DAF3379" w:rsidR="007B72BB" w:rsidRDefault="00010412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2</w:t>
            </w:r>
          </w:p>
        </w:tc>
        <w:tc>
          <w:tcPr>
            <w:tcW w:w="746" w:type="pct"/>
          </w:tcPr>
          <w:p w14:paraId="63D65362" w14:textId="2556A3C4" w:rsidR="007B72BB" w:rsidRDefault="00010412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2</w:t>
            </w:r>
          </w:p>
        </w:tc>
        <w:tc>
          <w:tcPr>
            <w:tcW w:w="746" w:type="pct"/>
          </w:tcPr>
          <w:p w14:paraId="3049CECA" w14:textId="07D564E2" w:rsidR="007B72BB" w:rsidRDefault="00010412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4</w:t>
            </w:r>
          </w:p>
        </w:tc>
        <w:tc>
          <w:tcPr>
            <w:tcW w:w="746" w:type="pct"/>
          </w:tcPr>
          <w:p w14:paraId="1A8EDC59" w14:textId="208BDAF1" w:rsidR="007B72BB" w:rsidRDefault="001D745A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1</w:t>
            </w:r>
          </w:p>
        </w:tc>
        <w:tc>
          <w:tcPr>
            <w:tcW w:w="746" w:type="pct"/>
          </w:tcPr>
          <w:p w14:paraId="75A80850" w14:textId="305B02CE" w:rsidR="007B72BB" w:rsidRDefault="001D745A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16</w:t>
            </w:r>
          </w:p>
        </w:tc>
        <w:tc>
          <w:tcPr>
            <w:tcW w:w="746" w:type="pct"/>
          </w:tcPr>
          <w:p w14:paraId="4A53D7ED" w14:textId="2E87559B" w:rsidR="007B72BB" w:rsidRDefault="001D745A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16</w:t>
            </w:r>
          </w:p>
        </w:tc>
      </w:tr>
      <w:tr w:rsidR="00EC08E7" w14:paraId="63AA600D" w14:textId="77777777" w:rsidTr="00A52A49">
        <w:trPr>
          <w:trHeight w:val="300"/>
        </w:trPr>
        <w:tc>
          <w:tcPr>
            <w:tcW w:w="523" w:type="pct"/>
          </w:tcPr>
          <w:p w14:paraId="56C00299" w14:textId="77777777" w:rsidR="00EC08E7" w:rsidRDefault="00EC08E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Model</w:t>
            </w:r>
          </w:p>
        </w:tc>
        <w:tc>
          <w:tcPr>
            <w:tcW w:w="746" w:type="pct"/>
          </w:tcPr>
          <w:p w14:paraId="1F307BBB" w14:textId="77777777" w:rsidR="00EC08E7" w:rsidRDefault="00EC08E7">
            <w:pPr>
              <w:rPr>
                <w:rFonts w:ascii="Arial" w:eastAsia="Times New Roman" w:hAnsi="Arial" w:cs="Arial"/>
                <w:color w:val="000000"/>
                <w:lang w:val="es-ES" w:eastAsia="zh-CN"/>
              </w:rPr>
            </w:pPr>
            <w:r w:rsidRPr="00A962AF">
              <w:rPr>
                <w:rFonts w:ascii="Arial" w:eastAsia="Times New Roman" w:hAnsi="Arial" w:cs="Arial"/>
                <w:color w:val="000000"/>
                <w:lang w:val="es-ES" w:eastAsia="zh-CN"/>
              </w:rPr>
              <w:t>Intel(R) Xeon(R) CPU X5570  @ 2.93GHz</w:t>
            </w:r>
          </w:p>
        </w:tc>
        <w:tc>
          <w:tcPr>
            <w:tcW w:w="746" w:type="pct"/>
          </w:tcPr>
          <w:p w14:paraId="220767BD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val="es-ES" w:eastAsia="zh-CN"/>
              </w:rPr>
            </w:pPr>
            <w:r w:rsidRPr="00A962AF">
              <w:rPr>
                <w:rFonts w:ascii="Arial" w:eastAsia="Times New Roman" w:hAnsi="Arial" w:cs="Arial"/>
                <w:color w:val="000000"/>
                <w:lang w:val="es-ES" w:eastAsia="zh-CN"/>
              </w:rPr>
              <w:t>Intel(R) Xeon(R) CPU X5570  @ 2.93GHz</w:t>
            </w:r>
          </w:p>
        </w:tc>
        <w:tc>
          <w:tcPr>
            <w:tcW w:w="746" w:type="pct"/>
          </w:tcPr>
          <w:p w14:paraId="112376FC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val="es-ES" w:eastAsia="zh-CN"/>
              </w:rPr>
            </w:pPr>
            <w:r w:rsidRPr="00A962AF">
              <w:rPr>
                <w:rFonts w:ascii="Arial" w:eastAsia="Times New Roman" w:hAnsi="Arial" w:cs="Arial"/>
                <w:color w:val="000000"/>
                <w:lang w:val="es-ES" w:eastAsia="zh-CN"/>
              </w:rPr>
              <w:t>Intel(R) Xeon(R) CPU X5570  @ 2.93GHz</w:t>
            </w:r>
          </w:p>
        </w:tc>
        <w:tc>
          <w:tcPr>
            <w:tcW w:w="746" w:type="pct"/>
          </w:tcPr>
          <w:p w14:paraId="1898534D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val="es-ES" w:eastAsia="zh-CN"/>
              </w:rPr>
            </w:pPr>
            <w:r w:rsidRPr="00A962AF">
              <w:rPr>
                <w:rFonts w:ascii="Arial" w:eastAsia="Times New Roman" w:hAnsi="Arial" w:cs="Arial"/>
                <w:color w:val="000000"/>
                <w:lang w:val="es-ES" w:eastAsia="zh-CN"/>
              </w:rPr>
              <w:t>Intel(R) Xeon(R) CPU X5570  @ 2.93GHz</w:t>
            </w:r>
          </w:p>
        </w:tc>
        <w:tc>
          <w:tcPr>
            <w:tcW w:w="746" w:type="pct"/>
          </w:tcPr>
          <w:p w14:paraId="26C07BD4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val="es-ES" w:eastAsia="zh-CN"/>
              </w:rPr>
            </w:pPr>
            <w:r w:rsidRPr="00A962AF">
              <w:rPr>
                <w:rFonts w:ascii="Arial" w:eastAsia="Times New Roman" w:hAnsi="Arial" w:cs="Arial"/>
                <w:color w:val="000000"/>
                <w:lang w:val="es-ES" w:eastAsia="zh-CN"/>
              </w:rPr>
              <w:t>Intel(R) Xeon(R) CPU X5570  @ 2.93GHz</w:t>
            </w:r>
          </w:p>
        </w:tc>
        <w:tc>
          <w:tcPr>
            <w:tcW w:w="746" w:type="pct"/>
          </w:tcPr>
          <w:p w14:paraId="415B391A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val="es-ES" w:eastAsia="zh-CN"/>
              </w:rPr>
            </w:pPr>
            <w:r w:rsidRPr="00A962AF">
              <w:rPr>
                <w:rFonts w:ascii="Arial" w:eastAsia="Times New Roman" w:hAnsi="Arial" w:cs="Arial"/>
                <w:color w:val="000000"/>
                <w:lang w:val="es-ES" w:eastAsia="zh-CN"/>
              </w:rPr>
              <w:t>Intel(R) Xeon(R) CPU X5570  @ 2.93GHz</w:t>
            </w:r>
          </w:p>
        </w:tc>
      </w:tr>
      <w:tr w:rsidR="007B72BB" w14:paraId="00C220ED" w14:textId="77777777" w:rsidTr="00A52A49">
        <w:trPr>
          <w:trHeight w:val="300"/>
        </w:trPr>
        <w:tc>
          <w:tcPr>
            <w:tcW w:w="523" w:type="pct"/>
          </w:tcPr>
          <w:p w14:paraId="1A33C91D" w14:textId="77777777" w:rsidR="007B72BB" w:rsidRDefault="007B72BB">
            <w:pPr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Serial</w:t>
            </w:r>
            <w:r>
              <w:rPr>
                <w:rFonts w:ascii="Arial" w:hAnsi="Arial" w:cs="Arial" w:hint="eastAsia"/>
                <w:color w:val="000000"/>
                <w:lang w:eastAsia="zh-CN"/>
              </w:rPr>
              <w:t xml:space="preserve"> Number</w:t>
            </w:r>
          </w:p>
        </w:tc>
        <w:tc>
          <w:tcPr>
            <w:tcW w:w="746" w:type="pct"/>
          </w:tcPr>
          <w:p w14:paraId="4FB710B6" w14:textId="18EBDAB3" w:rsidR="007B72BB" w:rsidRDefault="00010412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N/A: VM</w:t>
            </w:r>
          </w:p>
        </w:tc>
        <w:tc>
          <w:tcPr>
            <w:tcW w:w="746" w:type="pct"/>
          </w:tcPr>
          <w:p w14:paraId="3D08F248" w14:textId="2B31D221" w:rsidR="007B72BB" w:rsidRDefault="00010412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N/A: VM</w:t>
            </w:r>
          </w:p>
        </w:tc>
        <w:tc>
          <w:tcPr>
            <w:tcW w:w="746" w:type="pct"/>
          </w:tcPr>
          <w:p w14:paraId="1B4377AB" w14:textId="3157124F" w:rsidR="007B72BB" w:rsidRDefault="00010412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N/A: VM</w:t>
            </w:r>
          </w:p>
        </w:tc>
        <w:tc>
          <w:tcPr>
            <w:tcW w:w="746" w:type="pct"/>
          </w:tcPr>
          <w:p w14:paraId="0652A7DA" w14:textId="74661DC3" w:rsidR="007B72BB" w:rsidRDefault="00010412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N/A: VM</w:t>
            </w:r>
          </w:p>
        </w:tc>
        <w:tc>
          <w:tcPr>
            <w:tcW w:w="746" w:type="pct"/>
          </w:tcPr>
          <w:p w14:paraId="2BFE09AC" w14:textId="0C90C378" w:rsidR="007B72BB" w:rsidRDefault="00010412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N/A: VM</w:t>
            </w:r>
          </w:p>
        </w:tc>
        <w:tc>
          <w:tcPr>
            <w:tcW w:w="746" w:type="pct"/>
          </w:tcPr>
          <w:p w14:paraId="4BC5DD28" w14:textId="28A78F5D" w:rsidR="007B72BB" w:rsidRDefault="00010412" w:rsidP="0048391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N/A: VM</w:t>
            </w:r>
          </w:p>
        </w:tc>
      </w:tr>
      <w:tr w:rsidR="00EC08E7" w14:paraId="29C51035" w14:textId="77777777" w:rsidTr="00A52A49">
        <w:trPr>
          <w:trHeight w:val="300"/>
        </w:trPr>
        <w:tc>
          <w:tcPr>
            <w:tcW w:w="523" w:type="pct"/>
          </w:tcPr>
          <w:p w14:paraId="3275CBF6" w14:textId="5FF26785" w:rsidR="00EC08E7" w:rsidRDefault="00EC08E7">
            <w:pPr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Asset</w:t>
            </w:r>
            <w:r>
              <w:rPr>
                <w:rFonts w:ascii="Arial" w:hAnsi="Arial" w:cs="Arial" w:hint="eastAsia"/>
                <w:color w:val="000000"/>
                <w:lang w:eastAsia="zh-CN"/>
              </w:rPr>
              <w:t xml:space="preserve"> </w:t>
            </w:r>
          </w:p>
        </w:tc>
        <w:tc>
          <w:tcPr>
            <w:tcW w:w="746" w:type="pct"/>
          </w:tcPr>
          <w:p w14:paraId="6C1E681E" w14:textId="77777777" w:rsidR="00EC08E7" w:rsidRDefault="00EC08E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F40DBB">
              <w:rPr>
                <w:rFonts w:ascii="Arial" w:eastAsia="Times New Roman" w:hAnsi="Arial" w:cs="Arial"/>
                <w:color w:val="000000"/>
                <w:lang w:eastAsia="zh-CN"/>
              </w:rPr>
              <w:t>N/A</w:t>
            </w:r>
          </w:p>
        </w:tc>
        <w:tc>
          <w:tcPr>
            <w:tcW w:w="746" w:type="pct"/>
          </w:tcPr>
          <w:p w14:paraId="658D44BD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F40DBB">
              <w:rPr>
                <w:rFonts w:ascii="Arial" w:eastAsia="Times New Roman" w:hAnsi="Arial" w:cs="Arial"/>
                <w:color w:val="000000"/>
                <w:lang w:eastAsia="zh-CN"/>
              </w:rPr>
              <w:t>N/A</w:t>
            </w:r>
          </w:p>
        </w:tc>
        <w:tc>
          <w:tcPr>
            <w:tcW w:w="746" w:type="pct"/>
          </w:tcPr>
          <w:p w14:paraId="7792F63A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F40DBB">
              <w:rPr>
                <w:rFonts w:ascii="Arial" w:eastAsia="Times New Roman" w:hAnsi="Arial" w:cs="Arial"/>
                <w:color w:val="000000"/>
                <w:lang w:eastAsia="zh-CN"/>
              </w:rPr>
              <w:t>N/A</w:t>
            </w:r>
          </w:p>
        </w:tc>
        <w:tc>
          <w:tcPr>
            <w:tcW w:w="746" w:type="pct"/>
          </w:tcPr>
          <w:p w14:paraId="5BFCFAAA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F40DBB">
              <w:rPr>
                <w:rFonts w:ascii="Arial" w:eastAsia="Times New Roman" w:hAnsi="Arial" w:cs="Arial"/>
                <w:color w:val="000000"/>
                <w:lang w:eastAsia="zh-CN"/>
              </w:rPr>
              <w:t>N/A</w:t>
            </w:r>
          </w:p>
        </w:tc>
        <w:tc>
          <w:tcPr>
            <w:tcW w:w="746" w:type="pct"/>
          </w:tcPr>
          <w:p w14:paraId="132945AB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F40DBB">
              <w:rPr>
                <w:rFonts w:ascii="Arial" w:eastAsia="Times New Roman" w:hAnsi="Arial" w:cs="Arial"/>
                <w:color w:val="000000"/>
                <w:lang w:eastAsia="zh-CN"/>
              </w:rPr>
              <w:t>N/A</w:t>
            </w:r>
          </w:p>
        </w:tc>
        <w:tc>
          <w:tcPr>
            <w:tcW w:w="746" w:type="pct"/>
          </w:tcPr>
          <w:p w14:paraId="316278E7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F40DBB">
              <w:rPr>
                <w:rFonts w:ascii="Arial" w:eastAsia="Times New Roman" w:hAnsi="Arial" w:cs="Arial"/>
                <w:color w:val="000000"/>
                <w:lang w:eastAsia="zh-CN"/>
              </w:rPr>
              <w:t>N/A</w:t>
            </w:r>
          </w:p>
        </w:tc>
      </w:tr>
      <w:tr w:rsidR="00EC08E7" w14:paraId="1CAF0142" w14:textId="77777777" w:rsidTr="00A52A49">
        <w:trPr>
          <w:trHeight w:val="300"/>
        </w:trPr>
        <w:tc>
          <w:tcPr>
            <w:tcW w:w="523" w:type="pct"/>
          </w:tcPr>
          <w:p w14:paraId="080B9660" w14:textId="77777777" w:rsidR="00EC08E7" w:rsidRDefault="00EC08E7">
            <w:pPr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Physical Location</w:t>
            </w:r>
          </w:p>
        </w:tc>
        <w:tc>
          <w:tcPr>
            <w:tcW w:w="746" w:type="pct"/>
          </w:tcPr>
          <w:p w14:paraId="3F94A18A" w14:textId="4C1B3951" w:rsidR="00EC08E7" w:rsidRDefault="00EC08E7" w:rsidP="00887A2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F40DBB">
              <w:rPr>
                <w:rFonts w:ascii="Arial" w:eastAsia="Times New Roman" w:hAnsi="Arial" w:cs="Arial"/>
                <w:color w:val="000000"/>
                <w:lang w:eastAsia="zh-CN"/>
              </w:rPr>
              <w:t>Terremark Farm RSS</w:t>
            </w:r>
            <w:r w:rsidR="00887A21">
              <w:rPr>
                <w:rFonts w:ascii="Arial" w:eastAsia="Times New Roman" w:hAnsi="Arial" w:cs="Arial"/>
                <w:color w:val="000000"/>
                <w:lang w:eastAsia="zh-CN"/>
              </w:rPr>
              <w:t>PROD</w:t>
            </w:r>
            <w:r w:rsidR="00887A21">
              <w:rPr>
                <w:rFonts w:ascii="Arial" w:eastAsia="Times New Roman" w:hAnsi="Arial" w:cs="Arial"/>
                <w:color w:val="000000"/>
                <w:lang w:eastAsia="zh-CN"/>
              </w:rPr>
              <w:br/>
              <w:t>(11476801</w:t>
            </w:r>
            <w:r w:rsidRPr="00F40DBB">
              <w:rPr>
                <w:rFonts w:ascii="Arial" w:eastAsia="Times New Roman" w:hAnsi="Arial" w:cs="Arial"/>
                <w:color w:val="000000"/>
                <w:lang w:eastAsia="zh-CN"/>
              </w:rPr>
              <w:t>)</w:t>
            </w:r>
          </w:p>
        </w:tc>
        <w:tc>
          <w:tcPr>
            <w:tcW w:w="746" w:type="pct"/>
          </w:tcPr>
          <w:p w14:paraId="4405FB9B" w14:textId="77777777" w:rsidR="00887A21" w:rsidRDefault="00EC08E7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F40DBB">
              <w:rPr>
                <w:rFonts w:ascii="Arial" w:eastAsia="Times New Roman" w:hAnsi="Arial" w:cs="Arial"/>
                <w:color w:val="000000"/>
                <w:lang w:eastAsia="zh-CN"/>
              </w:rPr>
              <w:t>Terremark</w:t>
            </w:r>
          </w:p>
          <w:p w14:paraId="3492464C" w14:textId="77777777" w:rsidR="00EC08E7" w:rsidRDefault="00887A21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F40DBB">
              <w:rPr>
                <w:rFonts w:ascii="Arial" w:eastAsia="Times New Roman" w:hAnsi="Arial" w:cs="Arial"/>
                <w:color w:val="000000"/>
                <w:lang w:eastAsia="zh-CN"/>
              </w:rPr>
              <w:t>Farm</w:t>
            </w:r>
            <w:r w:rsidR="00EC08E7" w:rsidRPr="00F40DBB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Pr="00F40DBB">
              <w:rPr>
                <w:rFonts w:ascii="Arial" w:eastAsia="Times New Roman" w:hAnsi="Arial" w:cs="Arial"/>
                <w:color w:val="000000"/>
                <w:lang w:eastAsia="zh-CN"/>
              </w:rPr>
              <w:t>RSS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>PROD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br/>
              <w:t>(11476801</w:t>
            </w:r>
            <w:r w:rsidRPr="00F40DBB">
              <w:rPr>
                <w:rFonts w:ascii="Arial" w:eastAsia="Times New Roman" w:hAnsi="Arial" w:cs="Arial"/>
                <w:color w:val="000000"/>
                <w:lang w:eastAsia="zh-CN"/>
              </w:rPr>
              <w:t>)</w:t>
            </w:r>
          </w:p>
        </w:tc>
        <w:tc>
          <w:tcPr>
            <w:tcW w:w="746" w:type="pct"/>
          </w:tcPr>
          <w:p w14:paraId="6A9F950B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F40DBB">
              <w:rPr>
                <w:rFonts w:ascii="Arial" w:eastAsia="Times New Roman" w:hAnsi="Arial" w:cs="Arial"/>
                <w:color w:val="000000"/>
                <w:lang w:eastAsia="zh-CN"/>
              </w:rPr>
              <w:t xml:space="preserve">Terremark Farm </w:t>
            </w:r>
            <w:r w:rsidR="00887A21" w:rsidRPr="00F40DBB">
              <w:rPr>
                <w:rFonts w:ascii="Arial" w:eastAsia="Times New Roman" w:hAnsi="Arial" w:cs="Arial"/>
                <w:color w:val="000000"/>
                <w:lang w:eastAsia="zh-CN"/>
              </w:rPr>
              <w:t>RSS</w:t>
            </w:r>
            <w:r w:rsidR="00887A21">
              <w:rPr>
                <w:rFonts w:ascii="Arial" w:eastAsia="Times New Roman" w:hAnsi="Arial" w:cs="Arial"/>
                <w:color w:val="000000"/>
                <w:lang w:eastAsia="zh-CN"/>
              </w:rPr>
              <w:t>PROD</w:t>
            </w:r>
            <w:r w:rsidR="00887A21">
              <w:rPr>
                <w:rFonts w:ascii="Arial" w:eastAsia="Times New Roman" w:hAnsi="Arial" w:cs="Arial"/>
                <w:color w:val="000000"/>
                <w:lang w:eastAsia="zh-CN"/>
              </w:rPr>
              <w:br/>
              <w:t>(11</w:t>
            </w:r>
            <w:r w:rsidR="00151FF2">
              <w:rPr>
                <w:rFonts w:ascii="Arial" w:eastAsia="Times New Roman" w:hAnsi="Arial" w:cs="Arial"/>
                <w:color w:val="000000"/>
                <w:lang w:eastAsia="zh-CN"/>
              </w:rPr>
              <w:t>770</w:t>
            </w:r>
            <w:r w:rsidR="00887A21">
              <w:rPr>
                <w:rFonts w:ascii="Arial" w:eastAsia="Times New Roman" w:hAnsi="Arial" w:cs="Arial"/>
                <w:color w:val="000000"/>
                <w:lang w:eastAsia="zh-CN"/>
              </w:rPr>
              <w:t>801</w:t>
            </w:r>
            <w:r w:rsidR="00887A21" w:rsidRPr="00F40DBB">
              <w:rPr>
                <w:rFonts w:ascii="Arial" w:eastAsia="Times New Roman" w:hAnsi="Arial" w:cs="Arial"/>
                <w:color w:val="000000"/>
                <w:lang w:eastAsia="zh-CN"/>
              </w:rPr>
              <w:t>)</w:t>
            </w:r>
          </w:p>
        </w:tc>
        <w:tc>
          <w:tcPr>
            <w:tcW w:w="746" w:type="pct"/>
          </w:tcPr>
          <w:p w14:paraId="0725B31F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F40DBB">
              <w:rPr>
                <w:rFonts w:ascii="Arial" w:eastAsia="Times New Roman" w:hAnsi="Arial" w:cs="Arial"/>
                <w:color w:val="000000"/>
                <w:lang w:eastAsia="zh-CN"/>
              </w:rPr>
              <w:t xml:space="preserve">Terremark Farm </w:t>
            </w:r>
            <w:r w:rsidR="00887A21" w:rsidRPr="00F40DBB">
              <w:rPr>
                <w:rFonts w:ascii="Arial" w:eastAsia="Times New Roman" w:hAnsi="Arial" w:cs="Arial"/>
                <w:color w:val="000000"/>
                <w:lang w:eastAsia="zh-CN"/>
              </w:rPr>
              <w:t>RSS</w:t>
            </w:r>
            <w:r w:rsidR="00887A21">
              <w:rPr>
                <w:rFonts w:ascii="Arial" w:eastAsia="Times New Roman" w:hAnsi="Arial" w:cs="Arial"/>
                <w:color w:val="000000"/>
                <w:lang w:eastAsia="zh-CN"/>
              </w:rPr>
              <w:t>PROD</w:t>
            </w:r>
            <w:r w:rsidR="00887A21">
              <w:rPr>
                <w:rFonts w:ascii="Arial" w:eastAsia="Times New Roman" w:hAnsi="Arial" w:cs="Arial"/>
                <w:color w:val="000000"/>
                <w:lang w:eastAsia="zh-CN"/>
              </w:rPr>
              <w:br/>
              <w:t>(11476801</w:t>
            </w:r>
            <w:r w:rsidR="00887A21" w:rsidRPr="00F40DBB">
              <w:rPr>
                <w:rFonts w:ascii="Arial" w:eastAsia="Times New Roman" w:hAnsi="Arial" w:cs="Arial"/>
                <w:color w:val="000000"/>
                <w:lang w:eastAsia="zh-CN"/>
              </w:rPr>
              <w:t>)</w:t>
            </w:r>
          </w:p>
        </w:tc>
        <w:tc>
          <w:tcPr>
            <w:tcW w:w="746" w:type="pct"/>
          </w:tcPr>
          <w:p w14:paraId="4C5563DC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F40DBB">
              <w:rPr>
                <w:rFonts w:ascii="Arial" w:eastAsia="Times New Roman" w:hAnsi="Arial" w:cs="Arial"/>
                <w:color w:val="000000"/>
                <w:lang w:eastAsia="zh-CN"/>
              </w:rPr>
              <w:t xml:space="preserve">Terremark Farm </w:t>
            </w:r>
            <w:r w:rsidR="00887A21" w:rsidRPr="00F40DBB">
              <w:rPr>
                <w:rFonts w:ascii="Arial" w:eastAsia="Times New Roman" w:hAnsi="Arial" w:cs="Arial"/>
                <w:color w:val="000000"/>
                <w:lang w:eastAsia="zh-CN"/>
              </w:rPr>
              <w:t>RSS</w:t>
            </w:r>
            <w:r w:rsidR="00887A21">
              <w:rPr>
                <w:rFonts w:ascii="Arial" w:eastAsia="Times New Roman" w:hAnsi="Arial" w:cs="Arial"/>
                <w:color w:val="000000"/>
                <w:lang w:eastAsia="zh-CN"/>
              </w:rPr>
              <w:t>PROD</w:t>
            </w:r>
            <w:r w:rsidR="00887A21">
              <w:rPr>
                <w:rFonts w:ascii="Arial" w:eastAsia="Times New Roman" w:hAnsi="Arial" w:cs="Arial"/>
                <w:color w:val="000000"/>
                <w:lang w:eastAsia="zh-CN"/>
              </w:rPr>
              <w:br/>
              <w:t>(11476801</w:t>
            </w:r>
            <w:r w:rsidR="00887A21" w:rsidRPr="00F40DBB">
              <w:rPr>
                <w:rFonts w:ascii="Arial" w:eastAsia="Times New Roman" w:hAnsi="Arial" w:cs="Arial"/>
                <w:color w:val="000000"/>
                <w:lang w:eastAsia="zh-CN"/>
              </w:rPr>
              <w:t>)</w:t>
            </w:r>
          </w:p>
        </w:tc>
        <w:tc>
          <w:tcPr>
            <w:tcW w:w="746" w:type="pct"/>
          </w:tcPr>
          <w:p w14:paraId="02E4C039" w14:textId="77777777" w:rsidR="00EC08E7" w:rsidRDefault="00EC08E7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F40DBB">
              <w:rPr>
                <w:rFonts w:ascii="Arial" w:eastAsia="Times New Roman" w:hAnsi="Arial" w:cs="Arial"/>
                <w:color w:val="000000"/>
                <w:lang w:eastAsia="zh-CN"/>
              </w:rPr>
              <w:t xml:space="preserve">Terremark Farm </w:t>
            </w:r>
            <w:r w:rsidR="00887A21" w:rsidRPr="00F40DBB">
              <w:rPr>
                <w:rFonts w:ascii="Arial" w:eastAsia="Times New Roman" w:hAnsi="Arial" w:cs="Arial"/>
                <w:color w:val="000000"/>
                <w:lang w:eastAsia="zh-CN"/>
              </w:rPr>
              <w:t>RSS</w:t>
            </w:r>
            <w:r w:rsidR="00887A21">
              <w:rPr>
                <w:rFonts w:ascii="Arial" w:eastAsia="Times New Roman" w:hAnsi="Arial" w:cs="Arial"/>
                <w:color w:val="000000"/>
                <w:lang w:eastAsia="zh-CN"/>
              </w:rPr>
              <w:t>PROD</w:t>
            </w:r>
            <w:r w:rsidR="00887A21">
              <w:rPr>
                <w:rFonts w:ascii="Arial" w:eastAsia="Times New Roman" w:hAnsi="Arial" w:cs="Arial"/>
                <w:color w:val="000000"/>
                <w:lang w:eastAsia="zh-CN"/>
              </w:rPr>
              <w:br/>
              <w:t>(11476801</w:t>
            </w:r>
            <w:r w:rsidR="00887A21" w:rsidRPr="00F40DBB">
              <w:rPr>
                <w:rFonts w:ascii="Arial" w:eastAsia="Times New Roman" w:hAnsi="Arial" w:cs="Arial"/>
                <w:color w:val="000000"/>
                <w:lang w:eastAsia="zh-CN"/>
              </w:rPr>
              <w:t>)</w:t>
            </w:r>
          </w:p>
        </w:tc>
      </w:tr>
      <w:tr w:rsidR="00010412" w14:paraId="434E02BB" w14:textId="77777777" w:rsidTr="00A52A49">
        <w:trPr>
          <w:trHeight w:val="300"/>
        </w:trPr>
        <w:tc>
          <w:tcPr>
            <w:tcW w:w="523" w:type="pct"/>
          </w:tcPr>
          <w:p w14:paraId="2DDDD64B" w14:textId="22CB8BEA" w:rsidR="00010412" w:rsidRDefault="00010412">
            <w:pPr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IP address</w:t>
            </w:r>
          </w:p>
        </w:tc>
        <w:tc>
          <w:tcPr>
            <w:tcW w:w="746" w:type="pct"/>
          </w:tcPr>
          <w:p w14:paraId="3272D2B0" w14:textId="75C34A86" w:rsidR="00010412" w:rsidRPr="00F40DBB" w:rsidRDefault="00010412" w:rsidP="00887A21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10.106.111.13</w:t>
            </w:r>
          </w:p>
        </w:tc>
        <w:tc>
          <w:tcPr>
            <w:tcW w:w="746" w:type="pct"/>
          </w:tcPr>
          <w:p w14:paraId="7A0982CD" w14:textId="2B013668" w:rsidR="00010412" w:rsidRPr="00F40DBB" w:rsidRDefault="00010412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10.106.111.14</w:t>
            </w:r>
          </w:p>
        </w:tc>
        <w:tc>
          <w:tcPr>
            <w:tcW w:w="746" w:type="pct"/>
          </w:tcPr>
          <w:p w14:paraId="59EBDCA5" w14:textId="6890FCFC" w:rsidR="00010412" w:rsidRPr="00F40DBB" w:rsidRDefault="00010412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10.106.111.15</w:t>
            </w:r>
          </w:p>
        </w:tc>
        <w:tc>
          <w:tcPr>
            <w:tcW w:w="746" w:type="pct"/>
          </w:tcPr>
          <w:p w14:paraId="487C8E9E" w14:textId="60EBC678" w:rsidR="00010412" w:rsidRPr="00F40DBB" w:rsidRDefault="001D745A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10.106.111.16</w:t>
            </w:r>
          </w:p>
        </w:tc>
        <w:tc>
          <w:tcPr>
            <w:tcW w:w="746" w:type="pct"/>
          </w:tcPr>
          <w:p w14:paraId="6D7813B8" w14:textId="117AAADB" w:rsidR="00010412" w:rsidRPr="00F40DBB" w:rsidRDefault="001D745A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10.106.111.144</w:t>
            </w:r>
          </w:p>
        </w:tc>
        <w:tc>
          <w:tcPr>
            <w:tcW w:w="746" w:type="pct"/>
          </w:tcPr>
          <w:p w14:paraId="32996F42" w14:textId="29F95486" w:rsidR="00010412" w:rsidRPr="00F40DBB" w:rsidRDefault="001D745A" w:rsidP="00AC480E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10.106.111.142</w:t>
            </w:r>
          </w:p>
        </w:tc>
      </w:tr>
    </w:tbl>
    <w:p w14:paraId="00CFFD73" w14:textId="77777777" w:rsidR="000746D6" w:rsidRDefault="000746D6" w:rsidP="008F74C4">
      <w:pPr>
        <w:ind w:left="1324"/>
        <w:rPr>
          <w:rFonts w:ascii="Arial" w:hAnsi="Arial" w:cs="Arial"/>
          <w:lang w:eastAsia="zh-CN"/>
        </w:rPr>
      </w:pPr>
    </w:p>
    <w:p w14:paraId="702016CA" w14:textId="40CD9DA6" w:rsidR="00C77E97" w:rsidRPr="008F74C4" w:rsidRDefault="008F74C4" w:rsidP="008F74C4">
      <w:pPr>
        <w:pStyle w:val="Heading3"/>
        <w:rPr>
          <w:lang w:eastAsia="zh-CN"/>
        </w:rPr>
      </w:pPr>
      <w:bookmarkStart w:id="35" w:name="_Toc469495643"/>
      <w:r>
        <w:rPr>
          <w:sz w:val="28"/>
          <w:szCs w:val="28"/>
          <w:lang w:eastAsia="zh-CN"/>
        </w:rPr>
        <w:t>QA-PROD Servers</w:t>
      </w:r>
      <w:bookmarkEnd w:id="35"/>
    </w:p>
    <w:p w14:paraId="4B1411A6" w14:textId="1746A8F3" w:rsidR="00FC24C5" w:rsidRDefault="00FC24C5" w:rsidP="00FC24C5">
      <w:pPr>
        <w:ind w:left="108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The table below lists the hardware configuration of Terremark </w:t>
      </w:r>
      <w:r w:rsidR="00FC578A">
        <w:rPr>
          <w:rFonts w:ascii="Arial" w:hAnsi="Arial" w:cs="Arial"/>
          <w:lang w:eastAsia="zh-CN"/>
        </w:rPr>
        <w:t xml:space="preserve">RSSQAPROD </w:t>
      </w:r>
      <w:r>
        <w:rPr>
          <w:rFonts w:ascii="Arial" w:hAnsi="Arial" w:cs="Arial"/>
          <w:lang w:eastAsia="zh-CN"/>
        </w:rPr>
        <w:t>Server:</w:t>
      </w:r>
    </w:p>
    <w:p w14:paraId="5A23098B" w14:textId="77777777" w:rsidR="00F27AC6" w:rsidRDefault="00F27AC6" w:rsidP="00C77E97">
      <w:pPr>
        <w:rPr>
          <w:rFonts w:ascii="Arial" w:hAnsi="Arial" w:cs="Arial"/>
          <w:lang w:eastAsia="zh-CN"/>
        </w:rPr>
      </w:pPr>
    </w:p>
    <w:tbl>
      <w:tblPr>
        <w:tblW w:w="7290" w:type="dxa"/>
        <w:tblInd w:w="1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4680"/>
      </w:tblGrid>
      <w:tr w:rsidR="00C77E97" w:rsidRPr="008F74C4" w14:paraId="042CD0DE" w14:textId="77777777" w:rsidTr="008F74C4">
        <w:trPr>
          <w:trHeight w:val="300"/>
          <w:tblHeader/>
        </w:trPr>
        <w:tc>
          <w:tcPr>
            <w:tcW w:w="2610" w:type="dxa"/>
            <w:shd w:val="clear" w:color="auto" w:fill="BFBFBF"/>
          </w:tcPr>
          <w:p w14:paraId="425DDC1C" w14:textId="77777777" w:rsidR="00C77E97" w:rsidRPr="008F74C4" w:rsidRDefault="00C77E97" w:rsidP="00B45170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680" w:type="dxa"/>
            <w:shd w:val="clear" w:color="auto" w:fill="BFBFBF"/>
          </w:tcPr>
          <w:p w14:paraId="25D1FEE8" w14:textId="77777777" w:rsidR="00C77E97" w:rsidRPr="008F74C4" w:rsidRDefault="00C77E97" w:rsidP="00B45170">
            <w:pPr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zh-CN"/>
              </w:rPr>
            </w:pPr>
            <w:r w:rsidRPr="008F74C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zh-CN"/>
              </w:rPr>
              <w:t>Server</w:t>
            </w:r>
          </w:p>
        </w:tc>
      </w:tr>
      <w:tr w:rsidR="00C77E97" w:rsidRPr="008F74C4" w14:paraId="27366419" w14:textId="77777777" w:rsidTr="008F74C4">
        <w:trPr>
          <w:trHeight w:val="300"/>
        </w:trPr>
        <w:tc>
          <w:tcPr>
            <w:tcW w:w="2610" w:type="dxa"/>
          </w:tcPr>
          <w:p w14:paraId="46558C2C" w14:textId="77777777" w:rsidR="00C77E97" w:rsidRPr="008F74C4" w:rsidRDefault="00C77E97" w:rsidP="00B45170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8F74C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>Operati</w:t>
            </w:r>
            <w:r w:rsidRPr="008F74C4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ng</w:t>
            </w:r>
            <w:r w:rsidRPr="008F74C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 xml:space="preserve"> System</w:t>
            </w:r>
          </w:p>
        </w:tc>
        <w:tc>
          <w:tcPr>
            <w:tcW w:w="4680" w:type="dxa"/>
          </w:tcPr>
          <w:p w14:paraId="5AEF3E50" w14:textId="7FE7F0CF" w:rsidR="00C77E97" w:rsidRPr="008F74C4" w:rsidRDefault="00A12F60" w:rsidP="00B45170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>RHEL 6.8</w:t>
            </w:r>
          </w:p>
        </w:tc>
      </w:tr>
      <w:tr w:rsidR="00C77E97" w:rsidRPr="008F74C4" w14:paraId="35D497A7" w14:textId="77777777" w:rsidTr="008F74C4">
        <w:trPr>
          <w:trHeight w:val="300"/>
        </w:trPr>
        <w:tc>
          <w:tcPr>
            <w:tcW w:w="2610" w:type="dxa"/>
          </w:tcPr>
          <w:p w14:paraId="6CAACF2C" w14:textId="77777777" w:rsidR="00C77E97" w:rsidRPr="008F74C4" w:rsidRDefault="00C77E97" w:rsidP="00B45170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8F74C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>System type</w:t>
            </w:r>
          </w:p>
        </w:tc>
        <w:tc>
          <w:tcPr>
            <w:tcW w:w="4680" w:type="dxa"/>
          </w:tcPr>
          <w:p w14:paraId="6FDABEBF" w14:textId="77777777" w:rsidR="00C77E97" w:rsidRPr="008F74C4" w:rsidRDefault="00C77E97" w:rsidP="00B45170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8F74C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>Linux</w:t>
            </w:r>
          </w:p>
        </w:tc>
      </w:tr>
      <w:tr w:rsidR="00C77E97" w:rsidRPr="008F74C4" w14:paraId="1CFB93BA" w14:textId="77777777" w:rsidTr="008F74C4">
        <w:trPr>
          <w:trHeight w:val="300"/>
        </w:trPr>
        <w:tc>
          <w:tcPr>
            <w:tcW w:w="2610" w:type="dxa"/>
          </w:tcPr>
          <w:p w14:paraId="37CABBA8" w14:textId="77777777" w:rsidR="00C77E97" w:rsidRPr="008F74C4" w:rsidRDefault="00C77E97" w:rsidP="00B45170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8F74C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>Memory</w:t>
            </w:r>
          </w:p>
        </w:tc>
        <w:tc>
          <w:tcPr>
            <w:tcW w:w="4680" w:type="dxa"/>
          </w:tcPr>
          <w:p w14:paraId="778DFBA3" w14:textId="2FBDE600" w:rsidR="00C77E97" w:rsidRPr="008F74C4" w:rsidRDefault="002F34A6" w:rsidP="00B45170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>24</w:t>
            </w:r>
            <w:r w:rsidR="00A12F6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>G</w:t>
            </w:r>
          </w:p>
        </w:tc>
      </w:tr>
      <w:tr w:rsidR="00C77E97" w:rsidRPr="008F74C4" w14:paraId="592DF435" w14:textId="77777777" w:rsidTr="008F74C4">
        <w:trPr>
          <w:trHeight w:val="300"/>
        </w:trPr>
        <w:tc>
          <w:tcPr>
            <w:tcW w:w="2610" w:type="dxa"/>
          </w:tcPr>
          <w:p w14:paraId="7A5F159E" w14:textId="77777777" w:rsidR="00C77E97" w:rsidRPr="008F74C4" w:rsidRDefault="00C77E97" w:rsidP="00B45170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8F74C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>CPU</w:t>
            </w:r>
          </w:p>
        </w:tc>
        <w:tc>
          <w:tcPr>
            <w:tcW w:w="4680" w:type="dxa"/>
          </w:tcPr>
          <w:p w14:paraId="2CCD4071" w14:textId="0BE8B808" w:rsidR="00C77E97" w:rsidRPr="008F74C4" w:rsidRDefault="00A12F60" w:rsidP="00B45170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>2</w:t>
            </w:r>
          </w:p>
        </w:tc>
      </w:tr>
      <w:tr w:rsidR="00C77E97" w:rsidRPr="008F74C4" w14:paraId="00AB1018" w14:textId="77777777" w:rsidTr="008F74C4">
        <w:trPr>
          <w:trHeight w:val="300"/>
        </w:trPr>
        <w:tc>
          <w:tcPr>
            <w:tcW w:w="2610" w:type="dxa"/>
          </w:tcPr>
          <w:p w14:paraId="52FE8831" w14:textId="77777777" w:rsidR="00C77E97" w:rsidRPr="008F74C4" w:rsidRDefault="00C77E97" w:rsidP="00B45170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8F74C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>Model</w:t>
            </w:r>
          </w:p>
        </w:tc>
        <w:tc>
          <w:tcPr>
            <w:tcW w:w="4680" w:type="dxa"/>
          </w:tcPr>
          <w:p w14:paraId="09BBB212" w14:textId="77777777" w:rsidR="00C77E97" w:rsidRPr="008F74C4" w:rsidRDefault="00C77E97" w:rsidP="00B45170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ES" w:eastAsia="zh-CN"/>
              </w:rPr>
            </w:pPr>
            <w:r w:rsidRPr="008F74C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ES" w:eastAsia="zh-CN"/>
              </w:rPr>
              <w:t>Intel(R) Xeon(R) CPU X5570  @ 2.93GHz</w:t>
            </w:r>
          </w:p>
        </w:tc>
      </w:tr>
      <w:tr w:rsidR="00C77E97" w:rsidRPr="008F74C4" w14:paraId="64A00758" w14:textId="77777777" w:rsidTr="008F74C4">
        <w:trPr>
          <w:trHeight w:val="300"/>
        </w:trPr>
        <w:tc>
          <w:tcPr>
            <w:tcW w:w="2610" w:type="dxa"/>
          </w:tcPr>
          <w:p w14:paraId="3D951AFF" w14:textId="77777777" w:rsidR="00C77E97" w:rsidRPr="008F74C4" w:rsidRDefault="00C77E97" w:rsidP="00B4517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8F74C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>Serial</w:t>
            </w:r>
            <w:r w:rsidRPr="008F74C4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 xml:space="preserve"> Number</w:t>
            </w:r>
          </w:p>
        </w:tc>
        <w:tc>
          <w:tcPr>
            <w:tcW w:w="4680" w:type="dxa"/>
          </w:tcPr>
          <w:p w14:paraId="1C397DE9" w14:textId="71861FA4" w:rsidR="00C77E97" w:rsidRPr="008F74C4" w:rsidRDefault="00A12F60" w:rsidP="00B45170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>N/A: VM</w:t>
            </w:r>
          </w:p>
        </w:tc>
      </w:tr>
      <w:tr w:rsidR="00C77E97" w:rsidRPr="008F74C4" w14:paraId="2F4F87D1" w14:textId="77777777" w:rsidTr="008F74C4">
        <w:trPr>
          <w:trHeight w:val="300"/>
        </w:trPr>
        <w:tc>
          <w:tcPr>
            <w:tcW w:w="2610" w:type="dxa"/>
          </w:tcPr>
          <w:p w14:paraId="6A46A18B" w14:textId="77777777" w:rsidR="00C77E97" w:rsidRPr="008F74C4" w:rsidRDefault="00C77E97" w:rsidP="00B4517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8F74C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>Asset</w:t>
            </w:r>
            <w:r w:rsidRPr="008F74C4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4680" w:type="dxa"/>
          </w:tcPr>
          <w:p w14:paraId="32B044E3" w14:textId="77777777" w:rsidR="00C77E97" w:rsidRPr="008F74C4" w:rsidRDefault="00C77E97" w:rsidP="00B45170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8F74C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>N/A</w:t>
            </w:r>
          </w:p>
        </w:tc>
      </w:tr>
      <w:tr w:rsidR="00C77E97" w:rsidRPr="008F74C4" w14:paraId="5D962ABC" w14:textId="77777777" w:rsidTr="008F74C4">
        <w:trPr>
          <w:trHeight w:val="300"/>
        </w:trPr>
        <w:tc>
          <w:tcPr>
            <w:tcW w:w="2610" w:type="dxa"/>
          </w:tcPr>
          <w:p w14:paraId="191A1E1E" w14:textId="77777777" w:rsidR="00C77E97" w:rsidRPr="008F74C4" w:rsidRDefault="00C77E97" w:rsidP="00B4517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8F74C4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Physical Location</w:t>
            </w:r>
          </w:p>
        </w:tc>
        <w:tc>
          <w:tcPr>
            <w:tcW w:w="4680" w:type="dxa"/>
          </w:tcPr>
          <w:p w14:paraId="1A02196D" w14:textId="07D74A13" w:rsidR="00C77E97" w:rsidRPr="008F74C4" w:rsidRDefault="00C77E97" w:rsidP="008F74C4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8F74C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>Terremark Farm RSSQAPROD</w:t>
            </w:r>
            <w:r w:rsidR="008F74C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 xml:space="preserve"> </w:t>
            </w:r>
            <w:r w:rsidRPr="008F74C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zh-CN"/>
              </w:rPr>
              <w:t>(1766101)</w:t>
            </w:r>
          </w:p>
        </w:tc>
      </w:tr>
    </w:tbl>
    <w:p w14:paraId="070A4219" w14:textId="57499314" w:rsidR="000746D6" w:rsidRPr="00A12F60" w:rsidRDefault="00C21CC8" w:rsidP="00A12F60">
      <w:pPr>
        <w:pStyle w:val="Heading3"/>
        <w:rPr>
          <w:sz w:val="28"/>
          <w:szCs w:val="28"/>
        </w:rPr>
      </w:pPr>
      <w:bookmarkStart w:id="36" w:name="_Computers:"/>
      <w:bookmarkStart w:id="37" w:name="_Ref410130040"/>
      <w:bookmarkStart w:id="38" w:name="_Ref380705685"/>
      <w:bookmarkStart w:id="39" w:name="_Toc463271119"/>
      <w:bookmarkStart w:id="40" w:name="_Toc469495644"/>
      <w:bookmarkEnd w:id="36"/>
      <w:r w:rsidRPr="00C602CD">
        <w:rPr>
          <w:rFonts w:hint="eastAsia"/>
          <w:sz w:val="28"/>
          <w:szCs w:val="28"/>
          <w:lang w:eastAsia="zh-CN"/>
        </w:rPr>
        <w:t>Laptop</w:t>
      </w:r>
      <w:bookmarkEnd w:id="37"/>
      <w:bookmarkEnd w:id="38"/>
      <w:bookmarkEnd w:id="39"/>
      <w:bookmarkEnd w:id="40"/>
    </w:p>
    <w:p w14:paraId="5A92A5AA" w14:textId="36315A35" w:rsidR="00FC24C5" w:rsidRDefault="00FC24C5" w:rsidP="00FC24C5">
      <w:pPr>
        <w:ind w:left="1080"/>
        <w:rPr>
          <w:rFonts w:asciiTheme="minorHAnsi" w:hAnsiTheme="minorHAnsi" w:cstheme="minorHAnsi"/>
          <w:sz w:val="22"/>
          <w:szCs w:val="22"/>
          <w:lang w:eastAsia="zh-CN"/>
        </w:rPr>
      </w:pPr>
      <w:r w:rsidRPr="00FC24C5">
        <w:rPr>
          <w:rFonts w:asciiTheme="minorHAnsi" w:hAnsiTheme="minorHAnsi" w:cstheme="minorHAnsi"/>
          <w:sz w:val="22"/>
          <w:szCs w:val="22"/>
          <w:lang w:eastAsia="zh-CN"/>
        </w:rPr>
        <w:t>The table below lists</w:t>
      </w:r>
      <w:r>
        <w:rPr>
          <w:rFonts w:asciiTheme="minorHAnsi" w:hAnsiTheme="minorHAnsi" w:cstheme="minorHAnsi"/>
          <w:sz w:val="22"/>
          <w:szCs w:val="22"/>
          <w:lang w:eastAsia="zh-CN"/>
        </w:rPr>
        <w:t xml:space="preserve"> the h</w:t>
      </w:r>
      <w:r w:rsidRPr="00FC24C5">
        <w:rPr>
          <w:rFonts w:asciiTheme="minorHAnsi" w:hAnsiTheme="minorHAnsi" w:cstheme="minorHAnsi"/>
          <w:sz w:val="22"/>
          <w:szCs w:val="22"/>
          <w:lang w:eastAsia="zh-CN"/>
        </w:rPr>
        <w:t>ardware configuration</w:t>
      </w:r>
      <w:r>
        <w:rPr>
          <w:rFonts w:asciiTheme="minorHAnsi" w:hAnsiTheme="minorHAnsi" w:cstheme="minorHAnsi"/>
          <w:sz w:val="22"/>
          <w:szCs w:val="22"/>
          <w:lang w:eastAsia="zh-CN"/>
        </w:rPr>
        <w:t xml:space="preserve"> of Windows 7 64bit OS </w:t>
      </w:r>
      <w:r w:rsidRPr="00FC24C5">
        <w:rPr>
          <w:rFonts w:asciiTheme="minorHAnsi" w:hAnsiTheme="minorHAnsi" w:cstheme="minorHAnsi"/>
          <w:sz w:val="22"/>
          <w:szCs w:val="22"/>
          <w:lang w:eastAsia="zh-CN"/>
        </w:rPr>
        <w:t xml:space="preserve">laptop that </w:t>
      </w:r>
      <w:r>
        <w:rPr>
          <w:rFonts w:asciiTheme="minorHAnsi" w:hAnsiTheme="minorHAnsi" w:cstheme="minorHAnsi"/>
          <w:sz w:val="22"/>
          <w:szCs w:val="22"/>
          <w:lang w:eastAsia="zh-CN"/>
        </w:rPr>
        <w:t>a</w:t>
      </w:r>
      <w:r w:rsidRPr="00FC24C5">
        <w:rPr>
          <w:rFonts w:asciiTheme="minorHAnsi" w:hAnsiTheme="minorHAnsi" w:cstheme="minorHAnsi"/>
          <w:sz w:val="22"/>
          <w:szCs w:val="22"/>
          <w:lang w:eastAsia="zh-CN"/>
        </w:rPr>
        <w:t>gent was installed on:</w:t>
      </w:r>
    </w:p>
    <w:tbl>
      <w:tblPr>
        <w:tblW w:w="0" w:type="auto"/>
        <w:tblInd w:w="1260" w:type="dxa"/>
        <w:tblLayout w:type="fixed"/>
        <w:tblLook w:val="0000" w:firstRow="0" w:lastRow="0" w:firstColumn="0" w:lastColumn="0" w:noHBand="0" w:noVBand="0"/>
      </w:tblPr>
      <w:tblGrid>
        <w:gridCol w:w="2830"/>
        <w:gridCol w:w="4298"/>
      </w:tblGrid>
      <w:tr w:rsidR="00A12F60" w14:paraId="7B925325" w14:textId="77777777" w:rsidTr="00EF65D7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</w:tcPr>
          <w:p w14:paraId="34411355" w14:textId="77777777" w:rsidR="00A12F60" w:rsidRDefault="00A12F60" w:rsidP="00EF65D7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 </w:t>
            </w:r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Items</w:t>
            </w:r>
          </w:p>
        </w:tc>
        <w:tc>
          <w:tcPr>
            <w:tcW w:w="4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</w:tcPr>
          <w:p w14:paraId="3F8F67EA" w14:textId="77777777" w:rsidR="00A12F60" w:rsidRDefault="00A12F60" w:rsidP="00EF65D7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C3185F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Laptop</w:t>
            </w:r>
            <w:r w:rsidDel="00C3185F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 xml:space="preserve"> </w:t>
            </w:r>
            <w:r w:rsidRPr="00C3185F"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–</w:t>
            </w:r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 xml:space="preserve"> Windows 7</w:t>
            </w:r>
          </w:p>
        </w:tc>
      </w:tr>
      <w:tr w:rsidR="00A12F60" w14:paraId="0A3FE949" w14:textId="77777777" w:rsidTr="00EF65D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BC29" w14:textId="77777777" w:rsidR="00A12F60" w:rsidRDefault="00A12F60" w:rsidP="00EF65D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Operation System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1B4557" w14:textId="77777777" w:rsidR="00A12F60" w:rsidRDefault="00A12F60" w:rsidP="00EF65D7">
            <w:pPr>
              <w:tabs>
                <w:tab w:val="left" w:pos="1215"/>
              </w:tabs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Windows 7</w:t>
            </w:r>
          </w:p>
        </w:tc>
      </w:tr>
      <w:tr w:rsidR="00A12F60" w14:paraId="66F1639D" w14:textId="77777777" w:rsidTr="00EF65D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3E5B" w14:textId="77777777" w:rsidR="00A12F60" w:rsidRDefault="00A12F60" w:rsidP="00EF65D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System type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9602AD" w14:textId="77777777" w:rsidR="00A12F60" w:rsidRDefault="00A12F60" w:rsidP="00EF65D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Laptop</w:t>
            </w:r>
          </w:p>
        </w:tc>
      </w:tr>
      <w:tr w:rsidR="00A12F60" w14:paraId="56D4B05D" w14:textId="77777777" w:rsidTr="00EF65D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763C9" w14:textId="77777777" w:rsidR="00A12F60" w:rsidRDefault="00A12F60" w:rsidP="00EF65D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Network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C097C" w14:textId="77777777" w:rsidR="00A12F60" w:rsidRDefault="00A12F60" w:rsidP="00EF65D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Wireless and wired</w:t>
            </w:r>
          </w:p>
        </w:tc>
      </w:tr>
      <w:tr w:rsidR="00A12F60" w14:paraId="01F45D82" w14:textId="77777777" w:rsidTr="00EF65D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EC337" w14:textId="77777777" w:rsidR="00A12F60" w:rsidRDefault="00A12F60" w:rsidP="00EF65D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Memory  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13F03E" w14:textId="77777777" w:rsidR="00A12F60" w:rsidRDefault="00A12F60" w:rsidP="00EF65D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8G</w:t>
            </w:r>
          </w:p>
        </w:tc>
      </w:tr>
      <w:tr w:rsidR="00A12F60" w14:paraId="2727430D" w14:textId="77777777" w:rsidTr="00EF65D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3F5C2" w14:textId="77777777" w:rsidR="00A12F60" w:rsidRDefault="00A12F60" w:rsidP="00EF65D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CPU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E7C96E" w14:textId="77777777" w:rsidR="00A12F60" w:rsidRDefault="00A12F60" w:rsidP="00EF65D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Intel Core i5-4301U @2ghz</w:t>
            </w:r>
          </w:p>
        </w:tc>
      </w:tr>
      <w:tr w:rsidR="00A12F60" w14:paraId="3659D954" w14:textId="77777777" w:rsidTr="00B57E72">
        <w:trPr>
          <w:cantSplit/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40524" w14:textId="77777777" w:rsidR="00A12F60" w:rsidRDefault="00A12F60" w:rsidP="00EF65D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Model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86117D" w14:textId="77777777" w:rsidR="00A12F60" w:rsidRDefault="00A12F60" w:rsidP="00EF65D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Elite book folio 9480</w:t>
            </w:r>
          </w:p>
        </w:tc>
      </w:tr>
      <w:tr w:rsidR="00A12F60" w14:paraId="1840854E" w14:textId="77777777" w:rsidTr="00B57E72">
        <w:trPr>
          <w:cantSplit/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33B17" w14:textId="77777777" w:rsidR="00A12F60" w:rsidRDefault="00A12F60" w:rsidP="00EF65D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Serial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2EB773" w14:textId="77777777" w:rsidR="00A12F60" w:rsidRDefault="00A12F60" w:rsidP="00EF65D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5CG610155C</w:t>
            </w:r>
          </w:p>
        </w:tc>
      </w:tr>
      <w:tr w:rsidR="00A12F60" w14:paraId="68A23037" w14:textId="77777777" w:rsidTr="00EF65D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6C298" w14:textId="77777777" w:rsidR="00A12F60" w:rsidRDefault="00A12F60" w:rsidP="00EF65D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Asset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A4496F" w14:textId="77777777" w:rsidR="00A12F60" w:rsidRDefault="00A12F60" w:rsidP="00EF65D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N/A</w:t>
            </w:r>
          </w:p>
        </w:tc>
      </w:tr>
      <w:tr w:rsidR="00A12F60" w14:paraId="65593AA5" w14:textId="77777777" w:rsidTr="00EF65D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0A8CA" w14:textId="77777777" w:rsidR="00A12F60" w:rsidRDefault="00A12F60" w:rsidP="00EF65D7">
            <w:pPr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Physical Location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F81C0F" w14:textId="77777777" w:rsidR="00A12F60" w:rsidRDefault="00A12F60" w:rsidP="00EF65D7">
            <w:pPr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Boulder</w:t>
            </w:r>
          </w:p>
        </w:tc>
      </w:tr>
    </w:tbl>
    <w:p w14:paraId="0D8AED6C" w14:textId="0CCC2442" w:rsidR="006229C1" w:rsidRDefault="000746D6" w:rsidP="006229C1">
      <w:pPr>
        <w:pStyle w:val="Heading1"/>
        <w:rPr>
          <w:lang w:eastAsia="zh-CN"/>
        </w:rPr>
      </w:pPr>
      <w:bookmarkStart w:id="41" w:name="_Toc463271121"/>
      <w:bookmarkStart w:id="42" w:name="_Toc469495645"/>
      <w:r w:rsidRPr="00C602CD">
        <w:t xml:space="preserve">Test </w:t>
      </w:r>
      <w:r w:rsidR="00A92CC7" w:rsidRPr="00C602CD">
        <w:t>Procedure</w:t>
      </w:r>
      <w:r w:rsidR="00A92CC7" w:rsidRPr="00C602CD">
        <w:rPr>
          <w:rFonts w:hint="eastAsia"/>
          <w:lang w:eastAsia="zh-CN"/>
        </w:rPr>
        <w:t>s</w:t>
      </w:r>
      <w:bookmarkEnd w:id="41"/>
      <w:bookmarkEnd w:id="42"/>
    </w:p>
    <w:p w14:paraId="1ECC7CBD" w14:textId="3354B31C" w:rsidR="006229C1" w:rsidRDefault="006229C1" w:rsidP="006229C1">
      <w:pPr>
        <w:pStyle w:val="Heading2"/>
        <w:rPr>
          <w:lang w:eastAsia="zh-CN"/>
        </w:rPr>
      </w:pPr>
      <w:bookmarkStart w:id="43" w:name="_Toc469495646"/>
      <w:r>
        <w:rPr>
          <w:lang w:eastAsia="zh-CN"/>
        </w:rPr>
        <w:t>Platform Checks</w:t>
      </w:r>
      <w:bookmarkEnd w:id="43"/>
    </w:p>
    <w:p w14:paraId="729040BF" w14:textId="5592E150" w:rsidR="00BA3110" w:rsidRDefault="00BA3110" w:rsidP="00BA3110">
      <w:pPr>
        <w:pStyle w:val="Heading3"/>
        <w:rPr>
          <w:lang w:eastAsia="zh-CN"/>
        </w:rPr>
      </w:pPr>
      <w:bookmarkStart w:id="44" w:name="_Toc469495647"/>
      <w:r>
        <w:rPr>
          <w:lang w:eastAsia="zh-CN"/>
        </w:rPr>
        <w:t>Server OS Version check</w:t>
      </w:r>
      <w:bookmarkEnd w:id="44"/>
    </w:p>
    <w:tbl>
      <w:tblPr>
        <w:tblW w:w="5000" w:type="pct"/>
        <w:tblLook w:val="0000" w:firstRow="0" w:lastRow="0" w:firstColumn="0" w:lastColumn="0" w:noHBand="0" w:noVBand="0"/>
      </w:tblPr>
      <w:tblGrid>
        <w:gridCol w:w="4332"/>
        <w:gridCol w:w="3059"/>
        <w:gridCol w:w="787"/>
        <w:gridCol w:w="1398"/>
      </w:tblGrid>
      <w:tr w:rsidR="00FE7AA4" w:rsidRPr="001E578C" w14:paraId="168E188E" w14:textId="6A5EEBA4" w:rsidTr="00A52A49">
        <w:trPr>
          <w:trHeight w:val="20"/>
          <w:tblHeader/>
        </w:trPr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3284EB" w14:textId="77777777" w:rsidR="00FE7AA4" w:rsidRDefault="00FE7AA4" w:rsidP="00065CCF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21F3AE" w14:textId="77777777" w:rsidR="00FE7AA4" w:rsidRPr="001E578C" w:rsidRDefault="00FE7AA4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FCC1E8" w14:textId="4B348517" w:rsidR="00FE7AA4" w:rsidRPr="001E578C" w:rsidRDefault="00FE7AA4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 xml:space="preserve">Result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82DF9A" w14:textId="43A95283" w:rsidR="00FE7AA4" w:rsidRDefault="00FE7AA4" w:rsidP="00FE7AA4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FE7AA4" w14:paraId="1077C661" w14:textId="75C8EC6F" w:rsidTr="00A52A49">
        <w:trPr>
          <w:trHeight w:val="20"/>
        </w:trPr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A3636" w14:textId="77777777" w:rsidR="00FE7AA4" w:rsidRDefault="00FE7AA4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ServerOSPlatformVersionCheckTestProcedure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6D71" w14:textId="77777777" w:rsidR="00FE7AA4" w:rsidRDefault="00FE7AA4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3B0AC2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This test procedure is to </w:t>
            </w:r>
            <w:r w:rsidRPr="003B0AC2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v</w:t>
            </w:r>
            <w:r w:rsidRPr="003B0AC2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erify that the correct versions of the OS platform are installed</w:t>
            </w:r>
            <w:r w:rsidRPr="003B0AC2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 xml:space="preserve"> on Gateway Servers</w:t>
            </w:r>
            <w:r w:rsidRPr="003B0AC2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.</w:t>
            </w:r>
            <w:r w:rsidRPr="003B0AC2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 xml:space="preserve"> </w:t>
            </w:r>
          </w:p>
          <w:p w14:paraId="00E947E5" w14:textId="70B4355C" w:rsidR="00FE7AA4" w:rsidRDefault="00FE7AA4" w:rsidP="006B432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Result is 'PASS' if actual version is the same as expected version.  </w:t>
            </w:r>
            <w:r w:rsidR="006B432F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Expected OS software version is listed in section </w:t>
            </w:r>
            <w:r w:rsidR="006B432F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fldChar w:fldCharType="begin"/>
            </w:r>
            <w:r w:rsidR="006B432F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instrText xml:space="preserve"> REF _Ref468716898 \r \h </w:instrText>
            </w:r>
            <w:r w:rsidR="006B432F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r>
            <w:r w:rsidR="006B432F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fldChar w:fldCharType="separate"/>
            </w:r>
            <w:r w:rsidR="006B432F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6.2</w:t>
            </w:r>
            <w:r w:rsidR="006B432F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fldChar w:fldCharType="end"/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5EB1" w14:textId="77777777" w:rsidR="00FE7AA4" w:rsidRPr="003B0AC2" w:rsidRDefault="00FE7AA4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6831" w14:textId="77777777" w:rsidR="00FE7AA4" w:rsidRPr="003B0AC2" w:rsidRDefault="00FE7AA4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291A5C1B" w14:textId="49239ED0" w:rsidR="007F4909" w:rsidRPr="007F4909" w:rsidRDefault="007F4909" w:rsidP="007F4909">
      <w:pPr>
        <w:pStyle w:val="NormalIndent"/>
        <w:rPr>
          <w:lang w:eastAsia="zh-CN"/>
        </w:rPr>
      </w:pPr>
    </w:p>
    <w:p w14:paraId="2310C644" w14:textId="252916E8" w:rsidR="00BA3110" w:rsidRDefault="00BA3110" w:rsidP="00BA3110">
      <w:pPr>
        <w:pStyle w:val="Heading3"/>
        <w:rPr>
          <w:lang w:eastAsia="zh-CN"/>
        </w:rPr>
      </w:pPr>
      <w:bookmarkStart w:id="45" w:name="_Toc469495648"/>
      <w:r>
        <w:rPr>
          <w:lang w:eastAsia="zh-CN"/>
        </w:rPr>
        <w:t>Server Software Version Check</w:t>
      </w:r>
      <w:bookmarkEnd w:id="45"/>
    </w:p>
    <w:p w14:paraId="3F059F6B" w14:textId="77777777" w:rsidR="0020177D" w:rsidRDefault="0020177D" w:rsidP="0020177D">
      <w:pPr>
        <w:pStyle w:val="NormalIndent"/>
        <w:rPr>
          <w:lang w:eastAsia="zh-CN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084"/>
        <w:gridCol w:w="2118"/>
        <w:gridCol w:w="850"/>
        <w:gridCol w:w="1524"/>
      </w:tblGrid>
      <w:tr w:rsidR="00FE7AA4" w:rsidRPr="001E578C" w14:paraId="6A31ACE2" w14:textId="2B1AC903" w:rsidTr="00A52A49">
        <w:trPr>
          <w:trHeight w:val="20"/>
          <w:tblHeader/>
        </w:trPr>
        <w:tc>
          <w:tcPr>
            <w:tcW w:w="2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8DECB6" w14:textId="77777777" w:rsidR="00FE7AA4" w:rsidRDefault="00FE7AA4" w:rsidP="00065CCF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BECFAC" w14:textId="77777777" w:rsidR="00FE7AA4" w:rsidRPr="001E578C" w:rsidRDefault="00FE7AA4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9E3EAC" w14:textId="3E6FAFFC" w:rsidR="00FE7AA4" w:rsidRPr="001E578C" w:rsidRDefault="00FE7AA4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 xml:space="preserve">Result 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D72A5E" w14:textId="5DBF2C1D" w:rsidR="00FE7AA4" w:rsidRPr="001E578C" w:rsidRDefault="00FE7AA4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FE7AA4" w14:paraId="7298A629" w14:textId="2B8148D8" w:rsidTr="00A52A49">
        <w:trPr>
          <w:trHeight w:val="20"/>
        </w:trPr>
        <w:tc>
          <w:tcPr>
            <w:tcW w:w="2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24B2C" w14:textId="1D798FA6" w:rsidR="00FE7AA4" w:rsidRDefault="00FE7AA4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ServerSoftwareVersionCheckTestProcedure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D009" w14:textId="1766EE1E" w:rsidR="00FE7AA4" w:rsidRDefault="00FE7AA4" w:rsidP="00FB196E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r w:rsidRPr="003B0AC2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This test procedure is to </w:t>
            </w:r>
            <w:r w:rsidRPr="008B1D13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>v</w:t>
            </w:r>
            <w:r w:rsidRPr="003B0AC2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erify that</w:t>
            </w:r>
            <w:r w:rsidRPr="003B0AC2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 xml:space="preserve"> </w:t>
            </w:r>
            <w:r w:rsidRPr="003B0AC2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the correct versions of the different system software components are installed</w:t>
            </w:r>
            <w:r w:rsidRPr="003B0AC2">
              <w:rPr>
                <w:rFonts w:ascii="Calibri" w:hAnsi="Calibri" w:cs="Calibri" w:hint="eastAsia"/>
                <w:color w:val="000000"/>
                <w:sz w:val="22"/>
                <w:szCs w:val="22"/>
                <w:lang w:eastAsia="zh-CN"/>
              </w:rPr>
              <w:t xml:space="preserve"> on Gateway Servers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br/>
              <w:t>Result is 'PASS' if actual version is the same as expected version.</w:t>
            </w:r>
            <w:r w:rsidR="006B432F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Expected software versions are listed in section </w:t>
            </w:r>
            <w:r w:rsidR="006B432F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fldChar w:fldCharType="begin"/>
            </w:r>
            <w:r w:rsidR="006B432F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instrText xml:space="preserve"> REF _Ref468716833 \r \h </w:instrText>
            </w:r>
            <w:r w:rsidR="006B432F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r>
            <w:r w:rsidR="006B432F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fldChar w:fldCharType="separate"/>
            </w:r>
            <w:r w:rsidR="006B432F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6.1</w:t>
            </w:r>
            <w:r w:rsidR="006B432F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fldChar w:fldCharType="end"/>
            </w:r>
          </w:p>
          <w:p w14:paraId="6023D730" w14:textId="77777777" w:rsidR="00FE7AA4" w:rsidRDefault="00FE7AA4" w:rsidP="00FB196E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Verify and record the following software components:</w:t>
            </w:r>
          </w:p>
          <w:p w14:paraId="5A03382F" w14:textId="77777777" w:rsidR="00FE7AA4" w:rsidRPr="008A321B" w:rsidRDefault="00FE7AA4" w:rsidP="00FB196E">
            <w:pPr>
              <w:pStyle w:val="ListParagraph"/>
              <w:numPr>
                <w:ilvl w:val="0"/>
                <w:numId w:val="19"/>
              </w:numPr>
              <w:rPr>
                <w:rFonts w:cs="Calibri"/>
                <w:color w:val="000000"/>
                <w:lang w:eastAsia="zh-CN"/>
              </w:rPr>
            </w:pPr>
            <w:r w:rsidRPr="008A321B">
              <w:rPr>
                <w:rFonts w:cs="Calibri"/>
                <w:color w:val="000000"/>
                <w:lang w:eastAsia="zh-CN"/>
              </w:rPr>
              <w:t xml:space="preserve">JRE (Java Runtime Environment) </w:t>
            </w:r>
          </w:p>
          <w:p w14:paraId="488F448E" w14:textId="77777777" w:rsidR="00FE7AA4" w:rsidRDefault="00FE7AA4" w:rsidP="00FB196E">
            <w:pPr>
              <w:pStyle w:val="ListParagraph"/>
              <w:numPr>
                <w:ilvl w:val="0"/>
                <w:numId w:val="19"/>
              </w:numPr>
              <w:rPr>
                <w:rFonts w:cs="Calibri"/>
                <w:color w:val="000000"/>
                <w:lang w:eastAsia="zh-CN"/>
              </w:rPr>
            </w:pPr>
            <w:r w:rsidRPr="008A321B">
              <w:rPr>
                <w:rFonts w:cs="Calibri"/>
                <w:color w:val="000000"/>
                <w:lang w:eastAsia="zh-CN"/>
              </w:rPr>
              <w:t xml:space="preserve">Apache </w:t>
            </w:r>
          </w:p>
          <w:p w14:paraId="3B45E17D" w14:textId="77777777" w:rsidR="00FE7AA4" w:rsidRPr="00885906" w:rsidRDefault="00FE7AA4" w:rsidP="00FB196E">
            <w:pPr>
              <w:pStyle w:val="ListParagraph"/>
              <w:numPr>
                <w:ilvl w:val="0"/>
                <w:numId w:val="19"/>
              </w:numPr>
              <w:rPr>
                <w:rFonts w:cs="Calibri"/>
                <w:color w:val="000000"/>
                <w:lang w:eastAsia="zh-CN"/>
              </w:rPr>
            </w:pPr>
            <w:r w:rsidRPr="008A321B">
              <w:rPr>
                <w:rFonts w:cs="Calibri"/>
                <w:color w:val="000000"/>
                <w:lang w:eastAsia="zh-CN"/>
              </w:rPr>
              <w:t>Apache tomcat</w:t>
            </w:r>
          </w:p>
          <w:p w14:paraId="02E85374" w14:textId="77777777" w:rsidR="00FE7AA4" w:rsidRPr="008A321B" w:rsidRDefault="00FE7AA4" w:rsidP="00FB196E">
            <w:pPr>
              <w:pStyle w:val="ListParagraph"/>
              <w:numPr>
                <w:ilvl w:val="0"/>
                <w:numId w:val="19"/>
              </w:numPr>
              <w:rPr>
                <w:rFonts w:cs="Calibri"/>
                <w:color w:val="000000"/>
                <w:lang w:eastAsia="zh-CN"/>
              </w:rPr>
            </w:pPr>
            <w:r w:rsidRPr="008A321B">
              <w:rPr>
                <w:rFonts w:cs="Calibri"/>
                <w:color w:val="000000"/>
                <w:lang w:eastAsia="zh-CN"/>
              </w:rPr>
              <w:t>PHP</w:t>
            </w:r>
          </w:p>
          <w:p w14:paraId="2101B6A8" w14:textId="77777777" w:rsidR="00FE7AA4" w:rsidRDefault="00FE7AA4" w:rsidP="00FB196E">
            <w:pPr>
              <w:pStyle w:val="ListParagraph"/>
              <w:numPr>
                <w:ilvl w:val="0"/>
                <w:numId w:val="19"/>
              </w:numPr>
              <w:rPr>
                <w:rFonts w:cs="Calibri"/>
                <w:color w:val="000000"/>
                <w:lang w:eastAsia="zh-CN"/>
              </w:rPr>
            </w:pPr>
            <w:r w:rsidRPr="008A321B">
              <w:rPr>
                <w:rFonts w:cs="Calibri"/>
                <w:color w:val="000000"/>
                <w:lang w:eastAsia="zh-CN"/>
              </w:rPr>
              <w:t>Drupal</w:t>
            </w:r>
          </w:p>
          <w:p w14:paraId="4BBB7C34" w14:textId="59C8FF7B" w:rsidR="00FE7AA4" w:rsidRPr="00FB196E" w:rsidRDefault="00FE7AA4" w:rsidP="00FB196E">
            <w:pPr>
              <w:pStyle w:val="ListParagraph"/>
              <w:numPr>
                <w:ilvl w:val="0"/>
                <w:numId w:val="19"/>
              </w:numPr>
              <w:rPr>
                <w:rFonts w:cs="Calibri"/>
                <w:color w:val="000000"/>
                <w:lang w:eastAsia="zh-CN"/>
              </w:rPr>
            </w:pPr>
            <w:r w:rsidRPr="00FB196E">
              <w:rPr>
                <w:rFonts w:cs="Calibri"/>
                <w:color w:val="000000"/>
                <w:lang w:eastAsia="zh-CN"/>
              </w:rPr>
              <w:t>MySQL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4124" w14:textId="77777777" w:rsidR="00FE7AA4" w:rsidRDefault="00FE7AA4" w:rsidP="00FB196E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BE2B" w14:textId="77777777" w:rsidR="00FE7AA4" w:rsidRDefault="00FE7AA4" w:rsidP="00FB196E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6AB54A1B" w14:textId="77777777" w:rsidR="0020177D" w:rsidRDefault="0020177D" w:rsidP="0020177D">
      <w:pPr>
        <w:pStyle w:val="NormalIndent"/>
        <w:rPr>
          <w:lang w:eastAsia="zh-CN"/>
        </w:rPr>
      </w:pPr>
    </w:p>
    <w:p w14:paraId="09DFADFD" w14:textId="77777777" w:rsidR="0020177D" w:rsidRPr="0020177D" w:rsidRDefault="0020177D" w:rsidP="0020177D">
      <w:pPr>
        <w:pStyle w:val="NormalIndent"/>
        <w:rPr>
          <w:lang w:eastAsia="zh-CN"/>
        </w:rPr>
      </w:pPr>
    </w:p>
    <w:p w14:paraId="466EE744" w14:textId="3878C1BA" w:rsidR="003C7574" w:rsidRDefault="00BA3110" w:rsidP="003C7574">
      <w:pPr>
        <w:pStyle w:val="Heading3"/>
        <w:rPr>
          <w:lang w:eastAsia="zh-CN"/>
        </w:rPr>
      </w:pPr>
      <w:bookmarkStart w:id="46" w:name="_Toc469495649"/>
      <w:r>
        <w:rPr>
          <w:lang w:eastAsia="zh-CN"/>
        </w:rPr>
        <w:t>Java Verification:</w:t>
      </w:r>
      <w:bookmarkEnd w:id="46"/>
    </w:p>
    <w:p w14:paraId="0BACBD03" w14:textId="7CDBD7A8" w:rsidR="00FB196E" w:rsidRDefault="00FB196E" w:rsidP="003C7574">
      <w:pPr>
        <w:pStyle w:val="Heading4"/>
        <w:rPr>
          <w:rFonts w:eastAsia="Calibri" w:cs="Calibri"/>
          <w:lang w:eastAsia="zh-CN"/>
        </w:rPr>
      </w:pPr>
      <w:r>
        <w:rPr>
          <w:rFonts w:eastAsia="Calibri" w:cs="Calibri"/>
          <w:lang w:eastAsia="zh-CN"/>
        </w:rPr>
        <w:t>Java version verification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27"/>
        <w:gridCol w:w="4264"/>
        <w:gridCol w:w="787"/>
        <w:gridCol w:w="1298"/>
      </w:tblGrid>
      <w:tr w:rsidR="00FE7AA4" w:rsidRPr="001E578C" w14:paraId="584D6891" w14:textId="17B78B37" w:rsidTr="00A52A49">
        <w:trPr>
          <w:trHeight w:val="20"/>
          <w:tblHeader/>
        </w:trPr>
        <w:tc>
          <w:tcPr>
            <w:tcW w:w="2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2E1917" w14:textId="77777777" w:rsidR="00FE7AA4" w:rsidRDefault="00FE7AA4" w:rsidP="00065CCF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8563AB" w14:textId="77777777" w:rsidR="00FE7AA4" w:rsidRPr="001E578C" w:rsidRDefault="00FE7AA4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436C25" w14:textId="3CEA243A" w:rsidR="00FE7AA4" w:rsidRPr="001E578C" w:rsidRDefault="00FE7AA4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6475D9" w14:textId="7D7C97B6" w:rsidR="00FE7AA4" w:rsidRPr="001E578C" w:rsidRDefault="00FE7AA4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Initials,date</w:t>
            </w:r>
          </w:p>
        </w:tc>
      </w:tr>
      <w:tr w:rsidR="00FE7AA4" w14:paraId="414F89B2" w14:textId="640A00DD" w:rsidTr="00A52A49">
        <w:trPr>
          <w:trHeight w:val="20"/>
        </w:trPr>
        <w:tc>
          <w:tcPr>
            <w:tcW w:w="2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16D86" w14:textId="25F5D6C7" w:rsidR="00FE7AA4" w:rsidRDefault="00FE7AA4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Java version verification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55A7" w14:textId="77777777" w:rsidR="00FE7AA4" w:rsidRDefault="00FE7AA4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This test procedure verifies that the jar files used in formal testing are the same as those deployed.</w:t>
            </w:r>
          </w:p>
          <w:p w14:paraId="05A7C94E" w14:textId="77777777" w:rsidR="00FE7AA4" w:rsidRPr="00B57E72" w:rsidRDefault="00FE7AA4" w:rsidP="00FB196E">
            <w:pPr>
              <w:pStyle w:val="ListParagraph"/>
              <w:numPr>
                <w:ilvl w:val="0"/>
                <w:numId w:val="22"/>
              </w:numPr>
              <w:rPr>
                <w:rFonts w:cs="Calibri"/>
                <w:strike/>
                <w:color w:val="FF0000"/>
                <w:lang w:eastAsia="zh-CN"/>
              </w:rPr>
            </w:pPr>
            <w:r w:rsidRPr="00B57E72">
              <w:rPr>
                <w:rFonts w:cs="Calibri"/>
                <w:strike/>
                <w:color w:val="FF0000"/>
                <w:lang w:eastAsia="zh-CN"/>
              </w:rPr>
              <w:t xml:space="preserve">Verify that the manifest shows it was built with java 6.  </w:t>
            </w:r>
            <w:r w:rsidRPr="00B57E72">
              <w:rPr>
                <w:rFonts w:cs="Calibri"/>
                <w:strike/>
                <w:color w:val="FF0000"/>
                <w:lang w:eastAsia="zh-CN"/>
              </w:rPr>
              <w:br/>
            </w:r>
            <w:r w:rsidRPr="00B57E72">
              <w:rPr>
                <w:rFonts w:ascii="Lucida Console" w:hAnsi="Lucida Console" w:cs="Lucida Console"/>
                <w:strike/>
                <w:color w:val="FF0000"/>
                <w:sz w:val="18"/>
                <w:szCs w:val="18"/>
              </w:rPr>
              <w:t>cat /opt/tomcat/webapps/covidien/META-INF/MANIFEST.MF</w:t>
            </w:r>
          </w:p>
          <w:p w14:paraId="3695D707" w14:textId="77777777" w:rsidR="00FE7AA4" w:rsidRDefault="00FE7AA4" w:rsidP="00103754">
            <w:pPr>
              <w:pStyle w:val="ListParagraph"/>
              <w:rPr>
                <w:rFonts w:cs="Calibri"/>
                <w:color w:val="000000"/>
                <w:lang w:eastAsia="zh-CN"/>
              </w:rPr>
            </w:pPr>
            <w:r w:rsidRPr="00B57E72">
              <w:rPr>
                <w:rFonts w:cs="Calibri"/>
                <w:strike/>
                <w:color w:val="FF0000"/>
                <w:lang w:eastAsia="zh-CN"/>
              </w:rPr>
              <w:t>The output should contain</w:t>
            </w:r>
            <w:r w:rsidRPr="00B57E72">
              <w:rPr>
                <w:rFonts w:cs="Calibri"/>
                <w:strike/>
                <w:color w:val="FF0000"/>
                <w:lang w:eastAsia="zh-CN"/>
              </w:rPr>
              <w:br/>
              <w:t>Build-Jdk: 1.6.0_33</w:t>
            </w:r>
          </w:p>
          <w:p w14:paraId="2DC38845" w14:textId="22C7585E" w:rsidR="00FE7AA4" w:rsidRPr="00FB196E" w:rsidRDefault="00FE7AA4" w:rsidP="00065CCF">
            <w:pPr>
              <w:pStyle w:val="ListParagraph"/>
              <w:numPr>
                <w:ilvl w:val="0"/>
                <w:numId w:val="22"/>
              </w:numPr>
              <w:rPr>
                <w:rFonts w:cs="Calibri"/>
                <w:color w:val="000000"/>
                <w:lang w:eastAsia="zh-CN"/>
              </w:rPr>
            </w:pPr>
            <w:r w:rsidRPr="00FB196E">
              <w:rPr>
                <w:rFonts w:cs="Calibri"/>
                <w:color w:val="000000"/>
                <w:lang w:eastAsia="zh-CN"/>
              </w:rPr>
              <w:t>Verify that the class files have a major ver</w:t>
            </w:r>
            <w:r>
              <w:rPr>
                <w:rFonts w:cs="Calibri"/>
                <w:color w:val="000000"/>
                <w:lang w:eastAsia="zh-CN"/>
              </w:rPr>
              <w:t>sion of 50, representing java 6.</w:t>
            </w:r>
            <w:r w:rsidRPr="00FB196E">
              <w:rPr>
                <w:rFonts w:cs="Calibri"/>
                <w:color w:val="000000"/>
                <w:lang w:eastAsia="zh-CN"/>
              </w:rPr>
              <w:br/>
              <w:t xml:space="preserve">For example, if the class file is </w:t>
            </w:r>
            <w:r w:rsidRPr="00FB196E">
              <w:rPr>
                <w:rFonts w:ascii="Lucida Console" w:hAnsi="Lucida Console" w:cs="Lucida Console"/>
                <w:sz w:val="18"/>
                <w:szCs w:val="18"/>
              </w:rPr>
              <w:t>ComGUID$ComGuidId.class</w:t>
            </w:r>
            <w:r w:rsidRPr="00FB196E">
              <w:rPr>
                <w:rFonts w:cs="Calibri"/>
                <w:color w:val="000000"/>
                <w:lang w:eastAsia="zh-CN"/>
              </w:rPr>
              <w:t>, the command would be</w:t>
            </w:r>
            <w:r w:rsidRPr="00FB196E">
              <w:rPr>
                <w:rFonts w:cs="Calibri"/>
                <w:color w:val="000000"/>
                <w:lang w:eastAsia="zh-CN"/>
              </w:rPr>
              <w:br/>
              <w:t xml:space="preserve">javap -verbose $(basename </w:t>
            </w:r>
            <w:r w:rsidRPr="00FB196E">
              <w:rPr>
                <w:rFonts w:ascii="Lucida Console" w:hAnsi="Lucida Console" w:cs="Lucida Console"/>
                <w:sz w:val="18"/>
                <w:szCs w:val="18"/>
              </w:rPr>
              <w:t>ComGUID$ComGuidId.class</w:t>
            </w:r>
            <w:r w:rsidRPr="00FB196E">
              <w:rPr>
                <w:rFonts w:cs="Calibri"/>
                <w:color w:val="000000"/>
                <w:lang w:eastAsia="zh-CN"/>
              </w:rPr>
              <w:t xml:space="preserve"> .class) | grep major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B660" w14:textId="77777777" w:rsidR="00FE7AA4" w:rsidRDefault="00FE7AA4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0203" w14:textId="77777777" w:rsidR="00FE7AA4" w:rsidRDefault="00FE7AA4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29EF6CCF" w14:textId="77777777" w:rsidR="00FB196E" w:rsidRPr="00FB196E" w:rsidRDefault="00FB196E" w:rsidP="00FB196E">
      <w:pPr>
        <w:rPr>
          <w:lang w:eastAsia="zh-CN"/>
        </w:rPr>
      </w:pPr>
    </w:p>
    <w:p w14:paraId="23624835" w14:textId="79C10B89" w:rsidR="00FB196E" w:rsidRPr="00FB196E" w:rsidRDefault="00103754" w:rsidP="003C7574">
      <w:pPr>
        <w:pStyle w:val="Heading4"/>
        <w:rPr>
          <w:rFonts w:eastAsia="Calibri" w:cs="Calibri"/>
          <w:lang w:eastAsia="zh-CN"/>
        </w:rPr>
      </w:pPr>
      <w:r>
        <w:rPr>
          <w:lang w:eastAsia="zh-CN"/>
        </w:rPr>
        <w:t xml:space="preserve">War &amp; </w:t>
      </w:r>
      <w:r w:rsidR="003C7574">
        <w:rPr>
          <w:lang w:eastAsia="zh-CN"/>
        </w:rPr>
        <w:t>Jar comparison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892"/>
        <w:gridCol w:w="4012"/>
        <w:gridCol w:w="787"/>
        <w:gridCol w:w="885"/>
      </w:tblGrid>
      <w:tr w:rsidR="00FE7AA4" w:rsidRPr="001E578C" w14:paraId="34EFD5C8" w14:textId="4557ED6A" w:rsidTr="00B57E72">
        <w:trPr>
          <w:trHeight w:val="20"/>
          <w:tblHeader/>
        </w:trPr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E4DEF9" w14:textId="77777777" w:rsidR="00FE7AA4" w:rsidRDefault="00FE7AA4" w:rsidP="00065CCF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2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4AB434" w14:textId="77777777" w:rsidR="00FE7AA4" w:rsidRPr="001E578C" w:rsidRDefault="00FE7AA4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A27CE9" w14:textId="60FDA098" w:rsidR="00FE7AA4" w:rsidRPr="001E578C" w:rsidRDefault="00FE7AA4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3BCC94" w14:textId="6F2F4058" w:rsidR="00FE7AA4" w:rsidRDefault="00FE7AA4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FA215B" w14:paraId="0904D622" w14:textId="77777777" w:rsidTr="00B57E72">
        <w:trPr>
          <w:trHeight w:val="20"/>
        </w:trPr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53DDC" w14:textId="7442DADE" w:rsidR="00FA215B" w:rsidRDefault="00FA215B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Java build version</w:t>
            </w:r>
          </w:p>
        </w:tc>
        <w:tc>
          <w:tcPr>
            <w:tcW w:w="2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97C6" w14:textId="77777777" w:rsidR="00803F3C" w:rsidRDefault="00FA215B" w:rsidP="00803F3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Verify the build version of the classes and </w:t>
            </w:r>
            <w:r w:rsidR="00803F3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web application:</w:t>
            </w:r>
            <w:r w:rsidR="00803F3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br/>
            </w:r>
          </w:p>
          <w:p w14:paraId="61136C97" w14:textId="5B2D5980" w:rsidR="00803F3C" w:rsidRPr="00B57E72" w:rsidRDefault="00803F3C" w:rsidP="00803F3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trike/>
                <w:sz w:val="18"/>
                <w:szCs w:val="18"/>
              </w:rPr>
            </w:pPr>
            <w:r w:rsidRPr="00B57E72">
              <w:rPr>
                <w:rFonts w:ascii="Lucida Console" w:hAnsi="Lucida Console" w:cs="Lucida Console"/>
                <w:strike/>
                <w:color w:val="FF0000"/>
                <w:sz w:val="18"/>
                <w:szCs w:val="18"/>
              </w:rPr>
              <w:t>cat /opt/tomcat/webapps/covidien/META-INF/MANIFEST.MF</w:t>
            </w:r>
          </w:p>
          <w:p w14:paraId="019463F0" w14:textId="77777777" w:rsidR="00803F3C" w:rsidRDefault="00803F3C" w:rsidP="00803F3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5EC39518" w14:textId="20413B80" w:rsidR="00803F3C" w:rsidRDefault="00803F3C" w:rsidP="00803F3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cd /opt/tomcat/webapps/covidien/WEB-INF/classes/com/covidien/server</w:t>
            </w:r>
          </w:p>
          <w:p w14:paraId="75CF6F48" w14:textId="30AD28DA" w:rsidR="00803F3C" w:rsidRDefault="00803F3C" w:rsidP="00803F3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  <w:p w14:paraId="56ACA721" w14:textId="77777777" w:rsidR="00803F3C" w:rsidRDefault="00803F3C" w:rsidP="00065CCF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for file in *.class; do </w:t>
            </w:r>
          </w:p>
          <w:p w14:paraId="52FCD29F" w14:textId="77777777" w:rsidR="00803F3C" w:rsidRDefault="00803F3C" w:rsidP="00803F3C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echo -n "$file: "</w:t>
            </w:r>
          </w:p>
          <w:p w14:paraId="573CCCE2" w14:textId="77777777" w:rsidR="00803F3C" w:rsidRDefault="00803F3C" w:rsidP="00803F3C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javap -verbose $(basename $file .class) | grep major</w:t>
            </w:r>
          </w:p>
          <w:p w14:paraId="01A57F77" w14:textId="77777777" w:rsidR="00FA215B" w:rsidRDefault="00803F3C" w:rsidP="00803F3C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done | column -t</w:t>
            </w:r>
          </w:p>
          <w:p w14:paraId="4517AEDA" w14:textId="77777777" w:rsidR="00803F3C" w:rsidRDefault="00803F3C" w:rsidP="00803F3C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389BCAFF" w14:textId="77777777" w:rsidR="00803F3C" w:rsidRDefault="00803F3C" w:rsidP="00803F3C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Expect to see a major version of 50</w:t>
            </w:r>
          </w:p>
          <w:p w14:paraId="3C34F2DD" w14:textId="77777777" w:rsidR="00803F3C" w:rsidRDefault="00803F3C" w:rsidP="00803F3C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2E8F9F1B" w14:textId="77777777" w:rsidR="00803F3C" w:rsidRDefault="00803F3C" w:rsidP="00803F3C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2E332DDE" w14:textId="7C1D6325" w:rsidR="00803F3C" w:rsidRDefault="00803F3C" w:rsidP="00803F3C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cd /opt/tomcat/work/Catalina/localhost</w:t>
            </w:r>
          </w:p>
          <w:p w14:paraId="56D79397" w14:textId="77777777" w:rsidR="00803F3C" w:rsidRDefault="00803F3C" w:rsidP="00803F3C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0E716BCB" w14:textId="77777777" w:rsidR="00770723" w:rsidRDefault="00803F3C" w:rsidP="00803F3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for file in $(find -L $(pwd) -name "*.class"); do</w:t>
            </w:r>
          </w:p>
          <w:p w14:paraId="2515F6C3" w14:textId="77777777" w:rsidR="00770723" w:rsidRDefault="00803F3C" w:rsidP="00803F3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cd $(dirname $file)</w:t>
            </w:r>
          </w:p>
          <w:p w14:paraId="3F77B7B4" w14:textId="77777777" w:rsidR="00770723" w:rsidRDefault="00770723" w:rsidP="00803F3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echo -n "$file: "</w:t>
            </w:r>
          </w:p>
          <w:p w14:paraId="429B83C9" w14:textId="4A763972" w:rsidR="00770723" w:rsidRDefault="00803F3C" w:rsidP="00803F3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javap -v</w:t>
            </w:r>
            <w:r w:rsidR="00770723">
              <w:rPr>
                <w:rFonts w:ascii="Lucida Console" w:hAnsi="Lucida Console" w:cs="Lucida Console"/>
                <w:sz w:val="18"/>
                <w:szCs w:val="18"/>
              </w:rPr>
              <w:t>erbose $(basename $file .class)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| grep major</w:t>
            </w:r>
          </w:p>
          <w:p w14:paraId="433A49EF" w14:textId="631B8451" w:rsidR="00803F3C" w:rsidRDefault="00803F3C" w:rsidP="00803F3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done| column -t</w:t>
            </w:r>
          </w:p>
          <w:p w14:paraId="3486ABAC" w14:textId="77777777" w:rsidR="00770723" w:rsidRDefault="00770723" w:rsidP="00803F3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2D74B67C" w14:textId="71897415" w:rsidR="00770723" w:rsidRDefault="00770723" w:rsidP="00803F3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Expect to see major version of 50</w:t>
            </w:r>
          </w:p>
          <w:p w14:paraId="053303FB" w14:textId="528CE121" w:rsidR="00803F3C" w:rsidRPr="00803F3C" w:rsidRDefault="00803F3C" w:rsidP="00803F3C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6CC2" w14:textId="77777777" w:rsidR="00FA215B" w:rsidRDefault="00FA215B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0745" w14:textId="77777777" w:rsidR="00FA215B" w:rsidRDefault="00FA215B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FE7AA4" w14:paraId="7FD83479" w14:textId="5580469D" w:rsidTr="00B57E72">
        <w:trPr>
          <w:trHeight w:val="20"/>
        </w:trPr>
        <w:tc>
          <w:tcPr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38FB" w14:textId="246215BF" w:rsidR="00FE7AA4" w:rsidRDefault="00FE7AA4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WAR comparison</w:t>
            </w:r>
          </w:p>
        </w:tc>
        <w:tc>
          <w:tcPr>
            <w:tcW w:w="2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DBFC" w14:textId="232D5CE7" w:rsidR="00FE7AA4" w:rsidRPr="00103754" w:rsidRDefault="00FE7AA4" w:rsidP="00103754">
            <w:pPr>
              <w:pStyle w:val="Heading4"/>
              <w:numPr>
                <w:ilvl w:val="0"/>
                <w:numId w:val="0"/>
              </w:numPr>
              <w:rPr>
                <w:rFonts w:eastAsia="Calibri" w:cs="Calibri"/>
                <w:lang w:eastAsia="zh-CN"/>
              </w:rPr>
            </w:pPr>
            <w:r w:rsidRPr="004D60E9">
              <w:rPr>
                <w:rStyle w:val="CovidienContentChar"/>
                <w:lang w:eastAsia="zh-CN"/>
              </w:rPr>
              <w:t xml:space="preserve">Verify that WAR files to be deployed contain the same files as deployed in QA for </w:t>
            </w:r>
            <w:r w:rsidR="002F34A6">
              <w:rPr>
                <w:rStyle w:val="CovidienContentChar"/>
                <w:lang w:eastAsia="zh-CN"/>
              </w:rPr>
              <w:t>Patch Test</w:t>
            </w:r>
            <w:r w:rsidRPr="004D60E9">
              <w:rPr>
                <w:rStyle w:val="CovidienContentChar"/>
                <w:lang w:eastAsia="zh-CN"/>
              </w:rPr>
              <w:t>.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0E6A" w14:textId="77777777" w:rsidR="00FE7AA4" w:rsidRPr="004D60E9" w:rsidRDefault="00FE7AA4" w:rsidP="00103754">
            <w:pPr>
              <w:pStyle w:val="Heading4"/>
              <w:numPr>
                <w:ilvl w:val="0"/>
                <w:numId w:val="0"/>
              </w:numPr>
              <w:rPr>
                <w:rStyle w:val="CovidienContentChar"/>
                <w:lang w:eastAsia="zh-CN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DD30" w14:textId="77777777" w:rsidR="00FE7AA4" w:rsidRPr="004D60E9" w:rsidRDefault="00FE7AA4" w:rsidP="00103754">
            <w:pPr>
              <w:pStyle w:val="Heading4"/>
              <w:numPr>
                <w:ilvl w:val="0"/>
                <w:numId w:val="0"/>
              </w:numPr>
              <w:rPr>
                <w:rStyle w:val="CovidienContentChar"/>
                <w:lang w:eastAsia="zh-CN"/>
              </w:rPr>
            </w:pPr>
          </w:p>
        </w:tc>
      </w:tr>
    </w:tbl>
    <w:p w14:paraId="7A6C58CF" w14:textId="2B5272DB" w:rsidR="006229C1" w:rsidRDefault="00FB196E" w:rsidP="000B365F">
      <w:pPr>
        <w:pStyle w:val="Heading4"/>
        <w:numPr>
          <w:ilvl w:val="0"/>
          <w:numId w:val="0"/>
        </w:numPr>
        <w:ind w:left="1440" w:hanging="360"/>
        <w:rPr>
          <w:lang w:eastAsia="zh-CN"/>
        </w:rPr>
      </w:pPr>
      <w:r>
        <w:rPr>
          <w:lang w:eastAsia="zh-CN"/>
        </w:rPr>
        <w:br/>
      </w:r>
      <w:r w:rsidR="006229C1">
        <w:rPr>
          <w:lang w:eastAsia="zh-CN"/>
        </w:rPr>
        <w:t>Database Verification</w:t>
      </w:r>
    </w:p>
    <w:p w14:paraId="34AFCEC7" w14:textId="28F73282" w:rsidR="00BA3110" w:rsidRDefault="00BA3110" w:rsidP="00BA3110">
      <w:pPr>
        <w:pStyle w:val="Heading3"/>
        <w:rPr>
          <w:lang w:eastAsia="zh-CN"/>
        </w:rPr>
      </w:pPr>
      <w:bookmarkStart w:id="47" w:name="_Toc469495650"/>
      <w:r>
        <w:rPr>
          <w:lang w:eastAsia="zh-CN"/>
        </w:rPr>
        <w:t>Configuration file verification</w:t>
      </w:r>
      <w:bookmarkEnd w:id="47"/>
    </w:p>
    <w:tbl>
      <w:tblPr>
        <w:tblW w:w="5000" w:type="pct"/>
        <w:tblLook w:val="0000" w:firstRow="0" w:lastRow="0" w:firstColumn="0" w:lastColumn="0" w:noHBand="0" w:noVBand="0"/>
      </w:tblPr>
      <w:tblGrid>
        <w:gridCol w:w="4926"/>
        <w:gridCol w:w="2216"/>
        <w:gridCol w:w="841"/>
        <w:gridCol w:w="1593"/>
      </w:tblGrid>
      <w:tr w:rsidR="00FE7AA4" w:rsidRPr="001E578C" w14:paraId="2D6F4B9C" w14:textId="77777777" w:rsidTr="00A52A49">
        <w:trPr>
          <w:trHeight w:val="20"/>
          <w:tblHeader/>
        </w:trPr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37FA15" w14:textId="77777777" w:rsidR="00FE7AA4" w:rsidRDefault="00FE7AA4" w:rsidP="00065CCF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81C2F0" w14:textId="77777777" w:rsidR="00FE7AA4" w:rsidRPr="001E578C" w:rsidRDefault="00FE7AA4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20135C" w14:textId="77777777" w:rsidR="00FE7AA4" w:rsidRPr="001E578C" w:rsidRDefault="00FE7AA4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935D4E" w14:textId="77777777" w:rsidR="00FE7AA4" w:rsidRDefault="00FE7AA4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FE7AA4" w14:paraId="13BE9C1E" w14:textId="77777777" w:rsidTr="00A52A49">
        <w:trPr>
          <w:trHeight w:val="20"/>
        </w:trPr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46415" w14:textId="65442A89" w:rsidR="00FE7AA4" w:rsidRDefault="00FE7AA4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Configuration file verification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4D40" w14:textId="16A1844E" w:rsidR="00FE7AA4" w:rsidRDefault="00FE7AA4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Verify that the configuration files (/etc/my.cnf) are the same between the new server and the existing server.  I.e.  new production and production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5F01" w14:textId="77777777" w:rsidR="00FE7AA4" w:rsidRDefault="00FE7AA4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592C" w14:textId="77777777" w:rsidR="00FE7AA4" w:rsidRDefault="00FE7AA4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58B44286" w14:textId="0E79E804" w:rsidR="006229C1" w:rsidRDefault="006229C1" w:rsidP="004D60E9">
      <w:pPr>
        <w:pStyle w:val="Heading2"/>
        <w:rPr>
          <w:lang w:eastAsia="zh-CN"/>
        </w:rPr>
      </w:pPr>
      <w:bookmarkStart w:id="48" w:name="_Toc469495651"/>
      <w:r>
        <w:rPr>
          <w:lang w:eastAsia="zh-CN"/>
        </w:rPr>
        <w:t>WebUI</w:t>
      </w:r>
      <w:bookmarkEnd w:id="48"/>
    </w:p>
    <w:p w14:paraId="160602AB" w14:textId="41644388" w:rsidR="00BA3110" w:rsidRDefault="000B365F" w:rsidP="00BB301A">
      <w:pPr>
        <w:pStyle w:val="Heading3"/>
        <w:rPr>
          <w:lang w:eastAsia="zh-CN"/>
        </w:rPr>
      </w:pPr>
      <w:bookmarkStart w:id="49" w:name="_Toc469495652"/>
      <w:r>
        <w:rPr>
          <w:lang w:eastAsia="zh-CN"/>
        </w:rPr>
        <w:t xml:space="preserve">Initial </w:t>
      </w:r>
      <w:r w:rsidR="00BA3110">
        <w:rPr>
          <w:lang w:eastAsia="zh-CN"/>
        </w:rPr>
        <w:t>checks</w:t>
      </w:r>
      <w:bookmarkEnd w:id="49"/>
    </w:p>
    <w:tbl>
      <w:tblPr>
        <w:tblW w:w="5000" w:type="pct"/>
        <w:tblLook w:val="0000" w:firstRow="0" w:lastRow="0" w:firstColumn="0" w:lastColumn="0" w:noHBand="0" w:noVBand="0"/>
      </w:tblPr>
      <w:tblGrid>
        <w:gridCol w:w="4495"/>
        <w:gridCol w:w="3409"/>
        <w:gridCol w:w="787"/>
        <w:gridCol w:w="885"/>
      </w:tblGrid>
      <w:tr w:rsidR="008116AD" w:rsidRPr="001E578C" w14:paraId="50231892" w14:textId="77777777" w:rsidTr="00A52A49">
        <w:trPr>
          <w:trHeight w:val="20"/>
          <w:tblHeader/>
        </w:trPr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BE464D" w14:textId="77777777" w:rsidR="008116AD" w:rsidRDefault="008116AD" w:rsidP="00065CCF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9BA3F4" w14:textId="77777777" w:rsidR="008116AD" w:rsidRPr="001E578C" w:rsidRDefault="008116AD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EDB961" w14:textId="77777777" w:rsidR="008116AD" w:rsidRPr="001E578C" w:rsidRDefault="008116AD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EDB41B" w14:textId="77777777" w:rsidR="008116AD" w:rsidRDefault="008116AD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8116AD" w14:paraId="4BD8AFBF" w14:textId="77777777" w:rsidTr="00A52A49">
        <w:trPr>
          <w:trHeight w:val="20"/>
        </w:trPr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26BAF" w14:textId="047A21A8" w:rsidR="008116AD" w:rsidRPr="008116AD" w:rsidRDefault="008116AD" w:rsidP="008116AD">
            <w:pPr>
              <w:pStyle w:val="CovidienContent"/>
              <w:rPr>
                <w:lang w:eastAsia="zh-CN"/>
              </w:rPr>
            </w:pPr>
            <w:r w:rsidRPr="008116AD">
              <w:rPr>
                <w:lang w:eastAsia="zh-CN"/>
              </w:rPr>
              <w:t>Server Version Check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4A72" w14:textId="77777777" w:rsidR="008116AD" w:rsidRPr="008116AD" w:rsidRDefault="008116AD" w:rsidP="008116AD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8116AD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 xml:space="preserve"> </w:t>
            </w:r>
            <w:r w:rsidRPr="008116AD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Check server version:</w:t>
            </w:r>
          </w:p>
          <w:p w14:paraId="7ED683ED" w14:textId="562BD299" w:rsidR="008116AD" w:rsidRPr="008116AD" w:rsidRDefault="008116AD" w:rsidP="008116AD">
            <w:pPr>
              <w:pStyle w:val="ListParagraph"/>
              <w:numPr>
                <w:ilvl w:val="0"/>
                <w:numId w:val="12"/>
              </w:numPr>
              <w:spacing w:before="0" w:after="200"/>
              <w:rPr>
                <w:rFonts w:asciiTheme="minorHAnsi" w:hAnsiTheme="minorHAnsi" w:cstheme="minorHAnsi"/>
                <w:lang w:eastAsia="zh-CN"/>
              </w:rPr>
            </w:pPr>
            <w:r w:rsidRPr="008116AD">
              <w:rPr>
                <w:rFonts w:asciiTheme="minorHAnsi" w:eastAsiaTheme="minorEastAsia" w:hAnsiTheme="minorHAnsi" w:cstheme="minorHAnsi"/>
                <w:lang w:eastAsia="zh-CN"/>
              </w:rPr>
              <w:t xml:space="preserve">Open </w:t>
            </w:r>
            <w:hyperlink r:id="rId9" w:history="1">
              <w:r w:rsidRPr="008116AD">
                <w:rPr>
                  <w:rStyle w:val="Hyperlink"/>
                  <w:rFonts w:asciiTheme="minorHAnsi" w:eastAsiaTheme="minorEastAsia" w:hAnsiTheme="minorHAnsi" w:cstheme="minorHAnsi"/>
                  <w:lang w:eastAsia="zh-CN"/>
                </w:rPr>
                <w:t>https://rssqaprod.covidien.com</w:t>
              </w:r>
            </w:hyperlink>
            <w:r w:rsidRPr="008116AD">
              <w:rPr>
                <w:rFonts w:asciiTheme="minorHAnsi" w:eastAsiaTheme="minorEastAsia" w:hAnsiTheme="minorHAnsi" w:cstheme="minorHAnsi"/>
                <w:lang w:eastAsia="zh-CN"/>
              </w:rPr>
              <w:t xml:space="preserve"> or  </w:t>
            </w:r>
            <w:hyperlink r:id="rId10" w:history="1">
              <w:r w:rsidRPr="008116AD">
                <w:rPr>
                  <w:rStyle w:val="Hyperlink"/>
                  <w:rFonts w:asciiTheme="minorHAnsi" w:eastAsiaTheme="minorEastAsia" w:hAnsiTheme="minorHAnsi" w:cstheme="minorHAnsi"/>
                  <w:lang w:eastAsia="zh-CN"/>
                </w:rPr>
                <w:t>https://rss.covidien.com</w:t>
              </w:r>
            </w:hyperlink>
            <w:r w:rsidRPr="008116AD">
              <w:rPr>
                <w:rFonts w:asciiTheme="minorHAnsi" w:eastAsiaTheme="minorEastAsia" w:hAnsiTheme="minorHAnsi" w:cstheme="minorHAnsi"/>
                <w:lang w:eastAsia="zh-CN"/>
              </w:rPr>
              <w:t xml:space="preserve"> in a browse</w:t>
            </w:r>
            <w:r w:rsidR="001D2478">
              <w:rPr>
                <w:rFonts w:asciiTheme="minorHAnsi" w:eastAsiaTheme="minorEastAsia" w:hAnsiTheme="minorHAnsi" w:cstheme="minorHAnsi"/>
                <w:lang w:eastAsia="zh-CN"/>
              </w:rPr>
              <w:t>r</w:t>
            </w:r>
          </w:p>
          <w:p w14:paraId="5999FFD3" w14:textId="2B0B025E" w:rsidR="008116AD" w:rsidRPr="008116AD" w:rsidRDefault="008116AD" w:rsidP="008116AD">
            <w:pPr>
              <w:pStyle w:val="ListParagraph"/>
              <w:numPr>
                <w:ilvl w:val="0"/>
                <w:numId w:val="12"/>
              </w:numPr>
              <w:spacing w:before="0" w:after="200"/>
              <w:rPr>
                <w:rFonts w:asciiTheme="minorHAnsi" w:hAnsiTheme="minorHAnsi" w:cstheme="minorHAnsi"/>
                <w:lang w:eastAsia="zh-CN"/>
              </w:rPr>
            </w:pPr>
            <w:r w:rsidRPr="008116AD">
              <w:rPr>
                <w:rFonts w:asciiTheme="minorHAnsi" w:eastAsiaTheme="minorEastAsia" w:hAnsiTheme="minorHAnsi" w:cstheme="minorHAnsi"/>
                <w:lang w:eastAsia="zh-CN"/>
              </w:rPr>
              <w:t>Verify the server version</w:t>
            </w:r>
            <w:r w:rsidR="00FC24C5">
              <w:rPr>
                <w:rFonts w:asciiTheme="minorHAnsi" w:eastAsiaTheme="minorEastAsia" w:hAnsiTheme="minorHAnsi" w:cstheme="minorHAnsi"/>
                <w:lang w:eastAsia="zh-CN"/>
              </w:rPr>
              <w:t xml:space="preserve"> on the login page</w:t>
            </w:r>
            <w:r w:rsidR="00701343">
              <w:rPr>
                <w:rFonts w:asciiTheme="minorHAnsi" w:eastAsiaTheme="minorEastAsia" w:hAnsiTheme="minorHAnsi" w:cstheme="minorHAnsi"/>
                <w:lang w:eastAsia="zh-CN"/>
              </w:rPr>
              <w:t xml:space="preserve"> shows 3.3.4.1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272F" w14:textId="77777777" w:rsidR="008116AD" w:rsidRDefault="008116AD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EE45" w14:textId="77777777" w:rsidR="008116AD" w:rsidRDefault="008116AD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8116AD" w14:paraId="2858E3D4" w14:textId="77777777" w:rsidTr="00A52A49">
        <w:trPr>
          <w:trHeight w:val="20"/>
        </w:trPr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76C2" w14:textId="1075155C" w:rsidR="008116AD" w:rsidRDefault="008116AD" w:rsidP="008116AD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Login check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9018" w14:textId="77777777" w:rsidR="008116AD" w:rsidRPr="008116AD" w:rsidRDefault="008116AD" w:rsidP="00065CCF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8116AD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Check a successful login to Device Management UI:</w:t>
            </w:r>
          </w:p>
          <w:p w14:paraId="46029627" w14:textId="03CFB9F8" w:rsidR="001D2478" w:rsidRPr="001D2478" w:rsidRDefault="008116AD" w:rsidP="00065CCF">
            <w:pPr>
              <w:pStyle w:val="ListParagraph"/>
              <w:numPr>
                <w:ilvl w:val="0"/>
                <w:numId w:val="13"/>
              </w:numPr>
              <w:spacing w:before="0" w:after="200"/>
              <w:rPr>
                <w:rFonts w:asciiTheme="minorHAnsi" w:hAnsiTheme="minorHAnsi" w:cstheme="minorHAnsi"/>
                <w:lang w:eastAsia="zh-CN"/>
              </w:rPr>
            </w:pPr>
            <w:r w:rsidRPr="008116AD">
              <w:rPr>
                <w:rFonts w:asciiTheme="minorHAnsi" w:eastAsiaTheme="minorEastAsia" w:hAnsiTheme="minorHAnsi" w:cstheme="minorHAnsi"/>
                <w:lang w:eastAsia="zh-CN"/>
              </w:rPr>
              <w:t>L</w:t>
            </w:r>
            <w:r w:rsidR="001D2478">
              <w:rPr>
                <w:rFonts w:asciiTheme="minorHAnsi" w:eastAsiaTheme="minorEastAsia" w:hAnsiTheme="minorHAnsi" w:cstheme="minorHAnsi"/>
                <w:lang w:eastAsia="zh-CN"/>
              </w:rPr>
              <w:t>ogin to Device Management UI as a</w:t>
            </w:r>
            <w:r w:rsidRPr="008116AD">
              <w:rPr>
                <w:rFonts w:asciiTheme="minorHAnsi" w:eastAsiaTheme="minorEastAsia" w:hAnsiTheme="minorHAnsi" w:cstheme="minorHAnsi"/>
                <w:lang w:eastAsia="zh-CN"/>
              </w:rPr>
              <w:t>dministrator</w:t>
            </w:r>
            <w:r w:rsidR="001D2478">
              <w:rPr>
                <w:rFonts w:asciiTheme="minorHAnsi" w:eastAsiaTheme="minorEastAsia" w:hAnsiTheme="minorHAnsi" w:cstheme="minorHAnsi"/>
                <w:lang w:eastAsia="zh-CN"/>
              </w:rPr>
              <w:t xml:space="preserve"> </w:t>
            </w:r>
            <w:r w:rsidR="001D2478">
              <w:rPr>
                <w:rFonts w:asciiTheme="minorHAnsi" w:eastAsiaTheme="minorEastAsia" w:hAnsiTheme="minorHAnsi" w:cstheme="minorHAnsi"/>
                <w:lang w:eastAsia="zh-CN"/>
              </w:rPr>
              <w:br/>
            </w:r>
            <w:r w:rsidRPr="001D2478">
              <w:rPr>
                <w:rFonts w:asciiTheme="minorHAnsi" w:eastAsiaTheme="minorEastAsia" w:hAnsiTheme="minorHAnsi" w:cstheme="minorHAnsi"/>
                <w:lang w:eastAsia="zh-CN"/>
              </w:rPr>
              <w:t>Username: -------------------------Passsword: -------------------------</w:t>
            </w:r>
          </w:p>
          <w:p w14:paraId="09BBE6A4" w14:textId="6C473BD8" w:rsidR="008116AD" w:rsidRPr="001D2478" w:rsidRDefault="008116AD" w:rsidP="00065CCF">
            <w:pPr>
              <w:pStyle w:val="ListParagraph"/>
              <w:numPr>
                <w:ilvl w:val="0"/>
                <w:numId w:val="13"/>
              </w:numPr>
              <w:spacing w:before="0" w:after="200"/>
              <w:rPr>
                <w:rFonts w:asciiTheme="minorHAnsi" w:hAnsiTheme="minorHAnsi" w:cstheme="minorHAnsi"/>
                <w:lang w:eastAsia="zh-CN"/>
              </w:rPr>
            </w:pPr>
            <w:r w:rsidRPr="001D2478">
              <w:rPr>
                <w:rFonts w:asciiTheme="minorHAnsi" w:eastAsiaTheme="minorEastAsia" w:hAnsiTheme="minorHAnsi" w:cstheme="minorHAnsi"/>
                <w:lang w:eastAsia="zh-CN"/>
              </w:rPr>
              <w:t>Verify Home page displays correctly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E637" w14:textId="77777777" w:rsidR="008116AD" w:rsidRDefault="008116AD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8E24" w14:textId="77777777" w:rsidR="008116AD" w:rsidRDefault="008116AD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18BC4561" w14:textId="77777777" w:rsidR="008116AD" w:rsidRDefault="008116AD" w:rsidP="008116AD">
      <w:pPr>
        <w:rPr>
          <w:lang w:eastAsia="zh-CN"/>
        </w:rPr>
      </w:pPr>
    </w:p>
    <w:p w14:paraId="6D4C44FC" w14:textId="77777777" w:rsidR="00BB301A" w:rsidRDefault="00BB301A" w:rsidP="00BB301A">
      <w:pPr>
        <w:pStyle w:val="Heading3"/>
        <w:rPr>
          <w:lang w:eastAsia="zh-CN"/>
        </w:rPr>
      </w:pPr>
      <w:bookmarkStart w:id="50" w:name="_Toc469495653"/>
      <w:r>
        <w:rPr>
          <w:lang w:eastAsia="zh-CN"/>
        </w:rPr>
        <w:t>Agent</w:t>
      </w:r>
      <w:bookmarkEnd w:id="50"/>
    </w:p>
    <w:tbl>
      <w:tblPr>
        <w:tblW w:w="5000" w:type="pct"/>
        <w:tblLook w:val="0000" w:firstRow="0" w:lastRow="0" w:firstColumn="0" w:lastColumn="0" w:noHBand="0" w:noVBand="0"/>
      </w:tblPr>
      <w:tblGrid>
        <w:gridCol w:w="4926"/>
        <w:gridCol w:w="2216"/>
        <w:gridCol w:w="841"/>
        <w:gridCol w:w="1593"/>
      </w:tblGrid>
      <w:tr w:rsidR="00BB301A" w:rsidRPr="001E578C" w14:paraId="39A32FFF" w14:textId="77777777" w:rsidTr="00A52A49">
        <w:trPr>
          <w:trHeight w:val="20"/>
          <w:tblHeader/>
        </w:trPr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FF66F8" w14:textId="77777777" w:rsidR="00BB301A" w:rsidRDefault="00BB301A" w:rsidP="00BB301A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1DEF77" w14:textId="77777777" w:rsidR="00BB301A" w:rsidRPr="001E578C" w:rsidRDefault="00BB301A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788AFD" w14:textId="77777777" w:rsidR="00BB301A" w:rsidRPr="001E578C" w:rsidRDefault="00BB301A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78CED2" w14:textId="77777777" w:rsidR="00BB301A" w:rsidRDefault="00BB301A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BB301A" w14:paraId="7E0493AF" w14:textId="77777777" w:rsidTr="00A52A49">
        <w:trPr>
          <w:trHeight w:val="20"/>
        </w:trPr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1E15" w14:textId="77777777" w:rsidR="00BB301A" w:rsidRDefault="00BB301A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Agent download version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DA4D" w14:textId="03397346" w:rsidR="00BB301A" w:rsidRDefault="00BB301A" w:rsidP="00185224">
            <w:pPr>
              <w:pStyle w:val="CovidienContent"/>
              <w:numPr>
                <w:ilvl w:val="0"/>
                <w:numId w:val="3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Download and verify that the agent </w:t>
            </w:r>
            <w:r w:rsidRPr="00D24E11">
              <w:rPr>
                <w:lang w:eastAsia="zh-CN"/>
              </w:rPr>
              <w:t>from the client download page</w:t>
            </w:r>
            <w:r>
              <w:rPr>
                <w:lang w:eastAsia="zh-CN"/>
              </w:rPr>
              <w:t xml:space="preserve"> is that shown in section </w:t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REF _Ref467492482 \r \h  \* MERGEFORMAT </w:instrText>
            </w:r>
            <w:r>
              <w:rPr>
                <w:lang w:eastAsia="zh-CN"/>
              </w:rPr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5</w:t>
            </w:r>
            <w:r>
              <w:rPr>
                <w:lang w:eastAsia="zh-CN"/>
              </w:rPr>
              <w:fldChar w:fldCharType="end"/>
            </w:r>
            <w:r>
              <w:rPr>
                <w:lang w:eastAsia="zh-CN"/>
              </w:rPr>
              <w:t xml:space="preserve"> of this document.</w:t>
            </w:r>
          </w:p>
          <w:p w14:paraId="6736B188" w14:textId="77777777" w:rsidR="00BB301A" w:rsidRPr="00FE7AA4" w:rsidRDefault="00BB301A" w:rsidP="00185224">
            <w:pPr>
              <w:pStyle w:val="CovidienContent"/>
              <w:numPr>
                <w:ilvl w:val="0"/>
                <w:numId w:val="38"/>
              </w:num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Pr="00FE7AA4">
              <w:rPr>
                <w:lang w:eastAsia="zh-CN"/>
              </w:rPr>
              <w:t xml:space="preserve">erify other agent versions are NOT available via </w:t>
            </w:r>
            <w:r>
              <w:rPr>
                <w:lang w:eastAsia="zh-CN"/>
              </w:rPr>
              <w:t xml:space="preserve">the </w:t>
            </w:r>
            <w:r w:rsidRPr="00FE7AA4">
              <w:rPr>
                <w:lang w:eastAsia="zh-CN"/>
              </w:rPr>
              <w:t>downloads page or through modified URL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AE62" w14:textId="77777777" w:rsidR="00BB301A" w:rsidRDefault="00BB301A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C8BB" w14:textId="77777777" w:rsidR="00BB301A" w:rsidRDefault="00BB301A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BB301A" w14:paraId="096B3B97" w14:textId="77777777" w:rsidTr="00A52A49">
        <w:trPr>
          <w:trHeight w:val="20"/>
        </w:trPr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9133B" w14:textId="71D9B46B" w:rsidR="00BB301A" w:rsidRDefault="00BB301A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Remove existing agent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8312" w14:textId="47EB5F49" w:rsidR="00BB301A" w:rsidRDefault="00BB301A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Remove any existing agent installation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0BB3" w14:textId="77777777" w:rsidR="00BB301A" w:rsidRDefault="00BB301A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BAC8" w14:textId="77777777" w:rsidR="00BB301A" w:rsidRDefault="00BB301A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BB301A" w14:paraId="4EAFF2C4" w14:textId="77777777" w:rsidTr="00A52A49">
        <w:trPr>
          <w:trHeight w:val="20"/>
        </w:trPr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D34DA" w14:textId="7AEC202E" w:rsidR="00BB301A" w:rsidRDefault="00BB301A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Install agent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5DF2" w14:textId="1AC7FBC8" w:rsidR="00BB301A" w:rsidRPr="00BB301A" w:rsidRDefault="00BB301A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Install agent, verify it is running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E314" w14:textId="77777777" w:rsidR="00BB301A" w:rsidRDefault="00BB301A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721F" w14:textId="77777777" w:rsidR="00BB301A" w:rsidRDefault="00BB301A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BB301A" w14:paraId="2792E1DD" w14:textId="77777777" w:rsidTr="00A52A49">
        <w:trPr>
          <w:trHeight w:val="20"/>
        </w:trPr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12F4" w14:textId="77777777" w:rsidR="00BB301A" w:rsidRDefault="00BB301A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Agent points to production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0D95" w14:textId="77777777" w:rsidR="00BB301A" w:rsidRPr="008116AD" w:rsidRDefault="00BB301A" w:rsidP="00BB301A">
            <w:pPr>
              <w:pStyle w:val="CovidienContent"/>
              <w:rPr>
                <w:rFonts w:asciiTheme="minorHAnsi" w:hAnsiTheme="minorHAnsi" w:cstheme="minorHAnsi"/>
                <w:lang w:eastAsia="zh-CN"/>
              </w:rPr>
            </w:pPr>
            <w:r w:rsidRPr="008116AD">
              <w:rPr>
                <w:lang w:eastAsia="zh-CN"/>
              </w:rPr>
              <w:t>Verify that downloaded agent points to production server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D92E" w14:textId="77777777" w:rsidR="00BB301A" w:rsidRDefault="00BB301A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0A18F" w14:textId="77777777" w:rsidR="00BB301A" w:rsidRDefault="00BB301A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BB301A" w14:paraId="0F09E3CA" w14:textId="77777777" w:rsidTr="00A52A49">
        <w:trPr>
          <w:trHeight w:val="20"/>
        </w:trPr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98E0" w14:textId="77777777" w:rsidR="00BB301A" w:rsidRDefault="00BB301A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Connection tool displays correct server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AF0E" w14:textId="77777777" w:rsidR="00BB301A" w:rsidRPr="008116AD" w:rsidRDefault="00BB301A" w:rsidP="00BB301A">
            <w:pPr>
              <w:pStyle w:val="CovidienContent"/>
              <w:rPr>
                <w:lang w:eastAsia="zh-CN"/>
              </w:rPr>
            </w:pPr>
            <w:r w:rsidRPr="008116AD">
              <w:rPr>
                <w:lang w:eastAsia="zh-CN"/>
              </w:rPr>
              <w:t>Verify that connection tool correctly displays the server to which the agent is connecting.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7237" w14:textId="77777777" w:rsidR="00BB301A" w:rsidRDefault="00BB301A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A8C7" w14:textId="77777777" w:rsidR="00BB301A" w:rsidRDefault="00BB301A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10A2940B" w14:textId="77777777" w:rsidR="00BB301A" w:rsidRDefault="00BB301A" w:rsidP="00BB301A">
      <w:pPr>
        <w:pStyle w:val="NormalIndent"/>
        <w:rPr>
          <w:lang w:eastAsia="zh-CN"/>
        </w:rPr>
      </w:pPr>
    </w:p>
    <w:p w14:paraId="48161A06" w14:textId="77777777" w:rsidR="00BB301A" w:rsidRDefault="00BB301A" w:rsidP="00BB301A">
      <w:pPr>
        <w:pStyle w:val="Heading3"/>
        <w:rPr>
          <w:lang w:eastAsia="zh-CN"/>
        </w:rPr>
      </w:pPr>
      <w:bookmarkStart w:id="51" w:name="_Toc469495654"/>
      <w:r>
        <w:rPr>
          <w:lang w:eastAsia="zh-CN"/>
        </w:rPr>
        <w:t>Clients</w:t>
      </w:r>
      <w:bookmarkEnd w:id="51"/>
    </w:p>
    <w:tbl>
      <w:tblPr>
        <w:tblW w:w="5000" w:type="pct"/>
        <w:tblLook w:val="0000" w:firstRow="0" w:lastRow="0" w:firstColumn="0" w:lastColumn="0" w:noHBand="0" w:noVBand="0"/>
      </w:tblPr>
      <w:tblGrid>
        <w:gridCol w:w="5121"/>
        <w:gridCol w:w="2012"/>
        <w:gridCol w:w="825"/>
        <w:gridCol w:w="1618"/>
      </w:tblGrid>
      <w:tr w:rsidR="00BB301A" w:rsidRPr="001E578C" w14:paraId="16581455" w14:textId="77777777" w:rsidTr="00A52A49">
        <w:trPr>
          <w:trHeight w:val="20"/>
          <w:tblHeader/>
        </w:trPr>
        <w:tc>
          <w:tcPr>
            <w:tcW w:w="2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F14295" w14:textId="77777777" w:rsidR="00BB301A" w:rsidRDefault="00BB301A" w:rsidP="00BB301A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93FEE8" w14:textId="77777777" w:rsidR="00BB301A" w:rsidRPr="001E578C" w:rsidRDefault="00BB301A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A6EDA2" w14:textId="77777777" w:rsidR="00BB301A" w:rsidRPr="001E578C" w:rsidRDefault="00BB301A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F75A82" w14:textId="77777777" w:rsidR="00BB301A" w:rsidRDefault="00BB301A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BB301A" w14:paraId="1D817055" w14:textId="77777777" w:rsidTr="00A52A49">
        <w:trPr>
          <w:trHeight w:val="20"/>
        </w:trPr>
        <w:tc>
          <w:tcPr>
            <w:tcW w:w="2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0B1F5" w14:textId="77777777" w:rsidR="00BB301A" w:rsidRDefault="00BB301A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Client download versions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DCDF" w14:textId="129833AD" w:rsidR="00BB301A" w:rsidRDefault="00BB301A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 xml:space="preserve">Download, install,  and verify that the following clients available for download from the client download page match those in section </w:t>
            </w:r>
            <w:r w:rsidR="00185224">
              <w:rPr>
                <w:lang w:eastAsia="zh-CN"/>
              </w:rPr>
              <w:fldChar w:fldCharType="begin"/>
            </w:r>
            <w:r w:rsidR="00185224">
              <w:rPr>
                <w:lang w:eastAsia="zh-CN"/>
              </w:rPr>
              <w:instrText xml:space="preserve"> REF _Ref468697932 \r \h </w:instrText>
            </w:r>
            <w:r w:rsidR="00185224">
              <w:rPr>
                <w:lang w:eastAsia="zh-CN"/>
              </w:rPr>
            </w:r>
            <w:r w:rsidR="00185224">
              <w:rPr>
                <w:lang w:eastAsia="zh-CN"/>
              </w:rPr>
              <w:fldChar w:fldCharType="separate"/>
            </w:r>
            <w:r w:rsidR="00185224">
              <w:rPr>
                <w:lang w:eastAsia="zh-CN"/>
              </w:rPr>
              <w:t>5.1</w:t>
            </w:r>
            <w:r w:rsidR="00185224">
              <w:rPr>
                <w:lang w:eastAsia="zh-CN"/>
              </w:rPr>
              <w:fldChar w:fldCharType="end"/>
            </w:r>
          </w:p>
          <w:p w14:paraId="38CE951B" w14:textId="77777777" w:rsidR="00BB301A" w:rsidRDefault="00BB301A" w:rsidP="00BB301A">
            <w:pPr>
              <w:pStyle w:val="CovidienContent"/>
              <w:numPr>
                <w:ilvl w:val="0"/>
                <w:numId w:val="33"/>
              </w:numPr>
              <w:rPr>
                <w:lang w:eastAsia="zh-CN"/>
              </w:rPr>
            </w:pPr>
            <w:r>
              <w:rPr>
                <w:lang w:eastAsia="zh-CN"/>
              </w:rPr>
              <w:t>ESS</w:t>
            </w:r>
          </w:p>
          <w:p w14:paraId="6DB80F61" w14:textId="77777777" w:rsidR="00BB301A" w:rsidRDefault="00BB301A" w:rsidP="00BB301A">
            <w:pPr>
              <w:pStyle w:val="CovidienContent"/>
              <w:numPr>
                <w:ilvl w:val="0"/>
                <w:numId w:val="33"/>
              </w:numPr>
              <w:rPr>
                <w:lang w:eastAsia="zh-CN"/>
              </w:rPr>
            </w:pPr>
            <w:r>
              <w:rPr>
                <w:lang w:eastAsia="zh-CN"/>
              </w:rPr>
              <w:t>SCDU</w:t>
            </w:r>
          </w:p>
          <w:p w14:paraId="5F4D3E2E" w14:textId="49330090" w:rsidR="00BB301A" w:rsidRDefault="00BB301A" w:rsidP="00BB301A">
            <w:pPr>
              <w:pStyle w:val="CovidienContent"/>
              <w:numPr>
                <w:ilvl w:val="0"/>
                <w:numId w:val="33"/>
              </w:numPr>
              <w:rPr>
                <w:lang w:eastAsia="zh-CN"/>
              </w:rPr>
            </w:pPr>
            <w:r>
              <w:rPr>
                <w:lang w:eastAsia="zh-CN"/>
              </w:rPr>
              <w:t>Emprint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643F" w14:textId="77777777" w:rsidR="00BB301A" w:rsidRDefault="00BB301A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9032" w14:textId="77777777" w:rsidR="00BB301A" w:rsidRDefault="00BB301A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BB301A" w14:paraId="5E07647B" w14:textId="77777777" w:rsidTr="00A52A49">
        <w:trPr>
          <w:trHeight w:val="20"/>
        </w:trPr>
        <w:tc>
          <w:tcPr>
            <w:tcW w:w="2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4021" w14:textId="77777777" w:rsidR="00BB301A" w:rsidRDefault="00BB301A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Download page check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E967" w14:textId="77777777" w:rsidR="00BB301A" w:rsidRPr="008116AD" w:rsidRDefault="00BB301A" w:rsidP="00BB301A">
            <w:pPr>
              <w:pStyle w:val="CovidienContent"/>
              <w:numPr>
                <w:ilvl w:val="0"/>
                <w:numId w:val="32"/>
              </w:numPr>
              <w:rPr>
                <w:rFonts w:asciiTheme="minorHAnsi" w:hAnsiTheme="minorHAnsi" w:cstheme="minorHAnsi"/>
                <w:lang w:eastAsia="zh-CN"/>
              </w:rPr>
            </w:pPr>
            <w:r w:rsidRPr="008116AD">
              <w:rPr>
                <w:rFonts w:asciiTheme="minorHAnsi" w:hAnsiTheme="minorHAnsi" w:cstheme="minorHAnsi"/>
                <w:lang w:eastAsia="zh-CN"/>
              </w:rPr>
              <w:t>Check client download page:</w:t>
            </w:r>
          </w:p>
          <w:p w14:paraId="2905C11D" w14:textId="77777777" w:rsidR="00BB301A" w:rsidRPr="008116AD" w:rsidRDefault="00BB301A" w:rsidP="00BB301A">
            <w:pPr>
              <w:pStyle w:val="CovidienContent"/>
              <w:numPr>
                <w:ilvl w:val="0"/>
                <w:numId w:val="32"/>
              </w:numPr>
              <w:rPr>
                <w:rFonts w:asciiTheme="minorHAnsi" w:hAnsiTheme="minorHAnsi" w:cstheme="minorHAnsi"/>
                <w:lang w:eastAsia="zh-CN"/>
              </w:rPr>
            </w:pPr>
            <w:r w:rsidRPr="008116AD">
              <w:rPr>
                <w:rFonts w:asciiTheme="minorHAnsi" w:hAnsiTheme="minorHAnsi" w:cstheme="minorHAnsi"/>
                <w:lang w:eastAsia="zh-CN"/>
              </w:rPr>
              <w:t>Login to Device Management UI</w:t>
            </w:r>
          </w:p>
          <w:p w14:paraId="5CCE4991" w14:textId="77777777" w:rsidR="00BB301A" w:rsidRPr="008116AD" w:rsidRDefault="00BB301A" w:rsidP="00BB301A">
            <w:pPr>
              <w:pStyle w:val="CovidienContent"/>
              <w:numPr>
                <w:ilvl w:val="0"/>
                <w:numId w:val="32"/>
              </w:numPr>
              <w:rPr>
                <w:rFonts w:asciiTheme="minorHAnsi" w:hAnsiTheme="minorHAnsi" w:cstheme="minorHAnsi"/>
                <w:lang w:eastAsia="zh-CN"/>
              </w:rPr>
            </w:pPr>
            <w:r w:rsidRPr="008116AD">
              <w:rPr>
                <w:rFonts w:asciiTheme="minorHAnsi" w:hAnsiTheme="minorHAnsi" w:cstheme="minorHAnsi"/>
                <w:lang w:eastAsia="zh-CN"/>
              </w:rPr>
              <w:t>Click on ‘Download Covidien Client Applications’ link</w:t>
            </w:r>
          </w:p>
          <w:p w14:paraId="70E92191" w14:textId="77777777" w:rsidR="00BB301A" w:rsidRPr="008116AD" w:rsidRDefault="00BB301A" w:rsidP="00BB301A">
            <w:pPr>
              <w:pStyle w:val="CovidienContent"/>
              <w:numPr>
                <w:ilvl w:val="0"/>
                <w:numId w:val="32"/>
              </w:numPr>
              <w:rPr>
                <w:rFonts w:asciiTheme="minorHAnsi" w:hAnsiTheme="minorHAnsi" w:cstheme="minorHAnsi"/>
                <w:lang w:eastAsia="zh-CN"/>
              </w:rPr>
            </w:pPr>
            <w:r w:rsidRPr="008116AD">
              <w:rPr>
                <w:rFonts w:asciiTheme="minorHAnsi" w:hAnsiTheme="minorHAnsi" w:cstheme="minorHAnsi"/>
                <w:lang w:eastAsia="zh-CN"/>
              </w:rPr>
              <w:t>Verify that the client download page displays properly</w:t>
            </w:r>
          </w:p>
          <w:p w14:paraId="3AB9B0C3" w14:textId="77777777" w:rsidR="00BB301A" w:rsidRPr="008116AD" w:rsidRDefault="00BB301A" w:rsidP="00BB301A">
            <w:pPr>
              <w:pStyle w:val="CovidienContent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 w:rsidRPr="008116AD">
              <w:rPr>
                <w:rFonts w:asciiTheme="minorHAnsi" w:hAnsiTheme="minorHAnsi" w:cstheme="minorHAnsi"/>
                <w:lang w:eastAsia="zh-CN"/>
              </w:rPr>
              <w:t>Verify that ESS Software is available to be downloaded with downloading link provided.</w:t>
            </w:r>
          </w:p>
          <w:p w14:paraId="00BEF0B3" w14:textId="77777777" w:rsidR="00BB301A" w:rsidRDefault="00BB301A" w:rsidP="00BB301A">
            <w:pPr>
              <w:pStyle w:val="CovidienContent"/>
              <w:numPr>
                <w:ilvl w:val="0"/>
                <w:numId w:val="32"/>
              </w:numPr>
              <w:rPr>
                <w:rFonts w:asciiTheme="minorHAnsi" w:hAnsiTheme="minorHAnsi" w:cstheme="minorHAnsi"/>
                <w:lang w:eastAsia="zh-CN"/>
              </w:rPr>
            </w:pPr>
            <w:r w:rsidRPr="008116AD">
              <w:rPr>
                <w:rFonts w:asciiTheme="minorHAnsi" w:hAnsiTheme="minorHAnsi" w:cstheme="minorHAnsi"/>
                <w:lang w:eastAsia="zh-CN"/>
              </w:rPr>
              <w:t>Verify that SCDU Software is available to be downloaded with downloading link provided.</w:t>
            </w:r>
          </w:p>
          <w:p w14:paraId="3824BDEC" w14:textId="77777777" w:rsidR="00BB301A" w:rsidRDefault="00BB301A" w:rsidP="00BB301A">
            <w:pPr>
              <w:pStyle w:val="CovidienContent"/>
              <w:numPr>
                <w:ilvl w:val="0"/>
                <w:numId w:val="32"/>
              </w:numPr>
              <w:rPr>
                <w:lang w:eastAsia="zh-CN"/>
              </w:rPr>
            </w:pPr>
            <w:r w:rsidRPr="008116AD">
              <w:rPr>
                <w:rFonts w:asciiTheme="minorHAnsi" w:hAnsiTheme="minorHAnsi" w:cstheme="minorHAnsi"/>
                <w:lang w:eastAsia="zh-CN"/>
              </w:rPr>
              <w:t>Verify that the Emprint client software is available to be downloaded with downloading link provided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D7BB" w14:textId="77777777" w:rsidR="00BB301A" w:rsidRDefault="00BB301A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13CC" w14:textId="77777777" w:rsidR="00BB301A" w:rsidRDefault="00BB301A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BB301A" w14:paraId="732F868F" w14:textId="77777777" w:rsidTr="00A52A49">
        <w:trPr>
          <w:trHeight w:val="20"/>
        </w:trPr>
        <w:tc>
          <w:tcPr>
            <w:tcW w:w="2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A7AF" w14:textId="77777777" w:rsidR="00BB301A" w:rsidRDefault="00BB301A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Installation of clients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F16" w14:textId="55EDB3C2" w:rsidR="00BB301A" w:rsidRPr="008116AD" w:rsidRDefault="00BB301A" w:rsidP="000353A3">
            <w:pPr>
              <w:pStyle w:val="CovidienContent"/>
              <w:rPr>
                <w:lang w:eastAsia="zh-CN"/>
              </w:rPr>
            </w:pPr>
            <w:r w:rsidRPr="008116AD">
              <w:rPr>
                <w:lang w:eastAsia="zh-CN"/>
              </w:rPr>
              <w:t xml:space="preserve">Check installation of client (ESS, SCDU, </w:t>
            </w:r>
            <w:r>
              <w:rPr>
                <w:lang w:eastAsia="zh-CN"/>
              </w:rPr>
              <w:t>Emprint Client)</w:t>
            </w:r>
            <w:r w:rsidR="000353A3">
              <w:rPr>
                <w:lang w:eastAsia="zh-CN"/>
              </w:rPr>
              <w:t>:</w:t>
            </w:r>
          </w:p>
          <w:p w14:paraId="2B2A01CC" w14:textId="77777777" w:rsidR="00BB301A" w:rsidRPr="008116AD" w:rsidRDefault="00BB301A" w:rsidP="00BB301A">
            <w:pPr>
              <w:pStyle w:val="CovidienContent"/>
              <w:numPr>
                <w:ilvl w:val="0"/>
                <w:numId w:val="34"/>
              </w:numPr>
              <w:rPr>
                <w:lang w:eastAsia="zh-CN"/>
              </w:rPr>
            </w:pPr>
            <w:r w:rsidRPr="008116AD">
              <w:rPr>
                <w:lang w:eastAsia="zh-CN"/>
              </w:rPr>
              <w:t>Install client (ESS, SCDU, VLEX Client, Emprint Client)</w:t>
            </w:r>
          </w:p>
          <w:p w14:paraId="0593A86F" w14:textId="77777777" w:rsidR="00BB301A" w:rsidRPr="008116AD" w:rsidRDefault="00BB301A" w:rsidP="00BB301A">
            <w:pPr>
              <w:pStyle w:val="CovidienContent"/>
              <w:numPr>
                <w:ilvl w:val="0"/>
                <w:numId w:val="34"/>
              </w:numPr>
              <w:rPr>
                <w:rFonts w:asciiTheme="minorHAnsi" w:hAnsiTheme="minorHAnsi" w:cstheme="minorHAnsi"/>
                <w:lang w:eastAsia="zh-CN"/>
              </w:rPr>
            </w:pPr>
            <w:r w:rsidRPr="008116AD">
              <w:rPr>
                <w:rFonts w:asciiTheme="minorHAnsi" w:hAnsiTheme="minorHAnsi" w:cstheme="minorHAnsi"/>
                <w:lang w:eastAsia="zh-CN"/>
              </w:rPr>
              <w:t>Verify that client (ESS, SCDU, VLEX, Emprint Client) is installed successfully</w:t>
            </w:r>
            <w:r w:rsidRPr="008116AD">
              <w:rPr>
                <w:rFonts w:asciiTheme="minorHAnsi" w:hAnsiTheme="minorHAnsi" w:cstheme="minorHAnsi"/>
                <w:lang w:eastAsia="zh-CN"/>
              </w:rPr>
              <w:br/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6795" w14:textId="77777777" w:rsidR="00BB301A" w:rsidRDefault="00BB301A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7245" w14:textId="77777777" w:rsidR="00BB301A" w:rsidRDefault="00BB301A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4151B427" w14:textId="77777777" w:rsidR="00AE45F0" w:rsidRPr="008116AD" w:rsidRDefault="00AE45F0" w:rsidP="008116AD">
      <w:pPr>
        <w:rPr>
          <w:lang w:eastAsia="zh-CN"/>
        </w:rPr>
      </w:pPr>
    </w:p>
    <w:p w14:paraId="7FA11E87" w14:textId="06C0BC5E" w:rsidR="00BA3110" w:rsidRDefault="001D2478" w:rsidP="00FC24C5">
      <w:pPr>
        <w:pStyle w:val="Heading3"/>
        <w:rPr>
          <w:lang w:eastAsia="zh-CN"/>
        </w:rPr>
      </w:pPr>
      <w:bookmarkStart w:id="52" w:name="_Toc469495655"/>
      <w:r>
        <w:rPr>
          <w:lang w:eastAsia="zh-CN"/>
        </w:rPr>
        <w:t>Pre-test setup</w:t>
      </w:r>
      <w:bookmarkEnd w:id="52"/>
    </w:p>
    <w:tbl>
      <w:tblPr>
        <w:tblW w:w="9140" w:type="dxa"/>
        <w:tblInd w:w="1324" w:type="dxa"/>
        <w:tblLayout w:type="fixed"/>
        <w:tblLook w:val="0000" w:firstRow="0" w:lastRow="0" w:firstColumn="0" w:lastColumn="0" w:noHBand="0" w:noVBand="0"/>
      </w:tblPr>
      <w:tblGrid>
        <w:gridCol w:w="4748"/>
        <w:gridCol w:w="2046"/>
        <w:gridCol w:w="810"/>
        <w:gridCol w:w="1536"/>
      </w:tblGrid>
      <w:tr w:rsidR="008116AD" w:rsidRPr="001E578C" w14:paraId="256C910D" w14:textId="77777777" w:rsidTr="00A52A49">
        <w:trPr>
          <w:trHeight w:val="20"/>
          <w:tblHeader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AB1953" w14:textId="77777777" w:rsidR="008116AD" w:rsidRDefault="008116AD" w:rsidP="00065CCF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F75122" w14:textId="77777777" w:rsidR="008116AD" w:rsidRPr="001E578C" w:rsidRDefault="008116AD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F03FDF" w14:textId="77777777" w:rsidR="008116AD" w:rsidRPr="001E578C" w:rsidRDefault="008116AD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CF2289" w14:textId="77777777" w:rsidR="008116AD" w:rsidRDefault="008116AD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8116AD" w14:paraId="4B550DA3" w14:textId="77777777" w:rsidTr="00A52A49">
        <w:trPr>
          <w:trHeight w:val="20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56ACD" w14:textId="61D11516" w:rsidR="008116AD" w:rsidRDefault="00CC23DE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Subscribe to email alerts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1FF6" w14:textId="065AB816" w:rsidR="008116AD" w:rsidRDefault="00F85267" w:rsidP="00F85267">
            <w:pPr>
              <w:pStyle w:val="CovidienContent"/>
              <w:rPr>
                <w:lang w:eastAsia="zh-CN"/>
              </w:rPr>
            </w:pPr>
            <w:r>
              <w:rPr>
                <w:rFonts w:asciiTheme="minorHAnsi" w:hAnsiTheme="minorHAnsi" w:cstheme="minorHAnsi"/>
                <w:lang w:eastAsia="zh-CN"/>
              </w:rPr>
              <w:t xml:space="preserve">For each device type tested, FT10, LS10, SCD700, PB980, Signia, Emprint, </w:t>
            </w:r>
            <w:r w:rsidR="00CC23DE">
              <w:rPr>
                <w:rFonts w:asciiTheme="minorHAnsi" w:hAnsiTheme="minorHAnsi" w:cstheme="minorHAnsi"/>
                <w:lang w:eastAsia="zh-CN"/>
              </w:rPr>
              <w:t xml:space="preserve">subscribe yourself to alerts.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0EAA" w14:textId="77777777" w:rsidR="008116AD" w:rsidRDefault="008116AD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19F" w14:textId="77777777" w:rsidR="008116AD" w:rsidRDefault="008116AD" w:rsidP="00065CCF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150D0238" w14:textId="77777777" w:rsidR="000B365F" w:rsidRPr="008116AD" w:rsidRDefault="000B365F" w:rsidP="008116AD">
      <w:pPr>
        <w:rPr>
          <w:lang w:eastAsia="zh-CN"/>
        </w:rPr>
      </w:pPr>
    </w:p>
    <w:p w14:paraId="6BB924C3" w14:textId="64434FD6" w:rsidR="00BA3110" w:rsidRDefault="00BA3110" w:rsidP="006229C1">
      <w:pPr>
        <w:pStyle w:val="Heading3"/>
        <w:rPr>
          <w:lang w:eastAsia="zh-CN"/>
        </w:rPr>
      </w:pPr>
      <w:bookmarkStart w:id="53" w:name="_Toc469495656"/>
      <w:r>
        <w:rPr>
          <w:lang w:eastAsia="zh-CN"/>
        </w:rPr>
        <w:t>Agent and client testing</w:t>
      </w:r>
      <w:bookmarkEnd w:id="53"/>
      <w:r w:rsidR="00AE45F0">
        <w:rPr>
          <w:lang w:eastAsia="zh-CN"/>
        </w:rPr>
        <w:br/>
      </w:r>
    </w:p>
    <w:p w14:paraId="1E667489" w14:textId="77777777" w:rsidR="00AE45F0" w:rsidRPr="00F85267" w:rsidRDefault="00AE45F0" w:rsidP="00AE45F0">
      <w:pPr>
        <w:pStyle w:val="CovidienContent"/>
        <w:ind w:left="2160"/>
        <w:rPr>
          <w:b/>
          <w:lang w:eastAsia="zh-CN"/>
        </w:rPr>
      </w:pPr>
      <w:r w:rsidRPr="00F85267">
        <w:rPr>
          <w:b/>
          <w:lang w:eastAsia="zh-CN"/>
        </w:rPr>
        <w:t>Pre-conditions:</w:t>
      </w:r>
    </w:p>
    <w:p w14:paraId="5B916011" w14:textId="77777777" w:rsidR="00AE45F0" w:rsidRPr="00AE45F0" w:rsidRDefault="00AE45F0" w:rsidP="00AE45F0">
      <w:pPr>
        <w:pStyle w:val="Heading7"/>
        <w:ind w:left="1800"/>
        <w:rPr>
          <w:rFonts w:asciiTheme="minorHAnsi" w:hAnsiTheme="minorHAnsi" w:cstheme="minorHAnsi"/>
          <w:lang w:eastAsia="zh-CN"/>
        </w:rPr>
      </w:pPr>
      <w:r w:rsidRPr="00AE45F0">
        <w:rPr>
          <w:rFonts w:asciiTheme="minorHAnsi" w:hAnsiTheme="minorHAnsi" w:cstheme="minorHAnsi"/>
          <w:lang w:eastAsia="zh-CN"/>
        </w:rPr>
        <w:t>Computer User has Admin Access.</w:t>
      </w:r>
    </w:p>
    <w:p w14:paraId="731F6422" w14:textId="77777777" w:rsidR="00AE45F0" w:rsidRPr="00AE45F0" w:rsidRDefault="00AE45F0" w:rsidP="00AE45F0">
      <w:pPr>
        <w:pStyle w:val="Heading7"/>
        <w:ind w:left="1800"/>
        <w:rPr>
          <w:rFonts w:asciiTheme="minorHAnsi" w:hAnsiTheme="minorHAnsi" w:cstheme="minorHAnsi"/>
          <w:lang w:eastAsia="zh-CN"/>
        </w:rPr>
      </w:pPr>
      <w:r w:rsidRPr="00AE45F0">
        <w:rPr>
          <w:rFonts w:asciiTheme="minorHAnsi" w:hAnsiTheme="minorHAnsi" w:cstheme="minorHAnsi"/>
          <w:lang w:eastAsia="zh-CN"/>
        </w:rPr>
        <w:t>Agent installation file has been ready under a folder.</w:t>
      </w:r>
    </w:p>
    <w:p w14:paraId="16516524" w14:textId="77777777" w:rsidR="00AE45F0" w:rsidRPr="00AE45F0" w:rsidRDefault="00AE45F0" w:rsidP="00AE45F0">
      <w:pPr>
        <w:pStyle w:val="Heading7"/>
        <w:ind w:left="1800"/>
        <w:rPr>
          <w:rFonts w:asciiTheme="minorHAnsi" w:hAnsiTheme="minorHAnsi" w:cstheme="minorHAnsi"/>
          <w:lang w:eastAsia="zh-CN"/>
        </w:rPr>
      </w:pPr>
      <w:r w:rsidRPr="00AE45F0">
        <w:rPr>
          <w:rFonts w:asciiTheme="minorHAnsi" w:hAnsiTheme="minorHAnsi" w:cstheme="minorHAnsi"/>
          <w:lang w:eastAsia="zh-CN"/>
        </w:rPr>
        <w:t>Vlex Client installation file has been ready under a folder.</w:t>
      </w:r>
    </w:p>
    <w:p w14:paraId="0B743442" w14:textId="77777777" w:rsidR="00AE45F0" w:rsidRPr="00AE45F0" w:rsidRDefault="00AE45F0" w:rsidP="00AE45F0">
      <w:pPr>
        <w:pStyle w:val="Heading7"/>
        <w:ind w:left="1800"/>
        <w:rPr>
          <w:lang w:eastAsia="zh-CN"/>
        </w:rPr>
      </w:pPr>
      <w:r w:rsidRPr="00AE45F0">
        <w:rPr>
          <w:rFonts w:asciiTheme="minorHAnsi" w:hAnsiTheme="minorHAnsi" w:cstheme="minorHAnsi"/>
          <w:lang w:eastAsia="zh-CN"/>
        </w:rPr>
        <w:t>User has been created in the server for Vessel Sealing Class of Trade</w:t>
      </w:r>
      <w:r w:rsidRPr="00AE45F0">
        <w:rPr>
          <w:rFonts w:asciiTheme="minorHAnsi" w:hAnsiTheme="minorHAnsi" w:cstheme="minorHAnsi"/>
          <w:color w:val="FF0000"/>
          <w:lang w:eastAsia="zh-CN"/>
        </w:rPr>
        <w:t xml:space="preserve"> </w:t>
      </w:r>
      <w:r w:rsidRPr="00AE45F0">
        <w:rPr>
          <w:rFonts w:asciiTheme="minorHAnsi" w:hAnsiTheme="minorHAnsi" w:cstheme="minorHAnsi"/>
          <w:color w:val="auto"/>
          <w:lang w:eastAsia="zh-CN"/>
        </w:rPr>
        <w:t>with permission to install software</w:t>
      </w:r>
      <w:r w:rsidRPr="00AE45F0">
        <w:rPr>
          <w:rFonts w:asciiTheme="minorHAnsi" w:hAnsiTheme="minorHAnsi" w:cstheme="minorHAnsi"/>
          <w:lang w:eastAsia="zh-CN"/>
        </w:rPr>
        <w:t>. (Record User Name.  E.g. : rose.ni@medtronic.com )</w:t>
      </w:r>
    </w:p>
    <w:p w14:paraId="6385C86A" w14:textId="04057C48" w:rsidR="00AE45F0" w:rsidRPr="00AE45F0" w:rsidRDefault="00AE45F0" w:rsidP="00AE45F0">
      <w:pPr>
        <w:pStyle w:val="Heading7"/>
        <w:ind w:left="1800"/>
        <w:rPr>
          <w:lang w:eastAsia="zh-CN"/>
        </w:rPr>
      </w:pPr>
      <w:r w:rsidRPr="00AE45F0">
        <w:rPr>
          <w:rFonts w:asciiTheme="minorHAnsi" w:hAnsiTheme="minorHAnsi" w:cstheme="minorHAnsi"/>
          <w:lang w:eastAsia="zh-CN"/>
        </w:rPr>
        <w:t>Subscribe to email alerts</w:t>
      </w:r>
      <w:r w:rsidRPr="00AE45F0">
        <w:rPr>
          <w:rFonts w:asciiTheme="minorHAnsi" w:hAnsiTheme="minorHAnsi" w:cstheme="minorHAnsi"/>
          <w:color w:val="FF0000"/>
          <w:lang w:eastAsia="zh-CN"/>
        </w:rPr>
        <w:t xml:space="preserve"> </w:t>
      </w:r>
      <w:r w:rsidRPr="00AE45F0">
        <w:rPr>
          <w:rFonts w:asciiTheme="minorHAnsi" w:hAnsiTheme="minorHAnsi" w:cstheme="minorHAnsi"/>
          <w:color w:val="auto"/>
          <w:lang w:eastAsia="zh-CN"/>
        </w:rPr>
        <w:t>for Software Update Successful</w:t>
      </w:r>
      <w:r w:rsidRPr="00AE45F0">
        <w:rPr>
          <w:rFonts w:asciiTheme="minorHAnsi" w:hAnsiTheme="minorHAnsi" w:cstheme="minorHAnsi"/>
          <w:lang w:eastAsia="zh-CN"/>
        </w:rPr>
        <w:t xml:space="preserve"> for all vlex devices (FT10, LS10, Signia)</w:t>
      </w:r>
    </w:p>
    <w:p w14:paraId="66A86767" w14:textId="77777777" w:rsidR="0025147B" w:rsidRDefault="0025147B" w:rsidP="0025147B">
      <w:pPr>
        <w:pStyle w:val="Heading4"/>
        <w:rPr>
          <w:lang w:eastAsia="zh-CN"/>
        </w:rPr>
      </w:pPr>
      <w:r>
        <w:rPr>
          <w:lang w:eastAsia="zh-CN"/>
        </w:rPr>
        <w:t>VLEX (3.1.5)</w:t>
      </w:r>
    </w:p>
    <w:p w14:paraId="3C5BBFE8" w14:textId="57D68474" w:rsidR="006720D9" w:rsidRDefault="006720D9" w:rsidP="006720D9">
      <w:pPr>
        <w:pStyle w:val="CovidienContent"/>
        <w:ind w:left="1440"/>
        <w:rPr>
          <w:rStyle w:val="Hyperlink"/>
          <w:rFonts w:asciiTheme="minorHAnsi" w:hAnsiTheme="minorHAnsi" w:cstheme="minorHAnsi"/>
          <w:color w:val="000000"/>
        </w:rPr>
      </w:pPr>
      <w:r w:rsidRPr="006720D9">
        <w:rPr>
          <w:lang w:eastAsia="zh-CN"/>
        </w:rPr>
        <w:t xml:space="preserve">NOTE: VLEX </w:t>
      </w:r>
      <w:r w:rsidR="00F85267">
        <w:rPr>
          <w:lang w:eastAsia="zh-CN"/>
        </w:rPr>
        <w:t xml:space="preserve">3.1.5 </w:t>
      </w:r>
      <w:r w:rsidRPr="006720D9">
        <w:rPr>
          <w:lang w:eastAsia="zh-CN"/>
        </w:rPr>
        <w:t xml:space="preserve">client is available for download from </w:t>
      </w:r>
      <w:hyperlink r:id="rId11" w:history="1">
        <w:r w:rsidRPr="006720D9">
          <w:rPr>
            <w:rStyle w:val="Hyperlink"/>
            <w:rFonts w:asciiTheme="minorHAnsi" w:hAnsiTheme="minorHAnsi" w:cstheme="minorHAnsi"/>
            <w:color w:val="000000"/>
          </w:rPr>
          <w:t>http://www.medtronic.com/covidien/support/valleylab-exchange</w:t>
        </w:r>
      </w:hyperlink>
    </w:p>
    <w:p w14:paraId="1144CF6D" w14:textId="6604E147" w:rsidR="009A17EF" w:rsidRPr="006720D9" w:rsidRDefault="009A17EF" w:rsidP="00FC24C5">
      <w:pPr>
        <w:pStyle w:val="Heading7"/>
        <w:ind w:left="1800"/>
        <w:rPr>
          <w:lang w:eastAsia="zh-CN"/>
        </w:rPr>
      </w:pPr>
    </w:p>
    <w:p w14:paraId="2FF6B941" w14:textId="77777777" w:rsidR="00F85267" w:rsidRDefault="0025147B" w:rsidP="00F85267">
      <w:pPr>
        <w:pStyle w:val="Heading5"/>
        <w:rPr>
          <w:lang w:eastAsia="zh-CN"/>
        </w:rPr>
      </w:pPr>
      <w:r>
        <w:rPr>
          <w:lang w:eastAsia="zh-CN"/>
        </w:rPr>
        <w:t>Bundled Agent (3.1.3)</w:t>
      </w:r>
    </w:p>
    <w:p w14:paraId="2B62AFF8" w14:textId="272DB514" w:rsidR="0025147B" w:rsidRDefault="0025147B" w:rsidP="00F85267">
      <w:pPr>
        <w:pStyle w:val="Heading6"/>
        <w:rPr>
          <w:lang w:eastAsia="zh-CN"/>
        </w:rPr>
      </w:pPr>
      <w:r>
        <w:rPr>
          <w:lang w:eastAsia="zh-CN"/>
        </w:rPr>
        <w:t>Install, verify version number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782"/>
        <w:gridCol w:w="1518"/>
        <w:gridCol w:w="2085"/>
        <w:gridCol w:w="2191"/>
      </w:tblGrid>
      <w:tr w:rsidR="0025147B" w:rsidRPr="001E578C" w14:paraId="3564D44E" w14:textId="77777777" w:rsidTr="00A52A49">
        <w:trPr>
          <w:trHeight w:val="20"/>
          <w:tblHeader/>
        </w:trPr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0580AF" w14:textId="4D27932E" w:rsidR="0025147B" w:rsidRDefault="006720D9" w:rsidP="00BB301A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Steps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2666E7" w14:textId="56131B4D" w:rsidR="0025147B" w:rsidRPr="001E578C" w:rsidRDefault="006720D9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Expected Result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46A7FF" w14:textId="77777777" w:rsidR="0025147B" w:rsidRPr="001E578C" w:rsidRDefault="0025147B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A7DA0D" w14:textId="77777777" w:rsidR="0025147B" w:rsidRDefault="0025147B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2E472B" w14:paraId="79A862F9" w14:textId="77777777" w:rsidTr="00A52A49">
        <w:trPr>
          <w:trHeight w:val="515"/>
        </w:trPr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E267" w14:textId="1C25C52B" w:rsidR="002E472B" w:rsidRPr="002E472B" w:rsidRDefault="002E472B" w:rsidP="009A17EF">
            <w:pPr>
              <w:pStyle w:val="CovidienContent"/>
              <w:rPr>
                <w:lang w:eastAsia="zh-CN"/>
              </w:rPr>
            </w:pPr>
            <w:r w:rsidRPr="002E472B">
              <w:rPr>
                <w:lang w:eastAsia="zh-CN"/>
              </w:rPr>
              <w:t>Remove previously installed agen</w:t>
            </w:r>
            <w:r w:rsidR="009A17EF">
              <w:rPr>
                <w:lang w:eastAsia="zh-CN"/>
              </w:rPr>
              <w:t>t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B25C" w14:textId="045D5EF3" w:rsidR="002E472B" w:rsidRPr="002E472B" w:rsidRDefault="00BB301A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No "Device Managment Agent" folder found in C:\Program Files\Covidien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144C" w14:textId="72CA39B5" w:rsidR="002E472B" w:rsidRDefault="002E472B" w:rsidP="009A17EF">
            <w:pPr>
              <w:pStyle w:val="CovidienContent"/>
              <w:rPr>
                <w:lang w:eastAsia="zh-CN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7604" w14:textId="54EF4F4D" w:rsidR="002E472B" w:rsidRDefault="002E472B" w:rsidP="009A17EF">
            <w:pPr>
              <w:pStyle w:val="CovidienContent"/>
              <w:rPr>
                <w:lang w:eastAsia="zh-CN"/>
              </w:rPr>
            </w:pPr>
          </w:p>
        </w:tc>
      </w:tr>
      <w:tr w:rsidR="002E472B" w14:paraId="3ABD6ED8" w14:textId="77777777" w:rsidTr="00A52A49">
        <w:trPr>
          <w:trHeight w:val="515"/>
        </w:trPr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53F4" w14:textId="5AAB6287" w:rsidR="002E472B" w:rsidRPr="002E472B" w:rsidRDefault="002E472B" w:rsidP="009A17EF">
            <w:pPr>
              <w:pStyle w:val="CovidienContent"/>
              <w:rPr>
                <w:lang w:eastAsia="zh-CN"/>
              </w:rPr>
            </w:pPr>
            <w:r w:rsidRPr="002E472B">
              <w:rPr>
                <w:lang w:eastAsia="zh-CN"/>
              </w:rPr>
              <w:t>Install VLEX 3.1.5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8917" w14:textId="13169421" w:rsidR="002E472B" w:rsidRPr="002E472B" w:rsidRDefault="002E472B" w:rsidP="009A17EF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VLEX client shortcut on desktop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FBD8" w14:textId="77777777" w:rsidR="002E472B" w:rsidRPr="0025147B" w:rsidRDefault="002E472B" w:rsidP="009A17EF">
            <w:pPr>
              <w:pStyle w:val="CovidienContent"/>
              <w:rPr>
                <w:lang w:eastAsia="zh-CN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1ADD" w14:textId="7E7D13F3" w:rsidR="002E472B" w:rsidRPr="0025147B" w:rsidRDefault="002E472B" w:rsidP="009A17EF">
            <w:pPr>
              <w:pStyle w:val="CovidienContent"/>
              <w:rPr>
                <w:lang w:eastAsia="zh-CN"/>
              </w:rPr>
            </w:pPr>
          </w:p>
        </w:tc>
      </w:tr>
      <w:tr w:rsidR="002E472B" w14:paraId="3D1A8F1C" w14:textId="77777777" w:rsidTr="00A52A49">
        <w:trPr>
          <w:trHeight w:val="515"/>
        </w:trPr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8B84" w14:textId="54E517AA" w:rsidR="002E472B" w:rsidRPr="002E472B" w:rsidRDefault="002E472B" w:rsidP="009A17EF">
            <w:pPr>
              <w:pStyle w:val="CovidienContent"/>
              <w:rPr>
                <w:lang w:eastAsia="zh-CN"/>
              </w:rPr>
            </w:pPr>
            <w:r>
              <w:rPr>
                <w:rFonts w:eastAsiaTheme="minorEastAsia"/>
                <w:lang w:eastAsia="zh-CN"/>
              </w:rPr>
              <w:t>View file</w:t>
            </w:r>
            <w:r w:rsidRPr="006720D9">
              <w:rPr>
                <w:rFonts w:eastAsiaTheme="minorEastAsia"/>
                <w:lang w:eastAsia="zh-CN"/>
              </w:rPr>
              <w:t xml:space="preserve"> "C:\Program Files\Covidien\Device Management Agent\resource</w:t>
            </w:r>
            <w:r w:rsidRPr="006720D9">
              <w:rPr>
                <w:rFonts w:eastAsiaTheme="minorEastAsia"/>
                <w:color w:val="FF0000"/>
                <w:lang w:eastAsia="zh-CN"/>
              </w:rPr>
              <w:t>\</w:t>
            </w:r>
            <w:r w:rsidRPr="006720D9">
              <w:rPr>
                <w:rFonts w:eastAsiaTheme="minorEastAsia"/>
                <w:lang w:eastAsia="zh-CN"/>
              </w:rPr>
              <w:t>conf.properties"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2B48" w14:textId="5233B71B" w:rsidR="002E472B" w:rsidRPr="002E472B" w:rsidRDefault="002E472B" w:rsidP="009A17EF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 xml:space="preserve">Tail end of configuration file should show version number: </w:t>
            </w:r>
            <w:r>
              <w:rPr>
                <w:lang w:eastAsia="zh-CN"/>
              </w:rPr>
              <w:br/>
            </w:r>
            <w:r>
              <w:rPr>
                <w:rFonts w:ascii="Lucida Console" w:hAnsi="Lucida Console" w:cs="Lucida Console"/>
                <w:sz w:val="18"/>
                <w:szCs w:val="18"/>
              </w:rPr>
              <w:t>AGENTVERSION = 3.1.3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4B51" w14:textId="77777777" w:rsidR="002E472B" w:rsidRPr="0025147B" w:rsidRDefault="002E472B" w:rsidP="009A17EF">
            <w:pPr>
              <w:pStyle w:val="CovidienContent"/>
              <w:rPr>
                <w:lang w:eastAsia="zh-CN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3727" w14:textId="6268BC02" w:rsidR="002E472B" w:rsidRPr="0025147B" w:rsidRDefault="002E472B" w:rsidP="009A17EF">
            <w:pPr>
              <w:pStyle w:val="CovidienContent"/>
              <w:rPr>
                <w:lang w:eastAsia="zh-CN"/>
              </w:rPr>
            </w:pPr>
          </w:p>
        </w:tc>
      </w:tr>
      <w:tr w:rsidR="002E472B" w14:paraId="403FD312" w14:textId="77777777" w:rsidTr="00A52A49">
        <w:trPr>
          <w:trHeight w:val="515"/>
        </w:trPr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600B" w14:textId="7009C933" w:rsidR="002E472B" w:rsidRPr="002E472B" w:rsidRDefault="002E472B" w:rsidP="009A17EF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 xml:space="preserve">Go to </w:t>
            </w:r>
            <w:r>
              <w:rPr>
                <w:lang w:eastAsia="zh-CN"/>
              </w:rPr>
              <w:br/>
            </w:r>
            <w:r w:rsidRPr="002E472B">
              <w:rPr>
                <w:lang w:eastAsia="zh-CN"/>
              </w:rPr>
              <w:t>Windows Start Menu-&gt;</w:t>
            </w:r>
            <w:r>
              <w:rPr>
                <w:lang w:eastAsia="zh-CN"/>
              </w:rPr>
              <w:t>All Programs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4875" w14:textId="427635E9" w:rsidR="002E472B" w:rsidRPr="002E472B" w:rsidRDefault="002E472B" w:rsidP="009A17EF">
            <w:pPr>
              <w:pStyle w:val="CovidienContent"/>
              <w:rPr>
                <w:rFonts w:cs="Times New Roman"/>
                <w:lang w:eastAsia="zh-CN"/>
              </w:rPr>
            </w:pPr>
            <w:r w:rsidRPr="002E472B">
              <w:rPr>
                <w:rFonts w:hint="eastAsia"/>
                <w:lang w:eastAsia="zh-CN"/>
              </w:rPr>
              <w:t>Valleylab Exchange folder</w:t>
            </w:r>
            <w:r w:rsidRPr="002E472B">
              <w:rPr>
                <w:lang w:eastAsia="zh-CN"/>
              </w:rPr>
              <w:t xml:space="preserve"> exists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8EC4" w14:textId="77777777" w:rsidR="002E472B" w:rsidRPr="0025147B" w:rsidRDefault="002E472B" w:rsidP="009A17EF">
            <w:pPr>
              <w:pStyle w:val="CovidienContent"/>
              <w:rPr>
                <w:lang w:eastAsia="zh-CN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0B00" w14:textId="3B614770" w:rsidR="002E472B" w:rsidRPr="0025147B" w:rsidRDefault="002E472B" w:rsidP="009A17EF">
            <w:pPr>
              <w:pStyle w:val="CovidienContent"/>
              <w:rPr>
                <w:lang w:eastAsia="zh-CN"/>
              </w:rPr>
            </w:pPr>
          </w:p>
        </w:tc>
      </w:tr>
      <w:tr w:rsidR="002E472B" w14:paraId="3B47AF1A" w14:textId="77777777" w:rsidTr="00A52A49">
        <w:trPr>
          <w:trHeight w:val="515"/>
        </w:trPr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5971" w14:textId="1353E2C5" w:rsidR="002E472B" w:rsidRPr="0025147B" w:rsidRDefault="002E472B" w:rsidP="009A17EF">
            <w:pPr>
              <w:pStyle w:val="CovidienContent"/>
              <w:rPr>
                <w:lang w:eastAsia="zh-CN"/>
              </w:rPr>
            </w:pPr>
            <w:r>
              <w:rPr>
                <w:rFonts w:eastAsia="Times New Roman"/>
              </w:rPr>
              <w:t>Go to windows Services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1D84" w14:textId="2AAF75B3" w:rsidR="002E472B" w:rsidRPr="0025147B" w:rsidRDefault="002E472B" w:rsidP="009A17EF">
            <w:pPr>
              <w:pStyle w:val="CovidienContent"/>
              <w:rPr>
                <w:lang w:eastAsia="zh-CN"/>
              </w:rPr>
            </w:pPr>
            <w:r>
              <w:rPr>
                <w:rFonts w:eastAsia="Times New Roman"/>
              </w:rPr>
              <w:t>Verify Device Management Agent Service and Device Management Agent Boot Loader service is running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2627" w14:textId="77777777" w:rsidR="002E472B" w:rsidRPr="0025147B" w:rsidRDefault="002E472B" w:rsidP="009A17EF">
            <w:pPr>
              <w:pStyle w:val="CovidienContent"/>
              <w:rPr>
                <w:lang w:eastAsia="zh-CN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2BBC" w14:textId="0DE8F179" w:rsidR="002E472B" w:rsidRPr="0025147B" w:rsidRDefault="002E472B" w:rsidP="009A17EF">
            <w:pPr>
              <w:pStyle w:val="CovidienContent"/>
              <w:rPr>
                <w:lang w:eastAsia="zh-CN"/>
              </w:rPr>
            </w:pPr>
          </w:p>
        </w:tc>
      </w:tr>
      <w:tr w:rsidR="002E472B" w14:paraId="74B20FCF" w14:textId="77777777" w:rsidTr="00A52A49">
        <w:trPr>
          <w:trHeight w:val="515"/>
        </w:trPr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A88EA" w14:textId="77777777" w:rsidR="002E472B" w:rsidRDefault="002E472B" w:rsidP="009A17EF">
            <w:pPr>
              <w:pStyle w:val="CovidienContent"/>
              <w:rPr>
                <w:lang w:eastAsia="zh-CN"/>
              </w:rPr>
            </w:pPr>
            <w:r w:rsidRPr="009A17EF">
              <w:rPr>
                <w:b/>
                <w:lang w:eastAsia="zh-CN"/>
              </w:rPr>
              <w:t xml:space="preserve">QAProd: </w:t>
            </w:r>
            <w:r>
              <w:rPr>
                <w:rFonts w:hint="eastAsia"/>
                <w:lang w:eastAsia="zh-CN"/>
              </w:rPr>
              <w:t xml:space="preserve">Launch Remapper and point the server to </w:t>
            </w:r>
            <w:r>
              <w:rPr>
                <w:lang w:eastAsia="zh-CN"/>
              </w:rPr>
              <w:t>Production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or QA-Prod </w:t>
            </w:r>
            <w:r>
              <w:rPr>
                <w:rFonts w:hint="eastAsia"/>
                <w:lang w:eastAsia="zh-CN"/>
              </w:rPr>
              <w:t>Server, click Remapper button.</w:t>
            </w:r>
          </w:p>
          <w:p w14:paraId="01CAB220" w14:textId="41A35445" w:rsidR="002E472B" w:rsidRPr="0025147B" w:rsidRDefault="002E472B" w:rsidP="009A17EF">
            <w:pPr>
              <w:pStyle w:val="CovidienContent"/>
              <w:rPr>
                <w:lang w:eastAsia="zh-CN"/>
              </w:rPr>
            </w:pPr>
            <w:r w:rsidRPr="009A17EF">
              <w:rPr>
                <w:b/>
                <w:lang w:eastAsia="zh-CN"/>
              </w:rPr>
              <w:t>Production:</w:t>
            </w:r>
            <w:r>
              <w:rPr>
                <w:lang w:eastAsia="zh-CN"/>
              </w:rPr>
              <w:t xml:space="preserve"> The agent from production should automatically point to production without intervention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146B" w14:textId="6A9C55B0" w:rsidR="002E472B" w:rsidRPr="0025147B" w:rsidRDefault="002E472B" w:rsidP="009A17EF">
            <w:pPr>
              <w:pStyle w:val="Covidien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Agent started successfully and point to </w:t>
            </w:r>
            <w:r>
              <w:rPr>
                <w:lang w:eastAsia="zh-CN"/>
              </w:rPr>
              <w:t>Prod or QA-Prod</w:t>
            </w:r>
            <w:r>
              <w:rPr>
                <w:rFonts w:hint="eastAsia"/>
                <w:lang w:eastAsia="zh-CN"/>
              </w:rPr>
              <w:t xml:space="preserve"> server. (check </w:t>
            </w:r>
            <w:r>
              <w:rPr>
                <w:lang w:eastAsia="zh-CN"/>
              </w:rPr>
              <w:t>connection check</w:t>
            </w:r>
            <w:r>
              <w:rPr>
                <w:rFonts w:hint="eastAsia"/>
                <w:lang w:eastAsia="zh-CN"/>
              </w:rPr>
              <w:t xml:space="preserve"> in agent log file)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3FD0" w14:textId="77777777" w:rsidR="002E472B" w:rsidRPr="0025147B" w:rsidRDefault="002E472B" w:rsidP="009A17EF">
            <w:pPr>
              <w:pStyle w:val="CovidienContent"/>
              <w:rPr>
                <w:lang w:eastAsia="zh-CN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5030" w14:textId="6FFE1724" w:rsidR="002E472B" w:rsidRPr="002E472B" w:rsidRDefault="002E472B" w:rsidP="009A17EF">
            <w:pPr>
              <w:pStyle w:val="CovidienContent"/>
              <w:rPr>
                <w:lang w:eastAsia="zh-CN"/>
              </w:rPr>
            </w:pPr>
          </w:p>
        </w:tc>
      </w:tr>
      <w:tr w:rsidR="002E472B" w14:paraId="21B4C021" w14:textId="77777777" w:rsidTr="00A52A49">
        <w:trPr>
          <w:trHeight w:val="515"/>
        </w:trPr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0203" w14:textId="0C96D3B7" w:rsidR="002E472B" w:rsidRPr="0025147B" w:rsidRDefault="009A17EF" w:rsidP="009A17EF">
            <w:pPr>
              <w:pStyle w:val="Covidien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Launch Vlex Client and login with  user in Pre-condition 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EA27" w14:textId="66F7F0A1" w:rsidR="002E472B" w:rsidRPr="0025147B" w:rsidRDefault="009A17EF" w:rsidP="009A17EF">
            <w:pPr>
              <w:pStyle w:val="Covidien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Verify that User can successfully login Vlex Client with Server connection status as connected.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DBCB" w14:textId="77777777" w:rsidR="002E472B" w:rsidRPr="0025147B" w:rsidRDefault="002E472B" w:rsidP="009A17EF">
            <w:pPr>
              <w:pStyle w:val="CovidienContent"/>
              <w:rPr>
                <w:lang w:eastAsia="zh-CN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DDE0" w14:textId="77777777" w:rsidR="002E472B" w:rsidRPr="002E472B" w:rsidRDefault="002E472B" w:rsidP="009A17EF">
            <w:pPr>
              <w:pStyle w:val="CovidienContent"/>
              <w:rPr>
                <w:lang w:eastAsia="zh-CN"/>
              </w:rPr>
            </w:pPr>
          </w:p>
        </w:tc>
      </w:tr>
    </w:tbl>
    <w:p w14:paraId="607DE051" w14:textId="2C542C16" w:rsidR="0025147B" w:rsidRDefault="0025147B" w:rsidP="0025147B">
      <w:pPr>
        <w:pStyle w:val="Heading6"/>
        <w:rPr>
          <w:lang w:eastAsia="zh-CN"/>
        </w:rPr>
      </w:pPr>
      <w:r>
        <w:rPr>
          <w:lang w:eastAsia="zh-CN"/>
        </w:rPr>
        <w:t>Device testing</w:t>
      </w:r>
    </w:p>
    <w:p w14:paraId="58136CC6" w14:textId="77777777" w:rsidR="0025147B" w:rsidRDefault="0025147B" w:rsidP="0025147B">
      <w:pPr>
        <w:pStyle w:val="Heading7"/>
        <w:rPr>
          <w:lang w:eastAsia="zh-CN"/>
        </w:rPr>
      </w:pPr>
      <w:r>
        <w:rPr>
          <w:lang w:eastAsia="zh-CN"/>
        </w:rPr>
        <w:t>FT10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402"/>
        <w:gridCol w:w="1916"/>
        <w:gridCol w:w="2025"/>
        <w:gridCol w:w="2233"/>
      </w:tblGrid>
      <w:tr w:rsidR="009A17EF" w:rsidRPr="001E578C" w14:paraId="29DFB5F4" w14:textId="77777777" w:rsidTr="00A52A49">
        <w:trPr>
          <w:trHeight w:val="20"/>
          <w:tblHeader/>
        </w:trPr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A5FE78" w14:textId="3F57CEA4" w:rsidR="009A17EF" w:rsidRDefault="009A17EF" w:rsidP="009A17EF">
            <w:pPr>
              <w:ind w:left="7200" w:hanging="720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Steps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2046D2" w14:textId="446EEE20" w:rsidR="009A17EF" w:rsidRPr="001E578C" w:rsidRDefault="009A17EF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Expected Result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499844" w14:textId="77777777" w:rsidR="009A17EF" w:rsidRPr="001E578C" w:rsidRDefault="009A17EF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634877" w14:textId="77777777" w:rsidR="009A17EF" w:rsidRDefault="009A17EF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9A17EF" w14:paraId="4333C419" w14:textId="77777777" w:rsidTr="00A52A49">
        <w:trPr>
          <w:trHeight w:val="585"/>
        </w:trPr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1B11" w14:textId="77777777" w:rsidR="009A17EF" w:rsidRDefault="009A17EF" w:rsidP="004D0F7F">
            <w:pPr>
              <w:pStyle w:val="CovidienContent"/>
              <w:rPr>
                <w:lang w:eastAsia="zh-CN"/>
              </w:rPr>
            </w:pPr>
            <w:r w:rsidRPr="009A17EF">
              <w:rPr>
                <w:lang w:eastAsia="zh-CN"/>
              </w:rPr>
              <w:t>Launch VLEX and login with user:</w:t>
            </w:r>
          </w:p>
          <w:p w14:paraId="33DF99EB" w14:textId="712F391D" w:rsidR="009A17EF" w:rsidRPr="009A17EF" w:rsidRDefault="009A17EF" w:rsidP="004D0F7F">
            <w:pPr>
              <w:pStyle w:val="CovidienContent"/>
              <w:rPr>
                <w:lang w:eastAsia="zh-CN"/>
              </w:rPr>
            </w:pPr>
            <w:r w:rsidRPr="000E4A0B">
              <w:rPr>
                <w:lang w:eastAsia="zh-CN"/>
              </w:rPr>
              <w:t xml:space="preserve">Username: </w:t>
            </w:r>
            <w:r>
              <w:rPr>
                <w:lang w:eastAsia="zh-CN"/>
              </w:rPr>
              <w:t>________</w:t>
            </w:r>
          </w:p>
          <w:p w14:paraId="7B635EAB" w14:textId="37C55B28" w:rsidR="009A17EF" w:rsidRPr="009A17EF" w:rsidRDefault="009A17EF" w:rsidP="004D0F7F">
            <w:pPr>
              <w:pStyle w:val="CovidienContent"/>
              <w:rPr>
                <w:lang w:eastAsia="zh-CN"/>
              </w:rPr>
            </w:pPr>
            <w:r w:rsidRPr="009A17EF">
              <w:rPr>
                <w:lang w:eastAsia="zh-CN"/>
              </w:rPr>
              <w:t xml:space="preserve">Password: </w:t>
            </w:r>
            <w:r>
              <w:rPr>
                <w:lang w:eastAsia="zh-CN"/>
              </w:rPr>
              <w:t>________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67C82" w14:textId="69FE0E18" w:rsidR="009A17EF" w:rsidRPr="004D0F7F" w:rsidRDefault="004D0F7F" w:rsidP="004D0F7F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User connected to client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4F5A" w14:textId="526F984B" w:rsidR="009A17EF" w:rsidRPr="004D0F7F" w:rsidRDefault="009A17EF" w:rsidP="004D0F7F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7494D" w14:textId="4FE98A3E" w:rsidR="009A17EF" w:rsidRDefault="009A17EF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9A17EF" w14:paraId="79973A29" w14:textId="77777777" w:rsidTr="00A52A49">
        <w:trPr>
          <w:trHeight w:val="585"/>
        </w:trPr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246A1" w14:textId="2946E7F9" w:rsidR="009A17EF" w:rsidRPr="009A17EF" w:rsidRDefault="009A17EF" w:rsidP="004D0F7F">
            <w:pPr>
              <w:pStyle w:val="CovidienContent"/>
              <w:rPr>
                <w:lang w:eastAsia="zh-CN"/>
              </w:rPr>
            </w:pPr>
            <w:r w:rsidRPr="009A17EF">
              <w:rPr>
                <w:lang w:eastAsia="zh-CN"/>
              </w:rPr>
              <w:t>Update FT10 software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8002" w14:textId="7CBB1432" w:rsidR="009A17EF" w:rsidRPr="009A17EF" w:rsidRDefault="009A17EF" w:rsidP="004D0F7F">
            <w:pPr>
              <w:pStyle w:val="CovidienContent"/>
              <w:rPr>
                <w:lang w:eastAsia="zh-CN"/>
              </w:rPr>
            </w:pPr>
            <w:r w:rsidRPr="009A17EF">
              <w:rPr>
                <w:lang w:eastAsia="zh-CN"/>
              </w:rPr>
              <w:t>Software updates successfully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78765" w14:textId="77777777" w:rsidR="009A17EF" w:rsidRPr="004D0F7F" w:rsidRDefault="009A17EF" w:rsidP="004D0F7F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E412" w14:textId="7C267C0F" w:rsidR="009A17EF" w:rsidRPr="004D0F7F" w:rsidRDefault="009A17EF" w:rsidP="004D0F7F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EF65D7" w14:paraId="4DA38828" w14:textId="77777777" w:rsidTr="00A52A49">
        <w:trPr>
          <w:trHeight w:val="585"/>
        </w:trPr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9838" w14:textId="15AB561A" w:rsidR="00EF65D7" w:rsidRPr="009A17EF" w:rsidRDefault="00EF65D7" w:rsidP="004D0F7F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View Service History tab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6C71" w14:textId="00B62E52" w:rsidR="00EF65D7" w:rsidRPr="009A17EF" w:rsidRDefault="00EF65D7" w:rsidP="004D0F7F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Verify that data under "Service History" page is correct.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0B8F" w14:textId="77777777" w:rsidR="00EF65D7" w:rsidRPr="004D0F7F" w:rsidRDefault="00EF65D7" w:rsidP="004D0F7F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44FD" w14:textId="77777777" w:rsidR="00EF65D7" w:rsidRPr="004D0F7F" w:rsidRDefault="00EF65D7" w:rsidP="004D0F7F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9A17EF" w14:paraId="2CEEE1CC" w14:textId="77777777" w:rsidTr="00A52A49">
        <w:trPr>
          <w:trHeight w:val="692"/>
        </w:trPr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8181" w14:textId="73AEC51A" w:rsidR="009A17EF" w:rsidRPr="009A17EF" w:rsidRDefault="009A17EF" w:rsidP="004D0F7F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View HW/SW configuration tab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EE55" w14:textId="23B93AA2" w:rsidR="009A17EF" w:rsidRPr="009A17EF" w:rsidRDefault="004D0F7F" w:rsidP="004D0F7F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 xml:space="preserve">Updated version appears 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FCC2" w14:textId="77777777" w:rsidR="009A17EF" w:rsidRPr="004D0F7F" w:rsidRDefault="009A17EF" w:rsidP="004D0F7F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3CDE" w14:textId="7BE7DF82" w:rsidR="009A17EF" w:rsidRPr="004D0F7F" w:rsidRDefault="009A17EF" w:rsidP="004D0F7F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A82EB2" w14:paraId="7A4D0236" w14:textId="77777777" w:rsidTr="00A52A49">
        <w:trPr>
          <w:trHeight w:val="692"/>
        </w:trPr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F542F" w14:textId="6ABDF0BE" w:rsidR="00A82EB2" w:rsidRDefault="00A82EB2" w:rsidP="004D0F7F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View Log Viewer tab, verify logs for upgrade appear.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A2D7" w14:textId="77777777" w:rsidR="00A82EB2" w:rsidRDefault="00A82EB2" w:rsidP="004D0F7F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Logs pertaining to upgrade appear.  If device has previously been seen by system, historical logs appear as well.</w:t>
            </w:r>
            <w:r w:rsidR="00183E6B">
              <w:rPr>
                <w:lang w:eastAsia="zh-CN"/>
              </w:rPr>
              <w:br/>
              <w:t>The following log files are available for FT10:</w:t>
            </w:r>
          </w:p>
          <w:p w14:paraId="674EB2BC" w14:textId="2978771E" w:rsidR="00183E6B" w:rsidRPr="006A0954" w:rsidRDefault="00183E6B" w:rsidP="00183E6B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rPr>
                <w:lang w:eastAsia="zh-CN"/>
              </w:rPr>
            </w:pPr>
            <w:r w:rsidRPr="006A0954">
              <w:rPr>
                <w:lang w:eastAsia="zh-CN"/>
              </w:rPr>
              <w:t>FT10: *.html.gz, *.dat.gz</w:t>
            </w:r>
            <w:r w:rsidRPr="006A0954">
              <w:rPr>
                <w:rFonts w:cs="Calibri"/>
                <w:lang w:eastAsia="zh-CN"/>
              </w:rPr>
              <w:t xml:space="preserve"> (Both types viewable and downloadable)</w:t>
            </w:r>
          </w:p>
          <w:p w14:paraId="1915E695" w14:textId="77777777" w:rsidR="00183E6B" w:rsidRPr="006A0954" w:rsidRDefault="00183E6B" w:rsidP="00183E6B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rPr>
                <w:lang w:eastAsia="zh-CN"/>
              </w:rPr>
            </w:pPr>
            <w:r w:rsidRPr="006A0954">
              <w:rPr>
                <w:lang w:eastAsia="zh-CN"/>
              </w:rPr>
              <w:t>The FT10 may have  RFIDLog.* files but they should not be viewable nor</w:t>
            </w:r>
            <w:r w:rsidRPr="006A0954">
              <w:rPr>
                <w:color w:val="FF0000"/>
                <w:lang w:eastAsia="zh-CN"/>
              </w:rPr>
              <w:t xml:space="preserve"> </w:t>
            </w:r>
            <w:r w:rsidRPr="006A0954">
              <w:rPr>
                <w:lang w:eastAsia="zh-CN"/>
              </w:rPr>
              <w:t>downloadable.</w:t>
            </w:r>
          </w:p>
          <w:p w14:paraId="3A057C07" w14:textId="2903D70F" w:rsidR="006A0954" w:rsidRDefault="006A0954" w:rsidP="00183E6B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rPr>
                <w:sz w:val="20"/>
                <w:szCs w:val="20"/>
                <w:lang w:eastAsia="zh-CN"/>
              </w:rPr>
            </w:pPr>
            <w:r w:rsidRPr="006A0954">
              <w:rPr>
                <w:rFonts w:hint="eastAsia"/>
                <w:lang w:eastAsia="zh-CN"/>
              </w:rPr>
              <w:t>Verify that log file</w:t>
            </w:r>
            <w:r w:rsidRPr="006A0954">
              <w:rPr>
                <w:lang w:eastAsia="zh-CN"/>
              </w:rPr>
              <w:t>s</w:t>
            </w:r>
            <w:r w:rsidRPr="006A0954">
              <w:rPr>
                <w:rFonts w:hint="eastAsia"/>
                <w:lang w:eastAsia="zh-CN"/>
              </w:rPr>
              <w:t xml:space="preserve"> can be successfully opened, viewed and downloaded</w:t>
            </w:r>
            <w:r w:rsidRPr="006A0954">
              <w:rPr>
                <w:lang w:eastAsia="zh-CN"/>
              </w:rPr>
              <w:t>.</w:t>
            </w:r>
          </w:p>
          <w:p w14:paraId="556D4F10" w14:textId="1F60B39F" w:rsidR="00183E6B" w:rsidRDefault="00183E6B" w:rsidP="004D0F7F">
            <w:pPr>
              <w:pStyle w:val="CovidienContent"/>
              <w:rPr>
                <w:lang w:eastAsia="zh-CN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F74C" w14:textId="77777777" w:rsidR="00A82EB2" w:rsidRPr="004D0F7F" w:rsidRDefault="00A82EB2" w:rsidP="004D0F7F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F5E4E" w14:textId="77777777" w:rsidR="00A82EB2" w:rsidRDefault="00A82EB2" w:rsidP="004D0F7F">
            <w:pPr>
              <w:rPr>
                <w:rFonts w:asciiTheme="minorHAnsi" w:hAnsiTheme="minorHAnsi" w:cstheme="minorHAnsi"/>
                <w:lang w:eastAsia="zh-CN"/>
              </w:rPr>
            </w:pPr>
          </w:p>
          <w:p w14:paraId="6AE1FA52" w14:textId="77777777" w:rsidR="00DB5552" w:rsidRPr="004D0F7F" w:rsidRDefault="00DB5552" w:rsidP="004D0F7F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DB5552" w14:paraId="04646A4C" w14:textId="77777777" w:rsidTr="00A52A49">
        <w:trPr>
          <w:trHeight w:val="692"/>
        </w:trPr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7706" w14:textId="7A8F0844" w:rsidR="00DB5552" w:rsidRDefault="00DB5552" w:rsidP="00DB5552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View Reports,</w:t>
            </w:r>
            <w:r>
              <w:rPr>
                <w:lang w:eastAsia="zh-CN"/>
              </w:rPr>
              <w:br/>
              <w:t>Verify each relevant report shows update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FADE" w14:textId="202E3560" w:rsidR="00DB5552" w:rsidRDefault="003D029F" w:rsidP="004D0F7F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Reports show update activity, reflect current values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00C0" w14:textId="77777777" w:rsidR="00DB5552" w:rsidRPr="004D0F7F" w:rsidRDefault="00DB5552" w:rsidP="004D0F7F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8106" w14:textId="77777777" w:rsidR="00DB5552" w:rsidRDefault="00DB5552" w:rsidP="004D0F7F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9A17EF" w14:paraId="6CE3F6B3" w14:textId="77777777" w:rsidTr="00A52A49">
        <w:trPr>
          <w:trHeight w:val="395"/>
        </w:trPr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C82A5" w14:textId="7C0826F8" w:rsidR="009A17EF" w:rsidRPr="009A17EF" w:rsidRDefault="009A17EF" w:rsidP="004D0F7F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Check Alerts in email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CB0A1" w14:textId="5FCBEC02" w:rsidR="009A17EF" w:rsidRPr="004D0F7F" w:rsidRDefault="009A17EF" w:rsidP="004D0F7F">
            <w:pPr>
              <w:pStyle w:val="CovidienContent"/>
              <w:rPr>
                <w:lang w:eastAsia="zh-CN"/>
              </w:rPr>
            </w:pPr>
            <w:r w:rsidRPr="004D0F7F">
              <w:rPr>
                <w:lang w:eastAsia="zh-CN"/>
              </w:rPr>
              <w:t>Alerts sent to email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15A3" w14:textId="77777777" w:rsidR="009A17EF" w:rsidRPr="004D0F7F" w:rsidRDefault="009A17EF" w:rsidP="004D0F7F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1E15" w14:textId="0604DDC5" w:rsidR="009A17EF" w:rsidRPr="00677BC9" w:rsidRDefault="009A17EF" w:rsidP="009A17EF">
            <w:pPr>
              <w:pStyle w:val="ListParagraph"/>
              <w:rPr>
                <w:rFonts w:asciiTheme="minorHAnsi" w:hAnsiTheme="minorHAnsi" w:cstheme="minorHAnsi"/>
                <w:lang w:eastAsia="zh-CN"/>
              </w:rPr>
            </w:pPr>
          </w:p>
        </w:tc>
      </w:tr>
    </w:tbl>
    <w:p w14:paraId="127DE0FB" w14:textId="77777777" w:rsidR="009A17EF" w:rsidRPr="009A17EF" w:rsidRDefault="009A17EF" w:rsidP="009A17EF">
      <w:pPr>
        <w:rPr>
          <w:lang w:eastAsia="zh-CN"/>
        </w:rPr>
      </w:pPr>
    </w:p>
    <w:p w14:paraId="7C40D09A" w14:textId="77777777" w:rsidR="0025147B" w:rsidRDefault="0025147B" w:rsidP="0025147B">
      <w:pPr>
        <w:pStyle w:val="Heading7"/>
        <w:rPr>
          <w:lang w:eastAsia="zh-CN"/>
        </w:rPr>
      </w:pPr>
      <w:r>
        <w:rPr>
          <w:lang w:eastAsia="zh-CN"/>
        </w:rPr>
        <w:t>LS10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402"/>
        <w:gridCol w:w="1916"/>
        <w:gridCol w:w="2025"/>
        <w:gridCol w:w="2233"/>
      </w:tblGrid>
      <w:tr w:rsidR="004D0F7F" w:rsidRPr="001E578C" w14:paraId="3EE033EF" w14:textId="77777777" w:rsidTr="00A52A49">
        <w:trPr>
          <w:trHeight w:val="20"/>
          <w:tblHeader/>
        </w:trPr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D54736" w14:textId="77777777" w:rsidR="004D0F7F" w:rsidRDefault="004D0F7F" w:rsidP="00BB301A">
            <w:pPr>
              <w:ind w:left="7200" w:hanging="720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Steps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19C320" w14:textId="77777777" w:rsidR="004D0F7F" w:rsidRPr="001E578C" w:rsidRDefault="004D0F7F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Expected Result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5F7AAB" w14:textId="77777777" w:rsidR="004D0F7F" w:rsidRPr="001E578C" w:rsidRDefault="004D0F7F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F1B601" w14:textId="77777777" w:rsidR="004D0F7F" w:rsidRDefault="004D0F7F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4D0F7F" w14:paraId="21669760" w14:textId="77777777" w:rsidTr="00A52A49">
        <w:trPr>
          <w:trHeight w:val="585"/>
        </w:trPr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51D0F" w14:textId="77777777" w:rsidR="004D0F7F" w:rsidRDefault="004D0F7F" w:rsidP="00BB301A">
            <w:pPr>
              <w:pStyle w:val="CovidienContent"/>
              <w:rPr>
                <w:lang w:eastAsia="zh-CN"/>
              </w:rPr>
            </w:pPr>
            <w:r w:rsidRPr="009A17EF">
              <w:rPr>
                <w:lang w:eastAsia="zh-CN"/>
              </w:rPr>
              <w:t>Launch VLEX and login with user:</w:t>
            </w:r>
          </w:p>
          <w:p w14:paraId="22A89BFF" w14:textId="77777777" w:rsidR="004D0F7F" w:rsidRPr="009A17EF" w:rsidRDefault="004D0F7F" w:rsidP="00BB301A">
            <w:pPr>
              <w:pStyle w:val="CovidienContent"/>
              <w:rPr>
                <w:lang w:eastAsia="zh-CN"/>
              </w:rPr>
            </w:pPr>
            <w:r w:rsidRPr="000E4A0B">
              <w:rPr>
                <w:lang w:eastAsia="zh-CN"/>
              </w:rPr>
              <w:t xml:space="preserve">Username: </w:t>
            </w:r>
            <w:r>
              <w:rPr>
                <w:lang w:eastAsia="zh-CN"/>
              </w:rPr>
              <w:t>________</w:t>
            </w:r>
          </w:p>
          <w:p w14:paraId="39754D6B" w14:textId="77777777" w:rsidR="004D0F7F" w:rsidRPr="009A17EF" w:rsidRDefault="004D0F7F" w:rsidP="00BB301A">
            <w:pPr>
              <w:pStyle w:val="CovidienContent"/>
              <w:rPr>
                <w:lang w:eastAsia="zh-CN"/>
              </w:rPr>
            </w:pPr>
            <w:r w:rsidRPr="009A17EF">
              <w:rPr>
                <w:lang w:eastAsia="zh-CN"/>
              </w:rPr>
              <w:t xml:space="preserve">Password: </w:t>
            </w:r>
            <w:r>
              <w:rPr>
                <w:lang w:eastAsia="zh-CN"/>
              </w:rPr>
              <w:t>________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7DC28" w14:textId="77777777" w:rsidR="004D0F7F" w:rsidRPr="004D0F7F" w:rsidRDefault="004D0F7F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User connected to client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5E603" w14:textId="77777777" w:rsidR="004D0F7F" w:rsidRPr="004D0F7F" w:rsidRDefault="004D0F7F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5E81D" w14:textId="77777777" w:rsidR="004D0F7F" w:rsidRDefault="004D0F7F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4D0F7F" w14:paraId="74BF6730" w14:textId="77777777" w:rsidTr="00A52A49">
        <w:trPr>
          <w:trHeight w:val="585"/>
        </w:trPr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9F4A5" w14:textId="61BBC1C4" w:rsidR="004D0F7F" w:rsidRPr="009A17EF" w:rsidRDefault="004D0F7F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Update LS</w:t>
            </w:r>
            <w:r w:rsidRPr="009A17EF">
              <w:rPr>
                <w:lang w:eastAsia="zh-CN"/>
              </w:rPr>
              <w:t>10 software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B55AE" w14:textId="77777777" w:rsidR="004D0F7F" w:rsidRPr="009A17EF" w:rsidRDefault="004D0F7F" w:rsidP="00BB301A">
            <w:pPr>
              <w:pStyle w:val="CovidienContent"/>
              <w:rPr>
                <w:lang w:eastAsia="zh-CN"/>
              </w:rPr>
            </w:pPr>
            <w:r w:rsidRPr="009A17EF">
              <w:rPr>
                <w:lang w:eastAsia="zh-CN"/>
              </w:rPr>
              <w:t>Software updates successfully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2B1E1" w14:textId="77777777" w:rsidR="004D0F7F" w:rsidRPr="004D0F7F" w:rsidRDefault="004D0F7F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CB06" w14:textId="77777777" w:rsidR="004D0F7F" w:rsidRPr="004D0F7F" w:rsidRDefault="004D0F7F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EF65D7" w14:paraId="2D918647" w14:textId="77777777" w:rsidTr="00A52A49">
        <w:trPr>
          <w:trHeight w:val="692"/>
        </w:trPr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9D9D" w14:textId="7CE0BB5E" w:rsidR="00EF65D7" w:rsidRPr="009A17EF" w:rsidRDefault="00EF65D7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View Service History tab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6F92" w14:textId="75A2D4D6" w:rsidR="00EF65D7" w:rsidRPr="009A17EF" w:rsidRDefault="00EF65D7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Verify that data under "Service History" page is correct.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FE4C" w14:textId="77777777" w:rsidR="00EF65D7" w:rsidRPr="004D0F7F" w:rsidRDefault="00EF65D7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5D50" w14:textId="77777777" w:rsidR="00EF65D7" w:rsidRPr="004D0F7F" w:rsidRDefault="00EF65D7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76577" w14:paraId="29B0B43E" w14:textId="77777777" w:rsidTr="00A52A49">
        <w:trPr>
          <w:trHeight w:val="692"/>
        </w:trPr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BEFA" w14:textId="411F46BF" w:rsidR="00576577" w:rsidRDefault="00576577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View HW/SW configuration tab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6E09" w14:textId="67E9F682" w:rsidR="00576577" w:rsidRDefault="00576577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 xml:space="preserve">Updated version appears 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3AB7" w14:textId="77777777" w:rsidR="00576577" w:rsidRPr="004D0F7F" w:rsidRDefault="00576577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6A74" w14:textId="77777777" w:rsidR="00576577" w:rsidRPr="004D0F7F" w:rsidRDefault="00576577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470F19" w14:paraId="1AE9CC31" w14:textId="77777777" w:rsidTr="00A52A49">
        <w:trPr>
          <w:trHeight w:val="692"/>
        </w:trPr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E7806" w14:textId="34E179F3" w:rsidR="00470F19" w:rsidRDefault="00470F19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View Log Viewer tab, verify logs for upgrade appear.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754CB" w14:textId="50099F16" w:rsidR="00470F19" w:rsidRDefault="00470F19" w:rsidP="002F34A6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Logs pertaining to upgrade appear.  If device has previously been seen by system, historical logs appear as well.</w:t>
            </w:r>
            <w:r>
              <w:rPr>
                <w:lang w:eastAsia="zh-CN"/>
              </w:rPr>
              <w:br/>
              <w:t>The following log files are available for LS10:</w:t>
            </w:r>
          </w:p>
          <w:p w14:paraId="103CC252" w14:textId="7E280CDA" w:rsidR="00470F19" w:rsidRPr="006A0954" w:rsidRDefault="00470F19" w:rsidP="00470F19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LS</w:t>
            </w:r>
            <w:r w:rsidRPr="006A0954">
              <w:rPr>
                <w:lang w:eastAsia="zh-CN"/>
              </w:rPr>
              <w:t>10: *.html.gz</w:t>
            </w:r>
            <w:r>
              <w:rPr>
                <w:lang w:eastAsia="zh-CN"/>
              </w:rPr>
              <w:t xml:space="preserve"> (</w:t>
            </w:r>
            <w:r w:rsidRPr="006A0954">
              <w:rPr>
                <w:rFonts w:cs="Calibri"/>
                <w:lang w:eastAsia="zh-CN"/>
              </w:rPr>
              <w:t>viewable and downloadable)</w:t>
            </w:r>
          </w:p>
          <w:p w14:paraId="029E7242" w14:textId="77777777" w:rsidR="00470F19" w:rsidRDefault="00470F19" w:rsidP="00470F19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rPr>
                <w:sz w:val="20"/>
                <w:szCs w:val="20"/>
                <w:lang w:eastAsia="zh-CN"/>
              </w:rPr>
            </w:pPr>
            <w:r w:rsidRPr="006A0954">
              <w:rPr>
                <w:rFonts w:hint="eastAsia"/>
                <w:lang w:eastAsia="zh-CN"/>
              </w:rPr>
              <w:t>Verify that log file</w:t>
            </w:r>
            <w:r w:rsidRPr="006A0954">
              <w:rPr>
                <w:lang w:eastAsia="zh-CN"/>
              </w:rPr>
              <w:t>s</w:t>
            </w:r>
            <w:r w:rsidRPr="006A0954">
              <w:rPr>
                <w:rFonts w:hint="eastAsia"/>
                <w:lang w:eastAsia="zh-CN"/>
              </w:rPr>
              <w:t xml:space="preserve"> can be successfully opened, viewed and downloaded</w:t>
            </w:r>
            <w:r w:rsidRPr="006A0954">
              <w:rPr>
                <w:lang w:eastAsia="zh-CN"/>
              </w:rPr>
              <w:t>.</w:t>
            </w:r>
          </w:p>
          <w:p w14:paraId="35BF7DEF" w14:textId="77777777" w:rsidR="00470F19" w:rsidRDefault="00470F19" w:rsidP="00BB301A">
            <w:pPr>
              <w:pStyle w:val="CovidienContent"/>
              <w:rPr>
                <w:lang w:eastAsia="zh-CN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0821" w14:textId="77777777" w:rsidR="00470F19" w:rsidRPr="004D0F7F" w:rsidRDefault="00470F19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8659" w14:textId="77777777" w:rsidR="00470F19" w:rsidRPr="004D0F7F" w:rsidRDefault="00470F19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470F19" w14:paraId="3A270ED7" w14:textId="77777777" w:rsidTr="00A52A49">
        <w:trPr>
          <w:trHeight w:val="692"/>
        </w:trPr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2BD" w14:textId="77777777" w:rsidR="00470F19" w:rsidRDefault="00470F19" w:rsidP="00EF65D7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View Reports,</w:t>
            </w:r>
            <w:r>
              <w:rPr>
                <w:lang w:eastAsia="zh-CN"/>
              </w:rPr>
              <w:br/>
              <w:t>Verify each relevant report shows update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8329" w14:textId="77777777" w:rsidR="00470F19" w:rsidRDefault="00470F19" w:rsidP="00EF65D7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Reports show update activity, reflect current values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712C" w14:textId="77777777" w:rsidR="00470F19" w:rsidRPr="004D0F7F" w:rsidRDefault="00470F19" w:rsidP="00EF65D7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5E15" w14:textId="77777777" w:rsidR="00470F19" w:rsidRDefault="00470F19" w:rsidP="00EF65D7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470F19" w14:paraId="1BFF3FDC" w14:textId="77777777" w:rsidTr="00A52A49">
        <w:trPr>
          <w:trHeight w:val="395"/>
        </w:trPr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1ED2" w14:textId="77777777" w:rsidR="00470F19" w:rsidRPr="009A17EF" w:rsidRDefault="00470F19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Check Alerts in email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02DA4" w14:textId="77777777" w:rsidR="00470F19" w:rsidRPr="004D0F7F" w:rsidRDefault="00470F19" w:rsidP="00BB301A">
            <w:pPr>
              <w:pStyle w:val="CovidienContent"/>
              <w:rPr>
                <w:lang w:eastAsia="zh-CN"/>
              </w:rPr>
            </w:pPr>
            <w:r w:rsidRPr="004D0F7F">
              <w:rPr>
                <w:lang w:eastAsia="zh-CN"/>
              </w:rPr>
              <w:t>Alerts sent to email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ADC4" w14:textId="77777777" w:rsidR="00470F19" w:rsidRPr="004D0F7F" w:rsidRDefault="00470F19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1318" w14:textId="77777777" w:rsidR="00470F19" w:rsidRPr="00677BC9" w:rsidRDefault="00470F19" w:rsidP="00BB301A">
            <w:pPr>
              <w:pStyle w:val="ListParagraph"/>
              <w:rPr>
                <w:rFonts w:asciiTheme="minorHAnsi" w:hAnsiTheme="minorHAnsi" w:cstheme="minorHAnsi"/>
                <w:lang w:eastAsia="zh-CN"/>
              </w:rPr>
            </w:pPr>
          </w:p>
        </w:tc>
      </w:tr>
    </w:tbl>
    <w:p w14:paraId="592B07C0" w14:textId="77777777" w:rsidR="004D0F7F" w:rsidRPr="004D0F7F" w:rsidRDefault="004D0F7F" w:rsidP="004D0F7F">
      <w:pPr>
        <w:rPr>
          <w:lang w:eastAsia="zh-CN"/>
        </w:rPr>
      </w:pPr>
    </w:p>
    <w:p w14:paraId="692C07E6" w14:textId="77777777" w:rsidR="0025147B" w:rsidRDefault="0025147B" w:rsidP="0025147B">
      <w:pPr>
        <w:pStyle w:val="Heading7"/>
        <w:rPr>
          <w:lang w:eastAsia="zh-CN"/>
        </w:rPr>
      </w:pPr>
      <w:r>
        <w:rPr>
          <w:lang w:eastAsia="zh-CN"/>
        </w:rPr>
        <w:t>Signia</w:t>
      </w:r>
    </w:p>
    <w:p w14:paraId="2810105E" w14:textId="523052CC" w:rsidR="000353A3" w:rsidRPr="000353A3" w:rsidRDefault="000353A3" w:rsidP="000353A3">
      <w:pPr>
        <w:ind w:left="2160"/>
        <w:rPr>
          <w:rFonts w:asciiTheme="minorHAnsi" w:hAnsiTheme="minorHAnsi" w:cstheme="minorHAnsi"/>
          <w:sz w:val="22"/>
          <w:szCs w:val="22"/>
          <w:lang w:eastAsia="zh-CN"/>
        </w:rPr>
      </w:pPr>
      <w:r>
        <w:rPr>
          <w:rFonts w:asciiTheme="minorHAnsi" w:hAnsiTheme="minorHAnsi" w:cstheme="minorHAnsi"/>
          <w:sz w:val="22"/>
          <w:szCs w:val="22"/>
          <w:lang w:eastAsia="zh-CN"/>
        </w:rPr>
        <w:t>Signia is not supported with agent 3.1.3 and won't be tested.</w:t>
      </w:r>
    </w:p>
    <w:p w14:paraId="2A41A0FB" w14:textId="77777777" w:rsidR="004D0F7F" w:rsidRPr="004D0F7F" w:rsidRDefault="004D0F7F" w:rsidP="004D0F7F">
      <w:pPr>
        <w:rPr>
          <w:lang w:eastAsia="zh-CN"/>
        </w:rPr>
      </w:pPr>
    </w:p>
    <w:p w14:paraId="5D8B16FB" w14:textId="46126E44" w:rsidR="00BA3110" w:rsidRDefault="00BA3110" w:rsidP="00BA3110">
      <w:pPr>
        <w:pStyle w:val="Heading4"/>
        <w:rPr>
          <w:lang w:eastAsia="zh-CN"/>
        </w:rPr>
      </w:pPr>
      <w:r>
        <w:rPr>
          <w:lang w:eastAsia="zh-CN"/>
        </w:rPr>
        <w:t>VLEX</w:t>
      </w:r>
      <w:r w:rsidR="0025147B">
        <w:rPr>
          <w:lang w:eastAsia="zh-CN"/>
        </w:rPr>
        <w:t xml:space="preserve"> (3.2)</w:t>
      </w:r>
    </w:p>
    <w:p w14:paraId="08E071EE" w14:textId="653AA475" w:rsidR="00BA3110" w:rsidRDefault="00BA3110" w:rsidP="00BA3110">
      <w:pPr>
        <w:pStyle w:val="Heading5"/>
        <w:rPr>
          <w:lang w:eastAsia="zh-CN"/>
        </w:rPr>
      </w:pPr>
      <w:r>
        <w:rPr>
          <w:lang w:eastAsia="zh-CN"/>
        </w:rPr>
        <w:t>Bundled Agent</w:t>
      </w:r>
      <w:r w:rsidR="0025147B">
        <w:rPr>
          <w:lang w:eastAsia="zh-CN"/>
        </w:rPr>
        <w:t xml:space="preserve"> (3.3.4)</w:t>
      </w:r>
    </w:p>
    <w:p w14:paraId="62734FF9" w14:textId="77777777" w:rsidR="0025147B" w:rsidRDefault="0025147B" w:rsidP="0025147B">
      <w:pPr>
        <w:pStyle w:val="Heading6"/>
        <w:rPr>
          <w:lang w:eastAsia="zh-CN"/>
        </w:rPr>
      </w:pPr>
      <w:r>
        <w:rPr>
          <w:lang w:eastAsia="zh-CN"/>
        </w:rPr>
        <w:t>Install, verify version number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735"/>
        <w:gridCol w:w="1547"/>
        <w:gridCol w:w="2095"/>
        <w:gridCol w:w="2199"/>
      </w:tblGrid>
      <w:tr w:rsidR="004D0F7F" w:rsidRPr="001E578C" w14:paraId="4914F867" w14:textId="77777777" w:rsidTr="00A52A49">
        <w:trPr>
          <w:trHeight w:val="20"/>
          <w:tblHeader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5CAA01" w14:textId="77777777" w:rsidR="004D0F7F" w:rsidRDefault="004D0F7F" w:rsidP="00BB301A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Steps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F2B70A" w14:textId="77777777" w:rsidR="004D0F7F" w:rsidRPr="001E578C" w:rsidRDefault="004D0F7F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Expected Result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64C9D6" w14:textId="77777777" w:rsidR="004D0F7F" w:rsidRPr="001E578C" w:rsidRDefault="004D0F7F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9FC9FE" w14:textId="77777777" w:rsidR="004D0F7F" w:rsidRDefault="004D0F7F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4D0F7F" w14:paraId="6035DE9E" w14:textId="77777777" w:rsidTr="00A52A49">
        <w:trPr>
          <w:trHeight w:val="515"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6D3F" w14:textId="77777777" w:rsidR="004D0F7F" w:rsidRPr="002E472B" w:rsidRDefault="004D0F7F" w:rsidP="00BB301A">
            <w:pPr>
              <w:pStyle w:val="CovidienContent"/>
              <w:rPr>
                <w:lang w:eastAsia="zh-CN"/>
              </w:rPr>
            </w:pPr>
            <w:r w:rsidRPr="002E472B">
              <w:rPr>
                <w:lang w:eastAsia="zh-CN"/>
              </w:rPr>
              <w:t>Remove previously installed agen</w:t>
            </w:r>
            <w:r>
              <w:rPr>
                <w:lang w:eastAsia="zh-CN"/>
              </w:rPr>
              <w:t>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DDF6" w14:textId="44631456" w:rsidR="004D0F7F" w:rsidRPr="002E472B" w:rsidRDefault="000353A3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No "Device Managment Agent" folder found in C:\Program Files\Covidien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D234" w14:textId="77777777" w:rsidR="004D0F7F" w:rsidRDefault="004D0F7F" w:rsidP="00BB301A">
            <w:pPr>
              <w:pStyle w:val="CovidienContent"/>
              <w:rPr>
                <w:lang w:eastAsia="zh-CN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D256" w14:textId="77777777" w:rsidR="004D0F7F" w:rsidRDefault="004D0F7F" w:rsidP="00BB301A">
            <w:pPr>
              <w:pStyle w:val="CovidienContent"/>
              <w:rPr>
                <w:lang w:eastAsia="zh-CN"/>
              </w:rPr>
            </w:pPr>
          </w:p>
        </w:tc>
      </w:tr>
      <w:tr w:rsidR="004D0F7F" w14:paraId="0A24CDF9" w14:textId="77777777" w:rsidTr="00A52A49">
        <w:trPr>
          <w:trHeight w:val="515"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4824" w14:textId="30ADFD73" w:rsidR="004D0F7F" w:rsidRPr="002E472B" w:rsidRDefault="004D0F7F" w:rsidP="00BB301A">
            <w:pPr>
              <w:pStyle w:val="CovidienContent"/>
              <w:rPr>
                <w:lang w:eastAsia="zh-CN"/>
              </w:rPr>
            </w:pPr>
            <w:r w:rsidRPr="002E472B">
              <w:rPr>
                <w:lang w:eastAsia="zh-CN"/>
              </w:rPr>
              <w:t>Install VLEX 3.</w:t>
            </w:r>
            <w:r>
              <w:rPr>
                <w:lang w:eastAsia="zh-CN"/>
              </w:rPr>
              <w:t>2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4067" w14:textId="77777777" w:rsidR="004D0F7F" w:rsidRPr="002E472B" w:rsidRDefault="004D0F7F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VLEX client shortcut on desktop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9984" w14:textId="77777777" w:rsidR="004D0F7F" w:rsidRPr="0025147B" w:rsidRDefault="004D0F7F" w:rsidP="00BB301A">
            <w:pPr>
              <w:pStyle w:val="CovidienContent"/>
              <w:rPr>
                <w:lang w:eastAsia="zh-CN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3E95" w14:textId="77777777" w:rsidR="004D0F7F" w:rsidRPr="0025147B" w:rsidRDefault="004D0F7F" w:rsidP="00BB301A">
            <w:pPr>
              <w:pStyle w:val="CovidienContent"/>
              <w:rPr>
                <w:lang w:eastAsia="zh-CN"/>
              </w:rPr>
            </w:pPr>
          </w:p>
        </w:tc>
      </w:tr>
      <w:tr w:rsidR="004D0F7F" w14:paraId="22B04202" w14:textId="77777777" w:rsidTr="00A52A49">
        <w:trPr>
          <w:trHeight w:val="515"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75E4" w14:textId="77777777" w:rsidR="004D0F7F" w:rsidRPr="002E472B" w:rsidRDefault="004D0F7F" w:rsidP="00BB301A">
            <w:pPr>
              <w:pStyle w:val="CovidienContent"/>
              <w:rPr>
                <w:lang w:eastAsia="zh-CN"/>
              </w:rPr>
            </w:pPr>
            <w:r>
              <w:rPr>
                <w:rFonts w:eastAsiaTheme="minorEastAsia"/>
                <w:lang w:eastAsia="zh-CN"/>
              </w:rPr>
              <w:t>View file</w:t>
            </w:r>
            <w:r w:rsidRPr="006720D9">
              <w:rPr>
                <w:rFonts w:eastAsiaTheme="minorEastAsia"/>
                <w:lang w:eastAsia="zh-CN"/>
              </w:rPr>
              <w:t xml:space="preserve"> "C:\Program Files\Covidien\Device Management Agent\resource</w:t>
            </w:r>
            <w:r w:rsidRPr="006720D9">
              <w:rPr>
                <w:rFonts w:eastAsiaTheme="minorEastAsia"/>
                <w:color w:val="FF0000"/>
                <w:lang w:eastAsia="zh-CN"/>
              </w:rPr>
              <w:t>\</w:t>
            </w:r>
            <w:r w:rsidRPr="006720D9">
              <w:rPr>
                <w:rFonts w:eastAsiaTheme="minorEastAsia"/>
                <w:lang w:eastAsia="zh-CN"/>
              </w:rPr>
              <w:t>conf.properties"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7AA6" w14:textId="784E85D3" w:rsidR="004D0F7F" w:rsidRPr="002E472B" w:rsidRDefault="004D0F7F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 xml:space="preserve">Tail end of configuration file should show version number: </w:t>
            </w:r>
            <w:r>
              <w:rPr>
                <w:lang w:eastAsia="zh-CN"/>
              </w:rPr>
              <w:br/>
            </w:r>
            <w:r>
              <w:rPr>
                <w:rFonts w:ascii="Lucida Console" w:hAnsi="Lucida Console" w:cs="Lucida Console"/>
                <w:sz w:val="18"/>
                <w:szCs w:val="18"/>
              </w:rPr>
              <w:t>AGENTVERSION = 3.3.4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35CE" w14:textId="77777777" w:rsidR="004D0F7F" w:rsidRPr="0025147B" w:rsidRDefault="004D0F7F" w:rsidP="00BB301A">
            <w:pPr>
              <w:pStyle w:val="CovidienContent"/>
              <w:rPr>
                <w:lang w:eastAsia="zh-CN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F148" w14:textId="77777777" w:rsidR="004D0F7F" w:rsidRPr="0025147B" w:rsidRDefault="004D0F7F" w:rsidP="00BB301A">
            <w:pPr>
              <w:pStyle w:val="CovidienContent"/>
              <w:rPr>
                <w:lang w:eastAsia="zh-CN"/>
              </w:rPr>
            </w:pPr>
          </w:p>
        </w:tc>
      </w:tr>
      <w:tr w:rsidR="004D0F7F" w14:paraId="1D76C8CA" w14:textId="77777777" w:rsidTr="00A52A49">
        <w:trPr>
          <w:trHeight w:val="515"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FAF3" w14:textId="77777777" w:rsidR="004D0F7F" w:rsidRPr="002E472B" w:rsidRDefault="004D0F7F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 xml:space="preserve">Go to </w:t>
            </w:r>
            <w:r>
              <w:rPr>
                <w:lang w:eastAsia="zh-CN"/>
              </w:rPr>
              <w:br/>
            </w:r>
            <w:r w:rsidRPr="002E472B">
              <w:rPr>
                <w:lang w:eastAsia="zh-CN"/>
              </w:rPr>
              <w:t>Windows Start Menu-&gt;</w:t>
            </w:r>
            <w:r>
              <w:rPr>
                <w:lang w:eastAsia="zh-CN"/>
              </w:rPr>
              <w:t>All Programs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2D44" w14:textId="77777777" w:rsidR="004D0F7F" w:rsidRPr="002E472B" w:rsidRDefault="004D0F7F" w:rsidP="00BB301A">
            <w:pPr>
              <w:pStyle w:val="CovidienContent"/>
              <w:rPr>
                <w:rFonts w:cs="Times New Roman"/>
                <w:lang w:eastAsia="zh-CN"/>
              </w:rPr>
            </w:pPr>
            <w:r w:rsidRPr="002E472B">
              <w:rPr>
                <w:rFonts w:hint="eastAsia"/>
                <w:lang w:eastAsia="zh-CN"/>
              </w:rPr>
              <w:t>Valleylab Exchange folder</w:t>
            </w:r>
            <w:r w:rsidRPr="002E472B">
              <w:rPr>
                <w:lang w:eastAsia="zh-CN"/>
              </w:rPr>
              <w:t xml:space="preserve"> exists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869B" w14:textId="77777777" w:rsidR="004D0F7F" w:rsidRPr="0025147B" w:rsidRDefault="004D0F7F" w:rsidP="00BB301A">
            <w:pPr>
              <w:pStyle w:val="CovidienContent"/>
              <w:rPr>
                <w:lang w:eastAsia="zh-CN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E0B8" w14:textId="77777777" w:rsidR="004D0F7F" w:rsidRPr="0025147B" w:rsidRDefault="004D0F7F" w:rsidP="00BB301A">
            <w:pPr>
              <w:pStyle w:val="CovidienContent"/>
              <w:rPr>
                <w:lang w:eastAsia="zh-CN"/>
              </w:rPr>
            </w:pPr>
          </w:p>
        </w:tc>
      </w:tr>
      <w:tr w:rsidR="004D0F7F" w14:paraId="2A1AC9C6" w14:textId="77777777" w:rsidTr="00A52A49">
        <w:trPr>
          <w:trHeight w:val="515"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ADF8" w14:textId="77777777" w:rsidR="004D0F7F" w:rsidRPr="0025147B" w:rsidRDefault="004D0F7F" w:rsidP="00BB301A">
            <w:pPr>
              <w:pStyle w:val="CovidienContent"/>
              <w:rPr>
                <w:lang w:eastAsia="zh-CN"/>
              </w:rPr>
            </w:pPr>
            <w:r>
              <w:rPr>
                <w:rFonts w:eastAsia="Times New Roman"/>
              </w:rPr>
              <w:t>Go to windows Services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F2F6" w14:textId="77777777" w:rsidR="004D0F7F" w:rsidRPr="0025147B" w:rsidRDefault="004D0F7F" w:rsidP="00BB301A">
            <w:pPr>
              <w:pStyle w:val="CovidienContent"/>
              <w:rPr>
                <w:lang w:eastAsia="zh-CN"/>
              </w:rPr>
            </w:pPr>
            <w:r>
              <w:rPr>
                <w:rFonts w:eastAsia="Times New Roman"/>
              </w:rPr>
              <w:t>Verify Device Management Agent Service and Device Management Agent Boot Loader service is running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A88C" w14:textId="77777777" w:rsidR="004D0F7F" w:rsidRPr="0025147B" w:rsidRDefault="004D0F7F" w:rsidP="00BB301A">
            <w:pPr>
              <w:pStyle w:val="CovidienContent"/>
              <w:rPr>
                <w:lang w:eastAsia="zh-CN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F340" w14:textId="77777777" w:rsidR="004D0F7F" w:rsidRPr="0025147B" w:rsidRDefault="004D0F7F" w:rsidP="00BB301A">
            <w:pPr>
              <w:pStyle w:val="CovidienContent"/>
              <w:rPr>
                <w:lang w:eastAsia="zh-CN"/>
              </w:rPr>
            </w:pPr>
          </w:p>
        </w:tc>
      </w:tr>
      <w:tr w:rsidR="004D0F7F" w14:paraId="357C19DA" w14:textId="77777777" w:rsidTr="00A52A49">
        <w:trPr>
          <w:trHeight w:val="515"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D94" w14:textId="77777777" w:rsidR="004D0F7F" w:rsidRDefault="004D0F7F" w:rsidP="00BB301A">
            <w:pPr>
              <w:pStyle w:val="CovidienContent"/>
              <w:rPr>
                <w:lang w:eastAsia="zh-CN"/>
              </w:rPr>
            </w:pPr>
            <w:r w:rsidRPr="009A17EF">
              <w:rPr>
                <w:b/>
                <w:lang w:eastAsia="zh-CN"/>
              </w:rPr>
              <w:t xml:space="preserve">QAProd: </w:t>
            </w:r>
            <w:r>
              <w:rPr>
                <w:rFonts w:hint="eastAsia"/>
                <w:lang w:eastAsia="zh-CN"/>
              </w:rPr>
              <w:t xml:space="preserve">Launch Remapper and point the server to </w:t>
            </w:r>
            <w:r>
              <w:rPr>
                <w:lang w:eastAsia="zh-CN"/>
              </w:rPr>
              <w:t>Production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or QA-Prod </w:t>
            </w:r>
            <w:r>
              <w:rPr>
                <w:rFonts w:hint="eastAsia"/>
                <w:lang w:eastAsia="zh-CN"/>
              </w:rPr>
              <w:t>Server, click Remapper button.</w:t>
            </w:r>
          </w:p>
          <w:p w14:paraId="13CD9001" w14:textId="77777777" w:rsidR="004D0F7F" w:rsidRPr="0025147B" w:rsidRDefault="004D0F7F" w:rsidP="00BB301A">
            <w:pPr>
              <w:pStyle w:val="CovidienContent"/>
              <w:rPr>
                <w:lang w:eastAsia="zh-CN"/>
              </w:rPr>
            </w:pPr>
            <w:r w:rsidRPr="009A17EF">
              <w:rPr>
                <w:b/>
                <w:lang w:eastAsia="zh-CN"/>
              </w:rPr>
              <w:t>Production:</w:t>
            </w:r>
            <w:r>
              <w:rPr>
                <w:lang w:eastAsia="zh-CN"/>
              </w:rPr>
              <w:t xml:space="preserve"> The agent from production should automatically point to production without intervention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25CB" w14:textId="77777777" w:rsidR="004D0F7F" w:rsidRPr="0025147B" w:rsidRDefault="004D0F7F" w:rsidP="00BB301A">
            <w:pPr>
              <w:pStyle w:val="Covidien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Agent started successfully and point to </w:t>
            </w:r>
            <w:r>
              <w:rPr>
                <w:lang w:eastAsia="zh-CN"/>
              </w:rPr>
              <w:t>Prod or QA-Prod</w:t>
            </w:r>
            <w:r>
              <w:rPr>
                <w:rFonts w:hint="eastAsia"/>
                <w:lang w:eastAsia="zh-CN"/>
              </w:rPr>
              <w:t xml:space="preserve"> server. (check </w:t>
            </w:r>
            <w:r>
              <w:rPr>
                <w:lang w:eastAsia="zh-CN"/>
              </w:rPr>
              <w:t>connection check</w:t>
            </w:r>
            <w:r>
              <w:rPr>
                <w:rFonts w:hint="eastAsia"/>
                <w:lang w:eastAsia="zh-CN"/>
              </w:rPr>
              <w:t xml:space="preserve"> in agent log file)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B5C4" w14:textId="77777777" w:rsidR="004D0F7F" w:rsidRPr="0025147B" w:rsidRDefault="004D0F7F" w:rsidP="00BB301A">
            <w:pPr>
              <w:pStyle w:val="CovidienContent"/>
              <w:rPr>
                <w:lang w:eastAsia="zh-CN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CB96" w14:textId="77777777" w:rsidR="004D0F7F" w:rsidRPr="002E472B" w:rsidRDefault="004D0F7F" w:rsidP="00BB301A">
            <w:pPr>
              <w:pStyle w:val="CovidienContent"/>
              <w:rPr>
                <w:lang w:eastAsia="zh-CN"/>
              </w:rPr>
            </w:pPr>
          </w:p>
        </w:tc>
      </w:tr>
      <w:tr w:rsidR="004D0F7F" w14:paraId="52F5E36D" w14:textId="77777777" w:rsidTr="00A52A49">
        <w:trPr>
          <w:trHeight w:val="515"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8A4C" w14:textId="445E8707" w:rsidR="004D0F7F" w:rsidRPr="0025147B" w:rsidRDefault="004D0F7F" w:rsidP="00BB301A">
            <w:pPr>
              <w:pStyle w:val="Covidien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La</w:t>
            </w:r>
            <w:r w:rsidR="00F85267">
              <w:rPr>
                <w:rFonts w:hint="eastAsia"/>
                <w:lang w:eastAsia="zh-CN"/>
              </w:rPr>
              <w:t>unch Vlex Client and login with</w:t>
            </w:r>
            <w:r>
              <w:rPr>
                <w:rFonts w:hint="eastAsia"/>
                <w:lang w:eastAsia="zh-CN"/>
              </w:rPr>
              <w:t xml:space="preserve"> user in Pre-condition 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7819" w14:textId="77777777" w:rsidR="004D0F7F" w:rsidRPr="0025147B" w:rsidRDefault="004D0F7F" w:rsidP="00BB301A">
            <w:pPr>
              <w:pStyle w:val="Covidien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Verify that User can successfully login Vlex Client with Server connection status as connected.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45E6" w14:textId="77777777" w:rsidR="004D0F7F" w:rsidRPr="0025147B" w:rsidRDefault="004D0F7F" w:rsidP="00BB301A">
            <w:pPr>
              <w:pStyle w:val="CovidienContent"/>
              <w:rPr>
                <w:lang w:eastAsia="zh-CN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7B46" w14:textId="77777777" w:rsidR="004D0F7F" w:rsidRPr="002E472B" w:rsidRDefault="004D0F7F" w:rsidP="00BB301A">
            <w:pPr>
              <w:pStyle w:val="CovidienContent"/>
              <w:rPr>
                <w:lang w:eastAsia="zh-CN"/>
              </w:rPr>
            </w:pPr>
          </w:p>
        </w:tc>
      </w:tr>
    </w:tbl>
    <w:p w14:paraId="7BC08161" w14:textId="77777777" w:rsidR="004D0F7F" w:rsidRDefault="004D0F7F" w:rsidP="004D0F7F">
      <w:pPr>
        <w:rPr>
          <w:lang w:eastAsia="zh-CN"/>
        </w:rPr>
      </w:pPr>
    </w:p>
    <w:p w14:paraId="3072D4DB" w14:textId="77777777" w:rsidR="004D0F7F" w:rsidRPr="004D0F7F" w:rsidRDefault="004D0F7F" w:rsidP="004D0F7F">
      <w:pPr>
        <w:rPr>
          <w:lang w:eastAsia="zh-CN"/>
        </w:rPr>
      </w:pPr>
    </w:p>
    <w:p w14:paraId="61172328" w14:textId="77777777" w:rsidR="00541E95" w:rsidRDefault="00541E95" w:rsidP="00541E95">
      <w:pPr>
        <w:pStyle w:val="Heading6"/>
        <w:rPr>
          <w:lang w:eastAsia="zh-CN"/>
        </w:rPr>
      </w:pPr>
      <w:r>
        <w:rPr>
          <w:lang w:eastAsia="zh-CN"/>
        </w:rPr>
        <w:t>Device testing</w:t>
      </w:r>
    </w:p>
    <w:p w14:paraId="3644F129" w14:textId="587BCA4F" w:rsidR="00541E95" w:rsidRDefault="00541E95" w:rsidP="00541E95">
      <w:pPr>
        <w:pStyle w:val="Heading7"/>
        <w:rPr>
          <w:lang w:eastAsia="zh-CN"/>
        </w:rPr>
      </w:pPr>
      <w:r>
        <w:rPr>
          <w:lang w:eastAsia="zh-CN"/>
        </w:rPr>
        <w:t>Signia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389"/>
        <w:gridCol w:w="2071"/>
        <w:gridCol w:w="1949"/>
        <w:gridCol w:w="2167"/>
      </w:tblGrid>
      <w:tr w:rsidR="00DC081B" w14:paraId="4DFA801E" w14:textId="77777777" w:rsidTr="00A52A49">
        <w:trPr>
          <w:trHeight w:val="20"/>
          <w:tblHeader/>
        </w:trPr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CC6DA6" w14:textId="77777777" w:rsidR="00DC081B" w:rsidRDefault="00DC081B" w:rsidP="00BB301A">
            <w:pPr>
              <w:ind w:left="7200" w:hanging="720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Steps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9747FC" w14:textId="77777777" w:rsidR="00DC081B" w:rsidRPr="001E578C" w:rsidRDefault="00DC081B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Expected Result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B145C4" w14:textId="77777777" w:rsidR="00DC081B" w:rsidRPr="001E578C" w:rsidRDefault="00DC081B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CE6B63" w14:textId="77777777" w:rsidR="00DC081B" w:rsidRDefault="00DC081B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DC081B" w14:paraId="6CD57B6A" w14:textId="77777777" w:rsidTr="00A52A49">
        <w:trPr>
          <w:trHeight w:val="585"/>
        </w:trPr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1DFDC" w14:textId="77777777" w:rsidR="00DC081B" w:rsidRDefault="00DC081B" w:rsidP="00BB301A">
            <w:pPr>
              <w:pStyle w:val="CovidienContent"/>
              <w:rPr>
                <w:lang w:eastAsia="zh-CN"/>
              </w:rPr>
            </w:pPr>
            <w:r w:rsidRPr="009A17EF">
              <w:rPr>
                <w:lang w:eastAsia="zh-CN"/>
              </w:rPr>
              <w:t>Launch VLEX and login with user:</w:t>
            </w:r>
          </w:p>
          <w:p w14:paraId="2EC5B00C" w14:textId="77777777" w:rsidR="00DC081B" w:rsidRPr="009A17EF" w:rsidRDefault="00DC081B" w:rsidP="00BB301A">
            <w:pPr>
              <w:pStyle w:val="CovidienContent"/>
              <w:rPr>
                <w:lang w:eastAsia="zh-CN"/>
              </w:rPr>
            </w:pPr>
            <w:r w:rsidRPr="000E4A0B">
              <w:rPr>
                <w:lang w:eastAsia="zh-CN"/>
              </w:rPr>
              <w:t xml:space="preserve">Username: </w:t>
            </w:r>
            <w:r>
              <w:rPr>
                <w:lang w:eastAsia="zh-CN"/>
              </w:rPr>
              <w:t>________</w:t>
            </w:r>
          </w:p>
          <w:p w14:paraId="70FF8DE1" w14:textId="77777777" w:rsidR="00DC081B" w:rsidRPr="009A17EF" w:rsidRDefault="00DC081B" w:rsidP="00BB301A">
            <w:pPr>
              <w:pStyle w:val="CovidienContent"/>
              <w:rPr>
                <w:lang w:eastAsia="zh-CN"/>
              </w:rPr>
            </w:pPr>
            <w:r w:rsidRPr="009A17EF">
              <w:rPr>
                <w:lang w:eastAsia="zh-CN"/>
              </w:rPr>
              <w:t xml:space="preserve">Password: </w:t>
            </w:r>
            <w:r>
              <w:rPr>
                <w:lang w:eastAsia="zh-CN"/>
              </w:rPr>
              <w:t>________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2E28F" w14:textId="77777777" w:rsidR="00DC081B" w:rsidRPr="004D0F7F" w:rsidRDefault="00DC081B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User connected to client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3820" w14:textId="77777777" w:rsidR="00DC081B" w:rsidRPr="004D0F7F" w:rsidRDefault="00DC081B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1BF5" w14:textId="77777777" w:rsidR="00DC081B" w:rsidRDefault="00DC081B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DC081B" w:rsidRPr="004D0F7F" w14:paraId="6B05A530" w14:textId="77777777" w:rsidTr="00A52A49">
        <w:trPr>
          <w:trHeight w:val="458"/>
        </w:trPr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C839F" w14:textId="77777777" w:rsidR="00DC081B" w:rsidRPr="009A17EF" w:rsidRDefault="00DC081B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Update Signia</w:t>
            </w:r>
            <w:r w:rsidRPr="009A17EF">
              <w:rPr>
                <w:lang w:eastAsia="zh-CN"/>
              </w:rPr>
              <w:t xml:space="preserve"> software</w:t>
            </w:r>
            <w:r>
              <w:rPr>
                <w:lang w:eastAsia="zh-CN"/>
              </w:rPr>
              <w:br/>
            </w:r>
            <w:r w:rsidRPr="00DC081B">
              <w:rPr>
                <w:i/>
                <w:lang w:eastAsia="zh-CN"/>
              </w:rPr>
              <w:t>NOTE: At this time signia software cannot be updated because it is a new device and there are no configurations, alert configurations, or released packages in the production system.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25D2E" w14:textId="77777777" w:rsidR="00DC081B" w:rsidRPr="009A17EF" w:rsidRDefault="00DC081B" w:rsidP="00BB301A">
            <w:pPr>
              <w:pStyle w:val="CovidienContent"/>
              <w:rPr>
                <w:lang w:eastAsia="zh-CN"/>
              </w:rPr>
            </w:pPr>
            <w:r w:rsidRPr="009A17EF">
              <w:rPr>
                <w:lang w:eastAsia="zh-CN"/>
              </w:rPr>
              <w:t>Software updates successfully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6F32" w14:textId="77777777" w:rsidR="00DC081B" w:rsidRPr="004D0F7F" w:rsidRDefault="00DC081B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FC7EC" w14:textId="77777777" w:rsidR="00DC081B" w:rsidRPr="004D0F7F" w:rsidRDefault="00DC081B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EF65D7" w:rsidRPr="004D0F7F" w14:paraId="42BDB171" w14:textId="77777777" w:rsidTr="00A52A49">
        <w:trPr>
          <w:trHeight w:val="647"/>
        </w:trPr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1766" w14:textId="442E599A" w:rsidR="00EF65D7" w:rsidRPr="009A17EF" w:rsidRDefault="00EF65D7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View Service History tab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92B9" w14:textId="74A41D7F" w:rsidR="00EF65D7" w:rsidRPr="009A17EF" w:rsidRDefault="00EF65D7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Verify that data under "Service History" page is correct.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A7EA" w14:textId="77777777" w:rsidR="00EF65D7" w:rsidRPr="004D0F7F" w:rsidRDefault="00EF65D7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7448" w14:textId="77777777" w:rsidR="00EF65D7" w:rsidRPr="004D0F7F" w:rsidRDefault="00EF65D7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76577" w:rsidRPr="004D0F7F" w14:paraId="63C46239" w14:textId="77777777" w:rsidTr="00A52A49">
        <w:trPr>
          <w:trHeight w:val="647"/>
        </w:trPr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0C6E" w14:textId="266359F8" w:rsidR="00576577" w:rsidRPr="00576577" w:rsidRDefault="00576577" w:rsidP="00BB301A">
            <w:pPr>
              <w:pStyle w:val="CovidienContent"/>
              <w:rPr>
                <w:rFonts w:asciiTheme="minorHAnsi" w:hAnsiTheme="minorHAnsi" w:cstheme="minorHAnsi"/>
                <w:lang w:eastAsia="zh-CN"/>
              </w:rPr>
            </w:pPr>
            <w:r w:rsidRPr="00576577">
              <w:rPr>
                <w:rFonts w:asciiTheme="minorHAnsi" w:hAnsiTheme="minorHAnsi" w:cstheme="minorHAnsi"/>
                <w:lang w:eastAsia="zh-CN"/>
              </w:rPr>
              <w:t>View HW/SW configuration tab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A224" w14:textId="4AD74DC4" w:rsidR="00576577" w:rsidRPr="00576577" w:rsidRDefault="00576577" w:rsidP="00576577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576577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 xml:space="preserve">Updated version appears 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122D" w14:textId="77777777" w:rsidR="00576577" w:rsidRPr="004D0F7F" w:rsidRDefault="00576577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0CAF" w14:textId="77777777" w:rsidR="00576577" w:rsidRPr="004D0F7F" w:rsidRDefault="00576577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470F19" w:rsidRPr="004D0F7F" w14:paraId="118AA722" w14:textId="77777777" w:rsidTr="00A52A49">
        <w:trPr>
          <w:trHeight w:val="647"/>
        </w:trPr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9214E" w14:textId="6AD16357" w:rsidR="00470F19" w:rsidRPr="00576577" w:rsidRDefault="00470F19" w:rsidP="00BB301A">
            <w:pPr>
              <w:pStyle w:val="CovidienContent"/>
              <w:rPr>
                <w:rFonts w:asciiTheme="minorHAnsi" w:hAnsiTheme="minorHAnsi" w:cstheme="minorHAnsi"/>
                <w:lang w:eastAsia="zh-CN"/>
              </w:rPr>
            </w:pPr>
            <w:r>
              <w:rPr>
                <w:lang w:eastAsia="zh-CN"/>
              </w:rPr>
              <w:t>View Log Viewer tab, verify logs for upgrade appear.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CEEAC" w14:textId="3D7AAB0F" w:rsidR="00470F19" w:rsidRDefault="00470F19" w:rsidP="002F34A6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Logs pertaining to upgrade appear.  If device has previously been seen by system, historical logs appear as well.</w:t>
            </w:r>
            <w:r>
              <w:rPr>
                <w:lang w:eastAsia="zh-CN"/>
              </w:rPr>
              <w:br/>
              <w:t>The following log files are available for Stapling:</w:t>
            </w:r>
          </w:p>
          <w:p w14:paraId="1FBD363F" w14:textId="65A3AB86" w:rsidR="00470F19" w:rsidRPr="006A0954" w:rsidRDefault="00470F19" w:rsidP="002F34A6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Stapling</w:t>
            </w:r>
            <w:r w:rsidRPr="006A0954">
              <w:rPr>
                <w:lang w:eastAsia="zh-CN"/>
              </w:rPr>
              <w:t>: *.html.gz</w:t>
            </w:r>
            <w:r>
              <w:rPr>
                <w:lang w:eastAsia="zh-CN"/>
              </w:rPr>
              <w:t xml:space="preserve"> (</w:t>
            </w:r>
            <w:r w:rsidRPr="006A0954">
              <w:rPr>
                <w:rFonts w:cs="Calibri"/>
                <w:lang w:eastAsia="zh-CN"/>
              </w:rPr>
              <w:t>viewable and downloadable)</w:t>
            </w:r>
            <w:r>
              <w:rPr>
                <w:rFonts w:cs="Calibri"/>
                <w:lang w:eastAsia="zh-CN"/>
              </w:rPr>
              <w:t>, *.bin.gz (downloadable only)</w:t>
            </w:r>
          </w:p>
          <w:p w14:paraId="38D6C8CF" w14:textId="77777777" w:rsidR="00470F19" w:rsidRDefault="00470F19" w:rsidP="002F34A6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rPr>
                <w:sz w:val="20"/>
                <w:szCs w:val="20"/>
                <w:lang w:eastAsia="zh-CN"/>
              </w:rPr>
            </w:pPr>
            <w:r w:rsidRPr="006A0954">
              <w:rPr>
                <w:rFonts w:hint="eastAsia"/>
                <w:lang w:eastAsia="zh-CN"/>
              </w:rPr>
              <w:t>Verify that log file</w:t>
            </w:r>
            <w:r w:rsidRPr="006A0954">
              <w:rPr>
                <w:lang w:eastAsia="zh-CN"/>
              </w:rPr>
              <w:t>s</w:t>
            </w:r>
            <w:r w:rsidRPr="006A0954">
              <w:rPr>
                <w:rFonts w:hint="eastAsia"/>
                <w:lang w:eastAsia="zh-CN"/>
              </w:rPr>
              <w:t xml:space="preserve"> can be successfully opened, viewed and downloaded</w:t>
            </w:r>
            <w:r w:rsidRPr="006A0954">
              <w:rPr>
                <w:lang w:eastAsia="zh-CN"/>
              </w:rPr>
              <w:t>.</w:t>
            </w:r>
          </w:p>
          <w:p w14:paraId="1C1F98C9" w14:textId="77777777" w:rsidR="00470F19" w:rsidRPr="00576577" w:rsidRDefault="00470F19" w:rsidP="00576577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51CA2" w14:textId="77777777" w:rsidR="00470F19" w:rsidRPr="004D0F7F" w:rsidRDefault="00470F19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1C83" w14:textId="77777777" w:rsidR="00470F19" w:rsidRPr="004D0F7F" w:rsidRDefault="00470F19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470F19" w14:paraId="1B38498D" w14:textId="77777777" w:rsidTr="00A52A49">
        <w:trPr>
          <w:trHeight w:val="692"/>
        </w:trPr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19B6" w14:textId="77777777" w:rsidR="00470F19" w:rsidRDefault="00470F19" w:rsidP="00EF65D7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View Reports,</w:t>
            </w:r>
            <w:r>
              <w:rPr>
                <w:lang w:eastAsia="zh-CN"/>
              </w:rPr>
              <w:br/>
              <w:t>Verify each relevant report shows update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1C3B" w14:textId="77777777" w:rsidR="00470F19" w:rsidRDefault="00470F19" w:rsidP="00EF65D7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Reports show update activity, reflect current values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D75A" w14:textId="77777777" w:rsidR="00470F19" w:rsidRPr="004D0F7F" w:rsidRDefault="00470F19" w:rsidP="00EF65D7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8252" w14:textId="77777777" w:rsidR="00470F19" w:rsidRDefault="00470F19" w:rsidP="00EF65D7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470F19" w:rsidRPr="00677BC9" w14:paraId="0BF95BCA" w14:textId="77777777" w:rsidTr="00A52A49">
        <w:trPr>
          <w:trHeight w:val="395"/>
        </w:trPr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D1A3E" w14:textId="77777777" w:rsidR="00470F19" w:rsidRPr="009A17EF" w:rsidRDefault="00470F19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Check Alerts in email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46D00" w14:textId="77777777" w:rsidR="00470F19" w:rsidRPr="004D0F7F" w:rsidRDefault="00470F19" w:rsidP="00BB301A">
            <w:pPr>
              <w:pStyle w:val="CovidienContent"/>
              <w:rPr>
                <w:lang w:eastAsia="zh-CN"/>
              </w:rPr>
            </w:pPr>
            <w:r w:rsidRPr="004D0F7F">
              <w:rPr>
                <w:lang w:eastAsia="zh-CN"/>
              </w:rPr>
              <w:t>Alerts sent to email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86D9" w14:textId="77777777" w:rsidR="00470F19" w:rsidRPr="004D0F7F" w:rsidRDefault="00470F19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00840" w14:textId="77777777" w:rsidR="00470F19" w:rsidRPr="00677BC9" w:rsidRDefault="00470F19" w:rsidP="00BB301A">
            <w:pPr>
              <w:pStyle w:val="ListParagraph"/>
              <w:rPr>
                <w:rFonts w:asciiTheme="minorHAnsi" w:hAnsiTheme="minorHAnsi" w:cstheme="minorHAnsi"/>
                <w:lang w:eastAsia="zh-CN"/>
              </w:rPr>
            </w:pPr>
          </w:p>
        </w:tc>
      </w:tr>
    </w:tbl>
    <w:p w14:paraId="005382C5" w14:textId="77777777" w:rsidR="00DC081B" w:rsidRPr="00DC081B" w:rsidRDefault="00DC081B" w:rsidP="00DC081B">
      <w:pPr>
        <w:rPr>
          <w:lang w:eastAsia="zh-CN"/>
        </w:rPr>
      </w:pPr>
    </w:p>
    <w:p w14:paraId="37F60913" w14:textId="708E05F5" w:rsidR="009F3DF4" w:rsidRDefault="003D029F" w:rsidP="009F3DF4">
      <w:pPr>
        <w:pStyle w:val="Heading4"/>
        <w:rPr>
          <w:lang w:eastAsia="zh-CN"/>
        </w:rPr>
      </w:pPr>
      <w:r>
        <w:rPr>
          <w:lang w:eastAsia="zh-CN"/>
        </w:rPr>
        <w:t>Download Agent and supported clients</w:t>
      </w:r>
    </w:p>
    <w:p w14:paraId="28288F86" w14:textId="2545F235" w:rsidR="009F3DF4" w:rsidRDefault="009F3DF4" w:rsidP="009F3DF4">
      <w:pPr>
        <w:pStyle w:val="CovidienContent"/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 xml:space="preserve">Remove the agent used for VLEX testing </w:t>
      </w:r>
    </w:p>
    <w:p w14:paraId="03F33BB3" w14:textId="0769AD3B" w:rsidR="009F3DF4" w:rsidRDefault="009F3DF4" w:rsidP="009F3DF4">
      <w:pPr>
        <w:pStyle w:val="CovidienContent"/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Install the agent downloaded from the client downloads page</w:t>
      </w:r>
    </w:p>
    <w:p w14:paraId="5780AB06" w14:textId="5B31B8C0" w:rsidR="00701343" w:rsidRPr="009F3DF4" w:rsidRDefault="00701343" w:rsidP="00701343">
      <w:pPr>
        <w:pStyle w:val="CovidienContent"/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Verify version of agent by looking at the tail end of the agent configuration file.</w:t>
      </w:r>
      <w:r>
        <w:rPr>
          <w:lang w:eastAsia="zh-CN"/>
        </w:rPr>
        <w:br/>
        <w:t>Version should be 3.1.4</w:t>
      </w:r>
    </w:p>
    <w:p w14:paraId="1420655B" w14:textId="39DD1C37" w:rsidR="00BA3110" w:rsidRDefault="00BA3110" w:rsidP="00BA3110">
      <w:pPr>
        <w:pStyle w:val="Heading4"/>
        <w:rPr>
          <w:lang w:eastAsia="zh-CN"/>
        </w:rPr>
      </w:pPr>
      <w:r>
        <w:rPr>
          <w:lang w:eastAsia="zh-CN"/>
        </w:rPr>
        <w:t>ESS/PB980</w:t>
      </w:r>
    </w:p>
    <w:p w14:paraId="154879EC" w14:textId="77777777" w:rsidR="00DC081B" w:rsidRDefault="00DC081B" w:rsidP="00DC081B">
      <w:pPr>
        <w:pStyle w:val="Heading4"/>
        <w:numPr>
          <w:ilvl w:val="0"/>
          <w:numId w:val="0"/>
        </w:numPr>
        <w:ind w:left="1440" w:hanging="360"/>
        <w:rPr>
          <w:lang w:eastAsia="zh-CN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173"/>
        <w:gridCol w:w="2400"/>
        <w:gridCol w:w="1906"/>
        <w:gridCol w:w="2097"/>
      </w:tblGrid>
      <w:tr w:rsidR="00DC081B" w:rsidRPr="001E578C" w14:paraId="1C4BF823" w14:textId="77777777" w:rsidTr="00A52A49">
        <w:trPr>
          <w:trHeight w:val="20"/>
          <w:tblHeader/>
        </w:trPr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42826C" w14:textId="77777777" w:rsidR="00DC081B" w:rsidRDefault="00DC081B" w:rsidP="00BB301A">
            <w:pPr>
              <w:ind w:left="7200" w:hanging="720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Steps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92628C" w14:textId="77777777" w:rsidR="00DC081B" w:rsidRPr="001E578C" w:rsidRDefault="00DC081B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Expected Result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DB4B42" w14:textId="77777777" w:rsidR="00DC081B" w:rsidRPr="001E578C" w:rsidRDefault="00DC081B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E2F7E0" w14:textId="77777777" w:rsidR="00DC081B" w:rsidRDefault="00DC081B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DC081B" w14:paraId="471E2D7D" w14:textId="77777777" w:rsidTr="00A52A49">
        <w:trPr>
          <w:trHeight w:val="585"/>
        </w:trPr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B0D30" w14:textId="60568B19" w:rsidR="00DC081B" w:rsidRDefault="00DC081B" w:rsidP="00BB301A">
            <w:pPr>
              <w:pStyle w:val="CovidienContent"/>
              <w:rPr>
                <w:lang w:eastAsia="zh-CN"/>
              </w:rPr>
            </w:pPr>
            <w:r w:rsidRPr="009A17EF">
              <w:rPr>
                <w:lang w:eastAsia="zh-CN"/>
              </w:rPr>
              <w:t>Launch</w:t>
            </w:r>
            <w:r>
              <w:rPr>
                <w:lang w:eastAsia="zh-CN"/>
              </w:rPr>
              <w:t xml:space="preserve"> ESS</w:t>
            </w:r>
            <w:r w:rsidRPr="009A17EF">
              <w:rPr>
                <w:lang w:eastAsia="zh-CN"/>
              </w:rPr>
              <w:t xml:space="preserve"> and login with user:</w:t>
            </w:r>
          </w:p>
          <w:p w14:paraId="70B5C64C" w14:textId="77777777" w:rsidR="00DC081B" w:rsidRPr="009A17EF" w:rsidRDefault="00DC081B" w:rsidP="00BB301A">
            <w:pPr>
              <w:pStyle w:val="CovidienContent"/>
              <w:rPr>
                <w:lang w:eastAsia="zh-CN"/>
              </w:rPr>
            </w:pPr>
            <w:r w:rsidRPr="000E4A0B">
              <w:rPr>
                <w:lang w:eastAsia="zh-CN"/>
              </w:rPr>
              <w:t xml:space="preserve">Username: </w:t>
            </w:r>
            <w:r>
              <w:rPr>
                <w:lang w:eastAsia="zh-CN"/>
              </w:rPr>
              <w:t>________</w:t>
            </w:r>
          </w:p>
          <w:p w14:paraId="088545FA" w14:textId="77777777" w:rsidR="00DC081B" w:rsidRPr="009A17EF" w:rsidRDefault="00DC081B" w:rsidP="00BB301A">
            <w:pPr>
              <w:pStyle w:val="CovidienContent"/>
              <w:rPr>
                <w:lang w:eastAsia="zh-CN"/>
              </w:rPr>
            </w:pPr>
            <w:r w:rsidRPr="009A17EF">
              <w:rPr>
                <w:lang w:eastAsia="zh-CN"/>
              </w:rPr>
              <w:t xml:space="preserve">Password: </w:t>
            </w:r>
            <w:r>
              <w:rPr>
                <w:lang w:eastAsia="zh-CN"/>
              </w:rPr>
              <w:t>________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A3EBD" w14:textId="77777777" w:rsidR="00DC081B" w:rsidRPr="004D0F7F" w:rsidRDefault="00DC081B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User connected to client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5DE54" w14:textId="77777777" w:rsidR="00DC081B" w:rsidRPr="004D0F7F" w:rsidRDefault="00DC081B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F3E84" w14:textId="77777777" w:rsidR="00DC081B" w:rsidRDefault="00DC081B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DC081B" w14:paraId="5D1C26B8" w14:textId="77777777" w:rsidTr="00A52A49">
        <w:trPr>
          <w:trHeight w:val="585"/>
        </w:trPr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DE96" w14:textId="05C28396" w:rsidR="00DC081B" w:rsidRPr="009A17EF" w:rsidRDefault="00DC081B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Update PB980</w:t>
            </w:r>
            <w:r w:rsidRPr="009A17EF">
              <w:rPr>
                <w:lang w:eastAsia="zh-CN"/>
              </w:rPr>
              <w:t xml:space="preserve"> software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19F3" w14:textId="77777777" w:rsidR="00DC081B" w:rsidRPr="009A17EF" w:rsidRDefault="00DC081B" w:rsidP="00BB301A">
            <w:pPr>
              <w:pStyle w:val="CovidienContent"/>
              <w:rPr>
                <w:lang w:eastAsia="zh-CN"/>
              </w:rPr>
            </w:pPr>
            <w:r w:rsidRPr="009A17EF">
              <w:rPr>
                <w:lang w:eastAsia="zh-CN"/>
              </w:rPr>
              <w:t>Software updates successfully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36A0E" w14:textId="77777777" w:rsidR="00DC081B" w:rsidRPr="004D0F7F" w:rsidRDefault="00DC081B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4858" w14:textId="77777777" w:rsidR="00DC081B" w:rsidRPr="004D0F7F" w:rsidRDefault="00DC081B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EF65D7" w14:paraId="539D677D" w14:textId="77777777" w:rsidTr="00A52A49">
        <w:trPr>
          <w:trHeight w:val="692"/>
        </w:trPr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3704" w14:textId="50E96532" w:rsidR="00EF65D7" w:rsidRPr="009A17EF" w:rsidRDefault="00EF65D7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View Service History tab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4396" w14:textId="29E4AAEE" w:rsidR="00EF65D7" w:rsidRPr="009A17EF" w:rsidRDefault="00EF65D7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Verify that data under "Service History" page is correct.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8EA3" w14:textId="77777777" w:rsidR="00EF65D7" w:rsidRPr="004D0F7F" w:rsidRDefault="00EF65D7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BF15" w14:textId="77777777" w:rsidR="00EF65D7" w:rsidRPr="004D0F7F" w:rsidRDefault="00EF65D7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76577" w14:paraId="4A562965" w14:textId="77777777" w:rsidTr="00A52A49">
        <w:trPr>
          <w:trHeight w:val="692"/>
        </w:trPr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D9B1" w14:textId="7395BEF3" w:rsidR="00576577" w:rsidRPr="00576577" w:rsidRDefault="00576577" w:rsidP="00BB301A">
            <w:pPr>
              <w:pStyle w:val="CovidienContent"/>
              <w:rPr>
                <w:rFonts w:asciiTheme="minorHAnsi" w:hAnsiTheme="minorHAnsi" w:cstheme="minorHAnsi"/>
                <w:lang w:eastAsia="zh-CN"/>
              </w:rPr>
            </w:pPr>
            <w:r w:rsidRPr="00576577">
              <w:rPr>
                <w:rFonts w:asciiTheme="minorHAnsi" w:hAnsiTheme="minorHAnsi" w:cstheme="minorHAnsi"/>
                <w:lang w:eastAsia="zh-CN"/>
              </w:rPr>
              <w:t>View HW/SW configuration tab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4279" w14:textId="5FC40628" w:rsidR="00576577" w:rsidRPr="00576577" w:rsidRDefault="00576577" w:rsidP="00576577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576577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 xml:space="preserve">Updated version appears 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20BA" w14:textId="77777777" w:rsidR="00576577" w:rsidRPr="004D0F7F" w:rsidRDefault="00576577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7AAE" w14:textId="77777777" w:rsidR="00576577" w:rsidRPr="004D0F7F" w:rsidRDefault="00576577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470F19" w14:paraId="79A819D9" w14:textId="77777777" w:rsidTr="00A52A49">
        <w:trPr>
          <w:trHeight w:val="692"/>
        </w:trPr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1F856" w14:textId="2DEA7779" w:rsidR="00470F19" w:rsidRDefault="00470F19" w:rsidP="00EF65D7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View Log Viewer tab, verify logs for upgrade appear.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184E" w14:textId="39B3C62F" w:rsidR="00470F19" w:rsidRDefault="00470F19" w:rsidP="002F34A6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Logs pertaining to upgrade appear.  If device has previously been seen by system, historical logs appear as well.</w:t>
            </w:r>
            <w:r>
              <w:rPr>
                <w:lang w:eastAsia="zh-CN"/>
              </w:rPr>
              <w:br/>
              <w:t>The following log files are available for Ventilation:</w:t>
            </w:r>
          </w:p>
          <w:p w14:paraId="7A0F2D6B" w14:textId="0BC13E7D" w:rsidR="00470F19" w:rsidRPr="00470F19" w:rsidRDefault="00470F19" w:rsidP="00470F19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rPr>
                <w:rFonts w:asciiTheme="minorHAnsi" w:hAnsiTheme="minorHAnsi" w:cstheme="minorHAnsi"/>
                <w:lang w:eastAsia="zh-CN"/>
              </w:rPr>
            </w:pPr>
            <w:r w:rsidRPr="00470F19">
              <w:rPr>
                <w:rFonts w:asciiTheme="minorHAnsi" w:hAnsiTheme="minorHAnsi" w:cstheme="minorHAnsi"/>
                <w:lang w:eastAsia="zh-CN"/>
              </w:rPr>
              <w:t>Ventilation: *.log.html.g</w:t>
            </w:r>
            <w:r>
              <w:rPr>
                <w:rFonts w:asciiTheme="minorHAnsi" w:hAnsiTheme="minorHAnsi" w:cstheme="minorHAnsi"/>
                <w:lang w:eastAsia="zh-CN"/>
              </w:rPr>
              <w:t xml:space="preserve">z, </w:t>
            </w:r>
            <w:r w:rsidRPr="00470F19">
              <w:rPr>
                <w:rFonts w:asciiTheme="minorHAnsi" w:hAnsiTheme="minorHAnsi" w:cstheme="minorHAnsi"/>
                <w:lang w:eastAsia="zh-CN"/>
              </w:rPr>
              <w:t>log.xml.gz</w:t>
            </w:r>
            <w:r>
              <w:rPr>
                <w:rFonts w:asciiTheme="minorHAnsi" w:hAnsiTheme="minorHAnsi" w:cstheme="minorHAnsi"/>
                <w:lang w:eastAsia="zh-CN"/>
              </w:rPr>
              <w:t xml:space="preserve"> (Both types downloadable and viewable)</w:t>
            </w:r>
          </w:p>
          <w:p w14:paraId="334E4DD8" w14:textId="77777777" w:rsidR="00470F19" w:rsidRDefault="00470F19" w:rsidP="002F34A6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rPr>
                <w:sz w:val="20"/>
                <w:szCs w:val="20"/>
                <w:lang w:eastAsia="zh-CN"/>
              </w:rPr>
            </w:pPr>
            <w:r w:rsidRPr="006A0954">
              <w:rPr>
                <w:rFonts w:hint="eastAsia"/>
                <w:lang w:eastAsia="zh-CN"/>
              </w:rPr>
              <w:t>Verify that log file</w:t>
            </w:r>
            <w:r w:rsidRPr="006A0954">
              <w:rPr>
                <w:lang w:eastAsia="zh-CN"/>
              </w:rPr>
              <w:t>s</w:t>
            </w:r>
            <w:r w:rsidRPr="006A0954">
              <w:rPr>
                <w:rFonts w:hint="eastAsia"/>
                <w:lang w:eastAsia="zh-CN"/>
              </w:rPr>
              <w:t xml:space="preserve"> can be successfully opened, viewed and downloaded</w:t>
            </w:r>
            <w:r w:rsidRPr="006A0954">
              <w:rPr>
                <w:lang w:eastAsia="zh-CN"/>
              </w:rPr>
              <w:t>.</w:t>
            </w:r>
          </w:p>
          <w:p w14:paraId="0830F9A6" w14:textId="77777777" w:rsidR="00470F19" w:rsidRDefault="00470F19" w:rsidP="00EF65D7">
            <w:pPr>
              <w:pStyle w:val="CovidienContent"/>
              <w:rPr>
                <w:lang w:eastAsia="zh-CN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1943" w14:textId="77777777" w:rsidR="00470F19" w:rsidRPr="004D0F7F" w:rsidRDefault="00470F19" w:rsidP="00EF65D7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15E0" w14:textId="77777777" w:rsidR="00470F19" w:rsidRDefault="00470F19" w:rsidP="00EF65D7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470F19" w14:paraId="6139DA6A" w14:textId="77777777" w:rsidTr="00A52A49">
        <w:trPr>
          <w:trHeight w:val="692"/>
        </w:trPr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AFE97" w14:textId="77777777" w:rsidR="00470F19" w:rsidRDefault="00470F19" w:rsidP="002F34A6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View Reports,</w:t>
            </w:r>
            <w:r>
              <w:rPr>
                <w:lang w:eastAsia="zh-CN"/>
              </w:rPr>
              <w:br/>
              <w:t>Verify each relevant report shows update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58F9D" w14:textId="77777777" w:rsidR="00470F19" w:rsidRDefault="00470F19" w:rsidP="002F34A6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Reports show update activity, reflect current values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3730B" w14:textId="77777777" w:rsidR="00470F19" w:rsidRPr="004D0F7F" w:rsidRDefault="00470F19" w:rsidP="002F34A6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543F" w14:textId="77777777" w:rsidR="00470F19" w:rsidRDefault="00470F19" w:rsidP="002F34A6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576577" w14:paraId="32B3C0D5" w14:textId="77777777" w:rsidTr="00A52A49">
        <w:trPr>
          <w:trHeight w:val="395"/>
        </w:trPr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FE99" w14:textId="77777777" w:rsidR="00576577" w:rsidRPr="009A17EF" w:rsidRDefault="00576577" w:rsidP="00BB301A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Check Alerts in email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F2BC4" w14:textId="77777777" w:rsidR="00576577" w:rsidRPr="004D0F7F" w:rsidRDefault="00576577" w:rsidP="00BB301A">
            <w:pPr>
              <w:pStyle w:val="CovidienContent"/>
              <w:rPr>
                <w:lang w:eastAsia="zh-CN"/>
              </w:rPr>
            </w:pPr>
            <w:r w:rsidRPr="004D0F7F">
              <w:rPr>
                <w:lang w:eastAsia="zh-CN"/>
              </w:rPr>
              <w:t>Alerts sent to email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EE588" w14:textId="77777777" w:rsidR="00576577" w:rsidRPr="004D0F7F" w:rsidRDefault="00576577" w:rsidP="00BB301A">
            <w:pPr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85864" w14:textId="77777777" w:rsidR="00576577" w:rsidRPr="00677BC9" w:rsidRDefault="00576577" w:rsidP="00BB301A">
            <w:pPr>
              <w:pStyle w:val="ListParagraph"/>
              <w:rPr>
                <w:rFonts w:asciiTheme="minorHAnsi" w:hAnsiTheme="minorHAnsi" w:cstheme="minorHAnsi"/>
                <w:lang w:eastAsia="zh-CN"/>
              </w:rPr>
            </w:pPr>
          </w:p>
        </w:tc>
      </w:tr>
    </w:tbl>
    <w:p w14:paraId="3D82D56D" w14:textId="77777777" w:rsidR="00DC081B" w:rsidRPr="00DC081B" w:rsidRDefault="00DC081B" w:rsidP="00DC081B">
      <w:pPr>
        <w:rPr>
          <w:lang w:eastAsia="zh-CN"/>
        </w:rPr>
      </w:pPr>
    </w:p>
    <w:p w14:paraId="06287A7B" w14:textId="0ED674D8" w:rsidR="00BA3110" w:rsidRDefault="00BA3110" w:rsidP="00BA3110">
      <w:pPr>
        <w:pStyle w:val="Heading4"/>
        <w:rPr>
          <w:lang w:eastAsia="zh-CN"/>
        </w:rPr>
      </w:pPr>
      <w:r>
        <w:rPr>
          <w:lang w:eastAsia="zh-CN"/>
        </w:rPr>
        <w:t>SCD 700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90"/>
        <w:gridCol w:w="2383"/>
        <w:gridCol w:w="1906"/>
        <w:gridCol w:w="2097"/>
      </w:tblGrid>
      <w:tr w:rsidR="00FA3E90" w:rsidRPr="001E578C" w14:paraId="528E0D75" w14:textId="77777777" w:rsidTr="00A52A49">
        <w:trPr>
          <w:trHeight w:val="2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0B12FF" w14:textId="77777777" w:rsidR="00FA3E90" w:rsidRDefault="00FA3E90" w:rsidP="008F74C4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Steps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E47BFB" w14:textId="77777777" w:rsidR="00FA3E90" w:rsidRPr="001E578C" w:rsidRDefault="00FA3E90" w:rsidP="008F74C4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Expected Results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7520A0" w14:textId="77777777" w:rsidR="00FA3E90" w:rsidRPr="001E578C" w:rsidRDefault="00FA3E90" w:rsidP="008F74C4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718F2A" w14:textId="77777777" w:rsidR="00FA3E90" w:rsidRDefault="00FA3E90" w:rsidP="008F74C4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FA3E90" w14:paraId="35DF836F" w14:textId="77777777" w:rsidTr="00A52A49">
        <w:trPr>
          <w:trHeight w:val="2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54B2" w14:textId="77777777" w:rsidR="00FA3E90" w:rsidRDefault="00FA3E90" w:rsidP="00FA3E90">
            <w:pPr>
              <w:pStyle w:val="CovidienContent"/>
              <w:rPr>
                <w:lang w:eastAsia="zh-CN"/>
              </w:rPr>
            </w:pPr>
            <w:r w:rsidRPr="009A17EF">
              <w:rPr>
                <w:lang w:eastAsia="zh-CN"/>
              </w:rPr>
              <w:t>Launch</w:t>
            </w:r>
            <w:r>
              <w:rPr>
                <w:lang w:eastAsia="zh-CN"/>
              </w:rPr>
              <w:t xml:space="preserve"> SCDU</w:t>
            </w:r>
            <w:r w:rsidRPr="009A17EF">
              <w:rPr>
                <w:lang w:eastAsia="zh-CN"/>
              </w:rPr>
              <w:t xml:space="preserve"> and login with user:</w:t>
            </w:r>
          </w:p>
          <w:p w14:paraId="20C91F1C" w14:textId="77777777" w:rsidR="00FA3E90" w:rsidRPr="009A17EF" w:rsidRDefault="00FA3E90" w:rsidP="00FA3E90">
            <w:pPr>
              <w:pStyle w:val="CovidienContent"/>
              <w:rPr>
                <w:lang w:eastAsia="zh-CN"/>
              </w:rPr>
            </w:pPr>
            <w:r w:rsidRPr="000E4A0B">
              <w:rPr>
                <w:lang w:eastAsia="zh-CN"/>
              </w:rPr>
              <w:t xml:space="preserve">Username: </w:t>
            </w:r>
            <w:r>
              <w:rPr>
                <w:lang w:eastAsia="zh-CN"/>
              </w:rPr>
              <w:t>________</w:t>
            </w:r>
          </w:p>
          <w:p w14:paraId="2EA71B1F" w14:textId="5EBB44F8" w:rsidR="00FA3E90" w:rsidRDefault="00FA3E90" w:rsidP="00FA3E90">
            <w:pPr>
              <w:pStyle w:val="CovidienContent"/>
              <w:rPr>
                <w:color w:val="000000"/>
                <w:lang w:eastAsia="zh-CN"/>
              </w:rPr>
            </w:pPr>
            <w:r w:rsidRPr="009A17EF">
              <w:rPr>
                <w:lang w:eastAsia="zh-CN"/>
              </w:rPr>
              <w:t xml:space="preserve">Password: </w:t>
            </w:r>
            <w:r>
              <w:rPr>
                <w:lang w:eastAsia="zh-CN"/>
              </w:rPr>
              <w:t>________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83107" w14:textId="499C5FE1" w:rsidR="00FA3E90" w:rsidRDefault="00FA3E90" w:rsidP="00FA3E90">
            <w:pPr>
              <w:pStyle w:val="CovidienContent"/>
              <w:rPr>
                <w:color w:val="000000"/>
                <w:lang w:eastAsia="zh-CN"/>
              </w:rPr>
            </w:pPr>
            <w:r>
              <w:rPr>
                <w:lang w:eastAsia="zh-CN"/>
              </w:rPr>
              <w:t>User connected to client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BF4C" w14:textId="77777777" w:rsidR="00FA3E90" w:rsidRDefault="00FA3E90" w:rsidP="00FA3E90">
            <w:pPr>
              <w:pStyle w:val="CovidienContent"/>
              <w:rPr>
                <w:color w:val="000000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93B5" w14:textId="77777777" w:rsidR="00FA3E90" w:rsidRDefault="00FA3E90" w:rsidP="00FA3E90">
            <w:pPr>
              <w:pStyle w:val="CovidienContent"/>
              <w:rPr>
                <w:color w:val="000000"/>
                <w:lang w:eastAsia="zh-CN"/>
              </w:rPr>
            </w:pPr>
          </w:p>
        </w:tc>
      </w:tr>
      <w:tr w:rsidR="00FA3E90" w14:paraId="305127F6" w14:textId="77777777" w:rsidTr="00A52A49">
        <w:trPr>
          <w:trHeight w:val="2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78939" w14:textId="68963745" w:rsidR="00FA3E90" w:rsidRDefault="00FA3E90" w:rsidP="00FA3E90">
            <w:pPr>
              <w:pStyle w:val="CovidienContent"/>
              <w:rPr>
                <w:color w:val="000000"/>
                <w:lang w:eastAsia="zh-CN"/>
              </w:rPr>
            </w:pPr>
            <w:r>
              <w:rPr>
                <w:lang w:eastAsia="zh-CN"/>
              </w:rPr>
              <w:t>Update SCD700</w:t>
            </w:r>
            <w:r w:rsidRPr="009A17EF">
              <w:rPr>
                <w:lang w:eastAsia="zh-CN"/>
              </w:rPr>
              <w:t xml:space="preserve"> software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7FEE9" w14:textId="65D3338C" w:rsidR="00FA3E90" w:rsidRDefault="00FA3E90" w:rsidP="00FA3E90">
            <w:pPr>
              <w:pStyle w:val="CovidienContent"/>
              <w:rPr>
                <w:color w:val="000000"/>
                <w:lang w:eastAsia="zh-CN"/>
              </w:rPr>
            </w:pPr>
            <w:r w:rsidRPr="009A17EF">
              <w:rPr>
                <w:lang w:eastAsia="zh-CN"/>
              </w:rPr>
              <w:t>Software updates successfully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1B1E" w14:textId="77777777" w:rsidR="00FA3E90" w:rsidRDefault="00FA3E90" w:rsidP="00FA3E90">
            <w:pPr>
              <w:pStyle w:val="CovidienContent"/>
              <w:rPr>
                <w:color w:val="000000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2C03" w14:textId="77777777" w:rsidR="00FA3E90" w:rsidRDefault="00FA3E90" w:rsidP="00FA3E90">
            <w:pPr>
              <w:pStyle w:val="CovidienContent"/>
              <w:rPr>
                <w:color w:val="000000"/>
                <w:lang w:eastAsia="zh-CN"/>
              </w:rPr>
            </w:pPr>
          </w:p>
        </w:tc>
      </w:tr>
      <w:tr w:rsidR="00EF65D7" w14:paraId="3A0ECFC8" w14:textId="77777777" w:rsidTr="00A52A49">
        <w:trPr>
          <w:trHeight w:val="2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4281" w14:textId="49C8E3CA" w:rsidR="00EF65D7" w:rsidRDefault="00EF65D7" w:rsidP="00FA3E90">
            <w:pPr>
              <w:pStyle w:val="CovidienContent"/>
              <w:rPr>
                <w:color w:val="000000"/>
                <w:lang w:eastAsia="zh-CN"/>
              </w:rPr>
            </w:pPr>
            <w:r>
              <w:rPr>
                <w:lang w:eastAsia="zh-CN"/>
              </w:rPr>
              <w:t>View Service History tab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4386" w14:textId="7C181576" w:rsidR="00EF65D7" w:rsidRDefault="00EF65D7" w:rsidP="00FA3E90">
            <w:pPr>
              <w:pStyle w:val="CovidienContent"/>
              <w:rPr>
                <w:color w:val="000000"/>
                <w:lang w:eastAsia="zh-CN"/>
              </w:rPr>
            </w:pPr>
            <w:r>
              <w:rPr>
                <w:lang w:eastAsia="zh-CN"/>
              </w:rPr>
              <w:t>Verify that data under "Service History" page is correct.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64C3" w14:textId="77777777" w:rsidR="00EF65D7" w:rsidRDefault="00EF65D7" w:rsidP="00FA3E90">
            <w:pPr>
              <w:pStyle w:val="CovidienContent"/>
              <w:rPr>
                <w:color w:val="000000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7B0F" w14:textId="77777777" w:rsidR="00EF65D7" w:rsidRDefault="00EF65D7" w:rsidP="00FA3E90">
            <w:pPr>
              <w:pStyle w:val="CovidienContent"/>
              <w:rPr>
                <w:color w:val="000000"/>
                <w:lang w:eastAsia="zh-CN"/>
              </w:rPr>
            </w:pPr>
          </w:p>
        </w:tc>
      </w:tr>
      <w:tr w:rsidR="00576577" w14:paraId="1CCBF06D" w14:textId="77777777" w:rsidTr="00A52A49">
        <w:trPr>
          <w:trHeight w:val="2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DC28" w14:textId="1EB0E6EB" w:rsidR="00576577" w:rsidRDefault="00576577" w:rsidP="006A0954">
            <w:pPr>
              <w:pStyle w:val="CovidienContent"/>
              <w:rPr>
                <w:color w:val="000000"/>
                <w:lang w:eastAsia="zh-CN"/>
              </w:rPr>
            </w:pPr>
            <w:r w:rsidRPr="00576577">
              <w:rPr>
                <w:rFonts w:asciiTheme="minorHAnsi" w:hAnsiTheme="minorHAnsi" w:cstheme="minorHAnsi"/>
                <w:lang w:eastAsia="zh-CN"/>
              </w:rPr>
              <w:t>View HW/SW configuration tab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C6EA" w14:textId="67095739" w:rsidR="00576577" w:rsidRPr="006A0954" w:rsidRDefault="00576577" w:rsidP="006A095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576577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 xml:space="preserve">Updated version appears 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FDC8" w14:textId="77777777" w:rsidR="00576577" w:rsidRDefault="00576577" w:rsidP="00FA3E90">
            <w:pPr>
              <w:pStyle w:val="CovidienContent"/>
              <w:rPr>
                <w:color w:val="000000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EEC0" w14:textId="77777777" w:rsidR="00576577" w:rsidRDefault="00576577" w:rsidP="00FA3E90">
            <w:pPr>
              <w:pStyle w:val="CovidienContent"/>
              <w:rPr>
                <w:color w:val="000000"/>
                <w:lang w:eastAsia="zh-CN"/>
              </w:rPr>
            </w:pPr>
          </w:p>
        </w:tc>
      </w:tr>
      <w:tr w:rsidR="00470F19" w14:paraId="3D19A44A" w14:textId="77777777" w:rsidTr="00A52A49">
        <w:trPr>
          <w:trHeight w:val="2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1FD6" w14:textId="1BC089E5" w:rsidR="00470F19" w:rsidRPr="00576577" w:rsidRDefault="00470F19" w:rsidP="006A0954">
            <w:pPr>
              <w:pStyle w:val="CovidienContent"/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  <w:lang w:eastAsia="zh-CN"/>
              </w:rPr>
              <w:t>View Log tab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19D3" w14:textId="4476D5F5" w:rsidR="00470F19" w:rsidRPr="00576577" w:rsidRDefault="00470F19" w:rsidP="006A0954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Verify no errors. (Logs not supported by SCD700)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9F9F" w14:textId="77777777" w:rsidR="00470F19" w:rsidRDefault="00470F19" w:rsidP="00FA3E90">
            <w:pPr>
              <w:pStyle w:val="CovidienContent"/>
              <w:rPr>
                <w:color w:val="000000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8D39" w14:textId="77777777" w:rsidR="00470F19" w:rsidRDefault="00470F19" w:rsidP="00FA3E90">
            <w:pPr>
              <w:pStyle w:val="CovidienContent"/>
              <w:rPr>
                <w:color w:val="000000"/>
                <w:lang w:eastAsia="zh-CN"/>
              </w:rPr>
            </w:pPr>
          </w:p>
        </w:tc>
      </w:tr>
      <w:tr w:rsidR="00576577" w14:paraId="7218B104" w14:textId="77777777" w:rsidTr="00A52A49">
        <w:trPr>
          <w:trHeight w:val="2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459D6" w14:textId="77777777" w:rsidR="00576577" w:rsidRDefault="00576577" w:rsidP="00EF65D7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View Reports,</w:t>
            </w:r>
            <w:r>
              <w:rPr>
                <w:lang w:eastAsia="zh-CN"/>
              </w:rPr>
              <w:br/>
              <w:t>Verify each relevant report shows update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20F7" w14:textId="77777777" w:rsidR="00576577" w:rsidRDefault="00576577" w:rsidP="00EF65D7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Reports show update activity, reflect current values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5C60" w14:textId="77777777" w:rsidR="00576577" w:rsidRPr="003D029F" w:rsidRDefault="00576577" w:rsidP="003D029F">
            <w:pPr>
              <w:pStyle w:val="CovidienContent"/>
              <w:rPr>
                <w:color w:val="000000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B501" w14:textId="77777777" w:rsidR="00576577" w:rsidRPr="003D029F" w:rsidRDefault="00576577" w:rsidP="003D029F">
            <w:pPr>
              <w:pStyle w:val="CovidienContent"/>
              <w:rPr>
                <w:color w:val="000000"/>
                <w:lang w:eastAsia="zh-CN"/>
              </w:rPr>
            </w:pPr>
          </w:p>
        </w:tc>
      </w:tr>
      <w:tr w:rsidR="00576577" w14:paraId="2E775B9B" w14:textId="77777777" w:rsidTr="00A52A49">
        <w:trPr>
          <w:trHeight w:val="2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3434" w14:textId="140A3BF5" w:rsidR="00576577" w:rsidRDefault="00576577" w:rsidP="00FA3E90">
            <w:pPr>
              <w:pStyle w:val="CovidienContent"/>
              <w:rPr>
                <w:color w:val="000000"/>
                <w:lang w:eastAsia="zh-CN"/>
              </w:rPr>
            </w:pPr>
            <w:r>
              <w:rPr>
                <w:lang w:eastAsia="zh-CN"/>
              </w:rPr>
              <w:t>Check Alerts in email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8761" w14:textId="67AAD821" w:rsidR="00576577" w:rsidRDefault="00576577" w:rsidP="00FA3E90">
            <w:pPr>
              <w:pStyle w:val="CovidienContent"/>
              <w:rPr>
                <w:color w:val="000000"/>
                <w:lang w:eastAsia="zh-CN"/>
              </w:rPr>
            </w:pPr>
            <w:r w:rsidRPr="004D0F7F">
              <w:rPr>
                <w:lang w:eastAsia="zh-CN"/>
              </w:rPr>
              <w:t>Alerts sent to email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81EF" w14:textId="77777777" w:rsidR="00576577" w:rsidRDefault="00576577" w:rsidP="00FA3E90">
            <w:pPr>
              <w:pStyle w:val="CovidienContent"/>
              <w:rPr>
                <w:color w:val="000000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84AA" w14:textId="77777777" w:rsidR="00576577" w:rsidRDefault="00576577" w:rsidP="00FA3E90">
            <w:pPr>
              <w:pStyle w:val="CovidienContent"/>
              <w:rPr>
                <w:color w:val="000000"/>
                <w:lang w:eastAsia="zh-CN"/>
              </w:rPr>
            </w:pPr>
          </w:p>
        </w:tc>
      </w:tr>
    </w:tbl>
    <w:p w14:paraId="3435D6F2" w14:textId="510C0380" w:rsidR="00BA3110" w:rsidRDefault="00BA3110" w:rsidP="00F85267">
      <w:pPr>
        <w:pStyle w:val="Heading5"/>
        <w:numPr>
          <w:ilvl w:val="0"/>
          <w:numId w:val="0"/>
        </w:numPr>
        <w:rPr>
          <w:lang w:eastAsia="zh-CN"/>
        </w:rPr>
      </w:pPr>
    </w:p>
    <w:p w14:paraId="1083D34A" w14:textId="7E195FD9" w:rsidR="00BA3110" w:rsidRDefault="00BA3110" w:rsidP="00BA3110">
      <w:pPr>
        <w:pStyle w:val="Heading4"/>
        <w:rPr>
          <w:lang w:eastAsia="zh-CN"/>
        </w:rPr>
      </w:pPr>
      <w:r>
        <w:rPr>
          <w:lang w:eastAsia="zh-CN"/>
        </w:rPr>
        <w:t>Emprint client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86"/>
        <w:gridCol w:w="2287"/>
        <w:gridCol w:w="1906"/>
        <w:gridCol w:w="2097"/>
      </w:tblGrid>
      <w:tr w:rsidR="00FA3E90" w:rsidRPr="001E578C" w14:paraId="15A20AE9" w14:textId="77777777" w:rsidTr="00A52A49">
        <w:trPr>
          <w:trHeight w:val="20"/>
          <w:tblHeader/>
        </w:trPr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FBE14D" w14:textId="77777777" w:rsidR="00FA3E90" w:rsidRDefault="00FA3E90" w:rsidP="008F74C4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Steps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FEF3B4" w14:textId="77777777" w:rsidR="00FA3E90" w:rsidRPr="001E578C" w:rsidRDefault="00FA3E90" w:rsidP="008F74C4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Expected Results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D83977" w14:textId="77777777" w:rsidR="00FA3E90" w:rsidRPr="001E578C" w:rsidRDefault="00FA3E90" w:rsidP="008F74C4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2146B3" w14:textId="77777777" w:rsidR="00FA3E90" w:rsidRDefault="00FA3E90" w:rsidP="008F74C4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FA3E90" w14:paraId="2F7C02FF" w14:textId="77777777" w:rsidTr="00A52A49">
        <w:trPr>
          <w:trHeight w:val="20"/>
        </w:trPr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943DF" w14:textId="571E2B58" w:rsidR="00FA3E90" w:rsidRDefault="00FA3E90" w:rsidP="008F74C4">
            <w:pPr>
              <w:pStyle w:val="CovidienContent"/>
              <w:rPr>
                <w:lang w:eastAsia="zh-CN"/>
              </w:rPr>
            </w:pPr>
            <w:r w:rsidRPr="009A17EF">
              <w:rPr>
                <w:lang w:eastAsia="zh-CN"/>
              </w:rPr>
              <w:t>Launch</w:t>
            </w:r>
            <w:r>
              <w:rPr>
                <w:lang w:eastAsia="zh-CN"/>
              </w:rPr>
              <w:t xml:space="preserve"> </w:t>
            </w:r>
            <w:r w:rsidR="009F3DF4">
              <w:rPr>
                <w:lang w:eastAsia="zh-CN"/>
              </w:rPr>
              <w:t>Emprint client</w:t>
            </w:r>
            <w:r w:rsidRPr="009A17EF">
              <w:rPr>
                <w:lang w:eastAsia="zh-CN"/>
              </w:rPr>
              <w:t xml:space="preserve"> and login with user:</w:t>
            </w:r>
          </w:p>
          <w:p w14:paraId="20FD7078" w14:textId="77777777" w:rsidR="00FA3E90" w:rsidRPr="009A17EF" w:rsidRDefault="00FA3E90" w:rsidP="008F74C4">
            <w:pPr>
              <w:pStyle w:val="CovidienContent"/>
              <w:rPr>
                <w:lang w:eastAsia="zh-CN"/>
              </w:rPr>
            </w:pPr>
            <w:r w:rsidRPr="000E4A0B">
              <w:rPr>
                <w:lang w:eastAsia="zh-CN"/>
              </w:rPr>
              <w:t xml:space="preserve">Username: </w:t>
            </w:r>
            <w:r>
              <w:rPr>
                <w:lang w:eastAsia="zh-CN"/>
              </w:rPr>
              <w:t>________</w:t>
            </w:r>
          </w:p>
          <w:p w14:paraId="35D076BF" w14:textId="77777777" w:rsidR="00FA3E90" w:rsidRDefault="00FA3E90" w:rsidP="008F74C4">
            <w:pPr>
              <w:pStyle w:val="CovidienContent"/>
              <w:rPr>
                <w:color w:val="000000"/>
                <w:lang w:eastAsia="zh-CN"/>
              </w:rPr>
            </w:pPr>
            <w:r w:rsidRPr="009A17EF">
              <w:rPr>
                <w:lang w:eastAsia="zh-CN"/>
              </w:rPr>
              <w:t xml:space="preserve">Password: </w:t>
            </w:r>
            <w:r>
              <w:rPr>
                <w:lang w:eastAsia="zh-CN"/>
              </w:rPr>
              <w:t>________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5E59" w14:textId="77777777" w:rsidR="00FA3E90" w:rsidRDefault="00FA3E90" w:rsidP="008F74C4">
            <w:pPr>
              <w:pStyle w:val="CovidienContent"/>
              <w:rPr>
                <w:color w:val="000000"/>
                <w:lang w:eastAsia="zh-CN"/>
              </w:rPr>
            </w:pPr>
            <w:r>
              <w:rPr>
                <w:lang w:eastAsia="zh-CN"/>
              </w:rPr>
              <w:t>User connected to client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3175" w14:textId="77777777" w:rsidR="00FA3E90" w:rsidRDefault="00FA3E90" w:rsidP="008F74C4">
            <w:pPr>
              <w:pStyle w:val="CovidienContent"/>
              <w:rPr>
                <w:color w:val="000000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2706" w14:textId="77777777" w:rsidR="00FA3E90" w:rsidRDefault="00FA3E90" w:rsidP="008F74C4">
            <w:pPr>
              <w:pStyle w:val="CovidienContent"/>
              <w:rPr>
                <w:color w:val="000000"/>
                <w:lang w:eastAsia="zh-CN"/>
              </w:rPr>
            </w:pPr>
          </w:p>
        </w:tc>
      </w:tr>
      <w:tr w:rsidR="00FA3E90" w14:paraId="5C86AE10" w14:textId="77777777" w:rsidTr="00A52A49">
        <w:trPr>
          <w:trHeight w:val="20"/>
        </w:trPr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BC72E" w14:textId="14010362" w:rsidR="00FA3E90" w:rsidRDefault="00FA3E90" w:rsidP="009F3DF4">
            <w:pPr>
              <w:pStyle w:val="CovidienContent"/>
              <w:rPr>
                <w:color w:val="000000"/>
                <w:lang w:eastAsia="zh-CN"/>
              </w:rPr>
            </w:pPr>
            <w:r>
              <w:rPr>
                <w:lang w:eastAsia="zh-CN"/>
              </w:rPr>
              <w:t xml:space="preserve">Update </w:t>
            </w:r>
            <w:r w:rsidR="009F3DF4">
              <w:rPr>
                <w:lang w:eastAsia="zh-CN"/>
              </w:rPr>
              <w:t>Emprint</w:t>
            </w:r>
            <w:r w:rsidRPr="009A17EF">
              <w:rPr>
                <w:lang w:eastAsia="zh-CN"/>
              </w:rPr>
              <w:t xml:space="preserve"> software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01AE" w14:textId="77777777" w:rsidR="00FA3E90" w:rsidRDefault="00FA3E90" w:rsidP="008F74C4">
            <w:pPr>
              <w:pStyle w:val="CovidienContent"/>
              <w:rPr>
                <w:color w:val="000000"/>
                <w:lang w:eastAsia="zh-CN"/>
              </w:rPr>
            </w:pPr>
            <w:r w:rsidRPr="009A17EF">
              <w:rPr>
                <w:lang w:eastAsia="zh-CN"/>
              </w:rPr>
              <w:t>Software updates successfully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657A" w14:textId="77777777" w:rsidR="00FA3E90" w:rsidRDefault="00FA3E90" w:rsidP="008F74C4">
            <w:pPr>
              <w:pStyle w:val="CovidienContent"/>
              <w:rPr>
                <w:color w:val="000000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B70F" w14:textId="77777777" w:rsidR="00FA3E90" w:rsidRDefault="00FA3E90" w:rsidP="008F74C4">
            <w:pPr>
              <w:pStyle w:val="CovidienContent"/>
              <w:rPr>
                <w:color w:val="000000"/>
                <w:lang w:eastAsia="zh-CN"/>
              </w:rPr>
            </w:pPr>
          </w:p>
        </w:tc>
      </w:tr>
      <w:tr w:rsidR="00EF65D7" w14:paraId="388F7D54" w14:textId="77777777" w:rsidTr="00A52A49">
        <w:trPr>
          <w:trHeight w:val="20"/>
        </w:trPr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8011" w14:textId="47BEE0B8" w:rsidR="00EF65D7" w:rsidRDefault="00EF65D7" w:rsidP="008F74C4">
            <w:pPr>
              <w:pStyle w:val="CovidienContent"/>
              <w:rPr>
                <w:color w:val="000000"/>
                <w:lang w:eastAsia="zh-CN"/>
              </w:rPr>
            </w:pPr>
            <w:r>
              <w:rPr>
                <w:lang w:eastAsia="zh-CN"/>
              </w:rPr>
              <w:t>View Service History tab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E75E" w14:textId="56C08267" w:rsidR="00EF65D7" w:rsidRDefault="00EF65D7" w:rsidP="008F74C4">
            <w:pPr>
              <w:pStyle w:val="CovidienContent"/>
              <w:rPr>
                <w:color w:val="000000"/>
                <w:lang w:eastAsia="zh-CN"/>
              </w:rPr>
            </w:pPr>
            <w:r>
              <w:rPr>
                <w:lang w:eastAsia="zh-CN"/>
              </w:rPr>
              <w:t>Verify that data under "Service History" page is correct.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B6CC" w14:textId="77777777" w:rsidR="00EF65D7" w:rsidRDefault="00EF65D7" w:rsidP="008F74C4">
            <w:pPr>
              <w:pStyle w:val="CovidienContent"/>
              <w:rPr>
                <w:color w:val="000000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8C0C" w14:textId="77777777" w:rsidR="00EF65D7" w:rsidRDefault="00EF65D7" w:rsidP="008F74C4">
            <w:pPr>
              <w:pStyle w:val="CovidienContent"/>
              <w:rPr>
                <w:color w:val="000000"/>
                <w:lang w:eastAsia="zh-CN"/>
              </w:rPr>
            </w:pPr>
          </w:p>
        </w:tc>
      </w:tr>
      <w:tr w:rsidR="00576577" w14:paraId="2D87F574" w14:textId="77777777" w:rsidTr="00A52A49">
        <w:trPr>
          <w:trHeight w:val="20"/>
        </w:trPr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D89A" w14:textId="2B625A7F" w:rsidR="00576577" w:rsidRDefault="00576577" w:rsidP="008F74C4">
            <w:pPr>
              <w:pStyle w:val="CovidienContent"/>
              <w:rPr>
                <w:color w:val="000000"/>
                <w:lang w:eastAsia="zh-CN"/>
              </w:rPr>
            </w:pPr>
            <w:r w:rsidRPr="00576577">
              <w:rPr>
                <w:rFonts w:asciiTheme="minorHAnsi" w:hAnsiTheme="minorHAnsi" w:cstheme="minorHAnsi"/>
                <w:lang w:eastAsia="zh-CN"/>
              </w:rPr>
              <w:t>View HW/SW configuration tab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8B06" w14:textId="00179AB1" w:rsidR="00576577" w:rsidRPr="00576577" w:rsidRDefault="00576577" w:rsidP="00576577">
            <w:pPr>
              <w:rPr>
                <w:sz w:val="22"/>
                <w:szCs w:val="22"/>
                <w:lang w:eastAsia="zh-CN"/>
              </w:rPr>
            </w:pPr>
            <w:r w:rsidRPr="00576577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 xml:space="preserve">Updated version appears 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416A" w14:textId="77777777" w:rsidR="00576577" w:rsidRDefault="00576577" w:rsidP="008F74C4">
            <w:pPr>
              <w:pStyle w:val="CovidienContent"/>
              <w:rPr>
                <w:color w:val="000000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705B" w14:textId="77777777" w:rsidR="00576577" w:rsidRDefault="00576577" w:rsidP="008F74C4">
            <w:pPr>
              <w:pStyle w:val="CovidienContent"/>
              <w:rPr>
                <w:color w:val="000000"/>
                <w:lang w:eastAsia="zh-CN"/>
              </w:rPr>
            </w:pPr>
          </w:p>
        </w:tc>
      </w:tr>
      <w:tr w:rsidR="00470F19" w14:paraId="1A445337" w14:textId="77777777" w:rsidTr="00A52A49">
        <w:trPr>
          <w:trHeight w:val="20"/>
        </w:trPr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B18F8" w14:textId="4C28D8D3" w:rsidR="00470F19" w:rsidRPr="00576577" w:rsidRDefault="00470F19" w:rsidP="008F74C4">
            <w:pPr>
              <w:pStyle w:val="CovidienContent"/>
              <w:rPr>
                <w:rFonts w:asciiTheme="minorHAnsi" w:hAnsiTheme="minorHAnsi" w:cstheme="minorHAnsi"/>
                <w:lang w:eastAsia="zh-CN"/>
              </w:rPr>
            </w:pPr>
            <w:r>
              <w:rPr>
                <w:lang w:eastAsia="zh-CN"/>
              </w:rPr>
              <w:t>View Log Viewer tab, verify logs for upgrade appear.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0745" w14:textId="024D17BE" w:rsidR="00470F19" w:rsidRDefault="00470F19" w:rsidP="002F34A6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Logs pertaining to upgrade appear.  If device has previously been seen by system, historical logs appear as well.</w:t>
            </w:r>
            <w:r>
              <w:rPr>
                <w:lang w:eastAsia="zh-CN"/>
              </w:rPr>
              <w:br/>
              <w:t>The following log files are available for Ablation:</w:t>
            </w:r>
          </w:p>
          <w:p w14:paraId="330ABC22" w14:textId="32BE73C8" w:rsidR="00470F19" w:rsidRPr="00470F19" w:rsidRDefault="00470F19" w:rsidP="00470F19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rPr>
                <w:rFonts w:asciiTheme="minorHAnsi" w:hAnsiTheme="minorHAnsi" w:cstheme="minorHAnsi"/>
                <w:lang w:eastAsia="zh-CN"/>
              </w:rPr>
            </w:pPr>
            <w:r w:rsidRPr="00470F19">
              <w:rPr>
                <w:rFonts w:hint="eastAsia"/>
                <w:lang w:eastAsia="zh-CN"/>
              </w:rPr>
              <w:t>Ablation: *.html.gz (Do</w:t>
            </w:r>
            <w:r w:rsidRPr="00470F19">
              <w:rPr>
                <w:rFonts w:asciiTheme="minorHAnsi" w:hAnsiTheme="minorHAnsi" w:cstheme="minorHAnsi"/>
                <w:lang w:eastAsia="zh-CN"/>
              </w:rPr>
              <w:t>wnloadable and viewable)</w:t>
            </w:r>
          </w:p>
          <w:p w14:paraId="3DE02491" w14:textId="77777777" w:rsidR="00470F19" w:rsidRDefault="00470F19" w:rsidP="002F34A6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rPr>
                <w:sz w:val="20"/>
                <w:szCs w:val="20"/>
                <w:lang w:eastAsia="zh-CN"/>
              </w:rPr>
            </w:pPr>
            <w:r w:rsidRPr="006A0954">
              <w:rPr>
                <w:rFonts w:hint="eastAsia"/>
                <w:lang w:eastAsia="zh-CN"/>
              </w:rPr>
              <w:t>Verify that log file</w:t>
            </w:r>
            <w:r w:rsidRPr="006A0954">
              <w:rPr>
                <w:lang w:eastAsia="zh-CN"/>
              </w:rPr>
              <w:t>s</w:t>
            </w:r>
            <w:r w:rsidRPr="006A0954">
              <w:rPr>
                <w:rFonts w:hint="eastAsia"/>
                <w:lang w:eastAsia="zh-CN"/>
              </w:rPr>
              <w:t xml:space="preserve"> can be successfully opened, viewed and downloaded</w:t>
            </w:r>
            <w:r w:rsidRPr="006A0954">
              <w:rPr>
                <w:lang w:eastAsia="zh-CN"/>
              </w:rPr>
              <w:t>.</w:t>
            </w:r>
          </w:p>
          <w:p w14:paraId="4269C347" w14:textId="77777777" w:rsidR="00470F19" w:rsidRPr="00576577" w:rsidRDefault="00470F19" w:rsidP="00576577">
            <w:pPr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44D2" w14:textId="77777777" w:rsidR="00470F19" w:rsidRDefault="00470F19" w:rsidP="008F74C4">
            <w:pPr>
              <w:pStyle w:val="CovidienContent"/>
              <w:rPr>
                <w:color w:val="000000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17D0" w14:textId="77777777" w:rsidR="00470F19" w:rsidRDefault="00470F19" w:rsidP="008F74C4">
            <w:pPr>
              <w:pStyle w:val="CovidienContent"/>
              <w:rPr>
                <w:color w:val="000000"/>
                <w:lang w:eastAsia="zh-CN"/>
              </w:rPr>
            </w:pPr>
          </w:p>
        </w:tc>
      </w:tr>
      <w:tr w:rsidR="00576577" w14:paraId="0329B119" w14:textId="77777777" w:rsidTr="00A52A49">
        <w:trPr>
          <w:trHeight w:val="20"/>
        </w:trPr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7B58F" w14:textId="0AD08336" w:rsidR="00576577" w:rsidRDefault="00576577" w:rsidP="00EF65D7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View Reports,</w:t>
            </w:r>
            <w:r>
              <w:rPr>
                <w:lang w:eastAsia="zh-CN"/>
              </w:rPr>
              <w:br/>
              <w:t>Verify each relevant report shows update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D123B" w14:textId="77777777" w:rsidR="00576577" w:rsidRDefault="00576577" w:rsidP="00EF65D7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Reports show update activity, reflect current values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2EC3" w14:textId="77777777" w:rsidR="00576577" w:rsidRPr="003D029F" w:rsidRDefault="00576577" w:rsidP="003D029F">
            <w:pPr>
              <w:pStyle w:val="CovidienContent"/>
              <w:rPr>
                <w:color w:val="000000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B3B2" w14:textId="77777777" w:rsidR="00576577" w:rsidRPr="003D029F" w:rsidRDefault="00576577" w:rsidP="003D029F">
            <w:pPr>
              <w:pStyle w:val="CovidienContent"/>
              <w:rPr>
                <w:color w:val="000000"/>
                <w:lang w:eastAsia="zh-CN"/>
              </w:rPr>
            </w:pPr>
          </w:p>
        </w:tc>
      </w:tr>
      <w:tr w:rsidR="00576577" w14:paraId="2821072C" w14:textId="77777777" w:rsidTr="00A52A49">
        <w:trPr>
          <w:trHeight w:val="20"/>
        </w:trPr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024ED" w14:textId="77777777" w:rsidR="00576577" w:rsidRDefault="00576577" w:rsidP="008F74C4">
            <w:pPr>
              <w:pStyle w:val="CovidienContent"/>
              <w:rPr>
                <w:color w:val="000000"/>
                <w:lang w:eastAsia="zh-CN"/>
              </w:rPr>
            </w:pPr>
            <w:r>
              <w:rPr>
                <w:lang w:eastAsia="zh-CN"/>
              </w:rPr>
              <w:t>Check Alerts in email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5845E" w14:textId="77777777" w:rsidR="00576577" w:rsidRDefault="00576577" w:rsidP="008F74C4">
            <w:pPr>
              <w:pStyle w:val="CovidienContent"/>
              <w:rPr>
                <w:color w:val="000000"/>
                <w:lang w:eastAsia="zh-CN"/>
              </w:rPr>
            </w:pPr>
            <w:r w:rsidRPr="004D0F7F">
              <w:rPr>
                <w:lang w:eastAsia="zh-CN"/>
              </w:rPr>
              <w:t>Alerts sent to email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F60B" w14:textId="77777777" w:rsidR="00576577" w:rsidRDefault="00576577" w:rsidP="008F74C4">
            <w:pPr>
              <w:pStyle w:val="CovidienContent"/>
              <w:rPr>
                <w:color w:val="000000"/>
                <w:lang w:eastAsia="zh-CN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F36B" w14:textId="77777777" w:rsidR="00576577" w:rsidRDefault="00576577" w:rsidP="008F74C4">
            <w:pPr>
              <w:pStyle w:val="CovidienContent"/>
              <w:rPr>
                <w:color w:val="000000"/>
                <w:lang w:eastAsia="zh-CN"/>
              </w:rPr>
            </w:pPr>
          </w:p>
        </w:tc>
      </w:tr>
    </w:tbl>
    <w:p w14:paraId="4773A5EB" w14:textId="52C2D22D" w:rsidR="00D80281" w:rsidRPr="00D80281" w:rsidRDefault="00D80281" w:rsidP="00B57E72">
      <w:pPr>
        <w:pStyle w:val="Heading3"/>
        <w:rPr>
          <w:lang w:eastAsia="zh-CN"/>
        </w:rPr>
      </w:pPr>
      <w:r>
        <w:rPr>
          <w:lang w:eastAsia="zh-CN"/>
        </w:rPr>
        <w:t>Post</w:t>
      </w:r>
      <w:bookmarkStart w:id="54" w:name="_Toc469495657"/>
      <w:r>
        <w:rPr>
          <w:lang w:eastAsia="zh-CN"/>
        </w:rPr>
        <w:t>-test clean-up</w:t>
      </w:r>
      <w:bookmarkEnd w:id="54"/>
    </w:p>
    <w:tbl>
      <w:tblPr>
        <w:tblW w:w="9140" w:type="dxa"/>
        <w:tblInd w:w="1324" w:type="dxa"/>
        <w:tblLayout w:type="fixed"/>
        <w:tblLook w:val="0000" w:firstRow="0" w:lastRow="0" w:firstColumn="0" w:lastColumn="0" w:noHBand="0" w:noVBand="0"/>
      </w:tblPr>
      <w:tblGrid>
        <w:gridCol w:w="4748"/>
        <w:gridCol w:w="2046"/>
        <w:gridCol w:w="810"/>
        <w:gridCol w:w="1536"/>
      </w:tblGrid>
      <w:tr w:rsidR="00D80281" w:rsidRPr="001E578C" w14:paraId="670DAF22" w14:textId="77777777" w:rsidTr="00DF14B7">
        <w:trPr>
          <w:trHeight w:val="20"/>
          <w:tblHeader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8DB319" w14:textId="77777777" w:rsidR="00D80281" w:rsidRDefault="00D80281" w:rsidP="00DF14B7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1CB905" w14:textId="77777777" w:rsidR="00D80281" w:rsidRPr="001E578C" w:rsidRDefault="00D80281" w:rsidP="00DF14B7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F2E715" w14:textId="77777777" w:rsidR="00D80281" w:rsidRPr="001E578C" w:rsidRDefault="00D80281" w:rsidP="00DF14B7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97EA8B" w14:textId="77777777" w:rsidR="00D80281" w:rsidRDefault="00D80281" w:rsidP="00DF14B7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D80281" w14:paraId="7C972E1E" w14:textId="77777777" w:rsidTr="00DF14B7">
        <w:trPr>
          <w:trHeight w:val="20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A6FC" w14:textId="57364372" w:rsidR="00D80281" w:rsidRDefault="00D80281" w:rsidP="00DF14B7">
            <w:pPr>
              <w:pStyle w:val="CovidienContent"/>
              <w:rPr>
                <w:lang w:eastAsia="zh-CN"/>
              </w:rPr>
            </w:pPr>
            <w:r>
              <w:rPr>
                <w:lang w:eastAsia="zh-CN"/>
              </w:rPr>
              <w:t>Unsubscribe to email alerts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E026" w14:textId="2282B75B" w:rsidR="00D80281" w:rsidRDefault="00D80281" w:rsidP="00D80281">
            <w:pPr>
              <w:pStyle w:val="CovidienContent"/>
              <w:rPr>
                <w:lang w:eastAsia="zh-CN"/>
              </w:rPr>
            </w:pPr>
            <w:r>
              <w:rPr>
                <w:rFonts w:asciiTheme="minorHAnsi" w:hAnsiTheme="minorHAnsi" w:cstheme="minorHAnsi"/>
                <w:lang w:eastAsia="zh-CN"/>
              </w:rPr>
              <w:t xml:space="preserve">For each device type tested, FT10, LS10, SCD700, PB980, Signia, Emprint, remove the earlier subscriptions to alerts.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DA09" w14:textId="77777777" w:rsidR="00D80281" w:rsidRDefault="00D80281" w:rsidP="00DF14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6902" w14:textId="77777777" w:rsidR="00D80281" w:rsidRDefault="00D80281" w:rsidP="00DF14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2E7EF441" w14:textId="139D2DAE" w:rsidR="00BA3110" w:rsidRDefault="00BA3110" w:rsidP="00BA3110">
      <w:pPr>
        <w:pStyle w:val="Heading3"/>
        <w:rPr>
          <w:lang w:eastAsia="zh-CN"/>
        </w:rPr>
      </w:pPr>
      <w:bookmarkStart w:id="55" w:name="_Toc469495658"/>
      <w:r>
        <w:rPr>
          <w:lang w:eastAsia="zh-CN"/>
        </w:rPr>
        <w:t>Device independent testing</w:t>
      </w:r>
      <w:bookmarkEnd w:id="55"/>
    </w:p>
    <w:p w14:paraId="77AB1725" w14:textId="20D4DE3B" w:rsidR="00CC23DE" w:rsidRDefault="00BA3110" w:rsidP="00CC23DE">
      <w:pPr>
        <w:pStyle w:val="Heading4"/>
        <w:rPr>
          <w:lang w:eastAsia="zh-CN"/>
        </w:rPr>
      </w:pPr>
      <w:r>
        <w:rPr>
          <w:lang w:eastAsia="zh-CN"/>
        </w:rPr>
        <w:t>Request User ID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495"/>
        <w:gridCol w:w="3409"/>
        <w:gridCol w:w="787"/>
        <w:gridCol w:w="885"/>
      </w:tblGrid>
      <w:tr w:rsidR="00CC23DE" w:rsidRPr="001E578C" w14:paraId="0F295FE0" w14:textId="77777777" w:rsidTr="00A52A49">
        <w:trPr>
          <w:trHeight w:val="20"/>
          <w:tblHeader/>
        </w:trPr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0CCE97" w14:textId="77777777" w:rsidR="00CC23DE" w:rsidRDefault="00CC23DE" w:rsidP="00065CCF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5E7315" w14:textId="77777777" w:rsidR="00CC23DE" w:rsidRPr="001E578C" w:rsidRDefault="00CC23DE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71F31F" w14:textId="77777777" w:rsidR="00CC23DE" w:rsidRPr="001E578C" w:rsidRDefault="00CC23DE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88EE43" w14:textId="77777777" w:rsidR="00CC23DE" w:rsidRDefault="00CC23DE" w:rsidP="00065CC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CC23DE" w14:paraId="3C7E167B" w14:textId="77777777" w:rsidTr="00A52A49">
        <w:trPr>
          <w:trHeight w:val="20"/>
        </w:trPr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FDE8E" w14:textId="18D01B56" w:rsidR="00CC23DE" w:rsidRDefault="00CC23DE" w:rsidP="00CC23DE">
            <w:pPr>
              <w:pStyle w:val="CovidienContent"/>
              <w:rPr>
                <w:color w:val="000000"/>
                <w:lang w:eastAsia="zh-CN"/>
              </w:rPr>
            </w:pPr>
            <w:r>
              <w:rPr>
                <w:lang w:eastAsia="zh-CN"/>
              </w:rPr>
              <w:t>Self-registration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ECF" w14:textId="3D8E6285" w:rsidR="00CC23DE" w:rsidRPr="00CC23DE" w:rsidRDefault="00CC23DE" w:rsidP="00185224">
            <w:pPr>
              <w:pStyle w:val="CovidienContent"/>
              <w:numPr>
                <w:ilvl w:val="0"/>
                <w:numId w:val="37"/>
              </w:numPr>
              <w:rPr>
                <w:color w:val="000000"/>
                <w:lang w:eastAsia="zh-CN"/>
              </w:rPr>
            </w:pPr>
            <w:r w:rsidRPr="00CC23DE">
              <w:rPr>
                <w:color w:val="000000"/>
                <w:lang w:eastAsia="zh-CN"/>
              </w:rPr>
              <w:t>Check function of self-registration via “Request a User ID” link on Home Page:</w:t>
            </w:r>
          </w:p>
          <w:p w14:paraId="2041FEDB" w14:textId="77777777" w:rsidR="00CC23DE" w:rsidRPr="00CC23DE" w:rsidRDefault="00CC23DE" w:rsidP="00185224">
            <w:pPr>
              <w:pStyle w:val="CovidienContent"/>
              <w:numPr>
                <w:ilvl w:val="0"/>
                <w:numId w:val="37"/>
              </w:numPr>
              <w:rPr>
                <w:color w:val="000000"/>
                <w:lang w:eastAsia="zh-CN"/>
              </w:rPr>
            </w:pPr>
            <w:r w:rsidRPr="00CC23DE">
              <w:rPr>
                <w:color w:val="000000"/>
                <w:lang w:eastAsia="zh-CN"/>
              </w:rPr>
              <w:t xml:space="preserve">Open </w:t>
            </w:r>
            <w:hyperlink r:id="rId12" w:history="1">
              <w:r w:rsidRPr="00CC23DE">
                <w:rPr>
                  <w:rStyle w:val="Hyperlink"/>
                  <w:rFonts w:ascii="Calibri" w:hAnsi="Calibri"/>
                  <w:lang w:eastAsia="zh-CN"/>
                </w:rPr>
                <w:t>https://rss.covidien.com</w:t>
              </w:r>
            </w:hyperlink>
            <w:r w:rsidRPr="00CC23DE">
              <w:rPr>
                <w:color w:val="000000"/>
                <w:u w:val="single"/>
                <w:lang w:eastAsia="zh-CN"/>
              </w:rPr>
              <w:t xml:space="preserve"> or https://rssqaprod.covidien.com</w:t>
            </w:r>
            <w:r w:rsidRPr="00CC23DE">
              <w:rPr>
                <w:color w:val="000000"/>
                <w:lang w:eastAsia="zh-CN"/>
              </w:rPr>
              <w:t xml:space="preserve"> in a web browser</w:t>
            </w:r>
          </w:p>
          <w:p w14:paraId="5BC1D2F9" w14:textId="77777777" w:rsidR="00CC23DE" w:rsidRDefault="00CC23DE" w:rsidP="00185224">
            <w:pPr>
              <w:pStyle w:val="CovidienContent"/>
              <w:numPr>
                <w:ilvl w:val="0"/>
                <w:numId w:val="37"/>
              </w:numPr>
              <w:rPr>
                <w:color w:val="000000"/>
                <w:lang w:eastAsia="zh-CN"/>
              </w:rPr>
            </w:pPr>
            <w:r w:rsidRPr="00CC23DE">
              <w:rPr>
                <w:color w:val="000000"/>
                <w:lang w:eastAsia="zh-CN"/>
              </w:rPr>
              <w:t>Click on “Request a User ID” link</w:t>
            </w:r>
          </w:p>
          <w:p w14:paraId="3019C0AF" w14:textId="35C77F50" w:rsidR="00CC23DE" w:rsidRPr="00CC23DE" w:rsidRDefault="008116AD" w:rsidP="00185224">
            <w:pPr>
              <w:pStyle w:val="CovidienContent"/>
              <w:numPr>
                <w:ilvl w:val="0"/>
                <w:numId w:val="37"/>
              </w:numPr>
              <w:rPr>
                <w:color w:val="000000"/>
                <w:lang w:eastAsia="zh-CN"/>
              </w:rPr>
            </w:pPr>
            <w:r w:rsidRPr="00CC23DE">
              <w:rPr>
                <w:color w:val="000000"/>
                <w:lang w:eastAsia="zh-CN"/>
              </w:rPr>
              <w:t>Verify that “Approving Manager” list is displaying correctly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BDE8" w14:textId="77777777" w:rsidR="00CC23DE" w:rsidRDefault="00CC23DE" w:rsidP="00CC23DE">
            <w:pPr>
              <w:pStyle w:val="CovidienContent"/>
              <w:rPr>
                <w:color w:val="000000"/>
                <w:lang w:eastAsia="zh-CN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604C" w14:textId="77777777" w:rsidR="00CC23DE" w:rsidRDefault="00CC23DE" w:rsidP="00CC23DE">
            <w:pPr>
              <w:pStyle w:val="CovidienContent"/>
              <w:rPr>
                <w:color w:val="000000"/>
                <w:lang w:eastAsia="zh-CN"/>
              </w:rPr>
            </w:pPr>
          </w:p>
        </w:tc>
      </w:tr>
    </w:tbl>
    <w:p w14:paraId="0FEE2024" w14:textId="206F3B42" w:rsidR="00BA3110" w:rsidRDefault="00BA3110" w:rsidP="00CC23DE">
      <w:pPr>
        <w:pStyle w:val="Heading4"/>
        <w:rPr>
          <w:lang w:eastAsia="zh-CN"/>
        </w:rPr>
      </w:pPr>
      <w:r>
        <w:rPr>
          <w:lang w:eastAsia="zh-CN"/>
        </w:rPr>
        <w:t>Forgot Password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495"/>
        <w:gridCol w:w="3409"/>
        <w:gridCol w:w="787"/>
        <w:gridCol w:w="885"/>
      </w:tblGrid>
      <w:tr w:rsidR="00CC23DE" w:rsidRPr="001E578C" w14:paraId="5CAEA8F1" w14:textId="77777777" w:rsidTr="00A52A49">
        <w:trPr>
          <w:trHeight w:val="323"/>
          <w:tblHeader/>
        </w:trPr>
        <w:tc>
          <w:tcPr>
            <w:tcW w:w="2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4E77EC" w14:textId="77777777" w:rsidR="00CC23DE" w:rsidRDefault="00CC23DE" w:rsidP="00CC23DE">
            <w:pPr>
              <w:pStyle w:val="CovidienContent"/>
              <w:rPr>
                <w:rFonts w:eastAsia="Times New Roman"/>
                <w:b/>
                <w:color w:val="000000"/>
                <w:lang w:eastAsia="zh-CN"/>
              </w:rPr>
            </w:pPr>
            <w:r>
              <w:rPr>
                <w:rFonts w:eastAsia="Times New Roman"/>
                <w:b/>
                <w:color w:val="000000"/>
                <w:lang w:eastAsia="zh-CN"/>
              </w:rPr>
              <w:t>Test Procedure  Name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5B9B7B" w14:textId="77777777" w:rsidR="00CC23DE" w:rsidRPr="001E578C" w:rsidRDefault="00CC23DE" w:rsidP="00CC23DE">
            <w:pPr>
              <w:pStyle w:val="CovidienContent"/>
              <w:rPr>
                <w:b/>
                <w:color w:val="000000"/>
                <w:lang w:eastAsia="zh-CN"/>
              </w:rPr>
            </w:pPr>
            <w:r w:rsidRPr="001E578C">
              <w:rPr>
                <w:rFonts w:hint="eastAsia"/>
                <w:b/>
                <w:color w:val="000000"/>
                <w:lang w:eastAsia="zh-CN"/>
              </w:rPr>
              <w:t>Description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68BC89" w14:textId="77777777" w:rsidR="00CC23DE" w:rsidRPr="001E578C" w:rsidRDefault="00CC23DE" w:rsidP="00CC23DE">
            <w:pPr>
              <w:pStyle w:val="CovidienContent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Result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15C18B" w14:textId="77777777" w:rsidR="00CC23DE" w:rsidRDefault="00CC23DE" w:rsidP="00CC23DE">
            <w:pPr>
              <w:pStyle w:val="CovidienContent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Initials, date</w:t>
            </w:r>
          </w:p>
        </w:tc>
      </w:tr>
      <w:tr w:rsidR="00CC23DE" w14:paraId="439B6591" w14:textId="77777777" w:rsidTr="00A52A49">
        <w:trPr>
          <w:trHeight w:val="20"/>
        </w:trPr>
        <w:tc>
          <w:tcPr>
            <w:tcW w:w="2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40F47" w14:textId="40EB59C2" w:rsidR="00CC23DE" w:rsidRDefault="00CC23DE" w:rsidP="00CC23DE">
            <w:pPr>
              <w:pStyle w:val="CovidienContent"/>
              <w:rPr>
                <w:color w:val="000000"/>
                <w:lang w:eastAsia="zh-CN"/>
              </w:rPr>
            </w:pPr>
            <w:r>
              <w:rPr>
                <w:lang w:eastAsia="zh-CN"/>
              </w:rPr>
              <w:t>Forgot password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953C" w14:textId="4A68FD69" w:rsidR="00CC23DE" w:rsidRPr="00DB5552" w:rsidRDefault="00CC23DE" w:rsidP="00185224">
            <w:pPr>
              <w:pStyle w:val="CovidienContent"/>
              <w:numPr>
                <w:ilvl w:val="0"/>
                <w:numId w:val="36"/>
              </w:numPr>
              <w:rPr>
                <w:lang w:eastAsia="zh-CN"/>
              </w:rPr>
            </w:pPr>
            <w:r w:rsidRPr="00DB5552">
              <w:rPr>
                <w:lang w:eastAsia="zh-CN"/>
              </w:rPr>
              <w:t>Check function of “Forgot Password” on Home Page:</w:t>
            </w:r>
          </w:p>
          <w:p w14:paraId="0560D61A" w14:textId="77777777" w:rsidR="00CC23DE" w:rsidRPr="00DB5552" w:rsidRDefault="00CC23DE" w:rsidP="00185224">
            <w:pPr>
              <w:pStyle w:val="CovidienContent"/>
              <w:numPr>
                <w:ilvl w:val="0"/>
                <w:numId w:val="36"/>
              </w:numPr>
              <w:rPr>
                <w:lang w:eastAsia="zh-CN"/>
              </w:rPr>
            </w:pPr>
            <w:r w:rsidRPr="00DB5552">
              <w:rPr>
                <w:lang w:eastAsia="zh-CN"/>
              </w:rPr>
              <w:t xml:space="preserve">Open </w:t>
            </w:r>
            <w:hyperlink r:id="rId13" w:history="1">
              <w:r w:rsidRPr="00DB5552">
                <w:rPr>
                  <w:rStyle w:val="Hyperlink"/>
                  <w:rFonts w:ascii="Calibri" w:hAnsi="Calibri"/>
                  <w:lang w:eastAsia="zh-CN"/>
                </w:rPr>
                <w:t>https://rss.covidien.com</w:t>
              </w:r>
            </w:hyperlink>
            <w:r w:rsidRPr="00DB5552">
              <w:rPr>
                <w:lang w:eastAsia="zh-CN"/>
              </w:rPr>
              <w:t xml:space="preserve"> or </w:t>
            </w:r>
            <w:hyperlink r:id="rId14" w:history="1">
              <w:r w:rsidRPr="00DB5552">
                <w:rPr>
                  <w:rStyle w:val="Hyperlink"/>
                  <w:rFonts w:ascii="Calibri" w:hAnsi="Calibri"/>
                  <w:lang w:eastAsia="zh-CN"/>
                </w:rPr>
                <w:t>https://rssqaprod.covidien.com</w:t>
              </w:r>
            </w:hyperlink>
            <w:r w:rsidRPr="00DB5552">
              <w:rPr>
                <w:lang w:eastAsia="zh-CN"/>
              </w:rPr>
              <w:t xml:space="preserve"> in Internet Explorer</w:t>
            </w:r>
          </w:p>
          <w:p w14:paraId="776299BB" w14:textId="77777777" w:rsidR="00CC23DE" w:rsidRPr="00DB5552" w:rsidRDefault="00CC23DE" w:rsidP="00185224">
            <w:pPr>
              <w:pStyle w:val="CovidienContent"/>
              <w:numPr>
                <w:ilvl w:val="0"/>
                <w:numId w:val="36"/>
              </w:numPr>
              <w:rPr>
                <w:lang w:eastAsia="zh-CN"/>
              </w:rPr>
            </w:pPr>
            <w:r w:rsidRPr="00DB5552">
              <w:rPr>
                <w:lang w:eastAsia="zh-CN"/>
              </w:rPr>
              <w:t>Click on “Forgot Password?” link</w:t>
            </w:r>
          </w:p>
          <w:p w14:paraId="521AD595" w14:textId="1CB09F56" w:rsidR="00CC23DE" w:rsidRPr="00CC23DE" w:rsidRDefault="00CC23DE" w:rsidP="00185224">
            <w:pPr>
              <w:pStyle w:val="CovidienContent"/>
              <w:numPr>
                <w:ilvl w:val="0"/>
                <w:numId w:val="36"/>
              </w:numPr>
              <w:rPr>
                <w:lang w:eastAsia="zh-CN"/>
              </w:rPr>
            </w:pPr>
            <w:r w:rsidRPr="00DB5552">
              <w:rPr>
                <w:lang w:eastAsia="zh-CN"/>
              </w:rPr>
              <w:t>Verify user can receive forget password email and the link navigates correctly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9735" w14:textId="77777777" w:rsidR="00CC23DE" w:rsidRDefault="00CC23DE" w:rsidP="00CC23DE">
            <w:pPr>
              <w:pStyle w:val="CovidienContent"/>
              <w:rPr>
                <w:color w:val="000000"/>
                <w:lang w:eastAsia="zh-CN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C38A" w14:textId="77777777" w:rsidR="00CC23DE" w:rsidRDefault="00CC23DE" w:rsidP="00CC23DE">
            <w:pPr>
              <w:pStyle w:val="CovidienContent"/>
              <w:rPr>
                <w:color w:val="000000"/>
                <w:lang w:eastAsia="zh-CN"/>
              </w:rPr>
            </w:pPr>
          </w:p>
        </w:tc>
      </w:tr>
    </w:tbl>
    <w:p w14:paraId="79DEED9C" w14:textId="77777777" w:rsidR="00CC23DE" w:rsidRPr="00CC23DE" w:rsidRDefault="00CC23DE" w:rsidP="00CC23DE">
      <w:pPr>
        <w:rPr>
          <w:lang w:eastAsia="zh-CN"/>
        </w:rPr>
      </w:pPr>
    </w:p>
    <w:p w14:paraId="4F26D968" w14:textId="681A1C61" w:rsidR="00BA3110" w:rsidRDefault="00BA3110" w:rsidP="00BA3110">
      <w:pPr>
        <w:pStyle w:val="Heading4"/>
        <w:rPr>
          <w:lang w:eastAsia="zh-CN"/>
        </w:rPr>
      </w:pPr>
      <w:r>
        <w:rPr>
          <w:lang w:eastAsia="zh-CN"/>
        </w:rPr>
        <w:t>Software Bundle Status</w:t>
      </w:r>
    </w:p>
    <w:p w14:paraId="3CD9EF92" w14:textId="6AD01DB3" w:rsidR="000B365F" w:rsidRDefault="000B365F" w:rsidP="000B365F">
      <w:pPr>
        <w:pStyle w:val="Heading4"/>
        <w:numPr>
          <w:ilvl w:val="0"/>
          <w:numId w:val="0"/>
        </w:numPr>
        <w:ind w:left="1440" w:hanging="360"/>
        <w:rPr>
          <w:lang w:eastAsia="zh-CN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108"/>
        <w:gridCol w:w="1968"/>
        <w:gridCol w:w="858"/>
        <w:gridCol w:w="1642"/>
      </w:tblGrid>
      <w:tr w:rsidR="000B365F" w:rsidRPr="001E578C" w14:paraId="6BD0D208" w14:textId="77777777" w:rsidTr="00A52A49">
        <w:trPr>
          <w:trHeight w:val="20"/>
          <w:tblHeader/>
        </w:trPr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C87AED" w14:textId="77777777" w:rsidR="000B365F" w:rsidRDefault="000B365F" w:rsidP="00BB301A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208322" w14:textId="77777777" w:rsidR="000B365F" w:rsidRPr="001E578C" w:rsidRDefault="000B365F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536933" w14:textId="77777777" w:rsidR="000B365F" w:rsidRPr="001E578C" w:rsidRDefault="000B365F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F785B3" w14:textId="77777777" w:rsidR="000B365F" w:rsidRDefault="000B365F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0B365F" w14:paraId="24C76F77" w14:textId="77777777" w:rsidTr="00A52A49">
        <w:trPr>
          <w:trHeight w:val="20"/>
        </w:trPr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66AFA" w14:textId="7A41D949" w:rsidR="000B365F" w:rsidRPr="00DB5552" w:rsidRDefault="000B365F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B5552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Check Bundle Status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F7D1" w14:textId="77777777" w:rsidR="000B365F" w:rsidRPr="00DB5552" w:rsidRDefault="000B365F" w:rsidP="000B365F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lang w:eastAsia="zh-CN"/>
              </w:rPr>
            </w:pPr>
            <w:r w:rsidRPr="00DB5552">
              <w:rPr>
                <w:rFonts w:cs="Calibri"/>
                <w:color w:val="000000"/>
                <w:lang w:eastAsia="zh-CN"/>
              </w:rPr>
              <w:t xml:space="preserve"> </w:t>
            </w:r>
            <w:r w:rsidRPr="00DB5552">
              <w:rPr>
                <w:rFonts w:asciiTheme="minorHAnsi" w:hAnsiTheme="minorHAnsi" w:cstheme="minorHAnsi"/>
                <w:lang w:eastAsia="zh-CN"/>
              </w:rPr>
              <w:t>Check Software Bundle status is updated to ‘Yes’:</w:t>
            </w:r>
            <w:r w:rsidRPr="00DB5552">
              <w:rPr>
                <w:rFonts w:asciiTheme="minorHAnsi" w:hAnsiTheme="minorHAnsi" w:cstheme="minorHAnsi"/>
                <w:lang w:eastAsia="zh-CN"/>
              </w:rPr>
              <w:br/>
              <w:t>QAProd:</w:t>
            </w:r>
          </w:p>
          <w:p w14:paraId="4194B52A" w14:textId="77777777" w:rsidR="000B365F" w:rsidRPr="00DB5552" w:rsidRDefault="000B365F" w:rsidP="000B365F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lang w:eastAsia="zh-CN"/>
              </w:rPr>
            </w:pPr>
            <w:r w:rsidRPr="00DB5552">
              <w:rPr>
                <w:rFonts w:asciiTheme="minorHAnsi" w:hAnsiTheme="minorHAnsi" w:cstheme="minorHAnsi"/>
                <w:lang w:eastAsia="zh-CN"/>
              </w:rPr>
              <w:t>Verify when a new Software Bundle is created on server, the status of the Software package is updated to 'Yes' after 10 mins.</w:t>
            </w:r>
          </w:p>
          <w:p w14:paraId="00F6D47E" w14:textId="77777777" w:rsidR="000B365F" w:rsidRPr="00DB5552" w:rsidRDefault="000B365F" w:rsidP="000B365F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lang w:eastAsia="zh-CN"/>
              </w:rPr>
            </w:pPr>
            <w:r w:rsidRPr="00DB5552">
              <w:rPr>
                <w:rFonts w:asciiTheme="minorHAnsi" w:hAnsiTheme="minorHAnsi" w:cstheme="minorHAnsi"/>
                <w:lang w:eastAsia="zh-CN"/>
              </w:rPr>
              <w:t>Verify when a new business rule is created on server, the status of the Software package is updated to 'Yes' after 10 mins.</w:t>
            </w:r>
          </w:p>
          <w:p w14:paraId="18429D26" w14:textId="77777777" w:rsidR="000B365F" w:rsidRPr="00DB5552" w:rsidRDefault="000B365F" w:rsidP="000B365F">
            <w:pPr>
              <w:pStyle w:val="ListParagraph"/>
              <w:numPr>
                <w:ilvl w:val="0"/>
                <w:numId w:val="17"/>
              </w:numPr>
              <w:rPr>
                <w:rFonts w:cs="Calibri"/>
                <w:lang w:eastAsia="zh-CN"/>
              </w:rPr>
            </w:pPr>
            <w:r w:rsidRPr="00DB5552">
              <w:rPr>
                <w:rFonts w:asciiTheme="minorHAnsi" w:hAnsiTheme="minorHAnsi" w:cstheme="minorHAnsi"/>
                <w:lang w:eastAsia="zh-CN"/>
              </w:rPr>
              <w:t>Verify that user could not create a same version business rule on server.</w:t>
            </w:r>
            <w:r w:rsidRPr="00DB5552">
              <w:rPr>
                <w:rFonts w:asciiTheme="minorHAnsi" w:hAnsiTheme="minorHAnsi" w:cstheme="minorHAnsi"/>
                <w:lang w:eastAsia="zh-CN"/>
              </w:rPr>
              <w:br/>
            </w:r>
            <w:r w:rsidRPr="00DB5552">
              <w:rPr>
                <w:rFonts w:cs="Calibri"/>
                <w:lang w:eastAsia="zh-CN"/>
              </w:rPr>
              <w:t>Production:</w:t>
            </w:r>
          </w:p>
          <w:p w14:paraId="4E937733" w14:textId="77777777" w:rsidR="000B365F" w:rsidRPr="00DB5552" w:rsidRDefault="000B365F" w:rsidP="000B365F">
            <w:pPr>
              <w:pStyle w:val="ListParagraph"/>
              <w:numPr>
                <w:ilvl w:val="0"/>
                <w:numId w:val="17"/>
              </w:numPr>
              <w:rPr>
                <w:rFonts w:cs="Calibri"/>
                <w:lang w:eastAsia="zh-CN"/>
              </w:rPr>
            </w:pPr>
            <w:r w:rsidRPr="00DB5552">
              <w:rPr>
                <w:rFonts w:cs="Calibri"/>
                <w:lang w:eastAsia="zh-CN"/>
              </w:rPr>
              <w:t>We cannot upload files to production.  Therefore go to the infrastructure CoT and add the test packages there.</w:t>
            </w:r>
          </w:p>
          <w:p w14:paraId="006652EC" w14:textId="77777777" w:rsidR="000B365F" w:rsidRPr="00DB5552" w:rsidRDefault="000B365F" w:rsidP="000B365F">
            <w:pPr>
              <w:pStyle w:val="ListParagraph"/>
              <w:numPr>
                <w:ilvl w:val="0"/>
                <w:numId w:val="17"/>
              </w:numPr>
              <w:rPr>
                <w:rFonts w:cs="Calibri"/>
                <w:color w:val="000000"/>
                <w:lang w:eastAsia="zh-CN"/>
              </w:rPr>
            </w:pPr>
            <w:r w:rsidRPr="00DB5552">
              <w:rPr>
                <w:rFonts w:cs="Calibri"/>
                <w:lang w:eastAsia="zh-CN"/>
              </w:rPr>
              <w:t>Verify that the package is updated to 'Yes' after 10 min.</w:t>
            </w:r>
          </w:p>
          <w:p w14:paraId="0812CC38" w14:textId="7087E938" w:rsidR="000B365F" w:rsidRPr="00DB5552" w:rsidRDefault="000B365F" w:rsidP="000B365F">
            <w:pPr>
              <w:pStyle w:val="ListParagraph"/>
              <w:numPr>
                <w:ilvl w:val="0"/>
                <w:numId w:val="17"/>
              </w:numPr>
              <w:rPr>
                <w:rFonts w:cs="Calibri"/>
                <w:color w:val="000000"/>
                <w:lang w:eastAsia="zh-CN"/>
              </w:rPr>
            </w:pPr>
            <w:r w:rsidRPr="00DB5552">
              <w:rPr>
                <w:rFonts w:cs="Calibri"/>
                <w:lang w:eastAsia="zh-CN"/>
              </w:rPr>
              <w:t>Archive package after they go to 'Yes'</w:t>
            </w:r>
            <w:r w:rsidRPr="00DB5552">
              <w:rPr>
                <w:rFonts w:cs="Calibri"/>
                <w:lang w:eastAsia="zh-CN"/>
              </w:rPr>
              <w:br/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3A30" w14:textId="77777777" w:rsidR="000B365F" w:rsidRDefault="000B365F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25F7" w14:textId="77777777" w:rsidR="000B365F" w:rsidRDefault="000B365F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57CBB48A" w14:textId="77777777" w:rsidR="000B365F" w:rsidRPr="000B365F" w:rsidRDefault="000B365F" w:rsidP="000B365F">
      <w:pPr>
        <w:rPr>
          <w:lang w:eastAsia="zh-CN"/>
        </w:rPr>
      </w:pPr>
    </w:p>
    <w:p w14:paraId="21986311" w14:textId="7FF88FD5" w:rsidR="00BA3110" w:rsidRDefault="00BA3110" w:rsidP="00BA3110">
      <w:pPr>
        <w:pStyle w:val="Heading4"/>
        <w:rPr>
          <w:lang w:eastAsia="zh-CN"/>
        </w:rPr>
      </w:pPr>
      <w:r>
        <w:rPr>
          <w:lang w:eastAsia="zh-CN"/>
        </w:rPr>
        <w:t>Device</w:t>
      </w:r>
      <w:r w:rsidR="000B365F">
        <w:rPr>
          <w:lang w:eastAsia="zh-CN"/>
        </w:rPr>
        <w:t>s</w:t>
      </w:r>
      <w:r>
        <w:rPr>
          <w:lang w:eastAsia="zh-CN"/>
        </w:rPr>
        <w:t xml:space="preserve"> Page</w:t>
      </w:r>
    </w:p>
    <w:p w14:paraId="7DB2DA62" w14:textId="77777777" w:rsidR="000B365F" w:rsidRDefault="000B365F" w:rsidP="000B365F">
      <w:pPr>
        <w:pStyle w:val="Heading4"/>
        <w:numPr>
          <w:ilvl w:val="0"/>
          <w:numId w:val="0"/>
        </w:numPr>
        <w:ind w:left="1440" w:hanging="360"/>
        <w:rPr>
          <w:lang w:eastAsia="zh-CN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40"/>
        <w:gridCol w:w="3343"/>
        <w:gridCol w:w="787"/>
        <w:gridCol w:w="1306"/>
      </w:tblGrid>
      <w:tr w:rsidR="000B365F" w:rsidRPr="001E578C" w14:paraId="6943B57F" w14:textId="77777777" w:rsidTr="00A52A49">
        <w:trPr>
          <w:trHeight w:val="20"/>
          <w:tblHeader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70D31E" w14:textId="77777777" w:rsidR="000B365F" w:rsidRDefault="000B365F" w:rsidP="00BB301A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6006EE" w14:textId="77777777" w:rsidR="000B365F" w:rsidRPr="001E578C" w:rsidRDefault="000B365F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F6BAEB" w14:textId="77777777" w:rsidR="000B365F" w:rsidRPr="001E578C" w:rsidRDefault="000B365F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6D96EC" w14:textId="77777777" w:rsidR="000B365F" w:rsidRDefault="000B365F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0B365F" w:rsidRPr="00C34BCD" w14:paraId="7EE6BF2F" w14:textId="77777777" w:rsidTr="00A52A49">
        <w:trPr>
          <w:trHeight w:val="20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6BA34" w14:textId="1491C4D4" w:rsidR="000B365F" w:rsidRPr="00C34BCD" w:rsidRDefault="00C34BCD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34BCD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Check Devices Page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0D2E" w14:textId="77777777" w:rsidR="00C34BCD" w:rsidRPr="00DB5552" w:rsidRDefault="000B365F" w:rsidP="00C34BCD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rPr>
                <w:rFonts w:cs="Calibri"/>
                <w:color w:val="000000"/>
                <w:lang w:eastAsia="zh-CN"/>
              </w:rPr>
              <w:t xml:space="preserve"> </w:t>
            </w:r>
            <w:r w:rsidR="00C34BCD" w:rsidRPr="00DB5552">
              <w:rPr>
                <w:rFonts w:asciiTheme="minorHAnsi" w:hAnsiTheme="minorHAnsi"/>
              </w:rPr>
              <w:t>Check “Device</w:t>
            </w:r>
            <w:r w:rsidR="00C34BCD" w:rsidRPr="00DB5552">
              <w:rPr>
                <w:rFonts w:asciiTheme="minorHAnsi" w:hAnsiTheme="minorHAnsi"/>
                <w:lang w:eastAsia="zh-CN"/>
              </w:rPr>
              <w:t>s</w:t>
            </w:r>
            <w:r w:rsidR="00C34BCD" w:rsidRPr="00DB5552">
              <w:rPr>
                <w:rFonts w:asciiTheme="minorHAnsi" w:hAnsiTheme="minorHAnsi"/>
              </w:rPr>
              <w:t>” page</w:t>
            </w:r>
            <w:r w:rsidR="00C34BCD" w:rsidRPr="00DB5552">
              <w:rPr>
                <w:rFonts w:asciiTheme="minorHAnsi" w:hAnsiTheme="minorHAnsi"/>
                <w:lang w:eastAsia="zh-CN"/>
              </w:rPr>
              <w:t>:</w:t>
            </w:r>
          </w:p>
          <w:p w14:paraId="0B57504B" w14:textId="77777777" w:rsidR="00C34BCD" w:rsidRPr="00DB5552" w:rsidRDefault="00C34BCD" w:rsidP="00C34BCD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t>Click "Devices" tab on the top right of the window</w:t>
            </w:r>
          </w:p>
          <w:p w14:paraId="2FAFF1AA" w14:textId="77777777" w:rsidR="00C34BCD" w:rsidRPr="00DB5552" w:rsidRDefault="00C34BCD" w:rsidP="00C34BCD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rPr>
                <w:lang w:eastAsia="zh-CN"/>
              </w:rPr>
              <w:t>Verify ‘Compression’ displays in Class of Trade dropdown list</w:t>
            </w:r>
            <w:r w:rsidRPr="00DB5552" w:rsidDel="009414C7">
              <w:t xml:space="preserve"> </w:t>
            </w:r>
          </w:p>
          <w:p w14:paraId="0BD6D061" w14:textId="77777777" w:rsidR="00C34BCD" w:rsidRPr="00DB5552" w:rsidRDefault="00C34BCD" w:rsidP="00C34BCD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t>Verify 'SCD 700' appears in device type dropdown list</w:t>
            </w:r>
          </w:p>
          <w:p w14:paraId="4B04CB41" w14:textId="77777777" w:rsidR="00C34BCD" w:rsidRPr="00DB5552" w:rsidRDefault="00C34BCD" w:rsidP="00C34BCD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t>Verify 'SCD Client' appears in device type dropdown list</w:t>
            </w:r>
          </w:p>
          <w:p w14:paraId="11F64CAD" w14:textId="77777777" w:rsidR="00C34BCD" w:rsidRPr="00DB5552" w:rsidRDefault="00C34BCD" w:rsidP="00C34BCD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rPr>
                <w:lang w:eastAsia="zh-CN"/>
              </w:rPr>
              <w:t>Verify ‘Ventilation’ displays in Class of Trade dropdown list</w:t>
            </w:r>
            <w:r w:rsidRPr="00DB5552" w:rsidDel="009414C7">
              <w:t xml:space="preserve"> </w:t>
            </w:r>
          </w:p>
          <w:p w14:paraId="30E852BA" w14:textId="77777777" w:rsidR="00C34BCD" w:rsidRPr="00DB5552" w:rsidRDefault="00C34BCD" w:rsidP="00C34BCD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t xml:space="preserve">Verify 'PB980_Ventilator' appears in device type dropdown list </w:t>
            </w:r>
          </w:p>
          <w:p w14:paraId="5BBA8728" w14:textId="77777777" w:rsidR="00C34BCD" w:rsidRPr="00DB5552" w:rsidRDefault="00C34BCD" w:rsidP="00C34BCD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t>Verify 'VTS Client' appears in device type dropdown list</w:t>
            </w:r>
          </w:p>
          <w:p w14:paraId="1DDFDE5A" w14:textId="0E65F359" w:rsidR="00C34BCD" w:rsidRPr="00DB5552" w:rsidRDefault="00C34BCD" w:rsidP="00C34BCD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t>Verify 'Ablation' displays in Class of Trade dropdown list</w:t>
            </w:r>
          </w:p>
          <w:p w14:paraId="3061EDDA" w14:textId="77777777" w:rsidR="00C34BCD" w:rsidRPr="00DB5552" w:rsidRDefault="00C34BCD" w:rsidP="00C34BCD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rPr>
                <w:rFonts w:asciiTheme="minorHAnsi" w:hAnsiTheme="minorHAnsi"/>
                <w:lang w:eastAsia="zh-CN"/>
              </w:rPr>
              <w:t>Verify 'Emprint Procedure Planning Application' appears in device type dropdown list</w:t>
            </w:r>
          </w:p>
          <w:p w14:paraId="37EE7ECA" w14:textId="77777777" w:rsidR="00C34BCD" w:rsidRPr="00DB5552" w:rsidRDefault="00C34BCD" w:rsidP="00C34BCD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rPr>
                <w:rFonts w:asciiTheme="minorHAnsi" w:hAnsiTheme="minorHAnsi"/>
                <w:lang w:eastAsia="zh-CN"/>
              </w:rPr>
              <w:t>Verify 'Emprint Client' appears in device type dropdown list.</w:t>
            </w:r>
          </w:p>
          <w:p w14:paraId="5382E6DF" w14:textId="77777777" w:rsidR="00C34BCD" w:rsidRPr="00DB5552" w:rsidRDefault="00C34BCD" w:rsidP="00C34BCD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rPr>
                <w:lang w:eastAsia="zh-CN"/>
              </w:rPr>
              <w:t>Verify ‘Vessel Sealing’ displays in Class of Trade dropdown list</w:t>
            </w:r>
          </w:p>
          <w:p w14:paraId="5FDFCA88" w14:textId="77777777" w:rsidR="00C34BCD" w:rsidRPr="00DB5552" w:rsidRDefault="00C34BCD" w:rsidP="00C34BCD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rPr>
                <w:rFonts w:asciiTheme="minorHAnsi" w:hAnsiTheme="minorHAnsi"/>
                <w:lang w:eastAsia="zh-CN"/>
              </w:rPr>
              <w:t>Verify 'VLEX Client' appears in device type dropdown list</w:t>
            </w:r>
          </w:p>
          <w:p w14:paraId="2769B539" w14:textId="77777777" w:rsidR="00C34BCD" w:rsidRPr="00DB5552" w:rsidRDefault="00C34BCD" w:rsidP="00C34BCD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t>Verify ‘ValleyLab LS10’ appears in Device Type dropdown list</w:t>
            </w:r>
          </w:p>
          <w:p w14:paraId="1D5A222D" w14:textId="77777777" w:rsidR="00C34BCD" w:rsidRPr="00DB5552" w:rsidRDefault="00C34BCD" w:rsidP="00C34BCD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t>Verify ‘ValleyLab FT10’ displays in Device Type dropdown list</w:t>
            </w:r>
          </w:p>
          <w:p w14:paraId="25DDE35A" w14:textId="77777777" w:rsidR="00C34BCD" w:rsidRPr="00DB5552" w:rsidRDefault="00C34BCD" w:rsidP="00C34BCD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t>Verify 'Infrastructure' displays in Class of Trade dropdown list</w:t>
            </w:r>
          </w:p>
          <w:p w14:paraId="4C67C6B7" w14:textId="77777777" w:rsidR="00C34BCD" w:rsidRPr="00DB5552" w:rsidRDefault="00C34BCD" w:rsidP="00C34BCD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t>Verify 'Administrative_Agent' appears in Device Type dropdown list.</w:t>
            </w:r>
          </w:p>
          <w:p w14:paraId="443F3E36" w14:textId="77777777" w:rsidR="00C34BCD" w:rsidRPr="00DB5552" w:rsidRDefault="00C34BCD" w:rsidP="00C34BCD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rPr>
                <w:lang w:eastAsia="zh-CN"/>
              </w:rPr>
              <w:t>Verify 'Stapling' displays in Class of Trade dropdown list</w:t>
            </w:r>
          </w:p>
          <w:p w14:paraId="49426E64" w14:textId="77777777" w:rsidR="00C34BCD" w:rsidRPr="00DB5552" w:rsidRDefault="00C34BCD" w:rsidP="00C34BCD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lang w:eastAsia="zh-CN"/>
              </w:rPr>
            </w:pPr>
            <w:r w:rsidRPr="00DB5552">
              <w:rPr>
                <w:rFonts w:asciiTheme="minorHAnsi" w:hAnsiTheme="minorHAnsi"/>
                <w:lang w:eastAsia="zh-CN"/>
              </w:rPr>
              <w:t>Verify 'SigniaTMStapler' appears in Device Type dropdown list</w:t>
            </w:r>
          </w:p>
          <w:p w14:paraId="62723A66" w14:textId="77777777" w:rsidR="000B365F" w:rsidRPr="00C34BCD" w:rsidRDefault="000B365F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4F45" w14:textId="77777777" w:rsidR="000B365F" w:rsidRPr="00C34BCD" w:rsidRDefault="000B365F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D958" w14:textId="77777777" w:rsidR="000B365F" w:rsidRPr="00C34BCD" w:rsidRDefault="000B365F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129A66C9" w14:textId="40F31F60" w:rsidR="005403AD" w:rsidRPr="00C34BCD" w:rsidRDefault="005403AD" w:rsidP="00C34BCD">
      <w:pPr>
        <w:pStyle w:val="Heading6"/>
        <w:numPr>
          <w:ilvl w:val="0"/>
          <w:numId w:val="0"/>
        </w:numPr>
        <w:rPr>
          <w:lang w:eastAsia="zh-CN"/>
        </w:rPr>
      </w:pPr>
    </w:p>
    <w:p w14:paraId="30A04469" w14:textId="29AB3D04" w:rsidR="005403AD" w:rsidRDefault="005403AD" w:rsidP="005403AD">
      <w:pPr>
        <w:pStyle w:val="Heading4"/>
        <w:rPr>
          <w:lang w:eastAsia="zh-CN"/>
        </w:rPr>
      </w:pPr>
      <w:r>
        <w:rPr>
          <w:lang w:eastAsia="zh-CN"/>
        </w:rPr>
        <w:t>Reports Page</w:t>
      </w:r>
    </w:p>
    <w:p w14:paraId="4A44C27A" w14:textId="77777777" w:rsidR="001C1B9E" w:rsidRDefault="001C1B9E" w:rsidP="001C1B9E">
      <w:pPr>
        <w:pStyle w:val="Heading4"/>
        <w:numPr>
          <w:ilvl w:val="0"/>
          <w:numId w:val="0"/>
        </w:numPr>
        <w:ind w:left="1440" w:hanging="360"/>
        <w:rPr>
          <w:lang w:eastAsia="zh-CN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207"/>
        <w:gridCol w:w="1834"/>
        <w:gridCol w:w="867"/>
        <w:gridCol w:w="1668"/>
      </w:tblGrid>
      <w:tr w:rsidR="001C1B9E" w:rsidRPr="001E578C" w14:paraId="4D626F52" w14:textId="77777777" w:rsidTr="00A52A49">
        <w:trPr>
          <w:trHeight w:val="20"/>
          <w:tblHeader/>
        </w:trPr>
        <w:tc>
          <w:tcPr>
            <w:tcW w:w="2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E59411" w14:textId="77777777" w:rsidR="001C1B9E" w:rsidRDefault="001C1B9E" w:rsidP="00BB301A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6E3088" w14:textId="77777777" w:rsidR="001C1B9E" w:rsidRPr="001E578C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48C1DF" w14:textId="77777777" w:rsidR="001C1B9E" w:rsidRPr="001E578C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427A80" w14:textId="77777777" w:rsidR="001C1B9E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1C1B9E" w14:paraId="70606097" w14:textId="77777777" w:rsidTr="00A52A49">
        <w:trPr>
          <w:trHeight w:val="20"/>
        </w:trPr>
        <w:tc>
          <w:tcPr>
            <w:tcW w:w="2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6924" w14:textId="48CA2DA4" w:rsid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1C1B9E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Check “Reports” page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137E" w14:textId="77777777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tabs>
                <w:tab w:val="left" w:pos="1163"/>
              </w:tabs>
              <w:spacing w:before="0" w:after="0" w:line="240" w:lineRule="auto"/>
              <w:rPr>
                <w:lang w:eastAsia="zh-CN"/>
              </w:rPr>
            </w:pPr>
            <w:r w:rsidRPr="001C1B9E">
              <w:t>Click "Reports" tab on the top right of the window</w:t>
            </w:r>
          </w:p>
          <w:p w14:paraId="3827EE08" w14:textId="77777777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tabs>
                <w:tab w:val="left" w:pos="1163"/>
              </w:tabs>
              <w:spacing w:before="0" w:after="0" w:line="240" w:lineRule="auto"/>
              <w:rPr>
                <w:rFonts w:cs="Calibri"/>
                <w:color w:val="000000"/>
                <w:lang w:eastAsia="zh-CN"/>
              </w:rPr>
            </w:pPr>
            <w:r w:rsidRPr="001C1B9E">
              <w:t>Select one of the Class of Trade, check the page refreshes</w:t>
            </w:r>
          </w:p>
          <w:p w14:paraId="6BAF6770" w14:textId="6EE373D5" w:rsidR="001C1B9E" w:rsidRDefault="001C1B9E" w:rsidP="001C1B9E">
            <w:pPr>
              <w:pStyle w:val="ListParagraph"/>
              <w:numPr>
                <w:ilvl w:val="0"/>
                <w:numId w:val="18"/>
              </w:numPr>
              <w:tabs>
                <w:tab w:val="left" w:pos="1163"/>
              </w:tabs>
              <w:spacing w:before="0" w:after="0" w:line="240" w:lineRule="auto"/>
              <w:rPr>
                <w:rFonts w:cs="Calibri"/>
                <w:color w:val="000000"/>
                <w:lang w:eastAsia="zh-CN"/>
              </w:rPr>
            </w:pPr>
            <w:r w:rsidRPr="001C1B9E">
              <w:t>Check all characters and buttons display correctly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19F7" w14:textId="77777777" w:rsid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F052" w14:textId="77777777" w:rsid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67C34BED" w14:textId="77777777" w:rsidR="001C1B9E" w:rsidRPr="001C1B9E" w:rsidRDefault="001C1B9E" w:rsidP="001C1B9E">
      <w:pPr>
        <w:rPr>
          <w:lang w:eastAsia="zh-CN"/>
        </w:rPr>
      </w:pPr>
    </w:p>
    <w:p w14:paraId="0F6D4112" w14:textId="4757458B" w:rsidR="005403AD" w:rsidRDefault="005403AD" w:rsidP="005403AD">
      <w:pPr>
        <w:pStyle w:val="Heading4"/>
        <w:rPr>
          <w:lang w:eastAsia="zh-CN"/>
        </w:rPr>
      </w:pPr>
      <w:r>
        <w:rPr>
          <w:lang w:eastAsia="zh-CN"/>
        </w:rPr>
        <w:t>User Management Page</w:t>
      </w:r>
    </w:p>
    <w:p w14:paraId="7F504240" w14:textId="77777777" w:rsidR="001C1B9E" w:rsidRDefault="001C1B9E" w:rsidP="001C1B9E">
      <w:pPr>
        <w:pStyle w:val="Heading4"/>
        <w:numPr>
          <w:ilvl w:val="0"/>
          <w:numId w:val="0"/>
        </w:numPr>
        <w:ind w:left="1440" w:hanging="360"/>
        <w:rPr>
          <w:lang w:eastAsia="zh-CN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82"/>
        <w:gridCol w:w="3174"/>
        <w:gridCol w:w="787"/>
        <w:gridCol w:w="1033"/>
      </w:tblGrid>
      <w:tr w:rsidR="001C1B9E" w:rsidRPr="001E578C" w14:paraId="00E1F327" w14:textId="77777777" w:rsidTr="00A52A49">
        <w:trPr>
          <w:trHeight w:val="20"/>
          <w:tblHeader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0A867A" w14:textId="77777777" w:rsidR="001C1B9E" w:rsidRDefault="001C1B9E" w:rsidP="00BB301A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D5C3DF" w14:textId="77777777" w:rsidR="001C1B9E" w:rsidRPr="001E578C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C81BC8" w14:textId="77777777" w:rsidR="001C1B9E" w:rsidRPr="001E578C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DE6BFF" w14:textId="77777777" w:rsidR="001C1B9E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1C1B9E" w:rsidRPr="001C1B9E" w14:paraId="0B41A267" w14:textId="77777777" w:rsidTr="00A52A49">
        <w:trPr>
          <w:trHeight w:val="20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9C6A7" w14:textId="4001D553" w:rsidR="001C1B9E" w:rsidRP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1C1B9E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Check "User Management" page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67E4" w14:textId="77777777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</w:pPr>
            <w:r w:rsidRPr="001C1B9E">
              <w:t>Click "Admin" tab on the top right of the window</w:t>
            </w:r>
          </w:p>
          <w:p w14:paraId="7DDB6985" w14:textId="77777777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</w:pPr>
            <w:r w:rsidRPr="001C1B9E">
              <w:t>Check "User Management" page displays as default</w:t>
            </w:r>
          </w:p>
          <w:p w14:paraId="656C0F65" w14:textId="77777777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rPr>
                <w:lang w:eastAsia="zh-CN"/>
              </w:rPr>
            </w:pPr>
            <w:r w:rsidRPr="001C1B9E">
              <w:rPr>
                <w:lang w:eastAsia="zh-CN"/>
              </w:rPr>
              <w:t>Verify that there is no user named ‘anon.ymous@covidien.com’ in users list.</w:t>
            </w:r>
          </w:p>
          <w:p w14:paraId="7D978E19" w14:textId="77777777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</w:pPr>
            <w:r w:rsidRPr="001C1B9E">
              <w:rPr>
                <w:lang w:eastAsia="zh-CN"/>
              </w:rPr>
              <w:t>Click Add new button</w:t>
            </w:r>
          </w:p>
          <w:p w14:paraId="3A335150" w14:textId="77777777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</w:pPr>
            <w:r w:rsidRPr="001C1B9E">
              <w:rPr>
                <w:lang w:eastAsia="zh-CN"/>
              </w:rPr>
              <w:t>Check it goes to “Add a New User” page</w:t>
            </w:r>
          </w:p>
          <w:p w14:paraId="18795826" w14:textId="77777777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rPr>
                <w:rFonts w:cs="Calibri"/>
                <w:color w:val="000000"/>
                <w:lang w:eastAsia="zh-CN"/>
              </w:rPr>
            </w:pPr>
            <w:r w:rsidRPr="001C1B9E">
              <w:rPr>
                <w:lang w:eastAsia="zh-CN"/>
              </w:rPr>
              <w:t>Click Cancel button</w:t>
            </w:r>
          </w:p>
          <w:p w14:paraId="7E86EA4E" w14:textId="02375A4A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rPr>
                <w:rFonts w:cs="Calibri"/>
                <w:color w:val="000000"/>
                <w:lang w:eastAsia="zh-CN"/>
              </w:rPr>
            </w:pPr>
            <w:r w:rsidRPr="001C1B9E">
              <w:rPr>
                <w:lang w:eastAsia="zh-CN"/>
              </w:rPr>
              <w:t>Check it returns to “User Management” Page</w:t>
            </w:r>
            <w:r w:rsidRPr="001C1B9E">
              <w:rPr>
                <w:rFonts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9E76" w14:textId="77777777" w:rsidR="001C1B9E" w:rsidRP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CC8A" w14:textId="77777777" w:rsidR="001C1B9E" w:rsidRP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222BA471" w14:textId="77777777" w:rsidR="001C1B9E" w:rsidRPr="001C1B9E" w:rsidRDefault="001C1B9E" w:rsidP="001C1B9E">
      <w:pPr>
        <w:rPr>
          <w:sz w:val="22"/>
          <w:szCs w:val="22"/>
          <w:lang w:eastAsia="zh-CN"/>
        </w:rPr>
      </w:pPr>
    </w:p>
    <w:p w14:paraId="7E8B76BE" w14:textId="622D1D16" w:rsidR="005403AD" w:rsidRPr="001C1B9E" w:rsidRDefault="005403AD" w:rsidP="005403AD">
      <w:pPr>
        <w:pStyle w:val="Heading4"/>
        <w:rPr>
          <w:lang w:eastAsia="zh-CN"/>
        </w:rPr>
      </w:pPr>
      <w:r w:rsidRPr="001C1B9E">
        <w:rPr>
          <w:lang w:eastAsia="zh-CN"/>
        </w:rPr>
        <w:t>Hardware Catalog Page</w:t>
      </w:r>
    </w:p>
    <w:p w14:paraId="3EE8A272" w14:textId="77777777" w:rsidR="001C1B9E" w:rsidRPr="001C1B9E" w:rsidRDefault="001C1B9E" w:rsidP="001C1B9E">
      <w:pPr>
        <w:pStyle w:val="Heading4"/>
        <w:numPr>
          <w:ilvl w:val="0"/>
          <w:numId w:val="0"/>
        </w:numPr>
        <w:ind w:left="1440" w:hanging="360"/>
        <w:rPr>
          <w:lang w:eastAsia="zh-CN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024"/>
        <w:gridCol w:w="2070"/>
        <w:gridCol w:w="858"/>
        <w:gridCol w:w="1624"/>
      </w:tblGrid>
      <w:tr w:rsidR="001C1B9E" w:rsidRPr="001C1B9E" w14:paraId="556A411B" w14:textId="77777777" w:rsidTr="00A52A49">
        <w:trPr>
          <w:trHeight w:val="20"/>
          <w:tblHeader/>
        </w:trPr>
        <w:tc>
          <w:tcPr>
            <w:tcW w:w="2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ACB8B1" w14:textId="77777777" w:rsidR="001C1B9E" w:rsidRPr="001C1B9E" w:rsidRDefault="001C1B9E" w:rsidP="00BB301A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C1B9E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3650DD" w14:textId="77777777" w:rsidR="001C1B9E" w:rsidRPr="001C1B9E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C1B9E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C92426" w14:textId="77777777" w:rsidR="001C1B9E" w:rsidRPr="001C1B9E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C1B9E"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7C94ED" w14:textId="77777777" w:rsidR="001C1B9E" w:rsidRPr="001C1B9E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C1B9E"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1C1B9E" w:rsidRPr="001C1B9E" w14:paraId="08D65947" w14:textId="77777777" w:rsidTr="00A52A49">
        <w:trPr>
          <w:trHeight w:val="20"/>
        </w:trPr>
        <w:tc>
          <w:tcPr>
            <w:tcW w:w="2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0900F" w14:textId="51088137" w:rsidR="001C1B9E" w:rsidRP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1C1B9E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Check "Hardware Catalog" page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B8EA" w14:textId="77777777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</w:pPr>
            <w:r w:rsidRPr="001C1B9E">
              <w:rPr>
                <w:lang w:eastAsia="zh-CN"/>
              </w:rPr>
              <w:t>C</w:t>
            </w:r>
            <w:r w:rsidRPr="001C1B9E">
              <w:rPr>
                <w:rFonts w:hint="eastAsia"/>
                <w:lang w:eastAsia="zh-CN"/>
              </w:rPr>
              <w:t xml:space="preserve">lick </w:t>
            </w:r>
            <w:r w:rsidRPr="001C1B9E">
              <w:t xml:space="preserve"> "</w:t>
            </w:r>
            <w:r w:rsidRPr="001C1B9E">
              <w:rPr>
                <w:lang w:eastAsia="zh-CN"/>
              </w:rPr>
              <w:t xml:space="preserve"> Hardware Catalog</w:t>
            </w:r>
            <w:r w:rsidRPr="001C1B9E">
              <w:t xml:space="preserve"> " </w:t>
            </w:r>
            <w:r w:rsidRPr="001C1B9E">
              <w:rPr>
                <w:rFonts w:hint="eastAsia"/>
                <w:lang w:eastAsia="zh-CN"/>
              </w:rPr>
              <w:t>tab</w:t>
            </w:r>
          </w:p>
          <w:p w14:paraId="6603D846" w14:textId="77777777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</w:pPr>
            <w:r w:rsidRPr="001C1B9E">
              <w:rPr>
                <w:lang w:eastAsia="zh-CN"/>
              </w:rPr>
              <w:t>Click “</w:t>
            </w:r>
            <w:r w:rsidRPr="001C1B9E">
              <w:t>Add New Hardware</w:t>
            </w:r>
            <w:r w:rsidRPr="001C1B9E">
              <w:rPr>
                <w:lang w:eastAsia="zh-CN"/>
              </w:rPr>
              <w:t>” button</w:t>
            </w:r>
          </w:p>
          <w:p w14:paraId="3C8CEB84" w14:textId="77777777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</w:pPr>
            <w:r w:rsidRPr="001C1B9E">
              <w:rPr>
                <w:lang w:eastAsia="zh-CN"/>
              </w:rPr>
              <w:t>Check it goes to “Add New Hardware to Catalog” page</w:t>
            </w:r>
          </w:p>
          <w:p w14:paraId="1FA8FB03" w14:textId="77777777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</w:pPr>
            <w:r w:rsidRPr="001C1B9E">
              <w:rPr>
                <w:lang w:eastAsia="zh-CN"/>
              </w:rPr>
              <w:t>Click Cancel button</w:t>
            </w:r>
          </w:p>
          <w:p w14:paraId="75B374D3" w14:textId="450507C9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</w:pPr>
            <w:r w:rsidRPr="001C1B9E">
              <w:rPr>
                <w:lang w:eastAsia="zh-CN"/>
              </w:rPr>
              <w:t>Check it returns to “Hardware Catalog” Page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B9A5" w14:textId="77777777" w:rsidR="001C1B9E" w:rsidRP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8D24" w14:textId="77777777" w:rsidR="001C1B9E" w:rsidRP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3C6662CA" w14:textId="77777777" w:rsidR="001C1B9E" w:rsidRPr="001C1B9E" w:rsidRDefault="001C1B9E" w:rsidP="001C1B9E">
      <w:pPr>
        <w:rPr>
          <w:lang w:eastAsia="zh-CN"/>
        </w:rPr>
      </w:pPr>
    </w:p>
    <w:p w14:paraId="5D6A2833" w14:textId="2D64C873" w:rsidR="005403AD" w:rsidRDefault="005403AD" w:rsidP="005403AD">
      <w:pPr>
        <w:pStyle w:val="Heading4"/>
        <w:rPr>
          <w:lang w:eastAsia="zh-CN"/>
        </w:rPr>
      </w:pPr>
      <w:r w:rsidRPr="005403AD">
        <w:rPr>
          <w:lang w:eastAsia="zh-CN"/>
        </w:rPr>
        <w:t>Software Catalog page</w:t>
      </w:r>
    </w:p>
    <w:p w14:paraId="4A6D70AC" w14:textId="77777777" w:rsidR="001C1B9E" w:rsidRDefault="001C1B9E" w:rsidP="001C1B9E">
      <w:pPr>
        <w:pStyle w:val="Heading4"/>
        <w:numPr>
          <w:ilvl w:val="0"/>
          <w:numId w:val="0"/>
        </w:numPr>
        <w:ind w:left="1440" w:hanging="360"/>
        <w:rPr>
          <w:lang w:eastAsia="zh-CN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65"/>
        <w:gridCol w:w="1832"/>
        <w:gridCol w:w="1008"/>
        <w:gridCol w:w="1971"/>
      </w:tblGrid>
      <w:tr w:rsidR="001C1B9E" w:rsidRPr="001E578C" w14:paraId="3D235F73" w14:textId="77777777" w:rsidTr="00A52A49">
        <w:trPr>
          <w:trHeight w:val="20"/>
          <w:tblHeader/>
        </w:trPr>
        <w:tc>
          <w:tcPr>
            <w:tcW w:w="2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886334" w14:textId="77777777" w:rsidR="001C1B9E" w:rsidRDefault="001C1B9E" w:rsidP="00BB301A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52B13D" w14:textId="77777777" w:rsidR="001C1B9E" w:rsidRPr="001E578C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66217D" w14:textId="77777777" w:rsidR="001C1B9E" w:rsidRPr="001E578C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1F9853" w14:textId="77777777" w:rsidR="001C1B9E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1C1B9E" w14:paraId="03323929" w14:textId="77777777" w:rsidTr="00A52A49">
        <w:trPr>
          <w:trHeight w:val="20"/>
        </w:trPr>
        <w:tc>
          <w:tcPr>
            <w:tcW w:w="2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9A91" w14:textId="2F2825A3" w:rsid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1C1B9E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Check "Software Catalog" page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B038" w14:textId="7F62F862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</w:pPr>
            <w:r w:rsidRPr="001C1B9E">
              <w:rPr>
                <w:rFonts w:hint="eastAsia"/>
                <w:lang w:eastAsia="zh-CN"/>
              </w:rPr>
              <w:t>Click</w:t>
            </w:r>
            <w:r w:rsidRPr="001C1B9E">
              <w:t xml:space="preserve"> "</w:t>
            </w:r>
            <w:r w:rsidRPr="001C1B9E">
              <w:rPr>
                <w:lang w:eastAsia="zh-CN"/>
              </w:rPr>
              <w:t xml:space="preserve"> Software Catalog</w:t>
            </w:r>
            <w:r w:rsidRPr="001C1B9E">
              <w:t xml:space="preserve"> " </w:t>
            </w:r>
            <w:r w:rsidRPr="001C1B9E">
              <w:rPr>
                <w:rFonts w:hint="eastAsia"/>
                <w:lang w:eastAsia="zh-CN"/>
              </w:rPr>
              <w:t>tab</w:t>
            </w:r>
          </w:p>
          <w:p w14:paraId="33363E85" w14:textId="77777777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</w:pPr>
            <w:r w:rsidRPr="001C1B9E">
              <w:t>Only add software to Infrastructure CoT</w:t>
            </w:r>
          </w:p>
          <w:p w14:paraId="430936A1" w14:textId="77777777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</w:pPr>
            <w:r w:rsidRPr="001C1B9E">
              <w:rPr>
                <w:lang w:eastAsia="zh-CN"/>
              </w:rPr>
              <w:t>Click “</w:t>
            </w:r>
            <w:r w:rsidRPr="001C1B9E">
              <w:t xml:space="preserve">Add New </w:t>
            </w:r>
            <w:r w:rsidRPr="001C1B9E">
              <w:rPr>
                <w:lang w:eastAsia="zh-CN"/>
              </w:rPr>
              <w:t>Soft</w:t>
            </w:r>
            <w:r w:rsidRPr="001C1B9E">
              <w:t>ware</w:t>
            </w:r>
            <w:r w:rsidRPr="001C1B9E">
              <w:rPr>
                <w:lang w:eastAsia="zh-CN"/>
              </w:rPr>
              <w:t>” button</w:t>
            </w:r>
          </w:p>
          <w:p w14:paraId="53818ECF" w14:textId="77777777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</w:pPr>
            <w:r w:rsidRPr="001C1B9E">
              <w:rPr>
                <w:lang w:eastAsia="zh-CN"/>
              </w:rPr>
              <w:t>Check it goes to “Add New Software to Catalog” page</w:t>
            </w:r>
          </w:p>
          <w:p w14:paraId="3C209F6A" w14:textId="77777777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  <w:rPr>
                <w:rFonts w:cs="Calibri"/>
                <w:lang w:eastAsia="zh-CN"/>
              </w:rPr>
            </w:pPr>
            <w:r w:rsidRPr="001C1B9E">
              <w:rPr>
                <w:lang w:eastAsia="zh-CN"/>
              </w:rPr>
              <w:t>Check add software to server successfully</w:t>
            </w:r>
          </w:p>
          <w:p w14:paraId="6B6373B5" w14:textId="7AB0AD58" w:rsid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  <w:rPr>
                <w:rFonts w:cs="Calibri"/>
                <w:color w:val="000000"/>
                <w:lang w:eastAsia="zh-CN"/>
              </w:rPr>
            </w:pPr>
            <w:r w:rsidRPr="001C1B9E">
              <w:rPr>
                <w:lang w:eastAsia="zh-CN"/>
              </w:rPr>
              <w:t>Check archive software which has added to server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C816" w14:textId="77777777" w:rsid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CC08" w14:textId="77777777" w:rsid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6FFFFBD8" w14:textId="77777777" w:rsidR="001C1B9E" w:rsidRPr="001C1B9E" w:rsidRDefault="001C1B9E" w:rsidP="001C1B9E">
      <w:pPr>
        <w:rPr>
          <w:lang w:eastAsia="zh-CN"/>
        </w:rPr>
      </w:pPr>
    </w:p>
    <w:p w14:paraId="4C951AF9" w14:textId="22D90818" w:rsidR="005403AD" w:rsidRDefault="005403AD" w:rsidP="005403AD">
      <w:pPr>
        <w:pStyle w:val="Heading4"/>
        <w:rPr>
          <w:lang w:eastAsia="zh-CN"/>
        </w:rPr>
      </w:pPr>
      <w:r w:rsidRPr="005403AD">
        <w:rPr>
          <w:lang w:eastAsia="zh-CN"/>
        </w:rPr>
        <w:t>Document Catalog page</w:t>
      </w:r>
    </w:p>
    <w:p w14:paraId="580EE3A3" w14:textId="77777777" w:rsidR="001C1B9E" w:rsidRDefault="001C1B9E" w:rsidP="001C1B9E">
      <w:pPr>
        <w:pStyle w:val="Heading4"/>
        <w:numPr>
          <w:ilvl w:val="0"/>
          <w:numId w:val="0"/>
        </w:numPr>
        <w:ind w:left="1440" w:hanging="360"/>
        <w:rPr>
          <w:lang w:eastAsia="zh-CN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075"/>
        <w:gridCol w:w="1994"/>
        <w:gridCol w:w="866"/>
        <w:gridCol w:w="1641"/>
      </w:tblGrid>
      <w:tr w:rsidR="001C1B9E" w:rsidRPr="001E578C" w14:paraId="2D9AEA91" w14:textId="77777777" w:rsidTr="00A52A49">
        <w:trPr>
          <w:trHeight w:val="20"/>
          <w:tblHeader/>
        </w:trPr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3FC685" w14:textId="77777777" w:rsidR="001C1B9E" w:rsidRDefault="001C1B9E" w:rsidP="00BB301A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AFC224" w14:textId="77777777" w:rsidR="001C1B9E" w:rsidRPr="001E578C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B7D984" w14:textId="77777777" w:rsidR="001C1B9E" w:rsidRPr="001E578C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2048EF" w14:textId="77777777" w:rsidR="001C1B9E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1C1B9E" w14:paraId="66A0E247" w14:textId="77777777" w:rsidTr="00A52A49">
        <w:trPr>
          <w:trHeight w:val="20"/>
        </w:trPr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58C53" w14:textId="4610B9A6" w:rsid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73A2B">
              <w:rPr>
                <w:rFonts w:asciiTheme="minorHAnsi" w:hAnsiTheme="minorHAnsi"/>
              </w:rPr>
              <w:t>Check "Document Catalog" page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8340" w14:textId="77777777" w:rsidR="001C1B9E" w:rsidRPr="00E12F58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Click</w:t>
            </w:r>
            <w:r w:rsidRPr="00E12F58">
              <w:rPr>
                <w:sz w:val="20"/>
                <w:szCs w:val="20"/>
              </w:rPr>
              <w:t xml:space="preserve"> "</w:t>
            </w:r>
            <w:r w:rsidRPr="00E12F58">
              <w:rPr>
                <w:sz w:val="20"/>
                <w:szCs w:val="20"/>
                <w:lang w:eastAsia="zh-CN"/>
              </w:rPr>
              <w:t>Document Catalog</w:t>
            </w:r>
            <w:r w:rsidRPr="00E12F58">
              <w:rPr>
                <w:sz w:val="20"/>
                <w:szCs w:val="20"/>
              </w:rPr>
              <w:t xml:space="preserve">" </w:t>
            </w:r>
            <w:r>
              <w:rPr>
                <w:rFonts w:hint="eastAsia"/>
                <w:sz w:val="20"/>
                <w:szCs w:val="20"/>
                <w:lang w:eastAsia="zh-CN"/>
              </w:rPr>
              <w:t>tab</w:t>
            </w:r>
          </w:p>
          <w:p w14:paraId="056ADD16" w14:textId="77777777" w:rsidR="001C1B9E" w:rsidRPr="00E12F58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  <w:rPr>
                <w:sz w:val="20"/>
                <w:szCs w:val="20"/>
              </w:rPr>
            </w:pPr>
            <w:r w:rsidRPr="00E12F58">
              <w:rPr>
                <w:sz w:val="20"/>
                <w:szCs w:val="20"/>
                <w:lang w:eastAsia="zh-CN"/>
              </w:rPr>
              <w:t>Click “</w:t>
            </w:r>
            <w:r w:rsidRPr="00E12F58">
              <w:rPr>
                <w:sz w:val="20"/>
                <w:szCs w:val="20"/>
              </w:rPr>
              <w:t xml:space="preserve">Add New </w:t>
            </w:r>
            <w:r w:rsidRPr="00E12F58">
              <w:rPr>
                <w:sz w:val="20"/>
                <w:szCs w:val="20"/>
                <w:lang w:eastAsia="zh-CN"/>
              </w:rPr>
              <w:t>Document” button</w:t>
            </w:r>
          </w:p>
          <w:p w14:paraId="6FB03642" w14:textId="77777777" w:rsidR="001C1B9E" w:rsidRPr="00E12F58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  <w:rPr>
                <w:sz w:val="20"/>
                <w:szCs w:val="20"/>
              </w:rPr>
            </w:pPr>
            <w:r w:rsidRPr="00E12F58">
              <w:rPr>
                <w:sz w:val="20"/>
                <w:szCs w:val="20"/>
                <w:lang w:eastAsia="zh-CN"/>
              </w:rPr>
              <w:t>Check it goes to “Add New Document to Catalog” page</w:t>
            </w:r>
          </w:p>
          <w:p w14:paraId="485A3B85" w14:textId="77777777" w:rsid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Add a new document associated to an existing software</w:t>
            </w:r>
          </w:p>
          <w:p w14:paraId="5A852936" w14:textId="48AA3761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  <w:rPr>
                <w:sz w:val="20"/>
                <w:szCs w:val="20"/>
              </w:rPr>
            </w:pPr>
            <w:r w:rsidRPr="00E12F58">
              <w:rPr>
                <w:sz w:val="20"/>
                <w:szCs w:val="20"/>
                <w:lang w:eastAsia="zh-CN"/>
              </w:rPr>
              <w:t>Check it returns to “Document Catalog” Page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ED62" w14:textId="77777777" w:rsid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B09B" w14:textId="77777777" w:rsid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38C77CE3" w14:textId="77777777" w:rsidR="001C1B9E" w:rsidRPr="001C1B9E" w:rsidRDefault="001C1B9E" w:rsidP="001C1B9E">
      <w:pPr>
        <w:rPr>
          <w:lang w:eastAsia="zh-CN"/>
        </w:rPr>
      </w:pPr>
    </w:p>
    <w:p w14:paraId="0F38A943" w14:textId="6BC76E66" w:rsidR="005403AD" w:rsidRDefault="005403AD" w:rsidP="005403AD">
      <w:pPr>
        <w:pStyle w:val="Heading4"/>
        <w:rPr>
          <w:lang w:eastAsia="zh-CN"/>
        </w:rPr>
      </w:pPr>
      <w:r w:rsidRPr="005403AD">
        <w:rPr>
          <w:lang w:eastAsia="zh-CN"/>
        </w:rPr>
        <w:t>Configuration Management page</w:t>
      </w:r>
    </w:p>
    <w:p w14:paraId="6C57E621" w14:textId="77777777" w:rsidR="001C1B9E" w:rsidRDefault="001C1B9E" w:rsidP="001C1B9E">
      <w:pPr>
        <w:pStyle w:val="Heading4"/>
        <w:numPr>
          <w:ilvl w:val="0"/>
          <w:numId w:val="0"/>
        </w:numPr>
        <w:ind w:left="1440" w:hanging="360"/>
        <w:rPr>
          <w:lang w:eastAsia="zh-CN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745"/>
        <w:gridCol w:w="3862"/>
        <w:gridCol w:w="787"/>
        <w:gridCol w:w="1182"/>
      </w:tblGrid>
      <w:tr w:rsidR="001C1B9E" w:rsidRPr="001E578C" w14:paraId="1A326594" w14:textId="77777777" w:rsidTr="00A52A49">
        <w:trPr>
          <w:trHeight w:val="20"/>
          <w:tblHeader/>
        </w:trPr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2464B2" w14:textId="77777777" w:rsidR="001C1B9E" w:rsidRDefault="001C1B9E" w:rsidP="00BB301A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2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37B8F0" w14:textId="77777777" w:rsidR="001C1B9E" w:rsidRPr="001E578C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BE927A" w14:textId="77777777" w:rsidR="001C1B9E" w:rsidRPr="001E578C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062126" w14:textId="77777777" w:rsidR="001C1B9E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1C1B9E" w14:paraId="24B1518C" w14:textId="77777777" w:rsidTr="00A52A49">
        <w:trPr>
          <w:trHeight w:val="20"/>
        </w:trPr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FB024" w14:textId="6A3FCB2D" w:rsid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73A2B">
              <w:rPr>
                <w:rFonts w:asciiTheme="minorHAnsi" w:hAnsiTheme="minorHAnsi"/>
              </w:rPr>
              <w:t>Check "Configuration Management"</w:t>
            </w:r>
            <w:r w:rsidRPr="00D73A2B">
              <w:rPr>
                <w:rFonts w:asciiTheme="minorHAnsi" w:hAnsiTheme="minorHAnsi" w:hint="eastAsia"/>
                <w:lang w:eastAsia="zh-CN"/>
              </w:rPr>
              <w:t xml:space="preserve"> </w:t>
            </w:r>
            <w:r w:rsidRPr="00D73A2B">
              <w:rPr>
                <w:rFonts w:asciiTheme="minorHAnsi" w:hAnsiTheme="minorHAnsi"/>
              </w:rPr>
              <w:t>page</w:t>
            </w:r>
          </w:p>
        </w:tc>
        <w:tc>
          <w:tcPr>
            <w:tcW w:w="2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F815" w14:textId="77777777" w:rsidR="001C1B9E" w:rsidRPr="00E12F58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Click</w:t>
            </w:r>
            <w:r w:rsidRPr="00E12F58">
              <w:rPr>
                <w:sz w:val="20"/>
                <w:szCs w:val="20"/>
              </w:rPr>
              <w:t xml:space="preserve"> "</w:t>
            </w:r>
            <w:r w:rsidRPr="00E12F58">
              <w:rPr>
                <w:sz w:val="20"/>
                <w:szCs w:val="20"/>
                <w:lang w:eastAsia="zh-CN"/>
              </w:rPr>
              <w:t>Configuration Management</w:t>
            </w:r>
            <w:r w:rsidRPr="00E12F58">
              <w:rPr>
                <w:sz w:val="20"/>
                <w:szCs w:val="20"/>
              </w:rPr>
              <w:t xml:space="preserve">" </w:t>
            </w:r>
            <w:r>
              <w:rPr>
                <w:rFonts w:hint="eastAsia"/>
                <w:sz w:val="20"/>
                <w:szCs w:val="20"/>
                <w:lang w:eastAsia="zh-CN"/>
              </w:rPr>
              <w:t>tab</w:t>
            </w:r>
          </w:p>
          <w:p w14:paraId="5B94282D" w14:textId="77777777" w:rsidR="001C1B9E" w:rsidRPr="00E12F58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  <w:rPr>
                <w:sz w:val="20"/>
                <w:szCs w:val="20"/>
              </w:rPr>
            </w:pPr>
            <w:r w:rsidRPr="00E12F58">
              <w:rPr>
                <w:sz w:val="20"/>
                <w:szCs w:val="20"/>
                <w:lang w:eastAsia="zh-CN"/>
              </w:rPr>
              <w:t>Click “</w:t>
            </w:r>
            <w:r w:rsidRPr="00E12F58">
              <w:rPr>
                <w:sz w:val="20"/>
                <w:szCs w:val="20"/>
              </w:rPr>
              <w:t>Add</w:t>
            </w:r>
            <w:r w:rsidRPr="00E12F58">
              <w:rPr>
                <w:sz w:val="20"/>
                <w:szCs w:val="20"/>
                <w:lang w:eastAsia="zh-CN"/>
              </w:rPr>
              <w:t xml:space="preserve"> a</w:t>
            </w:r>
            <w:r w:rsidRPr="00E12F58">
              <w:rPr>
                <w:sz w:val="20"/>
                <w:szCs w:val="20"/>
              </w:rPr>
              <w:t xml:space="preserve"> New </w:t>
            </w:r>
            <w:r w:rsidRPr="00E12F58">
              <w:rPr>
                <w:sz w:val="20"/>
                <w:szCs w:val="20"/>
                <w:lang w:eastAsia="zh-CN"/>
              </w:rPr>
              <w:t>Configuration” button</w:t>
            </w:r>
          </w:p>
          <w:p w14:paraId="5DD62B6D" w14:textId="77777777" w:rsidR="001C1B9E" w:rsidRPr="00E12F58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200"/>
              <w:rPr>
                <w:sz w:val="20"/>
                <w:szCs w:val="20"/>
              </w:rPr>
            </w:pPr>
            <w:r w:rsidRPr="00E12F58">
              <w:rPr>
                <w:sz w:val="20"/>
                <w:szCs w:val="20"/>
                <w:lang w:eastAsia="zh-CN"/>
              </w:rPr>
              <w:t>Check it goes to “Add a New Configuration” page</w:t>
            </w:r>
          </w:p>
          <w:p w14:paraId="68427ECF" w14:textId="77777777" w:rsidR="001C1B9E" w:rsidRP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0"/>
              <w:rPr>
                <w:rFonts w:cs="Calibri"/>
                <w:color w:val="000000"/>
                <w:lang w:eastAsia="zh-CN"/>
              </w:rPr>
            </w:pPr>
            <w:r w:rsidRPr="00E12F58">
              <w:rPr>
                <w:sz w:val="20"/>
                <w:szCs w:val="20"/>
                <w:lang w:eastAsia="zh-CN"/>
              </w:rPr>
              <w:t>Click Cancel button</w:t>
            </w:r>
          </w:p>
          <w:p w14:paraId="49C51298" w14:textId="5A07C5A1" w:rsidR="001C1B9E" w:rsidRDefault="001C1B9E" w:rsidP="001C1B9E">
            <w:pPr>
              <w:pStyle w:val="ListParagraph"/>
              <w:numPr>
                <w:ilvl w:val="0"/>
                <w:numId w:val="18"/>
              </w:numPr>
              <w:spacing w:before="0" w:after="0"/>
              <w:rPr>
                <w:rFonts w:cs="Calibri"/>
                <w:color w:val="000000"/>
                <w:lang w:eastAsia="zh-CN"/>
              </w:rPr>
            </w:pPr>
            <w:r w:rsidRPr="00A5129D">
              <w:rPr>
                <w:sz w:val="20"/>
                <w:szCs w:val="20"/>
                <w:lang w:eastAsia="zh-CN"/>
              </w:rPr>
              <w:t>Check it returns to “Configuration Management” Page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2FEE" w14:textId="77777777" w:rsid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87B8" w14:textId="77777777" w:rsid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14B17ACB" w14:textId="77777777" w:rsidR="001C1B9E" w:rsidRPr="001C1B9E" w:rsidRDefault="001C1B9E" w:rsidP="001C1B9E">
      <w:pPr>
        <w:rPr>
          <w:lang w:eastAsia="zh-CN"/>
        </w:rPr>
      </w:pPr>
    </w:p>
    <w:p w14:paraId="792197FF" w14:textId="77777777" w:rsidR="001C1B9E" w:rsidRPr="001C1B9E" w:rsidRDefault="001C1B9E" w:rsidP="001C1B9E">
      <w:pPr>
        <w:rPr>
          <w:lang w:eastAsia="zh-CN"/>
        </w:rPr>
      </w:pPr>
    </w:p>
    <w:p w14:paraId="0CB54B6A" w14:textId="221AEB04" w:rsidR="00E425DC" w:rsidRDefault="005403AD" w:rsidP="00E425DC">
      <w:pPr>
        <w:pStyle w:val="Heading4"/>
        <w:rPr>
          <w:lang w:eastAsia="zh-CN"/>
        </w:rPr>
      </w:pPr>
      <w:r>
        <w:rPr>
          <w:lang w:eastAsia="zh-CN"/>
        </w:rPr>
        <w:t>L</w:t>
      </w:r>
      <w:r w:rsidRPr="005403AD">
        <w:rPr>
          <w:lang w:eastAsia="zh-CN"/>
        </w:rPr>
        <w:t>og out link</w:t>
      </w:r>
    </w:p>
    <w:p w14:paraId="470E91EC" w14:textId="77777777" w:rsidR="001C1B9E" w:rsidRDefault="001C1B9E" w:rsidP="001C1B9E">
      <w:pPr>
        <w:pStyle w:val="Heading4"/>
        <w:numPr>
          <w:ilvl w:val="0"/>
          <w:numId w:val="0"/>
        </w:numPr>
        <w:ind w:left="1440" w:hanging="360"/>
        <w:rPr>
          <w:lang w:eastAsia="zh-CN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745"/>
        <w:gridCol w:w="3862"/>
        <w:gridCol w:w="787"/>
        <w:gridCol w:w="1182"/>
      </w:tblGrid>
      <w:tr w:rsidR="001C1B9E" w:rsidRPr="001E578C" w14:paraId="64FA4090" w14:textId="77777777" w:rsidTr="00A52A49">
        <w:trPr>
          <w:trHeight w:val="20"/>
          <w:tblHeader/>
        </w:trPr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00E660" w14:textId="77777777" w:rsidR="001C1B9E" w:rsidRDefault="001C1B9E" w:rsidP="00BB301A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zh-CN"/>
              </w:rPr>
              <w:t>Test Procedure  Name</w:t>
            </w:r>
          </w:p>
        </w:tc>
        <w:tc>
          <w:tcPr>
            <w:tcW w:w="2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92A9F8" w14:textId="77777777" w:rsidR="001C1B9E" w:rsidRPr="001E578C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 w:rsidRPr="001E578C">
              <w:rPr>
                <w:rFonts w:ascii="Calibri" w:hAnsi="Calibri" w:cs="Calibri" w:hint="eastAsia"/>
                <w:b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8F78AB" w14:textId="77777777" w:rsidR="001C1B9E" w:rsidRPr="001E578C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150F57" w14:textId="77777777" w:rsidR="001C1B9E" w:rsidRDefault="001C1B9E" w:rsidP="00BB301A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zh-CN"/>
              </w:rPr>
              <w:t>Initials, date</w:t>
            </w:r>
          </w:p>
        </w:tc>
      </w:tr>
      <w:tr w:rsidR="001C1B9E" w14:paraId="3DB7CDC1" w14:textId="77777777" w:rsidTr="00A52A49">
        <w:trPr>
          <w:trHeight w:val="20"/>
        </w:trPr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CAD9" w14:textId="2C8BCC78" w:rsidR="001C1B9E" w:rsidRDefault="00472BA5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73A2B">
              <w:rPr>
                <w:rFonts w:asciiTheme="minorHAnsi" w:hAnsiTheme="minorHAnsi"/>
                <w:lang w:eastAsia="zh-CN"/>
              </w:rPr>
              <w:t>Check Logout link</w:t>
            </w:r>
          </w:p>
        </w:tc>
        <w:tc>
          <w:tcPr>
            <w:tcW w:w="2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36C5" w14:textId="3D3FF7D5" w:rsidR="00472BA5" w:rsidRPr="00472BA5" w:rsidRDefault="00472BA5" w:rsidP="00472BA5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rPr>
                <w:rFonts w:cs="Calibri"/>
                <w:color w:val="00000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C</w:t>
            </w:r>
            <w:r w:rsidRPr="00E12F58">
              <w:rPr>
                <w:sz w:val="20"/>
                <w:szCs w:val="20"/>
                <w:lang w:eastAsia="zh-CN"/>
              </w:rPr>
              <w:t>lick “Logout”</w:t>
            </w:r>
          </w:p>
          <w:p w14:paraId="60F1CE4E" w14:textId="6808E487" w:rsidR="001C1B9E" w:rsidRDefault="00472BA5" w:rsidP="00472BA5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rPr>
                <w:rFonts w:cs="Calibri"/>
                <w:color w:val="000000"/>
                <w:lang w:eastAsia="zh-CN"/>
              </w:rPr>
            </w:pPr>
            <w:r w:rsidRPr="00E12F58">
              <w:rPr>
                <w:sz w:val="20"/>
                <w:szCs w:val="20"/>
                <w:lang w:eastAsia="zh-CN"/>
              </w:rPr>
              <w:t>Verify user logout successfully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80B2" w14:textId="77777777" w:rsid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F7E4" w14:textId="77777777" w:rsidR="001C1B9E" w:rsidRDefault="001C1B9E" w:rsidP="00BB301A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663D369B" w14:textId="77777777" w:rsidR="00790952" w:rsidRDefault="00790952" w:rsidP="00FB2E27">
      <w:pPr>
        <w:rPr>
          <w:lang w:eastAsia="zh-CN"/>
        </w:rPr>
      </w:pPr>
      <w:bookmarkStart w:id="56" w:name="_Toc367173015"/>
      <w:bookmarkEnd w:id="56"/>
    </w:p>
    <w:p w14:paraId="5564B5F8" w14:textId="77777777" w:rsidR="00790952" w:rsidRPr="00790952" w:rsidRDefault="00790952" w:rsidP="00790952">
      <w:pPr>
        <w:pStyle w:val="Heading1"/>
      </w:pPr>
      <w:bookmarkStart w:id="57" w:name="_Toc405189708"/>
      <w:bookmarkStart w:id="58" w:name="_Toc421111120"/>
      <w:bookmarkStart w:id="59" w:name="_Toc469495659"/>
      <w:r w:rsidRPr="00790952">
        <w:t>Test Results</w:t>
      </w:r>
      <w:bookmarkEnd w:id="57"/>
      <w:bookmarkEnd w:id="58"/>
      <w:bookmarkEnd w:id="59"/>
    </w:p>
    <w:p w14:paraId="13A5C6E2" w14:textId="77777777" w:rsidR="00790952" w:rsidRPr="00C9724B" w:rsidRDefault="00790952" w:rsidP="00790952">
      <w:pPr>
        <w:rPr>
          <w:rFonts w:ascii="Calibri" w:hAnsi="Calibri" w:cs="Calibri"/>
          <w:lang w:eastAsia="zh-CN"/>
        </w:rPr>
      </w:pPr>
    </w:p>
    <w:p w14:paraId="59CB9322" w14:textId="6DBFB059" w:rsidR="00790952" w:rsidRDefault="00790952" w:rsidP="00790952">
      <w:pPr>
        <w:rPr>
          <w:lang w:eastAsia="zh-CN"/>
        </w:rPr>
      </w:pPr>
      <w:r w:rsidRPr="00C9724B">
        <w:rPr>
          <w:rFonts w:ascii="Calibri" w:hAnsi="Calibri" w:cs="Calibri"/>
        </w:rPr>
        <w:t>The test results will be summarized in a</w:t>
      </w:r>
      <w:r w:rsidRPr="00C9724B">
        <w:rPr>
          <w:rFonts w:ascii="Calibri" w:hAnsi="Calibri" w:cs="Calibri"/>
          <w:lang w:eastAsia="zh-CN"/>
        </w:rPr>
        <w:t xml:space="preserve"> separate </w:t>
      </w:r>
      <w:r w:rsidRPr="00C9724B">
        <w:rPr>
          <w:rFonts w:ascii="Calibri" w:hAnsi="Calibri" w:cs="Calibri"/>
        </w:rPr>
        <w:t xml:space="preserve">test report document. That document details the execution results, problems found, test configurations used and articulates a final recommendation on whether or not the </w:t>
      </w:r>
      <w:r w:rsidR="00904505">
        <w:rPr>
          <w:rFonts w:ascii="Calibri" w:hAnsi="Calibri" w:cs="Calibri"/>
        </w:rPr>
        <w:t>G</w:t>
      </w:r>
      <w:r w:rsidRPr="00C9724B">
        <w:rPr>
          <w:rFonts w:ascii="Calibri" w:hAnsi="Calibri" w:cs="Calibri"/>
          <w:lang w:eastAsia="zh-CN"/>
        </w:rPr>
        <w:t>DMP</w:t>
      </w:r>
      <w:r w:rsidRPr="00C9724B">
        <w:rPr>
          <w:rFonts w:ascii="Calibri" w:hAnsi="Calibri" w:cs="Calibri"/>
        </w:rPr>
        <w:t xml:space="preserve"> system </w:t>
      </w:r>
      <w:r w:rsidR="00904505">
        <w:rPr>
          <w:rFonts w:ascii="Calibri" w:hAnsi="Calibri" w:cs="Calibri" w:hint="eastAsia"/>
          <w:lang w:eastAsia="zh-CN"/>
        </w:rPr>
        <w:t>3.</w:t>
      </w:r>
      <w:r w:rsidR="00904505">
        <w:rPr>
          <w:rFonts w:ascii="Calibri" w:hAnsi="Calibri" w:cs="Calibri"/>
          <w:lang w:eastAsia="zh-CN"/>
        </w:rPr>
        <w:t>3</w:t>
      </w:r>
      <w:r w:rsidRPr="00C9724B">
        <w:rPr>
          <w:rFonts w:ascii="Calibri" w:hAnsi="Calibri" w:cs="Calibri"/>
        </w:rPr>
        <w:t xml:space="preserve"> should be released for production use</w:t>
      </w:r>
      <w:r w:rsidRPr="00C9724B">
        <w:rPr>
          <w:rFonts w:ascii="Calibri" w:hAnsi="Calibri" w:cs="Calibri"/>
          <w:lang w:eastAsia="zh-CN"/>
        </w:rPr>
        <w:t>.</w:t>
      </w:r>
      <w:r w:rsidRPr="00C9724B">
        <w:rPr>
          <w:rFonts w:ascii="Calibri" w:hAnsi="Calibri" w:cs="Calibri"/>
        </w:rPr>
        <w:t xml:space="preserve"> The test results will be submitted and approved in Agile system.</w:t>
      </w:r>
    </w:p>
    <w:sectPr w:rsidR="00790952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26437" w14:textId="77777777" w:rsidR="00A243B7" w:rsidRDefault="00A243B7">
      <w:r>
        <w:separator/>
      </w:r>
    </w:p>
  </w:endnote>
  <w:endnote w:type="continuationSeparator" w:id="0">
    <w:p w14:paraId="4844AFBE" w14:textId="77777777" w:rsidR="00A243B7" w:rsidRDefault="00A243B7">
      <w:r>
        <w:continuationSeparator/>
      </w:r>
    </w:p>
  </w:endnote>
  <w:endnote w:type="continuationNotice" w:id="1">
    <w:p w14:paraId="1FB97E3E" w14:textId="77777777" w:rsidR="00A243B7" w:rsidRDefault="00A243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cala-Regular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86552" w14:textId="77777777" w:rsidR="00FC578A" w:rsidRDefault="00FC578A">
    <w:pPr>
      <w:pStyle w:val="Footer"/>
      <w:tabs>
        <w:tab w:val="left" w:pos="4320"/>
      </w:tabs>
      <w:jc w:val="center"/>
      <w:rPr>
        <w:i/>
        <w:snapToGrid w:val="0"/>
      </w:rPr>
    </w:pPr>
  </w:p>
  <w:p w14:paraId="2E03D202" w14:textId="77777777" w:rsidR="00FC578A" w:rsidRDefault="00FC578A">
    <w:pPr>
      <w:pStyle w:val="Footer"/>
      <w:rPr>
        <w:rFonts w:ascii="Arial" w:hAnsi="Arial" w:cs="Arial"/>
        <w:snapToGrid w:val="0"/>
        <w:lang w:eastAsia="zh-CN"/>
      </w:rPr>
    </w:pPr>
    <w:r>
      <w:rPr>
        <w:rFonts w:ascii="Arial" w:hAnsi="Arial" w:cs="Arial" w:hint="eastAsia"/>
        <w:snapToGrid w:val="0"/>
        <w:lang w:eastAsia="zh-CN"/>
      </w:rPr>
      <w:t>Gateway</w:t>
    </w:r>
    <w:r>
      <w:rPr>
        <w:rFonts w:ascii="Arial" w:hAnsi="Arial" w:cs="Arial"/>
        <w:snapToGrid w:val="0"/>
      </w:rPr>
      <w:t xml:space="preserve"> Confidential</w:t>
    </w:r>
  </w:p>
  <w:p w14:paraId="639C5AAF" w14:textId="77777777" w:rsidR="00FC578A" w:rsidRDefault="00FC578A">
    <w:pPr>
      <w:pStyle w:val="Footer"/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835258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3A233A7" w14:textId="77777777" w:rsidR="00FC578A" w:rsidRDefault="00FC578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60A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60A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A43B3A" w14:textId="77777777" w:rsidR="00FC578A" w:rsidRDefault="00FC578A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6A699" w14:textId="77777777" w:rsidR="00A243B7" w:rsidRDefault="00A243B7">
      <w:r>
        <w:separator/>
      </w:r>
    </w:p>
  </w:footnote>
  <w:footnote w:type="continuationSeparator" w:id="0">
    <w:p w14:paraId="368D5886" w14:textId="77777777" w:rsidR="00A243B7" w:rsidRDefault="00A243B7">
      <w:r>
        <w:continuationSeparator/>
      </w:r>
    </w:p>
  </w:footnote>
  <w:footnote w:type="continuationNotice" w:id="1">
    <w:p w14:paraId="314063C6" w14:textId="77777777" w:rsidR="00A243B7" w:rsidRDefault="00A243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4861"/>
      <w:gridCol w:w="5042"/>
    </w:tblGrid>
    <w:tr w:rsidR="00FC578A" w14:paraId="069C1E91" w14:textId="77777777" w:rsidTr="00AF466B">
      <w:trPr>
        <w:jc w:val="center"/>
      </w:trPr>
      <w:tc>
        <w:tcPr>
          <w:tcW w:w="48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1D860AE" w14:textId="74090FF3" w:rsidR="00FC578A" w:rsidRDefault="00FC578A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 xml:space="preserve">IQ and Post Deployment Readiness Build 3.3.4.1  </w:t>
          </w:r>
        </w:p>
      </w:tc>
      <w:tc>
        <w:tcPr>
          <w:tcW w:w="50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501F18B" w14:textId="6C7C6898" w:rsidR="00FC578A" w:rsidRDefault="00FC578A" w:rsidP="00D04D1E">
          <w:pPr>
            <w:pStyle w:val="Header"/>
            <w:jc w:val="right"/>
            <w:rPr>
              <w:rFonts w:ascii="Arial" w:hAnsi="Arial"/>
              <w:b/>
            </w:rPr>
          </w:pPr>
          <w:r>
            <w:rPr>
              <w:rFonts w:ascii="Arial" w:hAnsi="Arial"/>
              <w:b/>
              <w:szCs w:val="18"/>
            </w:rPr>
            <w:t xml:space="preserve">RE00075353  Rev  </w:t>
          </w:r>
          <w:r w:rsidR="00D04D1E">
            <w:rPr>
              <w:rFonts w:ascii="Arial" w:hAnsi="Arial"/>
              <w:b/>
              <w:szCs w:val="18"/>
            </w:rPr>
            <w:t xml:space="preserve">B  </w:t>
          </w:r>
        </w:p>
      </w:tc>
    </w:tr>
    <w:tr w:rsidR="00FC578A" w14:paraId="02FF466C" w14:textId="77777777" w:rsidTr="00AF466B">
      <w:trPr>
        <w:trHeight w:val="288"/>
        <w:jc w:val="center"/>
      </w:trPr>
      <w:tc>
        <w:tcPr>
          <w:tcW w:w="48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E4D5594" w14:textId="1AD61702" w:rsidR="00FC578A" w:rsidRDefault="00FC578A">
          <w:pPr>
            <w:rPr>
              <w:rFonts w:ascii="Arial" w:hAnsi="Arial" w:cs="Arial"/>
              <w:b/>
              <w:szCs w:val="18"/>
            </w:rPr>
          </w:pPr>
          <w:r>
            <w:rPr>
              <w:rFonts w:ascii="Arial" w:hAnsi="Arial" w:cs="Arial"/>
              <w:b/>
              <w:szCs w:val="18"/>
            </w:rPr>
            <w:t>Project:  Gateway v3.3.4.1</w:t>
          </w:r>
        </w:p>
      </w:tc>
      <w:tc>
        <w:tcPr>
          <w:tcW w:w="50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7D8CB61" w14:textId="77777777" w:rsidR="00FC578A" w:rsidRDefault="00FC578A">
          <w:pPr>
            <w:pStyle w:val="Header"/>
            <w:jc w:val="right"/>
            <w:rPr>
              <w:rFonts w:ascii="Arial" w:hAnsi="Arial"/>
              <w:b/>
              <w:szCs w:val="18"/>
            </w:rPr>
          </w:pPr>
        </w:p>
      </w:tc>
    </w:tr>
    <w:tr w:rsidR="00FC578A" w14:paraId="7DD88F55" w14:textId="77777777" w:rsidTr="00AF466B">
      <w:trPr>
        <w:trHeight w:val="288"/>
        <w:jc w:val="center"/>
      </w:trPr>
      <w:tc>
        <w:tcPr>
          <w:tcW w:w="48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63D4C38" w14:textId="77777777" w:rsidR="00FC578A" w:rsidRDefault="00FC578A">
          <w:pPr>
            <w:rPr>
              <w:rFonts w:ascii="Arial" w:hAnsi="Arial" w:cs="Arial"/>
              <w:b/>
              <w:szCs w:val="18"/>
            </w:rPr>
          </w:pPr>
          <w:r>
            <w:rPr>
              <w:rFonts w:ascii="Arial" w:hAnsi="Arial" w:cs="Arial"/>
              <w:b/>
              <w:szCs w:val="18"/>
            </w:rPr>
            <w:t xml:space="preserve">Date: </w:t>
          </w:r>
          <w:r>
            <w:rPr>
              <w:rFonts w:ascii="Arial" w:hAnsi="Arial" w:cs="Arial" w:hint="eastAsia"/>
              <w:b/>
              <w:szCs w:val="18"/>
              <w:lang w:eastAsia="zh-CN"/>
            </w:rPr>
            <w:t>Refer to Agile</w:t>
          </w:r>
        </w:p>
      </w:tc>
      <w:tc>
        <w:tcPr>
          <w:tcW w:w="50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8A1AF8D" w14:textId="77777777" w:rsidR="00FC578A" w:rsidRDefault="00FC578A">
          <w:pPr>
            <w:pStyle w:val="Header"/>
            <w:tabs>
              <w:tab w:val="clear" w:pos="4320"/>
            </w:tabs>
            <w:jc w:val="right"/>
            <w:rPr>
              <w:rFonts w:ascii="Arial" w:hAnsi="Arial" w:cs="Arial"/>
              <w:b/>
              <w:szCs w:val="18"/>
            </w:rPr>
          </w:pPr>
          <w:r>
            <w:rPr>
              <w:rFonts w:ascii="Arial" w:hAnsi="Arial" w:cs="Arial"/>
              <w:b/>
              <w:szCs w:val="18"/>
            </w:rPr>
            <w:t xml:space="preserve">Page </w:t>
          </w:r>
          <w:r>
            <w:rPr>
              <w:rFonts w:ascii="Arial" w:hAnsi="Arial" w:cs="Arial"/>
              <w:b/>
            </w:rPr>
            <w:fldChar w:fldCharType="begin"/>
          </w:r>
          <w:r>
            <w:rPr>
              <w:rStyle w:val="PageNumber"/>
              <w:rFonts w:ascii="Arial" w:hAnsi="Arial" w:cs="Arial"/>
              <w:b/>
            </w:rPr>
            <w:instrText xml:space="preserve"> PAGE </w:instrText>
          </w:r>
          <w:r>
            <w:rPr>
              <w:rFonts w:ascii="Arial" w:hAnsi="Arial" w:cs="Arial"/>
              <w:b/>
            </w:rPr>
            <w:fldChar w:fldCharType="separate"/>
          </w:r>
          <w:r w:rsidR="005560A4">
            <w:rPr>
              <w:rStyle w:val="PageNumber"/>
              <w:rFonts w:ascii="Arial" w:hAnsi="Arial" w:cs="Arial"/>
              <w:b/>
              <w:noProof/>
            </w:rPr>
            <w:t>3</w:t>
          </w:r>
          <w:r>
            <w:rPr>
              <w:rFonts w:ascii="Arial" w:hAnsi="Arial" w:cs="Arial"/>
              <w:b/>
            </w:rPr>
            <w:fldChar w:fldCharType="end"/>
          </w:r>
          <w:r>
            <w:rPr>
              <w:rStyle w:val="PageNumber"/>
              <w:rFonts w:ascii="Arial" w:hAnsi="Arial" w:cs="Arial"/>
              <w:b/>
            </w:rPr>
            <w:t xml:space="preserve"> of </w:t>
          </w:r>
          <w:r>
            <w:rPr>
              <w:rFonts w:ascii="Arial" w:hAnsi="Arial" w:cs="Arial"/>
              <w:b/>
            </w:rPr>
            <w:fldChar w:fldCharType="begin"/>
          </w:r>
          <w:r>
            <w:rPr>
              <w:rStyle w:val="PageNumber"/>
              <w:rFonts w:ascii="Arial" w:hAnsi="Arial" w:cs="Arial"/>
              <w:b/>
            </w:rPr>
            <w:instrText xml:space="preserve"> NUMPAGES </w:instrText>
          </w:r>
          <w:r>
            <w:rPr>
              <w:rFonts w:ascii="Arial" w:hAnsi="Arial" w:cs="Arial"/>
              <w:b/>
            </w:rPr>
            <w:fldChar w:fldCharType="separate"/>
          </w:r>
          <w:r w:rsidR="005560A4">
            <w:rPr>
              <w:rStyle w:val="PageNumber"/>
              <w:rFonts w:ascii="Arial" w:hAnsi="Arial" w:cs="Arial"/>
              <w:b/>
              <w:noProof/>
            </w:rPr>
            <w:t>3</w:t>
          </w:r>
          <w:r>
            <w:rPr>
              <w:rFonts w:ascii="Arial" w:hAnsi="Arial" w:cs="Arial"/>
              <w:b/>
            </w:rPr>
            <w:fldChar w:fldCharType="end"/>
          </w:r>
        </w:p>
      </w:tc>
    </w:tr>
  </w:tbl>
  <w:p w14:paraId="09A8B54F" w14:textId="77777777" w:rsidR="00FC578A" w:rsidRDefault="00FC57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1F11990"/>
    <w:multiLevelType w:val="hybridMultilevel"/>
    <w:tmpl w:val="B6AA1474"/>
    <w:lvl w:ilvl="0" w:tplc="AC802D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056E8"/>
    <w:multiLevelType w:val="hybridMultilevel"/>
    <w:tmpl w:val="B08A3838"/>
    <w:lvl w:ilvl="0" w:tplc="AC802D0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C110D02"/>
    <w:multiLevelType w:val="hybridMultilevel"/>
    <w:tmpl w:val="92843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707F1"/>
    <w:multiLevelType w:val="hybridMultilevel"/>
    <w:tmpl w:val="A2BA4F58"/>
    <w:lvl w:ilvl="0" w:tplc="AC802D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10652"/>
    <w:multiLevelType w:val="multilevel"/>
    <w:tmpl w:val="0FD10652"/>
    <w:lvl w:ilvl="0">
      <w:start w:val="1"/>
      <w:numFmt w:val="bullet"/>
      <w:pStyle w:val="Results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AD3C41"/>
    <w:multiLevelType w:val="multilevel"/>
    <w:tmpl w:val="12AD3C41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C6C6B"/>
    <w:multiLevelType w:val="hybridMultilevel"/>
    <w:tmpl w:val="A9CC76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B7B003A"/>
    <w:multiLevelType w:val="multilevel"/>
    <w:tmpl w:val="1B7B0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86AD6"/>
    <w:multiLevelType w:val="multilevel"/>
    <w:tmpl w:val="1C186AD6"/>
    <w:lvl w:ilvl="0">
      <w:start w:val="1"/>
      <w:numFmt w:val="decimal"/>
      <w:pStyle w:val="StyleHeading1LatinTimesNewRomanComplexTimesNewRom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yleHeading2LatinTimesNewRomanComplexTimesNewRoma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Style1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C39791A"/>
    <w:multiLevelType w:val="multilevel"/>
    <w:tmpl w:val="639840F2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55F6DBD"/>
    <w:multiLevelType w:val="multilevel"/>
    <w:tmpl w:val="255F6DBD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743B2F"/>
    <w:multiLevelType w:val="hybridMultilevel"/>
    <w:tmpl w:val="CC50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7A28B4"/>
    <w:multiLevelType w:val="hybridMultilevel"/>
    <w:tmpl w:val="6F36D650"/>
    <w:lvl w:ilvl="0" w:tplc="AC802D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B42126"/>
    <w:multiLevelType w:val="hybridMultilevel"/>
    <w:tmpl w:val="C35A0352"/>
    <w:lvl w:ilvl="0" w:tplc="AC802D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EE7115"/>
    <w:multiLevelType w:val="hybridMultilevel"/>
    <w:tmpl w:val="FE68708A"/>
    <w:lvl w:ilvl="0" w:tplc="AC802D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85D73"/>
    <w:multiLevelType w:val="hybridMultilevel"/>
    <w:tmpl w:val="876E0150"/>
    <w:lvl w:ilvl="0" w:tplc="AC802D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7F51F8"/>
    <w:multiLevelType w:val="hybridMultilevel"/>
    <w:tmpl w:val="B47A6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E3E15C3"/>
    <w:multiLevelType w:val="hybridMultilevel"/>
    <w:tmpl w:val="3BBE4F94"/>
    <w:lvl w:ilvl="0" w:tplc="AC802D0C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036132E"/>
    <w:multiLevelType w:val="hybridMultilevel"/>
    <w:tmpl w:val="18AE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2E06DC"/>
    <w:multiLevelType w:val="hybridMultilevel"/>
    <w:tmpl w:val="A5FE735E"/>
    <w:lvl w:ilvl="0" w:tplc="AC802D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146930"/>
    <w:multiLevelType w:val="hybridMultilevel"/>
    <w:tmpl w:val="55B8D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9F30B1"/>
    <w:multiLevelType w:val="hybridMultilevel"/>
    <w:tmpl w:val="5F465F4A"/>
    <w:lvl w:ilvl="0" w:tplc="AC802D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025E8F"/>
    <w:multiLevelType w:val="multilevel"/>
    <w:tmpl w:val="639840F2"/>
    <w:numStyleLink w:val="Headings"/>
  </w:abstractNum>
  <w:abstractNum w:abstractNumId="24">
    <w:nsid w:val="4D8105EB"/>
    <w:multiLevelType w:val="hybridMultilevel"/>
    <w:tmpl w:val="758052C4"/>
    <w:lvl w:ilvl="0" w:tplc="AC802D0C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F1219E1"/>
    <w:multiLevelType w:val="hybridMultilevel"/>
    <w:tmpl w:val="19368822"/>
    <w:lvl w:ilvl="0" w:tplc="AC802D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2E6CFF"/>
    <w:multiLevelType w:val="hybridMultilevel"/>
    <w:tmpl w:val="6BA4F1E4"/>
    <w:lvl w:ilvl="0" w:tplc="AC802D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611879"/>
    <w:multiLevelType w:val="hybridMultilevel"/>
    <w:tmpl w:val="3AB6B66C"/>
    <w:lvl w:ilvl="0" w:tplc="AC802D0C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3B02ED8"/>
    <w:multiLevelType w:val="multilevel"/>
    <w:tmpl w:val="63B02ED8"/>
    <w:lvl w:ilvl="0">
      <w:start w:val="1"/>
      <w:numFmt w:val="bullet"/>
      <w:pStyle w:val="Bulleted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67A2861"/>
    <w:multiLevelType w:val="hybridMultilevel"/>
    <w:tmpl w:val="A47CCD8E"/>
    <w:lvl w:ilvl="0" w:tplc="AC802D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0E4D17"/>
    <w:multiLevelType w:val="hybridMultilevel"/>
    <w:tmpl w:val="7EF027F6"/>
    <w:lvl w:ilvl="0" w:tplc="AC802D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BF63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C8613E2"/>
    <w:multiLevelType w:val="hybridMultilevel"/>
    <w:tmpl w:val="16D8B210"/>
    <w:lvl w:ilvl="0" w:tplc="AC802D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7952C3"/>
    <w:multiLevelType w:val="multilevel"/>
    <w:tmpl w:val="6F7952C3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CF4FA6"/>
    <w:multiLevelType w:val="multilevel"/>
    <w:tmpl w:val="72CF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orm"/>
      <w:lvlText w:val="%2."/>
      <w:lvlJc w:val="left"/>
      <w:pPr>
        <w:tabs>
          <w:tab w:val="num" w:pos="1380"/>
        </w:tabs>
        <w:ind w:left="1380" w:hanging="36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5">
    <w:nsid w:val="77704337"/>
    <w:multiLevelType w:val="multilevel"/>
    <w:tmpl w:val="D040A22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A457D1F"/>
    <w:multiLevelType w:val="hybridMultilevel"/>
    <w:tmpl w:val="DA62932C"/>
    <w:lvl w:ilvl="0" w:tplc="AC802D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343D6"/>
    <w:multiLevelType w:val="hybridMultilevel"/>
    <w:tmpl w:val="76CC142C"/>
    <w:lvl w:ilvl="0" w:tplc="AC802D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AF70DA"/>
    <w:multiLevelType w:val="hybridMultilevel"/>
    <w:tmpl w:val="57D8858E"/>
    <w:lvl w:ilvl="0" w:tplc="AC802D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0C407D"/>
    <w:multiLevelType w:val="hybridMultilevel"/>
    <w:tmpl w:val="940635CA"/>
    <w:lvl w:ilvl="0" w:tplc="AC802D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9"/>
  </w:num>
  <w:num w:numId="4">
    <w:abstractNumId w:val="5"/>
  </w:num>
  <w:num w:numId="5">
    <w:abstractNumId w:val="28"/>
  </w:num>
  <w:num w:numId="6">
    <w:abstractNumId w:val="33"/>
  </w:num>
  <w:num w:numId="7">
    <w:abstractNumId w:val="6"/>
  </w:num>
  <w:num w:numId="8">
    <w:abstractNumId w:val="11"/>
  </w:num>
  <w:num w:numId="9">
    <w:abstractNumId w:val="8"/>
  </w:num>
  <w:num w:numId="10">
    <w:abstractNumId w:val="17"/>
  </w:num>
  <w:num w:numId="11">
    <w:abstractNumId w:val="27"/>
  </w:num>
  <w:num w:numId="12">
    <w:abstractNumId w:val="30"/>
  </w:num>
  <w:num w:numId="13">
    <w:abstractNumId w:val="13"/>
  </w:num>
  <w:num w:numId="14">
    <w:abstractNumId w:val="36"/>
  </w:num>
  <w:num w:numId="15">
    <w:abstractNumId w:val="25"/>
  </w:num>
  <w:num w:numId="16">
    <w:abstractNumId w:val="29"/>
  </w:num>
  <w:num w:numId="17">
    <w:abstractNumId w:val="32"/>
  </w:num>
  <w:num w:numId="18">
    <w:abstractNumId w:val="14"/>
  </w:num>
  <w:num w:numId="19">
    <w:abstractNumId w:val="20"/>
  </w:num>
  <w:num w:numId="20">
    <w:abstractNumId w:val="18"/>
  </w:num>
  <w:num w:numId="21">
    <w:abstractNumId w:val="3"/>
  </w:num>
  <w:num w:numId="22">
    <w:abstractNumId w:val="19"/>
  </w:num>
  <w:num w:numId="23">
    <w:abstractNumId w:val="21"/>
  </w:num>
  <w:num w:numId="24">
    <w:abstractNumId w:val="10"/>
  </w:num>
  <w:num w:numId="25">
    <w:abstractNumId w:val="23"/>
    <w:lvlOverride w:ilvl="4">
      <w:lvl w:ilvl="4">
        <w:start w:val="1"/>
        <w:numFmt w:val="decimal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</w:num>
  <w:num w:numId="26">
    <w:abstractNumId w:val="12"/>
  </w:num>
  <w:num w:numId="27">
    <w:abstractNumId w:val="31"/>
  </w:num>
  <w:num w:numId="28">
    <w:abstractNumId w:val="22"/>
  </w:num>
  <w:num w:numId="29">
    <w:abstractNumId w:val="2"/>
  </w:num>
  <w:num w:numId="30">
    <w:abstractNumId w:val="7"/>
  </w:num>
  <w:num w:numId="31">
    <w:abstractNumId w:val="35"/>
  </w:num>
  <w:num w:numId="32">
    <w:abstractNumId w:val="16"/>
  </w:num>
  <w:num w:numId="33">
    <w:abstractNumId w:val="4"/>
  </w:num>
  <w:num w:numId="34">
    <w:abstractNumId w:val="39"/>
  </w:num>
  <w:num w:numId="35">
    <w:abstractNumId w:val="24"/>
  </w:num>
  <w:num w:numId="36">
    <w:abstractNumId w:val="1"/>
  </w:num>
  <w:num w:numId="37">
    <w:abstractNumId w:val="26"/>
  </w:num>
  <w:num w:numId="38">
    <w:abstractNumId w:val="15"/>
  </w:num>
  <w:num w:numId="39">
    <w:abstractNumId w:val="38"/>
  </w:num>
  <w:num w:numId="40">
    <w:abstractNumId w:val="37"/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AC5"/>
    <w:rsid w:val="000004F0"/>
    <w:rsid w:val="00000D97"/>
    <w:rsid w:val="00001434"/>
    <w:rsid w:val="000019A9"/>
    <w:rsid w:val="00002560"/>
    <w:rsid w:val="00002C8D"/>
    <w:rsid w:val="00004222"/>
    <w:rsid w:val="000045CB"/>
    <w:rsid w:val="00005E80"/>
    <w:rsid w:val="000071B5"/>
    <w:rsid w:val="00007A89"/>
    <w:rsid w:val="00010412"/>
    <w:rsid w:val="00010825"/>
    <w:rsid w:val="00010EDD"/>
    <w:rsid w:val="0001231F"/>
    <w:rsid w:val="00013D45"/>
    <w:rsid w:val="00014834"/>
    <w:rsid w:val="00014DA4"/>
    <w:rsid w:val="000158F0"/>
    <w:rsid w:val="00015AC9"/>
    <w:rsid w:val="0001616D"/>
    <w:rsid w:val="00016A7E"/>
    <w:rsid w:val="00017AD9"/>
    <w:rsid w:val="00017B91"/>
    <w:rsid w:val="00017FAD"/>
    <w:rsid w:val="00020C7F"/>
    <w:rsid w:val="0002113E"/>
    <w:rsid w:val="000218A8"/>
    <w:rsid w:val="00021945"/>
    <w:rsid w:val="000226A2"/>
    <w:rsid w:val="0002361E"/>
    <w:rsid w:val="00024265"/>
    <w:rsid w:val="0002471E"/>
    <w:rsid w:val="00025ED5"/>
    <w:rsid w:val="00026346"/>
    <w:rsid w:val="0002678D"/>
    <w:rsid w:val="00027DC9"/>
    <w:rsid w:val="00032602"/>
    <w:rsid w:val="00032C4D"/>
    <w:rsid w:val="00033D03"/>
    <w:rsid w:val="0003486A"/>
    <w:rsid w:val="00034E96"/>
    <w:rsid w:val="000353A3"/>
    <w:rsid w:val="00035669"/>
    <w:rsid w:val="0003577E"/>
    <w:rsid w:val="0003579A"/>
    <w:rsid w:val="00035866"/>
    <w:rsid w:val="00035C83"/>
    <w:rsid w:val="00036546"/>
    <w:rsid w:val="00036583"/>
    <w:rsid w:val="00036ED0"/>
    <w:rsid w:val="000373E9"/>
    <w:rsid w:val="0003788A"/>
    <w:rsid w:val="00037C82"/>
    <w:rsid w:val="000415A8"/>
    <w:rsid w:val="000418B7"/>
    <w:rsid w:val="00041E4E"/>
    <w:rsid w:val="000420DA"/>
    <w:rsid w:val="000421EF"/>
    <w:rsid w:val="00042842"/>
    <w:rsid w:val="00042EC4"/>
    <w:rsid w:val="0004305C"/>
    <w:rsid w:val="00043368"/>
    <w:rsid w:val="00043C95"/>
    <w:rsid w:val="00043D1C"/>
    <w:rsid w:val="00043E00"/>
    <w:rsid w:val="00047EF2"/>
    <w:rsid w:val="00047FF7"/>
    <w:rsid w:val="00050893"/>
    <w:rsid w:val="00050FAB"/>
    <w:rsid w:val="00051958"/>
    <w:rsid w:val="00051E49"/>
    <w:rsid w:val="0005256F"/>
    <w:rsid w:val="00052D12"/>
    <w:rsid w:val="00052EF2"/>
    <w:rsid w:val="00053020"/>
    <w:rsid w:val="00054116"/>
    <w:rsid w:val="00054394"/>
    <w:rsid w:val="0005446B"/>
    <w:rsid w:val="00054CB8"/>
    <w:rsid w:val="00055B62"/>
    <w:rsid w:val="00056F65"/>
    <w:rsid w:val="000570A2"/>
    <w:rsid w:val="00057340"/>
    <w:rsid w:val="00057BBA"/>
    <w:rsid w:val="00057C51"/>
    <w:rsid w:val="00057CD7"/>
    <w:rsid w:val="0006027C"/>
    <w:rsid w:val="00060650"/>
    <w:rsid w:val="00060B9E"/>
    <w:rsid w:val="00060E06"/>
    <w:rsid w:val="00061702"/>
    <w:rsid w:val="000619B7"/>
    <w:rsid w:val="00061C20"/>
    <w:rsid w:val="0006258A"/>
    <w:rsid w:val="00063A17"/>
    <w:rsid w:val="00063B43"/>
    <w:rsid w:val="000644FB"/>
    <w:rsid w:val="00065705"/>
    <w:rsid w:val="00065A4F"/>
    <w:rsid w:val="00065CCF"/>
    <w:rsid w:val="00065FAB"/>
    <w:rsid w:val="00066292"/>
    <w:rsid w:val="000662CF"/>
    <w:rsid w:val="00066E71"/>
    <w:rsid w:val="0006727D"/>
    <w:rsid w:val="00067A02"/>
    <w:rsid w:val="00070AE8"/>
    <w:rsid w:val="0007185F"/>
    <w:rsid w:val="0007292E"/>
    <w:rsid w:val="00072C7D"/>
    <w:rsid w:val="000746D6"/>
    <w:rsid w:val="00074E2B"/>
    <w:rsid w:val="000752B9"/>
    <w:rsid w:val="00075902"/>
    <w:rsid w:val="00075934"/>
    <w:rsid w:val="00075A5A"/>
    <w:rsid w:val="00075B03"/>
    <w:rsid w:val="00075E55"/>
    <w:rsid w:val="0007772F"/>
    <w:rsid w:val="0007793A"/>
    <w:rsid w:val="00077DAA"/>
    <w:rsid w:val="000802B6"/>
    <w:rsid w:val="0008038C"/>
    <w:rsid w:val="00080E35"/>
    <w:rsid w:val="00081406"/>
    <w:rsid w:val="0008183B"/>
    <w:rsid w:val="00081A10"/>
    <w:rsid w:val="00082521"/>
    <w:rsid w:val="00082CE1"/>
    <w:rsid w:val="000837BE"/>
    <w:rsid w:val="00083E79"/>
    <w:rsid w:val="000843B9"/>
    <w:rsid w:val="0008479B"/>
    <w:rsid w:val="00085392"/>
    <w:rsid w:val="0008566F"/>
    <w:rsid w:val="00086362"/>
    <w:rsid w:val="000865FE"/>
    <w:rsid w:val="00086953"/>
    <w:rsid w:val="00086A3D"/>
    <w:rsid w:val="00086EFE"/>
    <w:rsid w:val="000874BE"/>
    <w:rsid w:val="000926F4"/>
    <w:rsid w:val="0009367F"/>
    <w:rsid w:val="000950C8"/>
    <w:rsid w:val="00096465"/>
    <w:rsid w:val="000966E6"/>
    <w:rsid w:val="00097A03"/>
    <w:rsid w:val="00097EF5"/>
    <w:rsid w:val="00097FDD"/>
    <w:rsid w:val="000A0709"/>
    <w:rsid w:val="000A0A30"/>
    <w:rsid w:val="000A0D0B"/>
    <w:rsid w:val="000A12A5"/>
    <w:rsid w:val="000A1DE9"/>
    <w:rsid w:val="000A2F14"/>
    <w:rsid w:val="000A3165"/>
    <w:rsid w:val="000A34F8"/>
    <w:rsid w:val="000A3C51"/>
    <w:rsid w:val="000A3F18"/>
    <w:rsid w:val="000A406D"/>
    <w:rsid w:val="000A433E"/>
    <w:rsid w:val="000A444A"/>
    <w:rsid w:val="000A4A92"/>
    <w:rsid w:val="000A5B26"/>
    <w:rsid w:val="000A67C6"/>
    <w:rsid w:val="000A7094"/>
    <w:rsid w:val="000B01CD"/>
    <w:rsid w:val="000B0BF5"/>
    <w:rsid w:val="000B1510"/>
    <w:rsid w:val="000B15A1"/>
    <w:rsid w:val="000B2E4E"/>
    <w:rsid w:val="000B35EC"/>
    <w:rsid w:val="000B365F"/>
    <w:rsid w:val="000B3986"/>
    <w:rsid w:val="000B404A"/>
    <w:rsid w:val="000B4D40"/>
    <w:rsid w:val="000B5AB1"/>
    <w:rsid w:val="000B5C5A"/>
    <w:rsid w:val="000B6261"/>
    <w:rsid w:val="000B701B"/>
    <w:rsid w:val="000B7414"/>
    <w:rsid w:val="000B7883"/>
    <w:rsid w:val="000C0B99"/>
    <w:rsid w:val="000C0FCA"/>
    <w:rsid w:val="000C10BE"/>
    <w:rsid w:val="000C140B"/>
    <w:rsid w:val="000C1691"/>
    <w:rsid w:val="000C169B"/>
    <w:rsid w:val="000C2A96"/>
    <w:rsid w:val="000C2FAE"/>
    <w:rsid w:val="000C394E"/>
    <w:rsid w:val="000C410F"/>
    <w:rsid w:val="000C4343"/>
    <w:rsid w:val="000C44E1"/>
    <w:rsid w:val="000C474A"/>
    <w:rsid w:val="000C5E53"/>
    <w:rsid w:val="000C724C"/>
    <w:rsid w:val="000C7BC5"/>
    <w:rsid w:val="000D010B"/>
    <w:rsid w:val="000D010D"/>
    <w:rsid w:val="000D0238"/>
    <w:rsid w:val="000D1258"/>
    <w:rsid w:val="000D1537"/>
    <w:rsid w:val="000D1B97"/>
    <w:rsid w:val="000D3A5A"/>
    <w:rsid w:val="000D3E58"/>
    <w:rsid w:val="000D4077"/>
    <w:rsid w:val="000D5F81"/>
    <w:rsid w:val="000D6978"/>
    <w:rsid w:val="000D6EE9"/>
    <w:rsid w:val="000D7054"/>
    <w:rsid w:val="000D78F6"/>
    <w:rsid w:val="000E01CF"/>
    <w:rsid w:val="000E14AC"/>
    <w:rsid w:val="000E19E1"/>
    <w:rsid w:val="000E1B4E"/>
    <w:rsid w:val="000E1CF8"/>
    <w:rsid w:val="000E273C"/>
    <w:rsid w:val="000E323E"/>
    <w:rsid w:val="000E333C"/>
    <w:rsid w:val="000E3384"/>
    <w:rsid w:val="000E37F3"/>
    <w:rsid w:val="000E3D5E"/>
    <w:rsid w:val="000E3FE4"/>
    <w:rsid w:val="000E46AB"/>
    <w:rsid w:val="000E4A0B"/>
    <w:rsid w:val="000E578C"/>
    <w:rsid w:val="000E5D01"/>
    <w:rsid w:val="000E61ED"/>
    <w:rsid w:val="000E6B6E"/>
    <w:rsid w:val="000E6ED9"/>
    <w:rsid w:val="000E7CD9"/>
    <w:rsid w:val="000F078B"/>
    <w:rsid w:val="000F1B84"/>
    <w:rsid w:val="000F225C"/>
    <w:rsid w:val="000F2431"/>
    <w:rsid w:val="000F2508"/>
    <w:rsid w:val="000F34B9"/>
    <w:rsid w:val="000F37E5"/>
    <w:rsid w:val="000F5C45"/>
    <w:rsid w:val="000F63C0"/>
    <w:rsid w:val="000F653A"/>
    <w:rsid w:val="000F7200"/>
    <w:rsid w:val="000F739F"/>
    <w:rsid w:val="000F7904"/>
    <w:rsid w:val="001006C5"/>
    <w:rsid w:val="00100AC4"/>
    <w:rsid w:val="00100DF6"/>
    <w:rsid w:val="001012FF"/>
    <w:rsid w:val="00101556"/>
    <w:rsid w:val="001022A6"/>
    <w:rsid w:val="00102697"/>
    <w:rsid w:val="00102C45"/>
    <w:rsid w:val="00103417"/>
    <w:rsid w:val="00103754"/>
    <w:rsid w:val="001049F3"/>
    <w:rsid w:val="00106226"/>
    <w:rsid w:val="0010764D"/>
    <w:rsid w:val="001103B6"/>
    <w:rsid w:val="001105D3"/>
    <w:rsid w:val="0011082A"/>
    <w:rsid w:val="00110B9D"/>
    <w:rsid w:val="001111B2"/>
    <w:rsid w:val="001115A6"/>
    <w:rsid w:val="00111C9E"/>
    <w:rsid w:val="001120D9"/>
    <w:rsid w:val="00113613"/>
    <w:rsid w:val="00113705"/>
    <w:rsid w:val="0011492D"/>
    <w:rsid w:val="00114B92"/>
    <w:rsid w:val="0011502F"/>
    <w:rsid w:val="001159B1"/>
    <w:rsid w:val="00115C58"/>
    <w:rsid w:val="00116A39"/>
    <w:rsid w:val="00116ED0"/>
    <w:rsid w:val="0011788F"/>
    <w:rsid w:val="00117B0B"/>
    <w:rsid w:val="001200F6"/>
    <w:rsid w:val="00120213"/>
    <w:rsid w:val="00120DCD"/>
    <w:rsid w:val="001218C2"/>
    <w:rsid w:val="001221AE"/>
    <w:rsid w:val="0012268A"/>
    <w:rsid w:val="001235A3"/>
    <w:rsid w:val="001235D8"/>
    <w:rsid w:val="00123BAA"/>
    <w:rsid w:val="00125053"/>
    <w:rsid w:val="0012518A"/>
    <w:rsid w:val="0012539A"/>
    <w:rsid w:val="00125415"/>
    <w:rsid w:val="001255D8"/>
    <w:rsid w:val="00125B73"/>
    <w:rsid w:val="001262C2"/>
    <w:rsid w:val="0012690A"/>
    <w:rsid w:val="00126990"/>
    <w:rsid w:val="001278CD"/>
    <w:rsid w:val="001306D0"/>
    <w:rsid w:val="001307F7"/>
    <w:rsid w:val="00130A05"/>
    <w:rsid w:val="00130F1B"/>
    <w:rsid w:val="0013174C"/>
    <w:rsid w:val="00131FE8"/>
    <w:rsid w:val="001321CA"/>
    <w:rsid w:val="00132A4D"/>
    <w:rsid w:val="00132DFE"/>
    <w:rsid w:val="00133452"/>
    <w:rsid w:val="00134647"/>
    <w:rsid w:val="00135EBD"/>
    <w:rsid w:val="00136474"/>
    <w:rsid w:val="001372F7"/>
    <w:rsid w:val="00137FF5"/>
    <w:rsid w:val="00140FB1"/>
    <w:rsid w:val="00141753"/>
    <w:rsid w:val="00141C50"/>
    <w:rsid w:val="00141DE9"/>
    <w:rsid w:val="001424A3"/>
    <w:rsid w:val="00142794"/>
    <w:rsid w:val="00143848"/>
    <w:rsid w:val="00144658"/>
    <w:rsid w:val="00144C5C"/>
    <w:rsid w:val="00145346"/>
    <w:rsid w:val="00147319"/>
    <w:rsid w:val="00147A59"/>
    <w:rsid w:val="00147E0D"/>
    <w:rsid w:val="00150524"/>
    <w:rsid w:val="00151FF2"/>
    <w:rsid w:val="001522C4"/>
    <w:rsid w:val="00152724"/>
    <w:rsid w:val="00153998"/>
    <w:rsid w:val="0015501E"/>
    <w:rsid w:val="001568BB"/>
    <w:rsid w:val="00156E24"/>
    <w:rsid w:val="001570D2"/>
    <w:rsid w:val="00157ED3"/>
    <w:rsid w:val="0016089C"/>
    <w:rsid w:val="00162216"/>
    <w:rsid w:val="00162F6B"/>
    <w:rsid w:val="00164150"/>
    <w:rsid w:val="00164355"/>
    <w:rsid w:val="00164F4E"/>
    <w:rsid w:val="00165B0C"/>
    <w:rsid w:val="00165FFA"/>
    <w:rsid w:val="001666A1"/>
    <w:rsid w:val="0017057A"/>
    <w:rsid w:val="001709C8"/>
    <w:rsid w:val="00170C3A"/>
    <w:rsid w:val="0017246C"/>
    <w:rsid w:val="00172FEF"/>
    <w:rsid w:val="00173990"/>
    <w:rsid w:val="00174455"/>
    <w:rsid w:val="001751EE"/>
    <w:rsid w:val="001757E9"/>
    <w:rsid w:val="001757ED"/>
    <w:rsid w:val="00175818"/>
    <w:rsid w:val="0017583B"/>
    <w:rsid w:val="001758EC"/>
    <w:rsid w:val="00175C98"/>
    <w:rsid w:val="0017630A"/>
    <w:rsid w:val="00176436"/>
    <w:rsid w:val="0017681F"/>
    <w:rsid w:val="00176B97"/>
    <w:rsid w:val="00176F79"/>
    <w:rsid w:val="001771AD"/>
    <w:rsid w:val="0017724B"/>
    <w:rsid w:val="00181013"/>
    <w:rsid w:val="00181F6C"/>
    <w:rsid w:val="00182E7B"/>
    <w:rsid w:val="001831E7"/>
    <w:rsid w:val="00183E6B"/>
    <w:rsid w:val="00183FDD"/>
    <w:rsid w:val="00185224"/>
    <w:rsid w:val="001855AF"/>
    <w:rsid w:val="001856CC"/>
    <w:rsid w:val="00185BE7"/>
    <w:rsid w:val="00185F7C"/>
    <w:rsid w:val="0018608B"/>
    <w:rsid w:val="00187776"/>
    <w:rsid w:val="00187815"/>
    <w:rsid w:val="001902BD"/>
    <w:rsid w:val="00190473"/>
    <w:rsid w:val="001908B2"/>
    <w:rsid w:val="001935BD"/>
    <w:rsid w:val="001939E5"/>
    <w:rsid w:val="00193FEE"/>
    <w:rsid w:val="00194842"/>
    <w:rsid w:val="00194D54"/>
    <w:rsid w:val="00195689"/>
    <w:rsid w:val="00195CDC"/>
    <w:rsid w:val="00196024"/>
    <w:rsid w:val="00196376"/>
    <w:rsid w:val="0019726E"/>
    <w:rsid w:val="00197370"/>
    <w:rsid w:val="00197599"/>
    <w:rsid w:val="001A0921"/>
    <w:rsid w:val="001A0A6A"/>
    <w:rsid w:val="001A0DA2"/>
    <w:rsid w:val="001A0FDF"/>
    <w:rsid w:val="001A1A47"/>
    <w:rsid w:val="001A1CFA"/>
    <w:rsid w:val="001A3AC6"/>
    <w:rsid w:val="001A3BEA"/>
    <w:rsid w:val="001A4F3F"/>
    <w:rsid w:val="001A7299"/>
    <w:rsid w:val="001A7725"/>
    <w:rsid w:val="001A7CAC"/>
    <w:rsid w:val="001A7EB9"/>
    <w:rsid w:val="001B106D"/>
    <w:rsid w:val="001B285B"/>
    <w:rsid w:val="001B2DE7"/>
    <w:rsid w:val="001B3264"/>
    <w:rsid w:val="001B3C12"/>
    <w:rsid w:val="001B3FB1"/>
    <w:rsid w:val="001B4C33"/>
    <w:rsid w:val="001B5601"/>
    <w:rsid w:val="001B67EA"/>
    <w:rsid w:val="001B723F"/>
    <w:rsid w:val="001B77CF"/>
    <w:rsid w:val="001C0B7C"/>
    <w:rsid w:val="001C0E94"/>
    <w:rsid w:val="001C1787"/>
    <w:rsid w:val="001C1B9E"/>
    <w:rsid w:val="001C1D99"/>
    <w:rsid w:val="001C25AA"/>
    <w:rsid w:val="001C328A"/>
    <w:rsid w:val="001C33E4"/>
    <w:rsid w:val="001C3CDF"/>
    <w:rsid w:val="001C3FAD"/>
    <w:rsid w:val="001C4976"/>
    <w:rsid w:val="001C4C18"/>
    <w:rsid w:val="001C5621"/>
    <w:rsid w:val="001C5EEE"/>
    <w:rsid w:val="001C64D9"/>
    <w:rsid w:val="001C65A4"/>
    <w:rsid w:val="001C6F1D"/>
    <w:rsid w:val="001D1419"/>
    <w:rsid w:val="001D188E"/>
    <w:rsid w:val="001D19D7"/>
    <w:rsid w:val="001D1F71"/>
    <w:rsid w:val="001D222A"/>
    <w:rsid w:val="001D2478"/>
    <w:rsid w:val="001D2B7C"/>
    <w:rsid w:val="001D3E2E"/>
    <w:rsid w:val="001D42EC"/>
    <w:rsid w:val="001D4AB8"/>
    <w:rsid w:val="001D50E7"/>
    <w:rsid w:val="001D6004"/>
    <w:rsid w:val="001D608A"/>
    <w:rsid w:val="001D65DE"/>
    <w:rsid w:val="001D6E0D"/>
    <w:rsid w:val="001D7422"/>
    <w:rsid w:val="001D745A"/>
    <w:rsid w:val="001E062F"/>
    <w:rsid w:val="001E2723"/>
    <w:rsid w:val="001E2B3D"/>
    <w:rsid w:val="001E3914"/>
    <w:rsid w:val="001E3DFB"/>
    <w:rsid w:val="001E523E"/>
    <w:rsid w:val="001E578C"/>
    <w:rsid w:val="001E6729"/>
    <w:rsid w:val="001E6B3A"/>
    <w:rsid w:val="001E6C18"/>
    <w:rsid w:val="001E6C29"/>
    <w:rsid w:val="001F14B1"/>
    <w:rsid w:val="001F184C"/>
    <w:rsid w:val="001F19D9"/>
    <w:rsid w:val="001F22C6"/>
    <w:rsid w:val="001F2330"/>
    <w:rsid w:val="001F2455"/>
    <w:rsid w:val="001F2A24"/>
    <w:rsid w:val="001F2AC5"/>
    <w:rsid w:val="001F2C89"/>
    <w:rsid w:val="001F2EDE"/>
    <w:rsid w:val="001F3003"/>
    <w:rsid w:val="001F3635"/>
    <w:rsid w:val="001F36B8"/>
    <w:rsid w:val="001F406E"/>
    <w:rsid w:val="001F4D4B"/>
    <w:rsid w:val="001F55FE"/>
    <w:rsid w:val="001F56B6"/>
    <w:rsid w:val="001F5F1D"/>
    <w:rsid w:val="001F656D"/>
    <w:rsid w:val="001F661E"/>
    <w:rsid w:val="001F6857"/>
    <w:rsid w:val="001F6C40"/>
    <w:rsid w:val="001F6D83"/>
    <w:rsid w:val="001F70E4"/>
    <w:rsid w:val="001F7B4A"/>
    <w:rsid w:val="001F7EF2"/>
    <w:rsid w:val="00200E6B"/>
    <w:rsid w:val="0020177D"/>
    <w:rsid w:val="002017BD"/>
    <w:rsid w:val="00201A2A"/>
    <w:rsid w:val="00201BF1"/>
    <w:rsid w:val="00201E5C"/>
    <w:rsid w:val="002024D3"/>
    <w:rsid w:val="0020295B"/>
    <w:rsid w:val="0020324C"/>
    <w:rsid w:val="00203276"/>
    <w:rsid w:val="00203833"/>
    <w:rsid w:val="0020426F"/>
    <w:rsid w:val="002044DC"/>
    <w:rsid w:val="00204BA2"/>
    <w:rsid w:val="00204BF7"/>
    <w:rsid w:val="00204C85"/>
    <w:rsid w:val="00205A98"/>
    <w:rsid w:val="00205F71"/>
    <w:rsid w:val="0020703D"/>
    <w:rsid w:val="00207739"/>
    <w:rsid w:val="002108D8"/>
    <w:rsid w:val="00210A54"/>
    <w:rsid w:val="002115A8"/>
    <w:rsid w:val="002115E2"/>
    <w:rsid w:val="00211967"/>
    <w:rsid w:val="0021267A"/>
    <w:rsid w:val="002128BB"/>
    <w:rsid w:val="002133F6"/>
    <w:rsid w:val="00213DF4"/>
    <w:rsid w:val="00214528"/>
    <w:rsid w:val="00214A85"/>
    <w:rsid w:val="00214DBD"/>
    <w:rsid w:val="0021521D"/>
    <w:rsid w:val="002155AB"/>
    <w:rsid w:val="0021676C"/>
    <w:rsid w:val="00216A6C"/>
    <w:rsid w:val="00216B23"/>
    <w:rsid w:val="00216F16"/>
    <w:rsid w:val="00216F52"/>
    <w:rsid w:val="00217234"/>
    <w:rsid w:val="00217A1F"/>
    <w:rsid w:val="00217D77"/>
    <w:rsid w:val="00217DDF"/>
    <w:rsid w:val="00220A5F"/>
    <w:rsid w:val="00220E12"/>
    <w:rsid w:val="00220E5A"/>
    <w:rsid w:val="00222B18"/>
    <w:rsid w:val="00223AC7"/>
    <w:rsid w:val="002247CD"/>
    <w:rsid w:val="00224856"/>
    <w:rsid w:val="0022564B"/>
    <w:rsid w:val="0022571B"/>
    <w:rsid w:val="00226769"/>
    <w:rsid w:val="00226F28"/>
    <w:rsid w:val="00227A48"/>
    <w:rsid w:val="002302B2"/>
    <w:rsid w:val="0023065A"/>
    <w:rsid w:val="00231CD6"/>
    <w:rsid w:val="00232C82"/>
    <w:rsid w:val="00232CF6"/>
    <w:rsid w:val="0023532A"/>
    <w:rsid w:val="0023626C"/>
    <w:rsid w:val="00236AD4"/>
    <w:rsid w:val="002378B1"/>
    <w:rsid w:val="002379DB"/>
    <w:rsid w:val="0024050A"/>
    <w:rsid w:val="0024104B"/>
    <w:rsid w:val="00241470"/>
    <w:rsid w:val="002415A4"/>
    <w:rsid w:val="002415F5"/>
    <w:rsid w:val="00241872"/>
    <w:rsid w:val="00241A7F"/>
    <w:rsid w:val="002427AA"/>
    <w:rsid w:val="002428EF"/>
    <w:rsid w:val="00243D87"/>
    <w:rsid w:val="00244DEE"/>
    <w:rsid w:val="002467E9"/>
    <w:rsid w:val="0024680C"/>
    <w:rsid w:val="0024697E"/>
    <w:rsid w:val="00246FCD"/>
    <w:rsid w:val="00247DFA"/>
    <w:rsid w:val="0025073E"/>
    <w:rsid w:val="00250BD7"/>
    <w:rsid w:val="0025147B"/>
    <w:rsid w:val="002524C1"/>
    <w:rsid w:val="002529D6"/>
    <w:rsid w:val="0025459E"/>
    <w:rsid w:val="00254D2C"/>
    <w:rsid w:val="0025567B"/>
    <w:rsid w:val="00255847"/>
    <w:rsid w:val="002561BA"/>
    <w:rsid w:val="00256EC9"/>
    <w:rsid w:val="00257E5E"/>
    <w:rsid w:val="002600C2"/>
    <w:rsid w:val="002602F1"/>
    <w:rsid w:val="00260C92"/>
    <w:rsid w:val="00260F5F"/>
    <w:rsid w:val="0026167C"/>
    <w:rsid w:val="00261BB6"/>
    <w:rsid w:val="00262D23"/>
    <w:rsid w:val="00262E21"/>
    <w:rsid w:val="002636E7"/>
    <w:rsid w:val="00263735"/>
    <w:rsid w:val="00263E16"/>
    <w:rsid w:val="00263EDA"/>
    <w:rsid w:val="00263F2B"/>
    <w:rsid w:val="00264559"/>
    <w:rsid w:val="00264AFB"/>
    <w:rsid w:val="00264D99"/>
    <w:rsid w:val="002659B2"/>
    <w:rsid w:val="00265BC4"/>
    <w:rsid w:val="00266216"/>
    <w:rsid w:val="00266239"/>
    <w:rsid w:val="0026667C"/>
    <w:rsid w:val="002670A9"/>
    <w:rsid w:val="002675C6"/>
    <w:rsid w:val="00267C8E"/>
    <w:rsid w:val="002705CB"/>
    <w:rsid w:val="00270A85"/>
    <w:rsid w:val="00270AA7"/>
    <w:rsid w:val="00270C07"/>
    <w:rsid w:val="00270D9D"/>
    <w:rsid w:val="00270DCA"/>
    <w:rsid w:val="002716CE"/>
    <w:rsid w:val="002718E7"/>
    <w:rsid w:val="00271E53"/>
    <w:rsid w:val="00272F39"/>
    <w:rsid w:val="002734DE"/>
    <w:rsid w:val="00274C57"/>
    <w:rsid w:val="00275282"/>
    <w:rsid w:val="00275307"/>
    <w:rsid w:val="00275D95"/>
    <w:rsid w:val="00276838"/>
    <w:rsid w:val="00276FBA"/>
    <w:rsid w:val="002777DA"/>
    <w:rsid w:val="002778F4"/>
    <w:rsid w:val="00277B58"/>
    <w:rsid w:val="002806A6"/>
    <w:rsid w:val="00280954"/>
    <w:rsid w:val="002812A4"/>
    <w:rsid w:val="00281513"/>
    <w:rsid w:val="0028165E"/>
    <w:rsid w:val="00281C3A"/>
    <w:rsid w:val="0028412D"/>
    <w:rsid w:val="002843AB"/>
    <w:rsid w:val="00284B2A"/>
    <w:rsid w:val="0028599A"/>
    <w:rsid w:val="0028612A"/>
    <w:rsid w:val="00286F11"/>
    <w:rsid w:val="00287788"/>
    <w:rsid w:val="0029023F"/>
    <w:rsid w:val="002904F9"/>
    <w:rsid w:val="00290894"/>
    <w:rsid w:val="00290ED5"/>
    <w:rsid w:val="00290F03"/>
    <w:rsid w:val="00292138"/>
    <w:rsid w:val="0029499D"/>
    <w:rsid w:val="00294B6D"/>
    <w:rsid w:val="00294CB7"/>
    <w:rsid w:val="002954A9"/>
    <w:rsid w:val="002956A9"/>
    <w:rsid w:val="00295F67"/>
    <w:rsid w:val="002961BC"/>
    <w:rsid w:val="00296984"/>
    <w:rsid w:val="002971E0"/>
    <w:rsid w:val="00297650"/>
    <w:rsid w:val="00297781"/>
    <w:rsid w:val="00297944"/>
    <w:rsid w:val="00297FB3"/>
    <w:rsid w:val="002A0459"/>
    <w:rsid w:val="002A0BC0"/>
    <w:rsid w:val="002A13B6"/>
    <w:rsid w:val="002A354A"/>
    <w:rsid w:val="002A3F4A"/>
    <w:rsid w:val="002A4281"/>
    <w:rsid w:val="002A5686"/>
    <w:rsid w:val="002A56B2"/>
    <w:rsid w:val="002A5967"/>
    <w:rsid w:val="002A5C4F"/>
    <w:rsid w:val="002A6408"/>
    <w:rsid w:val="002A644A"/>
    <w:rsid w:val="002A647F"/>
    <w:rsid w:val="002A668D"/>
    <w:rsid w:val="002A68F3"/>
    <w:rsid w:val="002A6AA1"/>
    <w:rsid w:val="002A7B6C"/>
    <w:rsid w:val="002A7C35"/>
    <w:rsid w:val="002B07CD"/>
    <w:rsid w:val="002B0D38"/>
    <w:rsid w:val="002B17B3"/>
    <w:rsid w:val="002B19C1"/>
    <w:rsid w:val="002B37F2"/>
    <w:rsid w:val="002B3A82"/>
    <w:rsid w:val="002B3C82"/>
    <w:rsid w:val="002B59AB"/>
    <w:rsid w:val="002B5D26"/>
    <w:rsid w:val="002B5ECB"/>
    <w:rsid w:val="002B5F49"/>
    <w:rsid w:val="002B63D5"/>
    <w:rsid w:val="002B68A5"/>
    <w:rsid w:val="002B7015"/>
    <w:rsid w:val="002B78AA"/>
    <w:rsid w:val="002C00CF"/>
    <w:rsid w:val="002C0121"/>
    <w:rsid w:val="002C0448"/>
    <w:rsid w:val="002C05ED"/>
    <w:rsid w:val="002C2EC9"/>
    <w:rsid w:val="002C4408"/>
    <w:rsid w:val="002C6191"/>
    <w:rsid w:val="002C66AF"/>
    <w:rsid w:val="002C6CE5"/>
    <w:rsid w:val="002D04AB"/>
    <w:rsid w:val="002D04B3"/>
    <w:rsid w:val="002D06A3"/>
    <w:rsid w:val="002D0916"/>
    <w:rsid w:val="002D0BCC"/>
    <w:rsid w:val="002D1002"/>
    <w:rsid w:val="002D1BA4"/>
    <w:rsid w:val="002D2063"/>
    <w:rsid w:val="002D334B"/>
    <w:rsid w:val="002D3B30"/>
    <w:rsid w:val="002D423B"/>
    <w:rsid w:val="002D4DC3"/>
    <w:rsid w:val="002D4FA8"/>
    <w:rsid w:val="002D5172"/>
    <w:rsid w:val="002D5334"/>
    <w:rsid w:val="002D6A94"/>
    <w:rsid w:val="002D72ED"/>
    <w:rsid w:val="002D752D"/>
    <w:rsid w:val="002E0118"/>
    <w:rsid w:val="002E02D9"/>
    <w:rsid w:val="002E13BE"/>
    <w:rsid w:val="002E205A"/>
    <w:rsid w:val="002E21DF"/>
    <w:rsid w:val="002E230C"/>
    <w:rsid w:val="002E39C6"/>
    <w:rsid w:val="002E44BF"/>
    <w:rsid w:val="002E472B"/>
    <w:rsid w:val="002E4DB1"/>
    <w:rsid w:val="002E58DE"/>
    <w:rsid w:val="002E5DC8"/>
    <w:rsid w:val="002E67C8"/>
    <w:rsid w:val="002E6BEC"/>
    <w:rsid w:val="002F027E"/>
    <w:rsid w:val="002F1850"/>
    <w:rsid w:val="002F1CE4"/>
    <w:rsid w:val="002F1DE2"/>
    <w:rsid w:val="002F1EF1"/>
    <w:rsid w:val="002F2035"/>
    <w:rsid w:val="002F2AA3"/>
    <w:rsid w:val="002F30CB"/>
    <w:rsid w:val="002F30D4"/>
    <w:rsid w:val="002F30E3"/>
    <w:rsid w:val="002F34A6"/>
    <w:rsid w:val="002F361F"/>
    <w:rsid w:val="002F4CF8"/>
    <w:rsid w:val="002F50AC"/>
    <w:rsid w:val="002F5102"/>
    <w:rsid w:val="002F517A"/>
    <w:rsid w:val="002F59C9"/>
    <w:rsid w:val="002F6097"/>
    <w:rsid w:val="003006E2"/>
    <w:rsid w:val="00300A7D"/>
    <w:rsid w:val="00300AA5"/>
    <w:rsid w:val="003010E5"/>
    <w:rsid w:val="0030176E"/>
    <w:rsid w:val="00301855"/>
    <w:rsid w:val="00301FB1"/>
    <w:rsid w:val="003033D2"/>
    <w:rsid w:val="003039E2"/>
    <w:rsid w:val="00303A3C"/>
    <w:rsid w:val="00303CA6"/>
    <w:rsid w:val="003057C8"/>
    <w:rsid w:val="00305AFC"/>
    <w:rsid w:val="0030665E"/>
    <w:rsid w:val="00306CF1"/>
    <w:rsid w:val="00307492"/>
    <w:rsid w:val="003076F1"/>
    <w:rsid w:val="003103B6"/>
    <w:rsid w:val="00311906"/>
    <w:rsid w:val="00311B10"/>
    <w:rsid w:val="00311BB9"/>
    <w:rsid w:val="003134EA"/>
    <w:rsid w:val="003141A3"/>
    <w:rsid w:val="003143EC"/>
    <w:rsid w:val="00314E2C"/>
    <w:rsid w:val="0031544D"/>
    <w:rsid w:val="0031596E"/>
    <w:rsid w:val="00315E53"/>
    <w:rsid w:val="0031669F"/>
    <w:rsid w:val="00317157"/>
    <w:rsid w:val="00320671"/>
    <w:rsid w:val="0032215F"/>
    <w:rsid w:val="00322247"/>
    <w:rsid w:val="00323F47"/>
    <w:rsid w:val="00323F66"/>
    <w:rsid w:val="00324233"/>
    <w:rsid w:val="00324670"/>
    <w:rsid w:val="00325CE1"/>
    <w:rsid w:val="00325E6A"/>
    <w:rsid w:val="003266DD"/>
    <w:rsid w:val="00326B4E"/>
    <w:rsid w:val="00330D59"/>
    <w:rsid w:val="00332F15"/>
    <w:rsid w:val="00332F72"/>
    <w:rsid w:val="00333A80"/>
    <w:rsid w:val="00335029"/>
    <w:rsid w:val="0033538A"/>
    <w:rsid w:val="00335A14"/>
    <w:rsid w:val="00335DE9"/>
    <w:rsid w:val="00335EE9"/>
    <w:rsid w:val="00335FD3"/>
    <w:rsid w:val="003364EE"/>
    <w:rsid w:val="0033661A"/>
    <w:rsid w:val="00336B1B"/>
    <w:rsid w:val="00336D2F"/>
    <w:rsid w:val="00337D20"/>
    <w:rsid w:val="00337E92"/>
    <w:rsid w:val="003404B5"/>
    <w:rsid w:val="00340502"/>
    <w:rsid w:val="003419BD"/>
    <w:rsid w:val="003426BF"/>
    <w:rsid w:val="00342F54"/>
    <w:rsid w:val="003439E1"/>
    <w:rsid w:val="003439F7"/>
    <w:rsid w:val="00343C41"/>
    <w:rsid w:val="00344658"/>
    <w:rsid w:val="00344D75"/>
    <w:rsid w:val="0034555E"/>
    <w:rsid w:val="003462F0"/>
    <w:rsid w:val="00346563"/>
    <w:rsid w:val="00347EF3"/>
    <w:rsid w:val="00347F4F"/>
    <w:rsid w:val="00350DA4"/>
    <w:rsid w:val="00352174"/>
    <w:rsid w:val="003527EC"/>
    <w:rsid w:val="003530E4"/>
    <w:rsid w:val="00353225"/>
    <w:rsid w:val="00353E26"/>
    <w:rsid w:val="00353ECC"/>
    <w:rsid w:val="00354870"/>
    <w:rsid w:val="003548E8"/>
    <w:rsid w:val="00354AC4"/>
    <w:rsid w:val="00354BA2"/>
    <w:rsid w:val="003551FB"/>
    <w:rsid w:val="0035703F"/>
    <w:rsid w:val="00360F2E"/>
    <w:rsid w:val="00361242"/>
    <w:rsid w:val="00361E6E"/>
    <w:rsid w:val="003621CA"/>
    <w:rsid w:val="0036323A"/>
    <w:rsid w:val="00363347"/>
    <w:rsid w:val="003635A0"/>
    <w:rsid w:val="0036385C"/>
    <w:rsid w:val="00364079"/>
    <w:rsid w:val="0036448B"/>
    <w:rsid w:val="003644E9"/>
    <w:rsid w:val="00366084"/>
    <w:rsid w:val="003661D6"/>
    <w:rsid w:val="003664F0"/>
    <w:rsid w:val="00366C76"/>
    <w:rsid w:val="00367319"/>
    <w:rsid w:val="003677B4"/>
    <w:rsid w:val="00370496"/>
    <w:rsid w:val="0037101B"/>
    <w:rsid w:val="00371562"/>
    <w:rsid w:val="00371582"/>
    <w:rsid w:val="00371B1A"/>
    <w:rsid w:val="00371C38"/>
    <w:rsid w:val="00371CA9"/>
    <w:rsid w:val="00371DF8"/>
    <w:rsid w:val="00371E38"/>
    <w:rsid w:val="00372928"/>
    <w:rsid w:val="00373C2A"/>
    <w:rsid w:val="0037406C"/>
    <w:rsid w:val="003742C9"/>
    <w:rsid w:val="00376518"/>
    <w:rsid w:val="0037717D"/>
    <w:rsid w:val="00377894"/>
    <w:rsid w:val="003778C7"/>
    <w:rsid w:val="00380C75"/>
    <w:rsid w:val="0038116F"/>
    <w:rsid w:val="00381769"/>
    <w:rsid w:val="00381E08"/>
    <w:rsid w:val="003824D9"/>
    <w:rsid w:val="003830C1"/>
    <w:rsid w:val="00383889"/>
    <w:rsid w:val="00383E59"/>
    <w:rsid w:val="003845CE"/>
    <w:rsid w:val="00384987"/>
    <w:rsid w:val="00384D65"/>
    <w:rsid w:val="00384DD4"/>
    <w:rsid w:val="00385C12"/>
    <w:rsid w:val="00385F48"/>
    <w:rsid w:val="003864CD"/>
    <w:rsid w:val="003869BC"/>
    <w:rsid w:val="003869BE"/>
    <w:rsid w:val="003904A5"/>
    <w:rsid w:val="00392CA4"/>
    <w:rsid w:val="00394275"/>
    <w:rsid w:val="00395626"/>
    <w:rsid w:val="00395629"/>
    <w:rsid w:val="00395786"/>
    <w:rsid w:val="00395D5F"/>
    <w:rsid w:val="0039637B"/>
    <w:rsid w:val="003973E7"/>
    <w:rsid w:val="00397929"/>
    <w:rsid w:val="00397DA8"/>
    <w:rsid w:val="003A0CB1"/>
    <w:rsid w:val="003A193A"/>
    <w:rsid w:val="003A1D52"/>
    <w:rsid w:val="003A2B6B"/>
    <w:rsid w:val="003A2D0A"/>
    <w:rsid w:val="003A314E"/>
    <w:rsid w:val="003A314F"/>
    <w:rsid w:val="003A32FA"/>
    <w:rsid w:val="003A39F1"/>
    <w:rsid w:val="003A4B34"/>
    <w:rsid w:val="003A50F3"/>
    <w:rsid w:val="003A5293"/>
    <w:rsid w:val="003A5596"/>
    <w:rsid w:val="003A5729"/>
    <w:rsid w:val="003A5EA3"/>
    <w:rsid w:val="003A60B3"/>
    <w:rsid w:val="003A60C7"/>
    <w:rsid w:val="003A613F"/>
    <w:rsid w:val="003A6774"/>
    <w:rsid w:val="003A719A"/>
    <w:rsid w:val="003A75F7"/>
    <w:rsid w:val="003A7B71"/>
    <w:rsid w:val="003B0971"/>
    <w:rsid w:val="003B0AC2"/>
    <w:rsid w:val="003B14E6"/>
    <w:rsid w:val="003B1ACA"/>
    <w:rsid w:val="003B1C1D"/>
    <w:rsid w:val="003B2028"/>
    <w:rsid w:val="003B28AF"/>
    <w:rsid w:val="003B2C13"/>
    <w:rsid w:val="003B3282"/>
    <w:rsid w:val="003B361D"/>
    <w:rsid w:val="003B3A70"/>
    <w:rsid w:val="003B5159"/>
    <w:rsid w:val="003B543F"/>
    <w:rsid w:val="003B5584"/>
    <w:rsid w:val="003B5F5A"/>
    <w:rsid w:val="003B60F2"/>
    <w:rsid w:val="003B65E5"/>
    <w:rsid w:val="003B6B5A"/>
    <w:rsid w:val="003B6C9C"/>
    <w:rsid w:val="003B7003"/>
    <w:rsid w:val="003B74FA"/>
    <w:rsid w:val="003C01FF"/>
    <w:rsid w:val="003C1D07"/>
    <w:rsid w:val="003C41F6"/>
    <w:rsid w:val="003C4250"/>
    <w:rsid w:val="003C4679"/>
    <w:rsid w:val="003C467D"/>
    <w:rsid w:val="003C46BB"/>
    <w:rsid w:val="003C48AC"/>
    <w:rsid w:val="003C48DC"/>
    <w:rsid w:val="003C4B21"/>
    <w:rsid w:val="003C4BEB"/>
    <w:rsid w:val="003C5FC1"/>
    <w:rsid w:val="003C6333"/>
    <w:rsid w:val="003C64D8"/>
    <w:rsid w:val="003C729A"/>
    <w:rsid w:val="003C7574"/>
    <w:rsid w:val="003D029F"/>
    <w:rsid w:val="003D1798"/>
    <w:rsid w:val="003D18B1"/>
    <w:rsid w:val="003D23EB"/>
    <w:rsid w:val="003D28ED"/>
    <w:rsid w:val="003D2A5F"/>
    <w:rsid w:val="003D2BFC"/>
    <w:rsid w:val="003D4185"/>
    <w:rsid w:val="003D4805"/>
    <w:rsid w:val="003D4EB0"/>
    <w:rsid w:val="003D5302"/>
    <w:rsid w:val="003D58E8"/>
    <w:rsid w:val="003D5A6A"/>
    <w:rsid w:val="003D611A"/>
    <w:rsid w:val="003D65A4"/>
    <w:rsid w:val="003E0162"/>
    <w:rsid w:val="003E0B7D"/>
    <w:rsid w:val="003E1C3E"/>
    <w:rsid w:val="003E1F5D"/>
    <w:rsid w:val="003E2002"/>
    <w:rsid w:val="003E2220"/>
    <w:rsid w:val="003E2B77"/>
    <w:rsid w:val="003E2D22"/>
    <w:rsid w:val="003E4ECB"/>
    <w:rsid w:val="003E5036"/>
    <w:rsid w:val="003E55A8"/>
    <w:rsid w:val="003E6473"/>
    <w:rsid w:val="003E64D8"/>
    <w:rsid w:val="003E7336"/>
    <w:rsid w:val="003E78DF"/>
    <w:rsid w:val="003E7C6A"/>
    <w:rsid w:val="003E7E43"/>
    <w:rsid w:val="003F03F7"/>
    <w:rsid w:val="003F049E"/>
    <w:rsid w:val="003F0AD2"/>
    <w:rsid w:val="003F19D6"/>
    <w:rsid w:val="003F291E"/>
    <w:rsid w:val="003F3105"/>
    <w:rsid w:val="003F3C64"/>
    <w:rsid w:val="003F4F98"/>
    <w:rsid w:val="003F522C"/>
    <w:rsid w:val="003F5570"/>
    <w:rsid w:val="003F73FF"/>
    <w:rsid w:val="003F7A33"/>
    <w:rsid w:val="0040019E"/>
    <w:rsid w:val="004002AD"/>
    <w:rsid w:val="004003F5"/>
    <w:rsid w:val="00400F6C"/>
    <w:rsid w:val="00401103"/>
    <w:rsid w:val="0040212C"/>
    <w:rsid w:val="00402166"/>
    <w:rsid w:val="00402E0A"/>
    <w:rsid w:val="00404194"/>
    <w:rsid w:val="00404A49"/>
    <w:rsid w:val="00405168"/>
    <w:rsid w:val="00406B10"/>
    <w:rsid w:val="00406CBF"/>
    <w:rsid w:val="00407738"/>
    <w:rsid w:val="00407ACF"/>
    <w:rsid w:val="00410C35"/>
    <w:rsid w:val="0041278A"/>
    <w:rsid w:val="00412854"/>
    <w:rsid w:val="0041433C"/>
    <w:rsid w:val="004145F2"/>
    <w:rsid w:val="004146E0"/>
    <w:rsid w:val="00414B8D"/>
    <w:rsid w:val="00414ECE"/>
    <w:rsid w:val="004150CC"/>
    <w:rsid w:val="00417281"/>
    <w:rsid w:val="0041736E"/>
    <w:rsid w:val="00417BD9"/>
    <w:rsid w:val="004219C8"/>
    <w:rsid w:val="00423118"/>
    <w:rsid w:val="00423250"/>
    <w:rsid w:val="004235BD"/>
    <w:rsid w:val="00423D1B"/>
    <w:rsid w:val="00424716"/>
    <w:rsid w:val="00424F1E"/>
    <w:rsid w:val="00425683"/>
    <w:rsid w:val="004266D6"/>
    <w:rsid w:val="00427238"/>
    <w:rsid w:val="00427251"/>
    <w:rsid w:val="00427352"/>
    <w:rsid w:val="0042735E"/>
    <w:rsid w:val="004278BC"/>
    <w:rsid w:val="00427979"/>
    <w:rsid w:val="00430722"/>
    <w:rsid w:val="00431F3D"/>
    <w:rsid w:val="00432617"/>
    <w:rsid w:val="004338D4"/>
    <w:rsid w:val="00433BF0"/>
    <w:rsid w:val="00434C0B"/>
    <w:rsid w:val="0043563A"/>
    <w:rsid w:val="00436846"/>
    <w:rsid w:val="00437570"/>
    <w:rsid w:val="00437765"/>
    <w:rsid w:val="004379B8"/>
    <w:rsid w:val="00437D33"/>
    <w:rsid w:val="004402FF"/>
    <w:rsid w:val="00440B4B"/>
    <w:rsid w:val="004412A3"/>
    <w:rsid w:val="00441D80"/>
    <w:rsid w:val="004424D0"/>
    <w:rsid w:val="004434F4"/>
    <w:rsid w:val="00443B2E"/>
    <w:rsid w:val="00444127"/>
    <w:rsid w:val="00444330"/>
    <w:rsid w:val="0044457C"/>
    <w:rsid w:val="0044472B"/>
    <w:rsid w:val="00444869"/>
    <w:rsid w:val="00445EB8"/>
    <w:rsid w:val="00446493"/>
    <w:rsid w:val="0044687D"/>
    <w:rsid w:val="00446E30"/>
    <w:rsid w:val="00450AC0"/>
    <w:rsid w:val="004513C9"/>
    <w:rsid w:val="00451F32"/>
    <w:rsid w:val="004526F8"/>
    <w:rsid w:val="00452D15"/>
    <w:rsid w:val="004538EB"/>
    <w:rsid w:val="004568DA"/>
    <w:rsid w:val="00456BB7"/>
    <w:rsid w:val="00460A2A"/>
    <w:rsid w:val="00460DBA"/>
    <w:rsid w:val="00460DBD"/>
    <w:rsid w:val="00461754"/>
    <w:rsid w:val="004622FA"/>
    <w:rsid w:val="00462E3F"/>
    <w:rsid w:val="00462F92"/>
    <w:rsid w:val="00463239"/>
    <w:rsid w:val="00465B5A"/>
    <w:rsid w:val="004660D3"/>
    <w:rsid w:val="00466595"/>
    <w:rsid w:val="00466A7A"/>
    <w:rsid w:val="00467254"/>
    <w:rsid w:val="004675CD"/>
    <w:rsid w:val="00467A2E"/>
    <w:rsid w:val="00467E26"/>
    <w:rsid w:val="00470C87"/>
    <w:rsid w:val="00470F19"/>
    <w:rsid w:val="00471151"/>
    <w:rsid w:val="00471C4C"/>
    <w:rsid w:val="00471CB7"/>
    <w:rsid w:val="00472BA5"/>
    <w:rsid w:val="00473521"/>
    <w:rsid w:val="00473A79"/>
    <w:rsid w:val="004750FE"/>
    <w:rsid w:val="00475CEB"/>
    <w:rsid w:val="00476904"/>
    <w:rsid w:val="00476CEC"/>
    <w:rsid w:val="00480194"/>
    <w:rsid w:val="004802C7"/>
    <w:rsid w:val="004814F2"/>
    <w:rsid w:val="004815F0"/>
    <w:rsid w:val="00481F99"/>
    <w:rsid w:val="0048323B"/>
    <w:rsid w:val="00483911"/>
    <w:rsid w:val="00483E1A"/>
    <w:rsid w:val="0048461F"/>
    <w:rsid w:val="0048484C"/>
    <w:rsid w:val="00485597"/>
    <w:rsid w:val="00485812"/>
    <w:rsid w:val="00485892"/>
    <w:rsid w:val="00485996"/>
    <w:rsid w:val="00486255"/>
    <w:rsid w:val="004871A0"/>
    <w:rsid w:val="00487D46"/>
    <w:rsid w:val="00490014"/>
    <w:rsid w:val="004900CA"/>
    <w:rsid w:val="004914CA"/>
    <w:rsid w:val="00492136"/>
    <w:rsid w:val="0049252F"/>
    <w:rsid w:val="00492AC3"/>
    <w:rsid w:val="00492ED5"/>
    <w:rsid w:val="004941AC"/>
    <w:rsid w:val="00494B41"/>
    <w:rsid w:val="00494D3D"/>
    <w:rsid w:val="00494D47"/>
    <w:rsid w:val="004959CB"/>
    <w:rsid w:val="00495D4C"/>
    <w:rsid w:val="0049652F"/>
    <w:rsid w:val="00496B49"/>
    <w:rsid w:val="00496B8E"/>
    <w:rsid w:val="00496BB2"/>
    <w:rsid w:val="0049730E"/>
    <w:rsid w:val="004A0053"/>
    <w:rsid w:val="004A038E"/>
    <w:rsid w:val="004A0582"/>
    <w:rsid w:val="004A0E70"/>
    <w:rsid w:val="004A170A"/>
    <w:rsid w:val="004A17DD"/>
    <w:rsid w:val="004A216F"/>
    <w:rsid w:val="004A28EB"/>
    <w:rsid w:val="004A2E88"/>
    <w:rsid w:val="004A2F42"/>
    <w:rsid w:val="004A3399"/>
    <w:rsid w:val="004A4EFA"/>
    <w:rsid w:val="004A50CB"/>
    <w:rsid w:val="004A53D8"/>
    <w:rsid w:val="004A54DC"/>
    <w:rsid w:val="004A645A"/>
    <w:rsid w:val="004A7D39"/>
    <w:rsid w:val="004A7FE7"/>
    <w:rsid w:val="004B01E0"/>
    <w:rsid w:val="004B07C1"/>
    <w:rsid w:val="004B1C42"/>
    <w:rsid w:val="004B2451"/>
    <w:rsid w:val="004B3E0F"/>
    <w:rsid w:val="004B4021"/>
    <w:rsid w:val="004B4B59"/>
    <w:rsid w:val="004B4D34"/>
    <w:rsid w:val="004B5B08"/>
    <w:rsid w:val="004B5C81"/>
    <w:rsid w:val="004B5F7C"/>
    <w:rsid w:val="004B6BAA"/>
    <w:rsid w:val="004B6EDF"/>
    <w:rsid w:val="004B73C0"/>
    <w:rsid w:val="004B79D4"/>
    <w:rsid w:val="004C24C3"/>
    <w:rsid w:val="004C365F"/>
    <w:rsid w:val="004C3672"/>
    <w:rsid w:val="004C36F2"/>
    <w:rsid w:val="004C3DD7"/>
    <w:rsid w:val="004C4071"/>
    <w:rsid w:val="004C44FC"/>
    <w:rsid w:val="004C45BC"/>
    <w:rsid w:val="004C4AC1"/>
    <w:rsid w:val="004C5521"/>
    <w:rsid w:val="004C58A2"/>
    <w:rsid w:val="004C66AD"/>
    <w:rsid w:val="004C6D17"/>
    <w:rsid w:val="004C7A64"/>
    <w:rsid w:val="004C7D32"/>
    <w:rsid w:val="004D0339"/>
    <w:rsid w:val="004D08ED"/>
    <w:rsid w:val="004D0B18"/>
    <w:rsid w:val="004D0EE0"/>
    <w:rsid w:val="004D0F7F"/>
    <w:rsid w:val="004D13C3"/>
    <w:rsid w:val="004D1535"/>
    <w:rsid w:val="004D33F5"/>
    <w:rsid w:val="004D37E4"/>
    <w:rsid w:val="004D44FA"/>
    <w:rsid w:val="004D4DBE"/>
    <w:rsid w:val="004D5F56"/>
    <w:rsid w:val="004D60E9"/>
    <w:rsid w:val="004D6A3F"/>
    <w:rsid w:val="004D74D3"/>
    <w:rsid w:val="004E106C"/>
    <w:rsid w:val="004E192B"/>
    <w:rsid w:val="004E2A79"/>
    <w:rsid w:val="004E2F45"/>
    <w:rsid w:val="004E4215"/>
    <w:rsid w:val="004E42C2"/>
    <w:rsid w:val="004E4713"/>
    <w:rsid w:val="004E49EC"/>
    <w:rsid w:val="004E7E9C"/>
    <w:rsid w:val="004F0A01"/>
    <w:rsid w:val="004F1249"/>
    <w:rsid w:val="004F1964"/>
    <w:rsid w:val="004F23D8"/>
    <w:rsid w:val="004F29ED"/>
    <w:rsid w:val="004F2B1C"/>
    <w:rsid w:val="004F2F17"/>
    <w:rsid w:val="004F36F1"/>
    <w:rsid w:val="004F3714"/>
    <w:rsid w:val="004F3B94"/>
    <w:rsid w:val="004F430D"/>
    <w:rsid w:val="004F4A62"/>
    <w:rsid w:val="004F4CD9"/>
    <w:rsid w:val="004F5ABA"/>
    <w:rsid w:val="004F5AFB"/>
    <w:rsid w:val="004F5B78"/>
    <w:rsid w:val="004F5F4E"/>
    <w:rsid w:val="004F6AED"/>
    <w:rsid w:val="004F7AB0"/>
    <w:rsid w:val="005005B9"/>
    <w:rsid w:val="0050086C"/>
    <w:rsid w:val="00501C8A"/>
    <w:rsid w:val="00502188"/>
    <w:rsid w:val="00502778"/>
    <w:rsid w:val="00502E92"/>
    <w:rsid w:val="00503829"/>
    <w:rsid w:val="00503EA6"/>
    <w:rsid w:val="0050546A"/>
    <w:rsid w:val="0050557C"/>
    <w:rsid w:val="00505823"/>
    <w:rsid w:val="00505C6E"/>
    <w:rsid w:val="005068EF"/>
    <w:rsid w:val="00507037"/>
    <w:rsid w:val="00507313"/>
    <w:rsid w:val="00507418"/>
    <w:rsid w:val="0050797C"/>
    <w:rsid w:val="00507989"/>
    <w:rsid w:val="0051032D"/>
    <w:rsid w:val="00510D94"/>
    <w:rsid w:val="005110FE"/>
    <w:rsid w:val="00511899"/>
    <w:rsid w:val="0051345C"/>
    <w:rsid w:val="005136DA"/>
    <w:rsid w:val="00513D49"/>
    <w:rsid w:val="00513EED"/>
    <w:rsid w:val="00514B57"/>
    <w:rsid w:val="005151AC"/>
    <w:rsid w:val="00515D2D"/>
    <w:rsid w:val="00516530"/>
    <w:rsid w:val="00516782"/>
    <w:rsid w:val="00516D9E"/>
    <w:rsid w:val="00517C7F"/>
    <w:rsid w:val="00517EE1"/>
    <w:rsid w:val="00517EE4"/>
    <w:rsid w:val="00520172"/>
    <w:rsid w:val="0052089B"/>
    <w:rsid w:val="00520F22"/>
    <w:rsid w:val="00521DB0"/>
    <w:rsid w:val="00521DF7"/>
    <w:rsid w:val="0052287D"/>
    <w:rsid w:val="0052290D"/>
    <w:rsid w:val="00523489"/>
    <w:rsid w:val="00525231"/>
    <w:rsid w:val="00525C85"/>
    <w:rsid w:val="00526340"/>
    <w:rsid w:val="00526358"/>
    <w:rsid w:val="005266F3"/>
    <w:rsid w:val="00526A29"/>
    <w:rsid w:val="00527588"/>
    <w:rsid w:val="0053092A"/>
    <w:rsid w:val="005324F3"/>
    <w:rsid w:val="005326FE"/>
    <w:rsid w:val="005337AF"/>
    <w:rsid w:val="00533BE9"/>
    <w:rsid w:val="005357B5"/>
    <w:rsid w:val="0053737B"/>
    <w:rsid w:val="005378AD"/>
    <w:rsid w:val="005403AD"/>
    <w:rsid w:val="00541B7C"/>
    <w:rsid w:val="00541E95"/>
    <w:rsid w:val="00542216"/>
    <w:rsid w:val="005425D6"/>
    <w:rsid w:val="0054333B"/>
    <w:rsid w:val="00543F39"/>
    <w:rsid w:val="0054404C"/>
    <w:rsid w:val="00544292"/>
    <w:rsid w:val="005443C5"/>
    <w:rsid w:val="00544C20"/>
    <w:rsid w:val="00546819"/>
    <w:rsid w:val="0054759A"/>
    <w:rsid w:val="00547DE0"/>
    <w:rsid w:val="00550D85"/>
    <w:rsid w:val="00552767"/>
    <w:rsid w:val="00552868"/>
    <w:rsid w:val="00552941"/>
    <w:rsid w:val="005538F1"/>
    <w:rsid w:val="00553EB7"/>
    <w:rsid w:val="00554141"/>
    <w:rsid w:val="00554592"/>
    <w:rsid w:val="005555E1"/>
    <w:rsid w:val="00555A54"/>
    <w:rsid w:val="005560A4"/>
    <w:rsid w:val="00556579"/>
    <w:rsid w:val="00556BF4"/>
    <w:rsid w:val="00556E32"/>
    <w:rsid w:val="00557320"/>
    <w:rsid w:val="005574D3"/>
    <w:rsid w:val="00557D1E"/>
    <w:rsid w:val="00560B36"/>
    <w:rsid w:val="00560E02"/>
    <w:rsid w:val="00562449"/>
    <w:rsid w:val="00562A28"/>
    <w:rsid w:val="0056358E"/>
    <w:rsid w:val="005637B2"/>
    <w:rsid w:val="00563964"/>
    <w:rsid w:val="00564D70"/>
    <w:rsid w:val="00565061"/>
    <w:rsid w:val="00566181"/>
    <w:rsid w:val="005666A8"/>
    <w:rsid w:val="005666BE"/>
    <w:rsid w:val="005666F8"/>
    <w:rsid w:val="0056677B"/>
    <w:rsid w:val="005668BC"/>
    <w:rsid w:val="005669CA"/>
    <w:rsid w:val="0056763F"/>
    <w:rsid w:val="005705B1"/>
    <w:rsid w:val="005709DE"/>
    <w:rsid w:val="00570C3A"/>
    <w:rsid w:val="00571E33"/>
    <w:rsid w:val="00572421"/>
    <w:rsid w:val="00573AC5"/>
    <w:rsid w:val="00573DD1"/>
    <w:rsid w:val="00574B42"/>
    <w:rsid w:val="00574C21"/>
    <w:rsid w:val="00574E4B"/>
    <w:rsid w:val="005759FB"/>
    <w:rsid w:val="005760E4"/>
    <w:rsid w:val="005762E1"/>
    <w:rsid w:val="00576577"/>
    <w:rsid w:val="00577FA8"/>
    <w:rsid w:val="00580167"/>
    <w:rsid w:val="005818BE"/>
    <w:rsid w:val="00581E1C"/>
    <w:rsid w:val="00583B93"/>
    <w:rsid w:val="00583C30"/>
    <w:rsid w:val="005843CB"/>
    <w:rsid w:val="0058528D"/>
    <w:rsid w:val="00585B4F"/>
    <w:rsid w:val="00587582"/>
    <w:rsid w:val="00587819"/>
    <w:rsid w:val="0058781B"/>
    <w:rsid w:val="00587CD6"/>
    <w:rsid w:val="00590CAF"/>
    <w:rsid w:val="00590EB9"/>
    <w:rsid w:val="0059291E"/>
    <w:rsid w:val="00593643"/>
    <w:rsid w:val="005952A4"/>
    <w:rsid w:val="00595384"/>
    <w:rsid w:val="00595D48"/>
    <w:rsid w:val="00595F36"/>
    <w:rsid w:val="0059620F"/>
    <w:rsid w:val="00596312"/>
    <w:rsid w:val="00596928"/>
    <w:rsid w:val="00596CFA"/>
    <w:rsid w:val="005972CC"/>
    <w:rsid w:val="005978D7"/>
    <w:rsid w:val="00597BB7"/>
    <w:rsid w:val="00597D92"/>
    <w:rsid w:val="005A13AA"/>
    <w:rsid w:val="005A2067"/>
    <w:rsid w:val="005A27EC"/>
    <w:rsid w:val="005A46D1"/>
    <w:rsid w:val="005A48B9"/>
    <w:rsid w:val="005A517F"/>
    <w:rsid w:val="005A6375"/>
    <w:rsid w:val="005A66E1"/>
    <w:rsid w:val="005A6DAD"/>
    <w:rsid w:val="005B06B0"/>
    <w:rsid w:val="005B08BD"/>
    <w:rsid w:val="005B0E33"/>
    <w:rsid w:val="005B1273"/>
    <w:rsid w:val="005B138C"/>
    <w:rsid w:val="005B1A69"/>
    <w:rsid w:val="005B27D9"/>
    <w:rsid w:val="005B3035"/>
    <w:rsid w:val="005B37AB"/>
    <w:rsid w:val="005B45F7"/>
    <w:rsid w:val="005B45FD"/>
    <w:rsid w:val="005B4B80"/>
    <w:rsid w:val="005B574E"/>
    <w:rsid w:val="005B596B"/>
    <w:rsid w:val="005B5A5C"/>
    <w:rsid w:val="005B6215"/>
    <w:rsid w:val="005B6624"/>
    <w:rsid w:val="005B6B56"/>
    <w:rsid w:val="005B6B9B"/>
    <w:rsid w:val="005B6CB2"/>
    <w:rsid w:val="005B7541"/>
    <w:rsid w:val="005B75EE"/>
    <w:rsid w:val="005B7B33"/>
    <w:rsid w:val="005C0C75"/>
    <w:rsid w:val="005C23AC"/>
    <w:rsid w:val="005C2ACD"/>
    <w:rsid w:val="005C2F07"/>
    <w:rsid w:val="005C30E6"/>
    <w:rsid w:val="005C3208"/>
    <w:rsid w:val="005C37E2"/>
    <w:rsid w:val="005C39B0"/>
    <w:rsid w:val="005C41C8"/>
    <w:rsid w:val="005C48E2"/>
    <w:rsid w:val="005C4AD3"/>
    <w:rsid w:val="005C4B18"/>
    <w:rsid w:val="005C4E63"/>
    <w:rsid w:val="005C5198"/>
    <w:rsid w:val="005C759B"/>
    <w:rsid w:val="005C7756"/>
    <w:rsid w:val="005C7AFD"/>
    <w:rsid w:val="005C7D1A"/>
    <w:rsid w:val="005D0444"/>
    <w:rsid w:val="005D072B"/>
    <w:rsid w:val="005D0AE9"/>
    <w:rsid w:val="005D1A3E"/>
    <w:rsid w:val="005D2335"/>
    <w:rsid w:val="005D2C7C"/>
    <w:rsid w:val="005D2E40"/>
    <w:rsid w:val="005D44C2"/>
    <w:rsid w:val="005D45DF"/>
    <w:rsid w:val="005D475D"/>
    <w:rsid w:val="005D4C16"/>
    <w:rsid w:val="005D4F74"/>
    <w:rsid w:val="005D5576"/>
    <w:rsid w:val="005D5D4F"/>
    <w:rsid w:val="005D64E9"/>
    <w:rsid w:val="005D6A75"/>
    <w:rsid w:val="005D6C88"/>
    <w:rsid w:val="005D7ABB"/>
    <w:rsid w:val="005E0A2C"/>
    <w:rsid w:val="005E0EC7"/>
    <w:rsid w:val="005E1787"/>
    <w:rsid w:val="005E1926"/>
    <w:rsid w:val="005E1BD9"/>
    <w:rsid w:val="005E2890"/>
    <w:rsid w:val="005E3A82"/>
    <w:rsid w:val="005E3DD4"/>
    <w:rsid w:val="005E40F7"/>
    <w:rsid w:val="005E481F"/>
    <w:rsid w:val="005E4BD3"/>
    <w:rsid w:val="005E5AD9"/>
    <w:rsid w:val="005E5CAE"/>
    <w:rsid w:val="005E6CD9"/>
    <w:rsid w:val="005E6EA2"/>
    <w:rsid w:val="005E6F0E"/>
    <w:rsid w:val="005E6FCF"/>
    <w:rsid w:val="005E7450"/>
    <w:rsid w:val="005E7DAD"/>
    <w:rsid w:val="005F07D9"/>
    <w:rsid w:val="005F0F58"/>
    <w:rsid w:val="005F1059"/>
    <w:rsid w:val="005F1411"/>
    <w:rsid w:val="005F145E"/>
    <w:rsid w:val="005F1B10"/>
    <w:rsid w:val="005F1BD3"/>
    <w:rsid w:val="005F31CB"/>
    <w:rsid w:val="005F3993"/>
    <w:rsid w:val="005F3EC9"/>
    <w:rsid w:val="005F3FC0"/>
    <w:rsid w:val="005F5380"/>
    <w:rsid w:val="005F5C06"/>
    <w:rsid w:val="005F6574"/>
    <w:rsid w:val="005F6AB1"/>
    <w:rsid w:val="005F702A"/>
    <w:rsid w:val="005F71B9"/>
    <w:rsid w:val="00600556"/>
    <w:rsid w:val="00600832"/>
    <w:rsid w:val="006016E1"/>
    <w:rsid w:val="00601704"/>
    <w:rsid w:val="006021D1"/>
    <w:rsid w:val="0060250D"/>
    <w:rsid w:val="00602AB3"/>
    <w:rsid w:val="00602CB4"/>
    <w:rsid w:val="0060411A"/>
    <w:rsid w:val="00605CB6"/>
    <w:rsid w:val="00606420"/>
    <w:rsid w:val="00606640"/>
    <w:rsid w:val="00606654"/>
    <w:rsid w:val="00606DA5"/>
    <w:rsid w:val="00606F35"/>
    <w:rsid w:val="006103D7"/>
    <w:rsid w:val="00610B2F"/>
    <w:rsid w:val="00611207"/>
    <w:rsid w:val="0061158B"/>
    <w:rsid w:val="00611618"/>
    <w:rsid w:val="00611708"/>
    <w:rsid w:val="00613F72"/>
    <w:rsid w:val="006146A9"/>
    <w:rsid w:val="006148CA"/>
    <w:rsid w:val="006149CE"/>
    <w:rsid w:val="00615DD0"/>
    <w:rsid w:val="00616119"/>
    <w:rsid w:val="006162C8"/>
    <w:rsid w:val="006162FC"/>
    <w:rsid w:val="00616E8E"/>
    <w:rsid w:val="00617971"/>
    <w:rsid w:val="00617AED"/>
    <w:rsid w:val="00617E1E"/>
    <w:rsid w:val="00620034"/>
    <w:rsid w:val="00620204"/>
    <w:rsid w:val="006204DB"/>
    <w:rsid w:val="0062078F"/>
    <w:rsid w:val="006208F0"/>
    <w:rsid w:val="00620998"/>
    <w:rsid w:val="0062126D"/>
    <w:rsid w:val="006215F8"/>
    <w:rsid w:val="00621919"/>
    <w:rsid w:val="006228CF"/>
    <w:rsid w:val="006229C1"/>
    <w:rsid w:val="00623095"/>
    <w:rsid w:val="00623F20"/>
    <w:rsid w:val="00624411"/>
    <w:rsid w:val="006244AA"/>
    <w:rsid w:val="00624BC8"/>
    <w:rsid w:val="00625047"/>
    <w:rsid w:val="0062719C"/>
    <w:rsid w:val="00627460"/>
    <w:rsid w:val="00627663"/>
    <w:rsid w:val="00627E74"/>
    <w:rsid w:val="00630404"/>
    <w:rsid w:val="00630E80"/>
    <w:rsid w:val="00630FCC"/>
    <w:rsid w:val="006311E4"/>
    <w:rsid w:val="00631E69"/>
    <w:rsid w:val="0063215F"/>
    <w:rsid w:val="0063235A"/>
    <w:rsid w:val="00633234"/>
    <w:rsid w:val="00633387"/>
    <w:rsid w:val="00633A77"/>
    <w:rsid w:val="00633D1B"/>
    <w:rsid w:val="00634BB9"/>
    <w:rsid w:val="00634F16"/>
    <w:rsid w:val="006353C2"/>
    <w:rsid w:val="0063570B"/>
    <w:rsid w:val="0063632A"/>
    <w:rsid w:val="0063664B"/>
    <w:rsid w:val="0063691B"/>
    <w:rsid w:val="00636CBD"/>
    <w:rsid w:val="00637893"/>
    <w:rsid w:val="00640199"/>
    <w:rsid w:val="00640EA8"/>
    <w:rsid w:val="00640FD5"/>
    <w:rsid w:val="00641A91"/>
    <w:rsid w:val="006420E7"/>
    <w:rsid w:val="00642653"/>
    <w:rsid w:val="00642A9B"/>
    <w:rsid w:val="00642E18"/>
    <w:rsid w:val="00643469"/>
    <w:rsid w:val="0064348D"/>
    <w:rsid w:val="00643D39"/>
    <w:rsid w:val="00643D4F"/>
    <w:rsid w:val="00643D66"/>
    <w:rsid w:val="00643E53"/>
    <w:rsid w:val="00644179"/>
    <w:rsid w:val="00644556"/>
    <w:rsid w:val="00644681"/>
    <w:rsid w:val="006447C5"/>
    <w:rsid w:val="006448D0"/>
    <w:rsid w:val="00646D51"/>
    <w:rsid w:val="00650280"/>
    <w:rsid w:val="0065034E"/>
    <w:rsid w:val="0065065F"/>
    <w:rsid w:val="00650A7D"/>
    <w:rsid w:val="00651532"/>
    <w:rsid w:val="0065191B"/>
    <w:rsid w:val="00651B42"/>
    <w:rsid w:val="00651B85"/>
    <w:rsid w:val="00653CAC"/>
    <w:rsid w:val="00655463"/>
    <w:rsid w:val="00656A7A"/>
    <w:rsid w:val="006573FD"/>
    <w:rsid w:val="00657815"/>
    <w:rsid w:val="00660366"/>
    <w:rsid w:val="006607C0"/>
    <w:rsid w:val="00660FC1"/>
    <w:rsid w:val="006623F2"/>
    <w:rsid w:val="00663582"/>
    <w:rsid w:val="00663B17"/>
    <w:rsid w:val="00663CFB"/>
    <w:rsid w:val="00663D48"/>
    <w:rsid w:val="00663FFF"/>
    <w:rsid w:val="006640CD"/>
    <w:rsid w:val="00664FEC"/>
    <w:rsid w:val="00665781"/>
    <w:rsid w:val="006658AC"/>
    <w:rsid w:val="00671B43"/>
    <w:rsid w:val="00671C31"/>
    <w:rsid w:val="00671FB2"/>
    <w:rsid w:val="006720D9"/>
    <w:rsid w:val="00672181"/>
    <w:rsid w:val="006723A4"/>
    <w:rsid w:val="00672937"/>
    <w:rsid w:val="00672B37"/>
    <w:rsid w:val="0067369E"/>
    <w:rsid w:val="00673B03"/>
    <w:rsid w:val="00673FE1"/>
    <w:rsid w:val="0067515B"/>
    <w:rsid w:val="006752BA"/>
    <w:rsid w:val="0067644E"/>
    <w:rsid w:val="00676FFB"/>
    <w:rsid w:val="00677634"/>
    <w:rsid w:val="00677BC9"/>
    <w:rsid w:val="006813AE"/>
    <w:rsid w:val="00681A2F"/>
    <w:rsid w:val="00681ADC"/>
    <w:rsid w:val="00681DB9"/>
    <w:rsid w:val="0068249E"/>
    <w:rsid w:val="006824D0"/>
    <w:rsid w:val="0068263D"/>
    <w:rsid w:val="00682686"/>
    <w:rsid w:val="00682B28"/>
    <w:rsid w:val="00682C55"/>
    <w:rsid w:val="0068350A"/>
    <w:rsid w:val="0068433F"/>
    <w:rsid w:val="006847A9"/>
    <w:rsid w:val="006849B2"/>
    <w:rsid w:val="0068514D"/>
    <w:rsid w:val="00686307"/>
    <w:rsid w:val="00686E72"/>
    <w:rsid w:val="00690455"/>
    <w:rsid w:val="00690799"/>
    <w:rsid w:val="00690AF4"/>
    <w:rsid w:val="00691074"/>
    <w:rsid w:val="00692B8B"/>
    <w:rsid w:val="006931A0"/>
    <w:rsid w:val="006955A0"/>
    <w:rsid w:val="00695770"/>
    <w:rsid w:val="006959D3"/>
    <w:rsid w:val="00695D3E"/>
    <w:rsid w:val="00695DBD"/>
    <w:rsid w:val="00695DCA"/>
    <w:rsid w:val="00695DED"/>
    <w:rsid w:val="00696318"/>
    <w:rsid w:val="006964E5"/>
    <w:rsid w:val="006965EA"/>
    <w:rsid w:val="006966D2"/>
    <w:rsid w:val="00696D44"/>
    <w:rsid w:val="00697326"/>
    <w:rsid w:val="006977D4"/>
    <w:rsid w:val="006A01FF"/>
    <w:rsid w:val="006A0954"/>
    <w:rsid w:val="006A140D"/>
    <w:rsid w:val="006A1738"/>
    <w:rsid w:val="006A18F2"/>
    <w:rsid w:val="006A21E6"/>
    <w:rsid w:val="006A2FCF"/>
    <w:rsid w:val="006A356C"/>
    <w:rsid w:val="006A3A61"/>
    <w:rsid w:val="006A46E2"/>
    <w:rsid w:val="006A4D8D"/>
    <w:rsid w:val="006A50E7"/>
    <w:rsid w:val="006A55F8"/>
    <w:rsid w:val="006A583A"/>
    <w:rsid w:val="006A5BAC"/>
    <w:rsid w:val="006A68F3"/>
    <w:rsid w:val="006A6E59"/>
    <w:rsid w:val="006A7236"/>
    <w:rsid w:val="006A748E"/>
    <w:rsid w:val="006B1100"/>
    <w:rsid w:val="006B11CE"/>
    <w:rsid w:val="006B144F"/>
    <w:rsid w:val="006B1C70"/>
    <w:rsid w:val="006B1F58"/>
    <w:rsid w:val="006B2054"/>
    <w:rsid w:val="006B21A5"/>
    <w:rsid w:val="006B296C"/>
    <w:rsid w:val="006B31F4"/>
    <w:rsid w:val="006B3B3B"/>
    <w:rsid w:val="006B432F"/>
    <w:rsid w:val="006B45F2"/>
    <w:rsid w:val="006B4EB2"/>
    <w:rsid w:val="006B4F07"/>
    <w:rsid w:val="006B4FA2"/>
    <w:rsid w:val="006B5C23"/>
    <w:rsid w:val="006B5D61"/>
    <w:rsid w:val="006B690D"/>
    <w:rsid w:val="006B7132"/>
    <w:rsid w:val="006B71FD"/>
    <w:rsid w:val="006B7C2B"/>
    <w:rsid w:val="006B7D35"/>
    <w:rsid w:val="006C03CC"/>
    <w:rsid w:val="006C0C3B"/>
    <w:rsid w:val="006C16E3"/>
    <w:rsid w:val="006C2159"/>
    <w:rsid w:val="006C21B1"/>
    <w:rsid w:val="006C23F4"/>
    <w:rsid w:val="006C2E67"/>
    <w:rsid w:val="006C3916"/>
    <w:rsid w:val="006C394A"/>
    <w:rsid w:val="006C39A9"/>
    <w:rsid w:val="006C3E41"/>
    <w:rsid w:val="006C41E4"/>
    <w:rsid w:val="006C5496"/>
    <w:rsid w:val="006C5538"/>
    <w:rsid w:val="006C6325"/>
    <w:rsid w:val="006C6F2F"/>
    <w:rsid w:val="006C7330"/>
    <w:rsid w:val="006C7E80"/>
    <w:rsid w:val="006C7F58"/>
    <w:rsid w:val="006D0652"/>
    <w:rsid w:val="006D0EB1"/>
    <w:rsid w:val="006D18D0"/>
    <w:rsid w:val="006D2196"/>
    <w:rsid w:val="006D57BE"/>
    <w:rsid w:val="006D57E1"/>
    <w:rsid w:val="006D6029"/>
    <w:rsid w:val="006D6F4A"/>
    <w:rsid w:val="006D7147"/>
    <w:rsid w:val="006D745D"/>
    <w:rsid w:val="006D7DC4"/>
    <w:rsid w:val="006D7DE7"/>
    <w:rsid w:val="006D7F78"/>
    <w:rsid w:val="006D7FA9"/>
    <w:rsid w:val="006E001B"/>
    <w:rsid w:val="006E0046"/>
    <w:rsid w:val="006E0170"/>
    <w:rsid w:val="006E09A9"/>
    <w:rsid w:val="006E1B5A"/>
    <w:rsid w:val="006E2D17"/>
    <w:rsid w:val="006E33A4"/>
    <w:rsid w:val="006E361A"/>
    <w:rsid w:val="006E3B01"/>
    <w:rsid w:val="006E3C3F"/>
    <w:rsid w:val="006E446A"/>
    <w:rsid w:val="006E4634"/>
    <w:rsid w:val="006E46A5"/>
    <w:rsid w:val="006E46BD"/>
    <w:rsid w:val="006E48DD"/>
    <w:rsid w:val="006E5168"/>
    <w:rsid w:val="006E65BC"/>
    <w:rsid w:val="006E65D3"/>
    <w:rsid w:val="006E6F19"/>
    <w:rsid w:val="006E70B5"/>
    <w:rsid w:val="006E797F"/>
    <w:rsid w:val="006E7A3C"/>
    <w:rsid w:val="006F05F0"/>
    <w:rsid w:val="006F0E7C"/>
    <w:rsid w:val="006F12E5"/>
    <w:rsid w:val="006F2025"/>
    <w:rsid w:val="006F20CE"/>
    <w:rsid w:val="006F24DE"/>
    <w:rsid w:val="006F295F"/>
    <w:rsid w:val="006F3004"/>
    <w:rsid w:val="006F3047"/>
    <w:rsid w:val="006F3148"/>
    <w:rsid w:val="006F33B1"/>
    <w:rsid w:val="006F3A7D"/>
    <w:rsid w:val="006F4178"/>
    <w:rsid w:val="006F45F6"/>
    <w:rsid w:val="006F6B1D"/>
    <w:rsid w:val="0070089E"/>
    <w:rsid w:val="00700F7F"/>
    <w:rsid w:val="00701267"/>
    <w:rsid w:val="0070127A"/>
    <w:rsid w:val="00701343"/>
    <w:rsid w:val="0070179A"/>
    <w:rsid w:val="00701957"/>
    <w:rsid w:val="0070282D"/>
    <w:rsid w:val="00703056"/>
    <w:rsid w:val="00703598"/>
    <w:rsid w:val="00704BCE"/>
    <w:rsid w:val="00704CBA"/>
    <w:rsid w:val="00706777"/>
    <w:rsid w:val="00706E69"/>
    <w:rsid w:val="007071A2"/>
    <w:rsid w:val="00707712"/>
    <w:rsid w:val="007104B8"/>
    <w:rsid w:val="007111D1"/>
    <w:rsid w:val="00711385"/>
    <w:rsid w:val="00711D53"/>
    <w:rsid w:val="00712E64"/>
    <w:rsid w:val="00713539"/>
    <w:rsid w:val="00714437"/>
    <w:rsid w:val="00714EF6"/>
    <w:rsid w:val="00715BB7"/>
    <w:rsid w:val="00715E10"/>
    <w:rsid w:val="00716F94"/>
    <w:rsid w:val="0071735C"/>
    <w:rsid w:val="00717AEE"/>
    <w:rsid w:val="007203BE"/>
    <w:rsid w:val="0072054D"/>
    <w:rsid w:val="00720EDB"/>
    <w:rsid w:val="00721539"/>
    <w:rsid w:val="00721AF1"/>
    <w:rsid w:val="00721BD8"/>
    <w:rsid w:val="007229F9"/>
    <w:rsid w:val="00722F3C"/>
    <w:rsid w:val="00723AD8"/>
    <w:rsid w:val="007241DC"/>
    <w:rsid w:val="0072472C"/>
    <w:rsid w:val="00724DAA"/>
    <w:rsid w:val="007256DE"/>
    <w:rsid w:val="00726C2C"/>
    <w:rsid w:val="0072760E"/>
    <w:rsid w:val="007310E4"/>
    <w:rsid w:val="007318A8"/>
    <w:rsid w:val="00732472"/>
    <w:rsid w:val="00732D50"/>
    <w:rsid w:val="0073345E"/>
    <w:rsid w:val="007335EC"/>
    <w:rsid w:val="00733E1E"/>
    <w:rsid w:val="00733ED4"/>
    <w:rsid w:val="00734EFC"/>
    <w:rsid w:val="00734F34"/>
    <w:rsid w:val="00736FC6"/>
    <w:rsid w:val="007374A4"/>
    <w:rsid w:val="00737798"/>
    <w:rsid w:val="00740596"/>
    <w:rsid w:val="0074095B"/>
    <w:rsid w:val="00742179"/>
    <w:rsid w:val="00742D0F"/>
    <w:rsid w:val="00743309"/>
    <w:rsid w:val="00743EE5"/>
    <w:rsid w:val="00743FC8"/>
    <w:rsid w:val="0074436E"/>
    <w:rsid w:val="00745263"/>
    <w:rsid w:val="00745EF3"/>
    <w:rsid w:val="00747629"/>
    <w:rsid w:val="007476E2"/>
    <w:rsid w:val="00747B41"/>
    <w:rsid w:val="00750CB5"/>
    <w:rsid w:val="0075127F"/>
    <w:rsid w:val="00752C3B"/>
    <w:rsid w:val="00752C86"/>
    <w:rsid w:val="00753071"/>
    <w:rsid w:val="007536C8"/>
    <w:rsid w:val="00753A38"/>
    <w:rsid w:val="00753A5C"/>
    <w:rsid w:val="00754028"/>
    <w:rsid w:val="007542FC"/>
    <w:rsid w:val="007547C8"/>
    <w:rsid w:val="00754A79"/>
    <w:rsid w:val="00754BEF"/>
    <w:rsid w:val="00755B80"/>
    <w:rsid w:val="00756721"/>
    <w:rsid w:val="00756D41"/>
    <w:rsid w:val="0075723A"/>
    <w:rsid w:val="007601DC"/>
    <w:rsid w:val="0076087C"/>
    <w:rsid w:val="00760A91"/>
    <w:rsid w:val="0076163F"/>
    <w:rsid w:val="00761B3D"/>
    <w:rsid w:val="0076227B"/>
    <w:rsid w:val="007629B4"/>
    <w:rsid w:val="00763457"/>
    <w:rsid w:val="00763A76"/>
    <w:rsid w:val="007643FE"/>
    <w:rsid w:val="00764503"/>
    <w:rsid w:val="007647AD"/>
    <w:rsid w:val="00764854"/>
    <w:rsid w:val="00764938"/>
    <w:rsid w:val="0076542D"/>
    <w:rsid w:val="007657FC"/>
    <w:rsid w:val="00765B54"/>
    <w:rsid w:val="0076602A"/>
    <w:rsid w:val="007663B4"/>
    <w:rsid w:val="0076785A"/>
    <w:rsid w:val="00767904"/>
    <w:rsid w:val="00770375"/>
    <w:rsid w:val="007704C9"/>
    <w:rsid w:val="007706D9"/>
    <w:rsid w:val="00770723"/>
    <w:rsid w:val="0077164B"/>
    <w:rsid w:val="00771CCC"/>
    <w:rsid w:val="0077261C"/>
    <w:rsid w:val="00773080"/>
    <w:rsid w:val="00773DDB"/>
    <w:rsid w:val="00774201"/>
    <w:rsid w:val="007742F3"/>
    <w:rsid w:val="00774468"/>
    <w:rsid w:val="0077471F"/>
    <w:rsid w:val="00774CFD"/>
    <w:rsid w:val="00774D11"/>
    <w:rsid w:val="00774FAC"/>
    <w:rsid w:val="0077728D"/>
    <w:rsid w:val="007772F1"/>
    <w:rsid w:val="00777E1F"/>
    <w:rsid w:val="007803AB"/>
    <w:rsid w:val="007807C4"/>
    <w:rsid w:val="00780D7E"/>
    <w:rsid w:val="00780E90"/>
    <w:rsid w:val="00780F88"/>
    <w:rsid w:val="00780FDB"/>
    <w:rsid w:val="007816B2"/>
    <w:rsid w:val="0078188C"/>
    <w:rsid w:val="007824A1"/>
    <w:rsid w:val="0078294C"/>
    <w:rsid w:val="00783944"/>
    <w:rsid w:val="00783C6F"/>
    <w:rsid w:val="00785A11"/>
    <w:rsid w:val="007868E5"/>
    <w:rsid w:val="0078707A"/>
    <w:rsid w:val="00787398"/>
    <w:rsid w:val="007876BB"/>
    <w:rsid w:val="007879A8"/>
    <w:rsid w:val="00790234"/>
    <w:rsid w:val="00790952"/>
    <w:rsid w:val="00790A59"/>
    <w:rsid w:val="00790E3D"/>
    <w:rsid w:val="00790E72"/>
    <w:rsid w:val="007917AB"/>
    <w:rsid w:val="00791D1B"/>
    <w:rsid w:val="00791F51"/>
    <w:rsid w:val="00792729"/>
    <w:rsid w:val="00792854"/>
    <w:rsid w:val="00792A28"/>
    <w:rsid w:val="00793CD7"/>
    <w:rsid w:val="007941B5"/>
    <w:rsid w:val="007941C7"/>
    <w:rsid w:val="00794CE0"/>
    <w:rsid w:val="00795687"/>
    <w:rsid w:val="00795950"/>
    <w:rsid w:val="00795B82"/>
    <w:rsid w:val="00795C64"/>
    <w:rsid w:val="00795D4C"/>
    <w:rsid w:val="00795F18"/>
    <w:rsid w:val="0079660C"/>
    <w:rsid w:val="00796B8A"/>
    <w:rsid w:val="0079717E"/>
    <w:rsid w:val="007972EE"/>
    <w:rsid w:val="0079741B"/>
    <w:rsid w:val="00797C70"/>
    <w:rsid w:val="00797D63"/>
    <w:rsid w:val="00797ECC"/>
    <w:rsid w:val="00797F54"/>
    <w:rsid w:val="007A109C"/>
    <w:rsid w:val="007A1E64"/>
    <w:rsid w:val="007A26D3"/>
    <w:rsid w:val="007A2C29"/>
    <w:rsid w:val="007A331B"/>
    <w:rsid w:val="007A393D"/>
    <w:rsid w:val="007A59A8"/>
    <w:rsid w:val="007A68C6"/>
    <w:rsid w:val="007A6CDE"/>
    <w:rsid w:val="007B029A"/>
    <w:rsid w:val="007B03E0"/>
    <w:rsid w:val="007B0415"/>
    <w:rsid w:val="007B0761"/>
    <w:rsid w:val="007B1B3B"/>
    <w:rsid w:val="007B1C20"/>
    <w:rsid w:val="007B2ED4"/>
    <w:rsid w:val="007B2FAA"/>
    <w:rsid w:val="007B3C21"/>
    <w:rsid w:val="007B4514"/>
    <w:rsid w:val="007B479F"/>
    <w:rsid w:val="007B4A08"/>
    <w:rsid w:val="007B667D"/>
    <w:rsid w:val="007B72BB"/>
    <w:rsid w:val="007B7330"/>
    <w:rsid w:val="007B7648"/>
    <w:rsid w:val="007C010C"/>
    <w:rsid w:val="007C0335"/>
    <w:rsid w:val="007C03CD"/>
    <w:rsid w:val="007C1A3E"/>
    <w:rsid w:val="007C29C2"/>
    <w:rsid w:val="007C2B15"/>
    <w:rsid w:val="007C2D1F"/>
    <w:rsid w:val="007C3768"/>
    <w:rsid w:val="007C380D"/>
    <w:rsid w:val="007C3A8E"/>
    <w:rsid w:val="007C3ADF"/>
    <w:rsid w:val="007C4027"/>
    <w:rsid w:val="007C44B8"/>
    <w:rsid w:val="007C4636"/>
    <w:rsid w:val="007C4DE5"/>
    <w:rsid w:val="007C53A4"/>
    <w:rsid w:val="007C545F"/>
    <w:rsid w:val="007C56C4"/>
    <w:rsid w:val="007C5FE6"/>
    <w:rsid w:val="007C66BA"/>
    <w:rsid w:val="007C7822"/>
    <w:rsid w:val="007C7D5D"/>
    <w:rsid w:val="007D02B3"/>
    <w:rsid w:val="007D044E"/>
    <w:rsid w:val="007D18F4"/>
    <w:rsid w:val="007D27BA"/>
    <w:rsid w:val="007D2D76"/>
    <w:rsid w:val="007D356C"/>
    <w:rsid w:val="007D3F35"/>
    <w:rsid w:val="007D4D2B"/>
    <w:rsid w:val="007D54B9"/>
    <w:rsid w:val="007D5604"/>
    <w:rsid w:val="007D5A95"/>
    <w:rsid w:val="007D6381"/>
    <w:rsid w:val="007D7030"/>
    <w:rsid w:val="007D7A06"/>
    <w:rsid w:val="007D7B18"/>
    <w:rsid w:val="007D7B30"/>
    <w:rsid w:val="007D7F7E"/>
    <w:rsid w:val="007E138B"/>
    <w:rsid w:val="007E199E"/>
    <w:rsid w:val="007E1A60"/>
    <w:rsid w:val="007E229B"/>
    <w:rsid w:val="007E247D"/>
    <w:rsid w:val="007E290B"/>
    <w:rsid w:val="007E2929"/>
    <w:rsid w:val="007E42D2"/>
    <w:rsid w:val="007E4CE9"/>
    <w:rsid w:val="007E6104"/>
    <w:rsid w:val="007E6755"/>
    <w:rsid w:val="007E718D"/>
    <w:rsid w:val="007F028D"/>
    <w:rsid w:val="007F0564"/>
    <w:rsid w:val="007F103A"/>
    <w:rsid w:val="007F14D9"/>
    <w:rsid w:val="007F197B"/>
    <w:rsid w:val="007F1B6E"/>
    <w:rsid w:val="007F22C6"/>
    <w:rsid w:val="007F260C"/>
    <w:rsid w:val="007F2651"/>
    <w:rsid w:val="007F33FA"/>
    <w:rsid w:val="007F356F"/>
    <w:rsid w:val="007F3DA1"/>
    <w:rsid w:val="007F44E8"/>
    <w:rsid w:val="007F4909"/>
    <w:rsid w:val="007F4CA0"/>
    <w:rsid w:val="007F56E6"/>
    <w:rsid w:val="007F611D"/>
    <w:rsid w:val="007F730C"/>
    <w:rsid w:val="007F7596"/>
    <w:rsid w:val="007F7766"/>
    <w:rsid w:val="007F7ECE"/>
    <w:rsid w:val="00800C1B"/>
    <w:rsid w:val="008011AB"/>
    <w:rsid w:val="00801706"/>
    <w:rsid w:val="00801A64"/>
    <w:rsid w:val="00801CC7"/>
    <w:rsid w:val="00801D19"/>
    <w:rsid w:val="008022CF"/>
    <w:rsid w:val="0080397F"/>
    <w:rsid w:val="00803F3C"/>
    <w:rsid w:val="00804934"/>
    <w:rsid w:val="008049F7"/>
    <w:rsid w:val="008061C0"/>
    <w:rsid w:val="008072D7"/>
    <w:rsid w:val="008073BD"/>
    <w:rsid w:val="0080750D"/>
    <w:rsid w:val="008076F5"/>
    <w:rsid w:val="0080771E"/>
    <w:rsid w:val="00807EC9"/>
    <w:rsid w:val="00810932"/>
    <w:rsid w:val="00810964"/>
    <w:rsid w:val="00811249"/>
    <w:rsid w:val="0081164A"/>
    <w:rsid w:val="008116AD"/>
    <w:rsid w:val="008117A4"/>
    <w:rsid w:val="00812279"/>
    <w:rsid w:val="0081238D"/>
    <w:rsid w:val="0081272B"/>
    <w:rsid w:val="008127E9"/>
    <w:rsid w:val="00812B48"/>
    <w:rsid w:val="008130A7"/>
    <w:rsid w:val="008133A7"/>
    <w:rsid w:val="00813755"/>
    <w:rsid w:val="00814549"/>
    <w:rsid w:val="008148E8"/>
    <w:rsid w:val="00814B70"/>
    <w:rsid w:val="00814D2D"/>
    <w:rsid w:val="008150B1"/>
    <w:rsid w:val="008152CD"/>
    <w:rsid w:val="0081537B"/>
    <w:rsid w:val="00815EEF"/>
    <w:rsid w:val="008167BF"/>
    <w:rsid w:val="0082054E"/>
    <w:rsid w:val="00821B49"/>
    <w:rsid w:val="00821E80"/>
    <w:rsid w:val="00822B51"/>
    <w:rsid w:val="00823684"/>
    <w:rsid w:val="008236CA"/>
    <w:rsid w:val="00823A71"/>
    <w:rsid w:val="00824544"/>
    <w:rsid w:val="00824D1D"/>
    <w:rsid w:val="00824EAD"/>
    <w:rsid w:val="00824F75"/>
    <w:rsid w:val="008254B5"/>
    <w:rsid w:val="00825A28"/>
    <w:rsid w:val="0082623D"/>
    <w:rsid w:val="00826313"/>
    <w:rsid w:val="00826E11"/>
    <w:rsid w:val="00827373"/>
    <w:rsid w:val="00827F42"/>
    <w:rsid w:val="008304DA"/>
    <w:rsid w:val="008309E0"/>
    <w:rsid w:val="00831904"/>
    <w:rsid w:val="00832840"/>
    <w:rsid w:val="008328B4"/>
    <w:rsid w:val="00832D1B"/>
    <w:rsid w:val="00833683"/>
    <w:rsid w:val="00833786"/>
    <w:rsid w:val="008337FF"/>
    <w:rsid w:val="00833B00"/>
    <w:rsid w:val="00834103"/>
    <w:rsid w:val="0083427E"/>
    <w:rsid w:val="00834668"/>
    <w:rsid w:val="00834CDE"/>
    <w:rsid w:val="00835D75"/>
    <w:rsid w:val="008360FF"/>
    <w:rsid w:val="00836B11"/>
    <w:rsid w:val="00836C10"/>
    <w:rsid w:val="008371F5"/>
    <w:rsid w:val="008374CC"/>
    <w:rsid w:val="008379C2"/>
    <w:rsid w:val="008379E4"/>
    <w:rsid w:val="008407E4"/>
    <w:rsid w:val="00841084"/>
    <w:rsid w:val="00842FDB"/>
    <w:rsid w:val="00843288"/>
    <w:rsid w:val="00843FCA"/>
    <w:rsid w:val="00844809"/>
    <w:rsid w:val="0084484D"/>
    <w:rsid w:val="00844E4E"/>
    <w:rsid w:val="0084644F"/>
    <w:rsid w:val="008464FB"/>
    <w:rsid w:val="00847176"/>
    <w:rsid w:val="008475B8"/>
    <w:rsid w:val="00847DE9"/>
    <w:rsid w:val="008508BA"/>
    <w:rsid w:val="00850B2E"/>
    <w:rsid w:val="00850FF2"/>
    <w:rsid w:val="00851FCD"/>
    <w:rsid w:val="00852ED4"/>
    <w:rsid w:val="0085343F"/>
    <w:rsid w:val="00853D7C"/>
    <w:rsid w:val="00853F8C"/>
    <w:rsid w:val="00854ED8"/>
    <w:rsid w:val="00857124"/>
    <w:rsid w:val="00860113"/>
    <w:rsid w:val="00860F69"/>
    <w:rsid w:val="00861F3D"/>
    <w:rsid w:val="00862026"/>
    <w:rsid w:val="00862225"/>
    <w:rsid w:val="00862579"/>
    <w:rsid w:val="0086299E"/>
    <w:rsid w:val="008629D4"/>
    <w:rsid w:val="00862DA2"/>
    <w:rsid w:val="00863078"/>
    <w:rsid w:val="00863E06"/>
    <w:rsid w:val="008644AC"/>
    <w:rsid w:val="008648DD"/>
    <w:rsid w:val="00864BDA"/>
    <w:rsid w:val="00865D8B"/>
    <w:rsid w:val="0086656D"/>
    <w:rsid w:val="008673B6"/>
    <w:rsid w:val="008674B2"/>
    <w:rsid w:val="00867BB8"/>
    <w:rsid w:val="0087032F"/>
    <w:rsid w:val="0087035A"/>
    <w:rsid w:val="008707E2"/>
    <w:rsid w:val="00870F1B"/>
    <w:rsid w:val="0087184F"/>
    <w:rsid w:val="008718E9"/>
    <w:rsid w:val="00872793"/>
    <w:rsid w:val="008728A8"/>
    <w:rsid w:val="008729C5"/>
    <w:rsid w:val="008731BB"/>
    <w:rsid w:val="0087371C"/>
    <w:rsid w:val="00873BC4"/>
    <w:rsid w:val="008748FA"/>
    <w:rsid w:val="00874FA2"/>
    <w:rsid w:val="00875B90"/>
    <w:rsid w:val="008764D9"/>
    <w:rsid w:val="00876F96"/>
    <w:rsid w:val="00877AE0"/>
    <w:rsid w:val="00881666"/>
    <w:rsid w:val="00881E43"/>
    <w:rsid w:val="008828D8"/>
    <w:rsid w:val="00882A14"/>
    <w:rsid w:val="00882CCE"/>
    <w:rsid w:val="008838C6"/>
    <w:rsid w:val="00884426"/>
    <w:rsid w:val="00884B7E"/>
    <w:rsid w:val="00884C94"/>
    <w:rsid w:val="00885097"/>
    <w:rsid w:val="0088537F"/>
    <w:rsid w:val="0088539F"/>
    <w:rsid w:val="008856A2"/>
    <w:rsid w:val="00885906"/>
    <w:rsid w:val="00885978"/>
    <w:rsid w:val="00886E54"/>
    <w:rsid w:val="00887A21"/>
    <w:rsid w:val="00891B30"/>
    <w:rsid w:val="00892066"/>
    <w:rsid w:val="0089302A"/>
    <w:rsid w:val="0089402A"/>
    <w:rsid w:val="0089457E"/>
    <w:rsid w:val="008947A1"/>
    <w:rsid w:val="00894BF1"/>
    <w:rsid w:val="008952DD"/>
    <w:rsid w:val="00895EC7"/>
    <w:rsid w:val="00896603"/>
    <w:rsid w:val="008A1002"/>
    <w:rsid w:val="008A1027"/>
    <w:rsid w:val="008A19A1"/>
    <w:rsid w:val="008A1D82"/>
    <w:rsid w:val="008A321B"/>
    <w:rsid w:val="008A3880"/>
    <w:rsid w:val="008A3D8A"/>
    <w:rsid w:val="008A4722"/>
    <w:rsid w:val="008A4790"/>
    <w:rsid w:val="008A5150"/>
    <w:rsid w:val="008A525F"/>
    <w:rsid w:val="008A6300"/>
    <w:rsid w:val="008A6904"/>
    <w:rsid w:val="008A7391"/>
    <w:rsid w:val="008A7828"/>
    <w:rsid w:val="008A7A4D"/>
    <w:rsid w:val="008A7CAD"/>
    <w:rsid w:val="008A7ED6"/>
    <w:rsid w:val="008B0929"/>
    <w:rsid w:val="008B18F5"/>
    <w:rsid w:val="008B1D13"/>
    <w:rsid w:val="008B2B8E"/>
    <w:rsid w:val="008B3410"/>
    <w:rsid w:val="008B385F"/>
    <w:rsid w:val="008B3C01"/>
    <w:rsid w:val="008B498C"/>
    <w:rsid w:val="008B54F2"/>
    <w:rsid w:val="008B5C31"/>
    <w:rsid w:val="008B5D52"/>
    <w:rsid w:val="008B6381"/>
    <w:rsid w:val="008B6DC6"/>
    <w:rsid w:val="008B771A"/>
    <w:rsid w:val="008C102B"/>
    <w:rsid w:val="008C145F"/>
    <w:rsid w:val="008C1594"/>
    <w:rsid w:val="008C16FD"/>
    <w:rsid w:val="008C1C9B"/>
    <w:rsid w:val="008C1DC3"/>
    <w:rsid w:val="008C2077"/>
    <w:rsid w:val="008C21C3"/>
    <w:rsid w:val="008C26F5"/>
    <w:rsid w:val="008C2844"/>
    <w:rsid w:val="008C2A3B"/>
    <w:rsid w:val="008C3683"/>
    <w:rsid w:val="008C3832"/>
    <w:rsid w:val="008C3967"/>
    <w:rsid w:val="008C3D12"/>
    <w:rsid w:val="008C43E5"/>
    <w:rsid w:val="008C4C8A"/>
    <w:rsid w:val="008C505C"/>
    <w:rsid w:val="008C5CE1"/>
    <w:rsid w:val="008C7890"/>
    <w:rsid w:val="008C7C56"/>
    <w:rsid w:val="008D004A"/>
    <w:rsid w:val="008D02DC"/>
    <w:rsid w:val="008D0869"/>
    <w:rsid w:val="008D09E7"/>
    <w:rsid w:val="008D0A59"/>
    <w:rsid w:val="008D0AF4"/>
    <w:rsid w:val="008D0DB4"/>
    <w:rsid w:val="008D2107"/>
    <w:rsid w:val="008D229B"/>
    <w:rsid w:val="008D3548"/>
    <w:rsid w:val="008D3CB1"/>
    <w:rsid w:val="008D3CCB"/>
    <w:rsid w:val="008D4163"/>
    <w:rsid w:val="008D4BAD"/>
    <w:rsid w:val="008D5A01"/>
    <w:rsid w:val="008D6DCE"/>
    <w:rsid w:val="008D77F7"/>
    <w:rsid w:val="008D7B79"/>
    <w:rsid w:val="008E1626"/>
    <w:rsid w:val="008E21C4"/>
    <w:rsid w:val="008E25D4"/>
    <w:rsid w:val="008E2A46"/>
    <w:rsid w:val="008E2B99"/>
    <w:rsid w:val="008E31E4"/>
    <w:rsid w:val="008E33A8"/>
    <w:rsid w:val="008E3532"/>
    <w:rsid w:val="008E4CE4"/>
    <w:rsid w:val="008E4E97"/>
    <w:rsid w:val="008E509C"/>
    <w:rsid w:val="008E55A4"/>
    <w:rsid w:val="008E5F77"/>
    <w:rsid w:val="008E6F83"/>
    <w:rsid w:val="008E6F9C"/>
    <w:rsid w:val="008E7CC6"/>
    <w:rsid w:val="008F0FF4"/>
    <w:rsid w:val="008F139F"/>
    <w:rsid w:val="008F16CD"/>
    <w:rsid w:val="008F3959"/>
    <w:rsid w:val="008F3E81"/>
    <w:rsid w:val="008F4176"/>
    <w:rsid w:val="008F4BCC"/>
    <w:rsid w:val="008F54B7"/>
    <w:rsid w:val="008F6141"/>
    <w:rsid w:val="008F664C"/>
    <w:rsid w:val="008F6927"/>
    <w:rsid w:val="008F698E"/>
    <w:rsid w:val="008F69E1"/>
    <w:rsid w:val="008F6B27"/>
    <w:rsid w:val="008F7216"/>
    <w:rsid w:val="008F726B"/>
    <w:rsid w:val="008F729D"/>
    <w:rsid w:val="008F74C4"/>
    <w:rsid w:val="008F779A"/>
    <w:rsid w:val="008F7FCF"/>
    <w:rsid w:val="009006AA"/>
    <w:rsid w:val="00901421"/>
    <w:rsid w:val="00901A09"/>
    <w:rsid w:val="00901FBA"/>
    <w:rsid w:val="009029CC"/>
    <w:rsid w:val="00903627"/>
    <w:rsid w:val="00903917"/>
    <w:rsid w:val="00903CE2"/>
    <w:rsid w:val="00904505"/>
    <w:rsid w:val="00905A86"/>
    <w:rsid w:val="0090658A"/>
    <w:rsid w:val="009078E1"/>
    <w:rsid w:val="00907B17"/>
    <w:rsid w:val="00910318"/>
    <w:rsid w:val="00910913"/>
    <w:rsid w:val="0091104A"/>
    <w:rsid w:val="009110AB"/>
    <w:rsid w:val="009117D4"/>
    <w:rsid w:val="00911F05"/>
    <w:rsid w:val="00912474"/>
    <w:rsid w:val="00912A2D"/>
    <w:rsid w:val="00912D71"/>
    <w:rsid w:val="00913129"/>
    <w:rsid w:val="0091373E"/>
    <w:rsid w:val="00914B44"/>
    <w:rsid w:val="00915046"/>
    <w:rsid w:val="009150E5"/>
    <w:rsid w:val="009158B2"/>
    <w:rsid w:val="009159D8"/>
    <w:rsid w:val="00916398"/>
    <w:rsid w:val="00916427"/>
    <w:rsid w:val="00916C56"/>
    <w:rsid w:val="00916F60"/>
    <w:rsid w:val="009174A1"/>
    <w:rsid w:val="009175FD"/>
    <w:rsid w:val="009176C8"/>
    <w:rsid w:val="009202CD"/>
    <w:rsid w:val="009205DF"/>
    <w:rsid w:val="00920C78"/>
    <w:rsid w:val="0092140C"/>
    <w:rsid w:val="0092160C"/>
    <w:rsid w:val="00921B4D"/>
    <w:rsid w:val="00921BAD"/>
    <w:rsid w:val="00922555"/>
    <w:rsid w:val="009225E9"/>
    <w:rsid w:val="00923508"/>
    <w:rsid w:val="0092398D"/>
    <w:rsid w:val="009239C7"/>
    <w:rsid w:val="0092405C"/>
    <w:rsid w:val="0092479F"/>
    <w:rsid w:val="00924B3D"/>
    <w:rsid w:val="00924C08"/>
    <w:rsid w:val="009252BA"/>
    <w:rsid w:val="00925EB1"/>
    <w:rsid w:val="009267BF"/>
    <w:rsid w:val="009269E5"/>
    <w:rsid w:val="00926BAA"/>
    <w:rsid w:val="00926BAF"/>
    <w:rsid w:val="00927213"/>
    <w:rsid w:val="00927AEB"/>
    <w:rsid w:val="00930372"/>
    <w:rsid w:val="0093047E"/>
    <w:rsid w:val="009305A0"/>
    <w:rsid w:val="00930FD2"/>
    <w:rsid w:val="0093135B"/>
    <w:rsid w:val="009319DD"/>
    <w:rsid w:val="00931F73"/>
    <w:rsid w:val="00932BB3"/>
    <w:rsid w:val="009354AC"/>
    <w:rsid w:val="009355C0"/>
    <w:rsid w:val="009355FD"/>
    <w:rsid w:val="009357D6"/>
    <w:rsid w:val="00935F5C"/>
    <w:rsid w:val="0093642F"/>
    <w:rsid w:val="00936865"/>
    <w:rsid w:val="00937279"/>
    <w:rsid w:val="00937522"/>
    <w:rsid w:val="009402AE"/>
    <w:rsid w:val="00940435"/>
    <w:rsid w:val="00942EF0"/>
    <w:rsid w:val="00942FD0"/>
    <w:rsid w:val="00943574"/>
    <w:rsid w:val="0094394D"/>
    <w:rsid w:val="00944D71"/>
    <w:rsid w:val="00944E76"/>
    <w:rsid w:val="00945393"/>
    <w:rsid w:val="00945431"/>
    <w:rsid w:val="00945483"/>
    <w:rsid w:val="009460D1"/>
    <w:rsid w:val="00946195"/>
    <w:rsid w:val="00946D34"/>
    <w:rsid w:val="00947139"/>
    <w:rsid w:val="00947FF7"/>
    <w:rsid w:val="00950B94"/>
    <w:rsid w:val="00950C77"/>
    <w:rsid w:val="0095107E"/>
    <w:rsid w:val="0095131D"/>
    <w:rsid w:val="009514B5"/>
    <w:rsid w:val="00951EBE"/>
    <w:rsid w:val="00952101"/>
    <w:rsid w:val="00952B79"/>
    <w:rsid w:val="00952C8C"/>
    <w:rsid w:val="009536D9"/>
    <w:rsid w:val="00953DFB"/>
    <w:rsid w:val="0095458B"/>
    <w:rsid w:val="00954CC0"/>
    <w:rsid w:val="009553DA"/>
    <w:rsid w:val="00955DDA"/>
    <w:rsid w:val="00956091"/>
    <w:rsid w:val="009569BE"/>
    <w:rsid w:val="00956EB9"/>
    <w:rsid w:val="00956FD2"/>
    <w:rsid w:val="0095714E"/>
    <w:rsid w:val="0095737A"/>
    <w:rsid w:val="0095780B"/>
    <w:rsid w:val="00960744"/>
    <w:rsid w:val="00961692"/>
    <w:rsid w:val="0096210A"/>
    <w:rsid w:val="00962CC0"/>
    <w:rsid w:val="00962F6B"/>
    <w:rsid w:val="00963017"/>
    <w:rsid w:val="00963E73"/>
    <w:rsid w:val="009652F1"/>
    <w:rsid w:val="0096540B"/>
    <w:rsid w:val="00965F53"/>
    <w:rsid w:val="00966175"/>
    <w:rsid w:val="00966783"/>
    <w:rsid w:val="00966B7C"/>
    <w:rsid w:val="00970313"/>
    <w:rsid w:val="009708BD"/>
    <w:rsid w:val="00970BD6"/>
    <w:rsid w:val="009712E3"/>
    <w:rsid w:val="0097164B"/>
    <w:rsid w:val="009727DC"/>
    <w:rsid w:val="00972E61"/>
    <w:rsid w:val="009731A1"/>
    <w:rsid w:val="009744D8"/>
    <w:rsid w:val="00975138"/>
    <w:rsid w:val="009757BD"/>
    <w:rsid w:val="0097583D"/>
    <w:rsid w:val="00975E1F"/>
    <w:rsid w:val="0097652C"/>
    <w:rsid w:val="00976870"/>
    <w:rsid w:val="00976B93"/>
    <w:rsid w:val="00977C3D"/>
    <w:rsid w:val="00981F38"/>
    <w:rsid w:val="009825E6"/>
    <w:rsid w:val="00982617"/>
    <w:rsid w:val="00982CA2"/>
    <w:rsid w:val="00982D11"/>
    <w:rsid w:val="00983263"/>
    <w:rsid w:val="00984983"/>
    <w:rsid w:val="00984CBB"/>
    <w:rsid w:val="0098530F"/>
    <w:rsid w:val="00986571"/>
    <w:rsid w:val="009865C4"/>
    <w:rsid w:val="009866BB"/>
    <w:rsid w:val="009877A2"/>
    <w:rsid w:val="00987B11"/>
    <w:rsid w:val="00987B4F"/>
    <w:rsid w:val="00990043"/>
    <w:rsid w:val="00990528"/>
    <w:rsid w:val="00990A55"/>
    <w:rsid w:val="00990AB5"/>
    <w:rsid w:val="00990EAA"/>
    <w:rsid w:val="0099136F"/>
    <w:rsid w:val="009917D3"/>
    <w:rsid w:val="00991B89"/>
    <w:rsid w:val="009920CC"/>
    <w:rsid w:val="0099240D"/>
    <w:rsid w:val="0099245F"/>
    <w:rsid w:val="00995083"/>
    <w:rsid w:val="009952CC"/>
    <w:rsid w:val="009958D3"/>
    <w:rsid w:val="00995D1A"/>
    <w:rsid w:val="00996108"/>
    <w:rsid w:val="00997546"/>
    <w:rsid w:val="009A021E"/>
    <w:rsid w:val="009A0656"/>
    <w:rsid w:val="009A0AC6"/>
    <w:rsid w:val="009A0CE2"/>
    <w:rsid w:val="009A10C0"/>
    <w:rsid w:val="009A1497"/>
    <w:rsid w:val="009A17EF"/>
    <w:rsid w:val="009A1BCD"/>
    <w:rsid w:val="009A1DEE"/>
    <w:rsid w:val="009A2805"/>
    <w:rsid w:val="009A322F"/>
    <w:rsid w:val="009A3B53"/>
    <w:rsid w:val="009A3C55"/>
    <w:rsid w:val="009A4575"/>
    <w:rsid w:val="009A4B69"/>
    <w:rsid w:val="009A4F0D"/>
    <w:rsid w:val="009A5287"/>
    <w:rsid w:val="009A66C7"/>
    <w:rsid w:val="009A66CE"/>
    <w:rsid w:val="009B0345"/>
    <w:rsid w:val="009B06E0"/>
    <w:rsid w:val="009B09DB"/>
    <w:rsid w:val="009B0AA0"/>
    <w:rsid w:val="009B1728"/>
    <w:rsid w:val="009B1F9C"/>
    <w:rsid w:val="009B2D1F"/>
    <w:rsid w:val="009B338C"/>
    <w:rsid w:val="009B366D"/>
    <w:rsid w:val="009B37B9"/>
    <w:rsid w:val="009B3A2D"/>
    <w:rsid w:val="009B43C6"/>
    <w:rsid w:val="009B44AC"/>
    <w:rsid w:val="009B49F0"/>
    <w:rsid w:val="009B49FC"/>
    <w:rsid w:val="009B5061"/>
    <w:rsid w:val="009B5920"/>
    <w:rsid w:val="009B7123"/>
    <w:rsid w:val="009B7195"/>
    <w:rsid w:val="009B76DB"/>
    <w:rsid w:val="009C0DE7"/>
    <w:rsid w:val="009C1ABF"/>
    <w:rsid w:val="009C215A"/>
    <w:rsid w:val="009C24AF"/>
    <w:rsid w:val="009C2571"/>
    <w:rsid w:val="009C28D9"/>
    <w:rsid w:val="009C2F04"/>
    <w:rsid w:val="009C330D"/>
    <w:rsid w:val="009C4C7E"/>
    <w:rsid w:val="009C5A78"/>
    <w:rsid w:val="009C5CFD"/>
    <w:rsid w:val="009C615C"/>
    <w:rsid w:val="009C64E1"/>
    <w:rsid w:val="009C6660"/>
    <w:rsid w:val="009C6FA6"/>
    <w:rsid w:val="009C7431"/>
    <w:rsid w:val="009C79EF"/>
    <w:rsid w:val="009D002E"/>
    <w:rsid w:val="009D09B9"/>
    <w:rsid w:val="009D13C6"/>
    <w:rsid w:val="009D374F"/>
    <w:rsid w:val="009D3F4B"/>
    <w:rsid w:val="009D4413"/>
    <w:rsid w:val="009D4F2E"/>
    <w:rsid w:val="009D5797"/>
    <w:rsid w:val="009D642E"/>
    <w:rsid w:val="009D6A9E"/>
    <w:rsid w:val="009D7FB9"/>
    <w:rsid w:val="009E0DBF"/>
    <w:rsid w:val="009E283F"/>
    <w:rsid w:val="009E3D25"/>
    <w:rsid w:val="009E4568"/>
    <w:rsid w:val="009E5469"/>
    <w:rsid w:val="009E6029"/>
    <w:rsid w:val="009E6740"/>
    <w:rsid w:val="009E67D0"/>
    <w:rsid w:val="009E6942"/>
    <w:rsid w:val="009E6EF2"/>
    <w:rsid w:val="009E74F4"/>
    <w:rsid w:val="009E7F41"/>
    <w:rsid w:val="009F1408"/>
    <w:rsid w:val="009F1D7D"/>
    <w:rsid w:val="009F2688"/>
    <w:rsid w:val="009F26DE"/>
    <w:rsid w:val="009F3DF4"/>
    <w:rsid w:val="009F4AD8"/>
    <w:rsid w:val="009F670A"/>
    <w:rsid w:val="009F67AA"/>
    <w:rsid w:val="009F6F59"/>
    <w:rsid w:val="009F7DC5"/>
    <w:rsid w:val="00A00674"/>
    <w:rsid w:val="00A00BDE"/>
    <w:rsid w:val="00A00D49"/>
    <w:rsid w:val="00A0174A"/>
    <w:rsid w:val="00A01ADD"/>
    <w:rsid w:val="00A02F0B"/>
    <w:rsid w:val="00A030A6"/>
    <w:rsid w:val="00A03405"/>
    <w:rsid w:val="00A03B2F"/>
    <w:rsid w:val="00A04977"/>
    <w:rsid w:val="00A04DED"/>
    <w:rsid w:val="00A050D4"/>
    <w:rsid w:val="00A052CE"/>
    <w:rsid w:val="00A05935"/>
    <w:rsid w:val="00A05EA8"/>
    <w:rsid w:val="00A069E8"/>
    <w:rsid w:val="00A06C28"/>
    <w:rsid w:val="00A06DFA"/>
    <w:rsid w:val="00A071BF"/>
    <w:rsid w:val="00A07259"/>
    <w:rsid w:val="00A0756A"/>
    <w:rsid w:val="00A1024A"/>
    <w:rsid w:val="00A118A0"/>
    <w:rsid w:val="00A11F40"/>
    <w:rsid w:val="00A12393"/>
    <w:rsid w:val="00A1250A"/>
    <w:rsid w:val="00A12F60"/>
    <w:rsid w:val="00A130D3"/>
    <w:rsid w:val="00A13316"/>
    <w:rsid w:val="00A14059"/>
    <w:rsid w:val="00A1517B"/>
    <w:rsid w:val="00A152E6"/>
    <w:rsid w:val="00A154AB"/>
    <w:rsid w:val="00A15935"/>
    <w:rsid w:val="00A162E7"/>
    <w:rsid w:val="00A163A2"/>
    <w:rsid w:val="00A171A6"/>
    <w:rsid w:val="00A17853"/>
    <w:rsid w:val="00A17AE5"/>
    <w:rsid w:val="00A20149"/>
    <w:rsid w:val="00A201F4"/>
    <w:rsid w:val="00A206A4"/>
    <w:rsid w:val="00A212AD"/>
    <w:rsid w:val="00A22040"/>
    <w:rsid w:val="00A226E9"/>
    <w:rsid w:val="00A22DD8"/>
    <w:rsid w:val="00A2300C"/>
    <w:rsid w:val="00A231A4"/>
    <w:rsid w:val="00A243B7"/>
    <w:rsid w:val="00A25A47"/>
    <w:rsid w:val="00A25AAB"/>
    <w:rsid w:val="00A2628F"/>
    <w:rsid w:val="00A26613"/>
    <w:rsid w:val="00A27081"/>
    <w:rsid w:val="00A2792E"/>
    <w:rsid w:val="00A30A07"/>
    <w:rsid w:val="00A30A89"/>
    <w:rsid w:val="00A30C37"/>
    <w:rsid w:val="00A3122E"/>
    <w:rsid w:val="00A31EF5"/>
    <w:rsid w:val="00A32AAF"/>
    <w:rsid w:val="00A32BAC"/>
    <w:rsid w:val="00A332D5"/>
    <w:rsid w:val="00A33302"/>
    <w:rsid w:val="00A33390"/>
    <w:rsid w:val="00A34696"/>
    <w:rsid w:val="00A348E9"/>
    <w:rsid w:val="00A356D6"/>
    <w:rsid w:val="00A368C1"/>
    <w:rsid w:val="00A369DB"/>
    <w:rsid w:val="00A37161"/>
    <w:rsid w:val="00A37670"/>
    <w:rsid w:val="00A37918"/>
    <w:rsid w:val="00A401C1"/>
    <w:rsid w:val="00A40397"/>
    <w:rsid w:val="00A4083D"/>
    <w:rsid w:val="00A40DD1"/>
    <w:rsid w:val="00A42062"/>
    <w:rsid w:val="00A42C46"/>
    <w:rsid w:val="00A43133"/>
    <w:rsid w:val="00A45626"/>
    <w:rsid w:val="00A47EF1"/>
    <w:rsid w:val="00A50158"/>
    <w:rsid w:val="00A50FFF"/>
    <w:rsid w:val="00A51597"/>
    <w:rsid w:val="00A51965"/>
    <w:rsid w:val="00A52A49"/>
    <w:rsid w:val="00A52ABB"/>
    <w:rsid w:val="00A53742"/>
    <w:rsid w:val="00A54C15"/>
    <w:rsid w:val="00A55C43"/>
    <w:rsid w:val="00A55D1B"/>
    <w:rsid w:val="00A57309"/>
    <w:rsid w:val="00A57DBA"/>
    <w:rsid w:val="00A60811"/>
    <w:rsid w:val="00A60ABA"/>
    <w:rsid w:val="00A60B3C"/>
    <w:rsid w:val="00A612BB"/>
    <w:rsid w:val="00A61328"/>
    <w:rsid w:val="00A646F8"/>
    <w:rsid w:val="00A65B99"/>
    <w:rsid w:val="00A66DCA"/>
    <w:rsid w:val="00A67B2E"/>
    <w:rsid w:val="00A67CD2"/>
    <w:rsid w:val="00A709A4"/>
    <w:rsid w:val="00A7119E"/>
    <w:rsid w:val="00A71278"/>
    <w:rsid w:val="00A7208C"/>
    <w:rsid w:val="00A72F59"/>
    <w:rsid w:val="00A748D0"/>
    <w:rsid w:val="00A74D37"/>
    <w:rsid w:val="00A75305"/>
    <w:rsid w:val="00A756AE"/>
    <w:rsid w:val="00A75E0C"/>
    <w:rsid w:val="00A763FF"/>
    <w:rsid w:val="00A770B3"/>
    <w:rsid w:val="00A8093A"/>
    <w:rsid w:val="00A8147E"/>
    <w:rsid w:val="00A81BED"/>
    <w:rsid w:val="00A820DA"/>
    <w:rsid w:val="00A82EB2"/>
    <w:rsid w:val="00A83839"/>
    <w:rsid w:val="00A83AA6"/>
    <w:rsid w:val="00A84BB4"/>
    <w:rsid w:val="00A84FD7"/>
    <w:rsid w:val="00A85A2F"/>
    <w:rsid w:val="00A864B1"/>
    <w:rsid w:val="00A868E3"/>
    <w:rsid w:val="00A86B01"/>
    <w:rsid w:val="00A86CD3"/>
    <w:rsid w:val="00A873F7"/>
    <w:rsid w:val="00A874B6"/>
    <w:rsid w:val="00A8761D"/>
    <w:rsid w:val="00A90DD8"/>
    <w:rsid w:val="00A911F9"/>
    <w:rsid w:val="00A91CBF"/>
    <w:rsid w:val="00A91EDF"/>
    <w:rsid w:val="00A922D2"/>
    <w:rsid w:val="00A92B25"/>
    <w:rsid w:val="00A92CC7"/>
    <w:rsid w:val="00A92D62"/>
    <w:rsid w:val="00A9323D"/>
    <w:rsid w:val="00A93A65"/>
    <w:rsid w:val="00A95182"/>
    <w:rsid w:val="00A9594B"/>
    <w:rsid w:val="00A962AF"/>
    <w:rsid w:val="00A97571"/>
    <w:rsid w:val="00A97D80"/>
    <w:rsid w:val="00AA0E80"/>
    <w:rsid w:val="00AA26FD"/>
    <w:rsid w:val="00AA3014"/>
    <w:rsid w:val="00AA34FE"/>
    <w:rsid w:val="00AA3ACC"/>
    <w:rsid w:val="00AA3E98"/>
    <w:rsid w:val="00AA43DF"/>
    <w:rsid w:val="00AA589A"/>
    <w:rsid w:val="00AA66E6"/>
    <w:rsid w:val="00AB016B"/>
    <w:rsid w:val="00AB075A"/>
    <w:rsid w:val="00AB085F"/>
    <w:rsid w:val="00AB0B49"/>
    <w:rsid w:val="00AB0DFA"/>
    <w:rsid w:val="00AB10B0"/>
    <w:rsid w:val="00AB1B0B"/>
    <w:rsid w:val="00AB1D2E"/>
    <w:rsid w:val="00AB20FB"/>
    <w:rsid w:val="00AB25F4"/>
    <w:rsid w:val="00AB32D1"/>
    <w:rsid w:val="00AB40D3"/>
    <w:rsid w:val="00AB47C3"/>
    <w:rsid w:val="00AB4953"/>
    <w:rsid w:val="00AB4A75"/>
    <w:rsid w:val="00AB4FAC"/>
    <w:rsid w:val="00AB5B16"/>
    <w:rsid w:val="00AB5F3F"/>
    <w:rsid w:val="00AB7531"/>
    <w:rsid w:val="00AB79DC"/>
    <w:rsid w:val="00AB7CCC"/>
    <w:rsid w:val="00AB7DD5"/>
    <w:rsid w:val="00AB7F7E"/>
    <w:rsid w:val="00AC0435"/>
    <w:rsid w:val="00AC0798"/>
    <w:rsid w:val="00AC1E4F"/>
    <w:rsid w:val="00AC25ED"/>
    <w:rsid w:val="00AC2601"/>
    <w:rsid w:val="00AC2708"/>
    <w:rsid w:val="00AC2EC1"/>
    <w:rsid w:val="00AC480E"/>
    <w:rsid w:val="00AC7FA9"/>
    <w:rsid w:val="00AD0358"/>
    <w:rsid w:val="00AD14C0"/>
    <w:rsid w:val="00AD2676"/>
    <w:rsid w:val="00AD4203"/>
    <w:rsid w:val="00AD4253"/>
    <w:rsid w:val="00AD4C96"/>
    <w:rsid w:val="00AD52AF"/>
    <w:rsid w:val="00AD5D6A"/>
    <w:rsid w:val="00AD65E6"/>
    <w:rsid w:val="00AD6B8B"/>
    <w:rsid w:val="00AD70EF"/>
    <w:rsid w:val="00AD7A53"/>
    <w:rsid w:val="00AD7B7C"/>
    <w:rsid w:val="00AD7CCF"/>
    <w:rsid w:val="00AD7F14"/>
    <w:rsid w:val="00AE0AE2"/>
    <w:rsid w:val="00AE0F5B"/>
    <w:rsid w:val="00AE1C09"/>
    <w:rsid w:val="00AE3247"/>
    <w:rsid w:val="00AE328A"/>
    <w:rsid w:val="00AE3D08"/>
    <w:rsid w:val="00AE45F0"/>
    <w:rsid w:val="00AE470D"/>
    <w:rsid w:val="00AE4E21"/>
    <w:rsid w:val="00AE5EA5"/>
    <w:rsid w:val="00AE7379"/>
    <w:rsid w:val="00AF0196"/>
    <w:rsid w:val="00AF0965"/>
    <w:rsid w:val="00AF1093"/>
    <w:rsid w:val="00AF16BC"/>
    <w:rsid w:val="00AF2479"/>
    <w:rsid w:val="00AF2997"/>
    <w:rsid w:val="00AF2BD1"/>
    <w:rsid w:val="00AF42F3"/>
    <w:rsid w:val="00AF466B"/>
    <w:rsid w:val="00AF4A07"/>
    <w:rsid w:val="00AF5800"/>
    <w:rsid w:val="00AF5986"/>
    <w:rsid w:val="00AF6B9F"/>
    <w:rsid w:val="00AF7145"/>
    <w:rsid w:val="00AF7532"/>
    <w:rsid w:val="00AF785D"/>
    <w:rsid w:val="00AF7F22"/>
    <w:rsid w:val="00B01735"/>
    <w:rsid w:val="00B01B72"/>
    <w:rsid w:val="00B02279"/>
    <w:rsid w:val="00B037BD"/>
    <w:rsid w:val="00B03DE8"/>
    <w:rsid w:val="00B042F3"/>
    <w:rsid w:val="00B05EDD"/>
    <w:rsid w:val="00B06C11"/>
    <w:rsid w:val="00B06FC4"/>
    <w:rsid w:val="00B0730F"/>
    <w:rsid w:val="00B10F0C"/>
    <w:rsid w:val="00B111E4"/>
    <w:rsid w:val="00B11681"/>
    <w:rsid w:val="00B11D00"/>
    <w:rsid w:val="00B122E2"/>
    <w:rsid w:val="00B12DDA"/>
    <w:rsid w:val="00B13453"/>
    <w:rsid w:val="00B13891"/>
    <w:rsid w:val="00B14B2F"/>
    <w:rsid w:val="00B14F1B"/>
    <w:rsid w:val="00B16831"/>
    <w:rsid w:val="00B16ADD"/>
    <w:rsid w:val="00B17181"/>
    <w:rsid w:val="00B20119"/>
    <w:rsid w:val="00B20F71"/>
    <w:rsid w:val="00B220A8"/>
    <w:rsid w:val="00B22347"/>
    <w:rsid w:val="00B2266D"/>
    <w:rsid w:val="00B22B59"/>
    <w:rsid w:val="00B22F7F"/>
    <w:rsid w:val="00B22FE3"/>
    <w:rsid w:val="00B236A6"/>
    <w:rsid w:val="00B23DD6"/>
    <w:rsid w:val="00B24688"/>
    <w:rsid w:val="00B25477"/>
    <w:rsid w:val="00B25D63"/>
    <w:rsid w:val="00B279F7"/>
    <w:rsid w:val="00B30D46"/>
    <w:rsid w:val="00B31CD1"/>
    <w:rsid w:val="00B323BB"/>
    <w:rsid w:val="00B33F1F"/>
    <w:rsid w:val="00B34676"/>
    <w:rsid w:val="00B3506E"/>
    <w:rsid w:val="00B35879"/>
    <w:rsid w:val="00B35C81"/>
    <w:rsid w:val="00B35E8D"/>
    <w:rsid w:val="00B3656D"/>
    <w:rsid w:val="00B36861"/>
    <w:rsid w:val="00B36A5E"/>
    <w:rsid w:val="00B36AF1"/>
    <w:rsid w:val="00B37523"/>
    <w:rsid w:val="00B37765"/>
    <w:rsid w:val="00B3792C"/>
    <w:rsid w:val="00B379C1"/>
    <w:rsid w:val="00B414F0"/>
    <w:rsid w:val="00B435DE"/>
    <w:rsid w:val="00B4474D"/>
    <w:rsid w:val="00B45170"/>
    <w:rsid w:val="00B46562"/>
    <w:rsid w:val="00B50B12"/>
    <w:rsid w:val="00B50BCE"/>
    <w:rsid w:val="00B50EDC"/>
    <w:rsid w:val="00B530D4"/>
    <w:rsid w:val="00B53C01"/>
    <w:rsid w:val="00B53D15"/>
    <w:rsid w:val="00B53D7A"/>
    <w:rsid w:val="00B544AA"/>
    <w:rsid w:val="00B54B46"/>
    <w:rsid w:val="00B556EA"/>
    <w:rsid w:val="00B55897"/>
    <w:rsid w:val="00B561AD"/>
    <w:rsid w:val="00B563A6"/>
    <w:rsid w:val="00B569B4"/>
    <w:rsid w:val="00B56D07"/>
    <w:rsid w:val="00B57428"/>
    <w:rsid w:val="00B57A1C"/>
    <w:rsid w:val="00B57A6E"/>
    <w:rsid w:val="00B57E72"/>
    <w:rsid w:val="00B60B17"/>
    <w:rsid w:val="00B61321"/>
    <w:rsid w:val="00B61DFB"/>
    <w:rsid w:val="00B6223D"/>
    <w:rsid w:val="00B62609"/>
    <w:rsid w:val="00B62C30"/>
    <w:rsid w:val="00B632B6"/>
    <w:rsid w:val="00B6358E"/>
    <w:rsid w:val="00B63EFE"/>
    <w:rsid w:val="00B64188"/>
    <w:rsid w:val="00B644D8"/>
    <w:rsid w:val="00B64B85"/>
    <w:rsid w:val="00B64C14"/>
    <w:rsid w:val="00B655CD"/>
    <w:rsid w:val="00B660FF"/>
    <w:rsid w:val="00B66BC1"/>
    <w:rsid w:val="00B66D72"/>
    <w:rsid w:val="00B67017"/>
    <w:rsid w:val="00B672BF"/>
    <w:rsid w:val="00B71EA7"/>
    <w:rsid w:val="00B72289"/>
    <w:rsid w:val="00B722AA"/>
    <w:rsid w:val="00B7406A"/>
    <w:rsid w:val="00B75FFD"/>
    <w:rsid w:val="00B776B4"/>
    <w:rsid w:val="00B77C75"/>
    <w:rsid w:val="00B806DF"/>
    <w:rsid w:val="00B80F6C"/>
    <w:rsid w:val="00B81492"/>
    <w:rsid w:val="00B81DDF"/>
    <w:rsid w:val="00B8233E"/>
    <w:rsid w:val="00B83089"/>
    <w:rsid w:val="00B837C7"/>
    <w:rsid w:val="00B83D78"/>
    <w:rsid w:val="00B84A13"/>
    <w:rsid w:val="00B85180"/>
    <w:rsid w:val="00B8599A"/>
    <w:rsid w:val="00B86217"/>
    <w:rsid w:val="00B865CE"/>
    <w:rsid w:val="00B87150"/>
    <w:rsid w:val="00B875A8"/>
    <w:rsid w:val="00B90AB7"/>
    <w:rsid w:val="00B90F96"/>
    <w:rsid w:val="00B916DA"/>
    <w:rsid w:val="00B91FDD"/>
    <w:rsid w:val="00B924A7"/>
    <w:rsid w:val="00B929C2"/>
    <w:rsid w:val="00B93693"/>
    <w:rsid w:val="00B93A90"/>
    <w:rsid w:val="00B93B2A"/>
    <w:rsid w:val="00B93D70"/>
    <w:rsid w:val="00B94F5C"/>
    <w:rsid w:val="00B95AFC"/>
    <w:rsid w:val="00B95CDF"/>
    <w:rsid w:val="00B95FF7"/>
    <w:rsid w:val="00B965A4"/>
    <w:rsid w:val="00B965DE"/>
    <w:rsid w:val="00B96DBE"/>
    <w:rsid w:val="00BA1318"/>
    <w:rsid w:val="00BA174F"/>
    <w:rsid w:val="00BA1825"/>
    <w:rsid w:val="00BA2314"/>
    <w:rsid w:val="00BA25D1"/>
    <w:rsid w:val="00BA2C35"/>
    <w:rsid w:val="00BA2EA5"/>
    <w:rsid w:val="00BA3110"/>
    <w:rsid w:val="00BA39F6"/>
    <w:rsid w:val="00BA3B33"/>
    <w:rsid w:val="00BA4364"/>
    <w:rsid w:val="00BA5316"/>
    <w:rsid w:val="00BA540C"/>
    <w:rsid w:val="00BA5F19"/>
    <w:rsid w:val="00BA637D"/>
    <w:rsid w:val="00BA68B5"/>
    <w:rsid w:val="00BA6DDC"/>
    <w:rsid w:val="00BA79D4"/>
    <w:rsid w:val="00BA7D03"/>
    <w:rsid w:val="00BB02F3"/>
    <w:rsid w:val="00BB0711"/>
    <w:rsid w:val="00BB0B5E"/>
    <w:rsid w:val="00BB185E"/>
    <w:rsid w:val="00BB27D0"/>
    <w:rsid w:val="00BB29FB"/>
    <w:rsid w:val="00BB2BA8"/>
    <w:rsid w:val="00BB301A"/>
    <w:rsid w:val="00BB3641"/>
    <w:rsid w:val="00BB3F15"/>
    <w:rsid w:val="00BB4362"/>
    <w:rsid w:val="00BB4A54"/>
    <w:rsid w:val="00BB4C58"/>
    <w:rsid w:val="00BB5390"/>
    <w:rsid w:val="00BB5461"/>
    <w:rsid w:val="00BB54BC"/>
    <w:rsid w:val="00BB6297"/>
    <w:rsid w:val="00BB6D8E"/>
    <w:rsid w:val="00BB7260"/>
    <w:rsid w:val="00BB77BF"/>
    <w:rsid w:val="00BC12DE"/>
    <w:rsid w:val="00BC1A89"/>
    <w:rsid w:val="00BC1DB0"/>
    <w:rsid w:val="00BC20C4"/>
    <w:rsid w:val="00BC2C9E"/>
    <w:rsid w:val="00BC3582"/>
    <w:rsid w:val="00BC3759"/>
    <w:rsid w:val="00BC39C2"/>
    <w:rsid w:val="00BC402D"/>
    <w:rsid w:val="00BC4104"/>
    <w:rsid w:val="00BC42D8"/>
    <w:rsid w:val="00BC46D7"/>
    <w:rsid w:val="00BC48A1"/>
    <w:rsid w:val="00BC4D96"/>
    <w:rsid w:val="00BC59C7"/>
    <w:rsid w:val="00BC5F70"/>
    <w:rsid w:val="00BC65FD"/>
    <w:rsid w:val="00BC69AE"/>
    <w:rsid w:val="00BC6B61"/>
    <w:rsid w:val="00BC6EAF"/>
    <w:rsid w:val="00BD08AE"/>
    <w:rsid w:val="00BD1C52"/>
    <w:rsid w:val="00BD1F21"/>
    <w:rsid w:val="00BD2E9F"/>
    <w:rsid w:val="00BD2FFA"/>
    <w:rsid w:val="00BD3111"/>
    <w:rsid w:val="00BD4634"/>
    <w:rsid w:val="00BD4DBC"/>
    <w:rsid w:val="00BD5884"/>
    <w:rsid w:val="00BD6023"/>
    <w:rsid w:val="00BD61DE"/>
    <w:rsid w:val="00BD683E"/>
    <w:rsid w:val="00BD6ABE"/>
    <w:rsid w:val="00BD751E"/>
    <w:rsid w:val="00BD757B"/>
    <w:rsid w:val="00BE097B"/>
    <w:rsid w:val="00BE19F6"/>
    <w:rsid w:val="00BE2A17"/>
    <w:rsid w:val="00BE5594"/>
    <w:rsid w:val="00BE6BE8"/>
    <w:rsid w:val="00BE6C62"/>
    <w:rsid w:val="00BE7581"/>
    <w:rsid w:val="00BE7BA0"/>
    <w:rsid w:val="00BE7CBC"/>
    <w:rsid w:val="00BF08C6"/>
    <w:rsid w:val="00BF0B49"/>
    <w:rsid w:val="00BF0DBF"/>
    <w:rsid w:val="00BF1C2C"/>
    <w:rsid w:val="00BF2236"/>
    <w:rsid w:val="00BF251F"/>
    <w:rsid w:val="00BF3000"/>
    <w:rsid w:val="00BF3014"/>
    <w:rsid w:val="00BF3ABD"/>
    <w:rsid w:val="00BF4A29"/>
    <w:rsid w:val="00BF4F46"/>
    <w:rsid w:val="00BF59F7"/>
    <w:rsid w:val="00BF6633"/>
    <w:rsid w:val="00BF6DCC"/>
    <w:rsid w:val="00BF6E68"/>
    <w:rsid w:val="00BF6EE1"/>
    <w:rsid w:val="00BF7162"/>
    <w:rsid w:val="00BF7D65"/>
    <w:rsid w:val="00C0093A"/>
    <w:rsid w:val="00C01024"/>
    <w:rsid w:val="00C01F10"/>
    <w:rsid w:val="00C02386"/>
    <w:rsid w:val="00C02D1B"/>
    <w:rsid w:val="00C03CDA"/>
    <w:rsid w:val="00C042BD"/>
    <w:rsid w:val="00C04886"/>
    <w:rsid w:val="00C04AE7"/>
    <w:rsid w:val="00C05613"/>
    <w:rsid w:val="00C06883"/>
    <w:rsid w:val="00C07213"/>
    <w:rsid w:val="00C074FE"/>
    <w:rsid w:val="00C10CC4"/>
    <w:rsid w:val="00C10E68"/>
    <w:rsid w:val="00C1144A"/>
    <w:rsid w:val="00C11A12"/>
    <w:rsid w:val="00C11F1E"/>
    <w:rsid w:val="00C1231D"/>
    <w:rsid w:val="00C125A2"/>
    <w:rsid w:val="00C128EB"/>
    <w:rsid w:val="00C12D2F"/>
    <w:rsid w:val="00C143C5"/>
    <w:rsid w:val="00C15719"/>
    <w:rsid w:val="00C162E7"/>
    <w:rsid w:val="00C16336"/>
    <w:rsid w:val="00C173D9"/>
    <w:rsid w:val="00C1788E"/>
    <w:rsid w:val="00C17EFA"/>
    <w:rsid w:val="00C20A17"/>
    <w:rsid w:val="00C20B6A"/>
    <w:rsid w:val="00C20EA0"/>
    <w:rsid w:val="00C2155B"/>
    <w:rsid w:val="00C2158F"/>
    <w:rsid w:val="00C21AC1"/>
    <w:rsid w:val="00C21CC8"/>
    <w:rsid w:val="00C2202A"/>
    <w:rsid w:val="00C22290"/>
    <w:rsid w:val="00C22C75"/>
    <w:rsid w:val="00C23154"/>
    <w:rsid w:val="00C2339C"/>
    <w:rsid w:val="00C23474"/>
    <w:rsid w:val="00C23B15"/>
    <w:rsid w:val="00C2400C"/>
    <w:rsid w:val="00C249C9"/>
    <w:rsid w:val="00C24AE7"/>
    <w:rsid w:val="00C25388"/>
    <w:rsid w:val="00C2679D"/>
    <w:rsid w:val="00C27455"/>
    <w:rsid w:val="00C27F8E"/>
    <w:rsid w:val="00C30430"/>
    <w:rsid w:val="00C30526"/>
    <w:rsid w:val="00C3185F"/>
    <w:rsid w:val="00C31C6B"/>
    <w:rsid w:val="00C31DBB"/>
    <w:rsid w:val="00C32113"/>
    <w:rsid w:val="00C335B9"/>
    <w:rsid w:val="00C34BCD"/>
    <w:rsid w:val="00C34D43"/>
    <w:rsid w:val="00C35389"/>
    <w:rsid w:val="00C357A4"/>
    <w:rsid w:val="00C35B94"/>
    <w:rsid w:val="00C3790A"/>
    <w:rsid w:val="00C40713"/>
    <w:rsid w:val="00C40E6A"/>
    <w:rsid w:val="00C40E8B"/>
    <w:rsid w:val="00C41061"/>
    <w:rsid w:val="00C42B2F"/>
    <w:rsid w:val="00C43782"/>
    <w:rsid w:val="00C44087"/>
    <w:rsid w:val="00C44494"/>
    <w:rsid w:val="00C44B5F"/>
    <w:rsid w:val="00C45AD1"/>
    <w:rsid w:val="00C466F0"/>
    <w:rsid w:val="00C47341"/>
    <w:rsid w:val="00C47CFD"/>
    <w:rsid w:val="00C51141"/>
    <w:rsid w:val="00C5143A"/>
    <w:rsid w:val="00C51776"/>
    <w:rsid w:val="00C51960"/>
    <w:rsid w:val="00C51BA0"/>
    <w:rsid w:val="00C52675"/>
    <w:rsid w:val="00C52833"/>
    <w:rsid w:val="00C52855"/>
    <w:rsid w:val="00C528A4"/>
    <w:rsid w:val="00C53191"/>
    <w:rsid w:val="00C53290"/>
    <w:rsid w:val="00C53796"/>
    <w:rsid w:val="00C53AC7"/>
    <w:rsid w:val="00C53B70"/>
    <w:rsid w:val="00C53D1F"/>
    <w:rsid w:val="00C54205"/>
    <w:rsid w:val="00C5486B"/>
    <w:rsid w:val="00C54D24"/>
    <w:rsid w:val="00C551A0"/>
    <w:rsid w:val="00C55601"/>
    <w:rsid w:val="00C55943"/>
    <w:rsid w:val="00C5686F"/>
    <w:rsid w:val="00C5693A"/>
    <w:rsid w:val="00C56BBE"/>
    <w:rsid w:val="00C57230"/>
    <w:rsid w:val="00C602CD"/>
    <w:rsid w:val="00C60931"/>
    <w:rsid w:val="00C60D08"/>
    <w:rsid w:val="00C60F45"/>
    <w:rsid w:val="00C62541"/>
    <w:rsid w:val="00C64EA1"/>
    <w:rsid w:val="00C661CB"/>
    <w:rsid w:val="00C67026"/>
    <w:rsid w:val="00C6721E"/>
    <w:rsid w:val="00C711F1"/>
    <w:rsid w:val="00C717AD"/>
    <w:rsid w:val="00C71B99"/>
    <w:rsid w:val="00C7252D"/>
    <w:rsid w:val="00C72B92"/>
    <w:rsid w:val="00C7360C"/>
    <w:rsid w:val="00C7366B"/>
    <w:rsid w:val="00C73EBD"/>
    <w:rsid w:val="00C744DE"/>
    <w:rsid w:val="00C75121"/>
    <w:rsid w:val="00C758CB"/>
    <w:rsid w:val="00C75FBD"/>
    <w:rsid w:val="00C762C8"/>
    <w:rsid w:val="00C76CD7"/>
    <w:rsid w:val="00C76DF5"/>
    <w:rsid w:val="00C7744F"/>
    <w:rsid w:val="00C77E97"/>
    <w:rsid w:val="00C8028E"/>
    <w:rsid w:val="00C8156C"/>
    <w:rsid w:val="00C81773"/>
    <w:rsid w:val="00C81F3F"/>
    <w:rsid w:val="00C827E9"/>
    <w:rsid w:val="00C82BBB"/>
    <w:rsid w:val="00C82D7B"/>
    <w:rsid w:val="00C83223"/>
    <w:rsid w:val="00C833B1"/>
    <w:rsid w:val="00C83BED"/>
    <w:rsid w:val="00C8439D"/>
    <w:rsid w:val="00C8488A"/>
    <w:rsid w:val="00C864E6"/>
    <w:rsid w:val="00C86946"/>
    <w:rsid w:val="00C86E52"/>
    <w:rsid w:val="00C8765B"/>
    <w:rsid w:val="00C91448"/>
    <w:rsid w:val="00C92800"/>
    <w:rsid w:val="00C928F1"/>
    <w:rsid w:val="00C92DF0"/>
    <w:rsid w:val="00C934F4"/>
    <w:rsid w:val="00C9377D"/>
    <w:rsid w:val="00C9390A"/>
    <w:rsid w:val="00C93D86"/>
    <w:rsid w:val="00C9481C"/>
    <w:rsid w:val="00C948AC"/>
    <w:rsid w:val="00C94A9D"/>
    <w:rsid w:val="00C94BCD"/>
    <w:rsid w:val="00C9532E"/>
    <w:rsid w:val="00C95E54"/>
    <w:rsid w:val="00C95F0A"/>
    <w:rsid w:val="00C97F70"/>
    <w:rsid w:val="00CA0132"/>
    <w:rsid w:val="00CA0748"/>
    <w:rsid w:val="00CA0BB2"/>
    <w:rsid w:val="00CA1180"/>
    <w:rsid w:val="00CA124E"/>
    <w:rsid w:val="00CA22E9"/>
    <w:rsid w:val="00CA2DDE"/>
    <w:rsid w:val="00CA2EBE"/>
    <w:rsid w:val="00CA2EFD"/>
    <w:rsid w:val="00CA3945"/>
    <w:rsid w:val="00CA3988"/>
    <w:rsid w:val="00CA3D5D"/>
    <w:rsid w:val="00CA4117"/>
    <w:rsid w:val="00CA4453"/>
    <w:rsid w:val="00CA61E3"/>
    <w:rsid w:val="00CA6233"/>
    <w:rsid w:val="00CA69EB"/>
    <w:rsid w:val="00CA6AF4"/>
    <w:rsid w:val="00CA70AE"/>
    <w:rsid w:val="00CA74D4"/>
    <w:rsid w:val="00CA7944"/>
    <w:rsid w:val="00CA7BD6"/>
    <w:rsid w:val="00CB0435"/>
    <w:rsid w:val="00CB0ED4"/>
    <w:rsid w:val="00CB0EE2"/>
    <w:rsid w:val="00CB27CA"/>
    <w:rsid w:val="00CB288C"/>
    <w:rsid w:val="00CB33BA"/>
    <w:rsid w:val="00CB37EA"/>
    <w:rsid w:val="00CB38D2"/>
    <w:rsid w:val="00CB3D6C"/>
    <w:rsid w:val="00CB4C08"/>
    <w:rsid w:val="00CB4E89"/>
    <w:rsid w:val="00CB632E"/>
    <w:rsid w:val="00CB7089"/>
    <w:rsid w:val="00CB7D3B"/>
    <w:rsid w:val="00CC01EC"/>
    <w:rsid w:val="00CC23DE"/>
    <w:rsid w:val="00CC28ED"/>
    <w:rsid w:val="00CC2E46"/>
    <w:rsid w:val="00CC325A"/>
    <w:rsid w:val="00CC3549"/>
    <w:rsid w:val="00CC37A8"/>
    <w:rsid w:val="00CC3D9C"/>
    <w:rsid w:val="00CC3E63"/>
    <w:rsid w:val="00CC4103"/>
    <w:rsid w:val="00CC4635"/>
    <w:rsid w:val="00CC46EB"/>
    <w:rsid w:val="00CC4755"/>
    <w:rsid w:val="00CC4CDD"/>
    <w:rsid w:val="00CC53D8"/>
    <w:rsid w:val="00CC5576"/>
    <w:rsid w:val="00CC58A3"/>
    <w:rsid w:val="00CC5F70"/>
    <w:rsid w:val="00CC6379"/>
    <w:rsid w:val="00CC6A68"/>
    <w:rsid w:val="00CC6E19"/>
    <w:rsid w:val="00CC6E8E"/>
    <w:rsid w:val="00CD041E"/>
    <w:rsid w:val="00CD04BE"/>
    <w:rsid w:val="00CD0F29"/>
    <w:rsid w:val="00CD1DC5"/>
    <w:rsid w:val="00CD3AD0"/>
    <w:rsid w:val="00CD623D"/>
    <w:rsid w:val="00CD6BB5"/>
    <w:rsid w:val="00CD76AC"/>
    <w:rsid w:val="00CD7AF6"/>
    <w:rsid w:val="00CD7C47"/>
    <w:rsid w:val="00CE00AB"/>
    <w:rsid w:val="00CE049F"/>
    <w:rsid w:val="00CE12C9"/>
    <w:rsid w:val="00CE12DA"/>
    <w:rsid w:val="00CE1600"/>
    <w:rsid w:val="00CE262B"/>
    <w:rsid w:val="00CE3053"/>
    <w:rsid w:val="00CE324A"/>
    <w:rsid w:val="00CE467A"/>
    <w:rsid w:val="00CE48D6"/>
    <w:rsid w:val="00CE531A"/>
    <w:rsid w:val="00CE551D"/>
    <w:rsid w:val="00CE55DF"/>
    <w:rsid w:val="00CE5D35"/>
    <w:rsid w:val="00CE6164"/>
    <w:rsid w:val="00CE626F"/>
    <w:rsid w:val="00CE6C9F"/>
    <w:rsid w:val="00CE7188"/>
    <w:rsid w:val="00CE7FC5"/>
    <w:rsid w:val="00CF011D"/>
    <w:rsid w:val="00CF0BAF"/>
    <w:rsid w:val="00CF251B"/>
    <w:rsid w:val="00CF283D"/>
    <w:rsid w:val="00CF32B5"/>
    <w:rsid w:val="00CF3373"/>
    <w:rsid w:val="00CF3628"/>
    <w:rsid w:val="00CF37B6"/>
    <w:rsid w:val="00CF3849"/>
    <w:rsid w:val="00CF3946"/>
    <w:rsid w:val="00CF3CE3"/>
    <w:rsid w:val="00CF42F1"/>
    <w:rsid w:val="00CF4CBD"/>
    <w:rsid w:val="00CF4FAC"/>
    <w:rsid w:val="00CF5AEF"/>
    <w:rsid w:val="00CF5C7C"/>
    <w:rsid w:val="00CF60C2"/>
    <w:rsid w:val="00CF701F"/>
    <w:rsid w:val="00CF73CD"/>
    <w:rsid w:val="00CF75E3"/>
    <w:rsid w:val="00CF7E11"/>
    <w:rsid w:val="00D00130"/>
    <w:rsid w:val="00D02BAB"/>
    <w:rsid w:val="00D02C76"/>
    <w:rsid w:val="00D03156"/>
    <w:rsid w:val="00D0355D"/>
    <w:rsid w:val="00D04527"/>
    <w:rsid w:val="00D04684"/>
    <w:rsid w:val="00D04999"/>
    <w:rsid w:val="00D04D1E"/>
    <w:rsid w:val="00D05F67"/>
    <w:rsid w:val="00D06FB3"/>
    <w:rsid w:val="00D07837"/>
    <w:rsid w:val="00D10594"/>
    <w:rsid w:val="00D10A08"/>
    <w:rsid w:val="00D114C6"/>
    <w:rsid w:val="00D14511"/>
    <w:rsid w:val="00D14737"/>
    <w:rsid w:val="00D14945"/>
    <w:rsid w:val="00D14CA6"/>
    <w:rsid w:val="00D151B0"/>
    <w:rsid w:val="00D15256"/>
    <w:rsid w:val="00D158AE"/>
    <w:rsid w:val="00D158CE"/>
    <w:rsid w:val="00D1591B"/>
    <w:rsid w:val="00D15DB4"/>
    <w:rsid w:val="00D16423"/>
    <w:rsid w:val="00D1698B"/>
    <w:rsid w:val="00D16CB0"/>
    <w:rsid w:val="00D1739A"/>
    <w:rsid w:val="00D17684"/>
    <w:rsid w:val="00D17FE3"/>
    <w:rsid w:val="00D201D1"/>
    <w:rsid w:val="00D20980"/>
    <w:rsid w:val="00D20B9B"/>
    <w:rsid w:val="00D21204"/>
    <w:rsid w:val="00D213FA"/>
    <w:rsid w:val="00D21769"/>
    <w:rsid w:val="00D2199A"/>
    <w:rsid w:val="00D21A61"/>
    <w:rsid w:val="00D2253E"/>
    <w:rsid w:val="00D23D87"/>
    <w:rsid w:val="00D23DCE"/>
    <w:rsid w:val="00D24304"/>
    <w:rsid w:val="00D24792"/>
    <w:rsid w:val="00D24B79"/>
    <w:rsid w:val="00D24D64"/>
    <w:rsid w:val="00D24DDF"/>
    <w:rsid w:val="00D24E11"/>
    <w:rsid w:val="00D25613"/>
    <w:rsid w:val="00D2742E"/>
    <w:rsid w:val="00D2769B"/>
    <w:rsid w:val="00D27992"/>
    <w:rsid w:val="00D27AD1"/>
    <w:rsid w:val="00D27E21"/>
    <w:rsid w:val="00D301FD"/>
    <w:rsid w:val="00D304B7"/>
    <w:rsid w:val="00D32411"/>
    <w:rsid w:val="00D3261B"/>
    <w:rsid w:val="00D3267A"/>
    <w:rsid w:val="00D32DD3"/>
    <w:rsid w:val="00D336F9"/>
    <w:rsid w:val="00D337B0"/>
    <w:rsid w:val="00D33E86"/>
    <w:rsid w:val="00D33F75"/>
    <w:rsid w:val="00D349C6"/>
    <w:rsid w:val="00D3525F"/>
    <w:rsid w:val="00D3689E"/>
    <w:rsid w:val="00D3746E"/>
    <w:rsid w:val="00D37D24"/>
    <w:rsid w:val="00D40241"/>
    <w:rsid w:val="00D40413"/>
    <w:rsid w:val="00D404D1"/>
    <w:rsid w:val="00D4199F"/>
    <w:rsid w:val="00D420B6"/>
    <w:rsid w:val="00D42446"/>
    <w:rsid w:val="00D436C3"/>
    <w:rsid w:val="00D43DD1"/>
    <w:rsid w:val="00D44546"/>
    <w:rsid w:val="00D4520F"/>
    <w:rsid w:val="00D455C9"/>
    <w:rsid w:val="00D46B61"/>
    <w:rsid w:val="00D47335"/>
    <w:rsid w:val="00D4739C"/>
    <w:rsid w:val="00D50637"/>
    <w:rsid w:val="00D5094A"/>
    <w:rsid w:val="00D52610"/>
    <w:rsid w:val="00D52990"/>
    <w:rsid w:val="00D529B4"/>
    <w:rsid w:val="00D52B7D"/>
    <w:rsid w:val="00D53351"/>
    <w:rsid w:val="00D53498"/>
    <w:rsid w:val="00D53F1C"/>
    <w:rsid w:val="00D54DDA"/>
    <w:rsid w:val="00D54EC9"/>
    <w:rsid w:val="00D54F39"/>
    <w:rsid w:val="00D55308"/>
    <w:rsid w:val="00D55BD3"/>
    <w:rsid w:val="00D56016"/>
    <w:rsid w:val="00D565A7"/>
    <w:rsid w:val="00D56A6F"/>
    <w:rsid w:val="00D572D5"/>
    <w:rsid w:val="00D57331"/>
    <w:rsid w:val="00D57864"/>
    <w:rsid w:val="00D60653"/>
    <w:rsid w:val="00D60C36"/>
    <w:rsid w:val="00D6127F"/>
    <w:rsid w:val="00D61A00"/>
    <w:rsid w:val="00D62788"/>
    <w:rsid w:val="00D63565"/>
    <w:rsid w:val="00D64740"/>
    <w:rsid w:val="00D65707"/>
    <w:rsid w:val="00D6656B"/>
    <w:rsid w:val="00D666F6"/>
    <w:rsid w:val="00D66952"/>
    <w:rsid w:val="00D712B9"/>
    <w:rsid w:val="00D71444"/>
    <w:rsid w:val="00D7360B"/>
    <w:rsid w:val="00D73A2B"/>
    <w:rsid w:val="00D74404"/>
    <w:rsid w:val="00D74D96"/>
    <w:rsid w:val="00D74FC3"/>
    <w:rsid w:val="00D76625"/>
    <w:rsid w:val="00D7672A"/>
    <w:rsid w:val="00D7718F"/>
    <w:rsid w:val="00D80281"/>
    <w:rsid w:val="00D808A6"/>
    <w:rsid w:val="00D80EA1"/>
    <w:rsid w:val="00D812ED"/>
    <w:rsid w:val="00D81987"/>
    <w:rsid w:val="00D819F6"/>
    <w:rsid w:val="00D820B6"/>
    <w:rsid w:val="00D83001"/>
    <w:rsid w:val="00D83401"/>
    <w:rsid w:val="00D844BE"/>
    <w:rsid w:val="00D84D7A"/>
    <w:rsid w:val="00D86027"/>
    <w:rsid w:val="00D8674E"/>
    <w:rsid w:val="00D87500"/>
    <w:rsid w:val="00D901B3"/>
    <w:rsid w:val="00D903B7"/>
    <w:rsid w:val="00D90971"/>
    <w:rsid w:val="00D91ED7"/>
    <w:rsid w:val="00D92BF6"/>
    <w:rsid w:val="00D937EC"/>
    <w:rsid w:val="00D94188"/>
    <w:rsid w:val="00D948D4"/>
    <w:rsid w:val="00D94ED8"/>
    <w:rsid w:val="00D94EFF"/>
    <w:rsid w:val="00D95583"/>
    <w:rsid w:val="00D957B2"/>
    <w:rsid w:val="00D97B89"/>
    <w:rsid w:val="00D97C7B"/>
    <w:rsid w:val="00D97E90"/>
    <w:rsid w:val="00D97FD3"/>
    <w:rsid w:val="00DA1096"/>
    <w:rsid w:val="00DA12E2"/>
    <w:rsid w:val="00DA146C"/>
    <w:rsid w:val="00DA340F"/>
    <w:rsid w:val="00DA35FA"/>
    <w:rsid w:val="00DA3CBD"/>
    <w:rsid w:val="00DA48A3"/>
    <w:rsid w:val="00DA4DB4"/>
    <w:rsid w:val="00DA5030"/>
    <w:rsid w:val="00DA559F"/>
    <w:rsid w:val="00DA5C27"/>
    <w:rsid w:val="00DA6315"/>
    <w:rsid w:val="00DA66DF"/>
    <w:rsid w:val="00DA6A16"/>
    <w:rsid w:val="00DA6BF6"/>
    <w:rsid w:val="00DA6FC6"/>
    <w:rsid w:val="00DB0615"/>
    <w:rsid w:val="00DB09AF"/>
    <w:rsid w:val="00DB1065"/>
    <w:rsid w:val="00DB1158"/>
    <w:rsid w:val="00DB1795"/>
    <w:rsid w:val="00DB2760"/>
    <w:rsid w:val="00DB2ACE"/>
    <w:rsid w:val="00DB2B51"/>
    <w:rsid w:val="00DB338E"/>
    <w:rsid w:val="00DB3E65"/>
    <w:rsid w:val="00DB43A5"/>
    <w:rsid w:val="00DB5552"/>
    <w:rsid w:val="00DB5661"/>
    <w:rsid w:val="00DB72D6"/>
    <w:rsid w:val="00DB7CFE"/>
    <w:rsid w:val="00DB7EFD"/>
    <w:rsid w:val="00DB7F33"/>
    <w:rsid w:val="00DC081B"/>
    <w:rsid w:val="00DC0DF3"/>
    <w:rsid w:val="00DC1FFD"/>
    <w:rsid w:val="00DC2867"/>
    <w:rsid w:val="00DC2D70"/>
    <w:rsid w:val="00DC39FE"/>
    <w:rsid w:val="00DC3D9A"/>
    <w:rsid w:val="00DC4399"/>
    <w:rsid w:val="00DC64A2"/>
    <w:rsid w:val="00DC656E"/>
    <w:rsid w:val="00DC6CFD"/>
    <w:rsid w:val="00DC76DB"/>
    <w:rsid w:val="00DD0012"/>
    <w:rsid w:val="00DD003F"/>
    <w:rsid w:val="00DD17AE"/>
    <w:rsid w:val="00DD1910"/>
    <w:rsid w:val="00DD1ACA"/>
    <w:rsid w:val="00DD1F64"/>
    <w:rsid w:val="00DD2360"/>
    <w:rsid w:val="00DD2400"/>
    <w:rsid w:val="00DD2972"/>
    <w:rsid w:val="00DD30CE"/>
    <w:rsid w:val="00DD475A"/>
    <w:rsid w:val="00DD4A16"/>
    <w:rsid w:val="00DD4A5E"/>
    <w:rsid w:val="00DD4BBD"/>
    <w:rsid w:val="00DD56B7"/>
    <w:rsid w:val="00DD64B0"/>
    <w:rsid w:val="00DE0097"/>
    <w:rsid w:val="00DE026B"/>
    <w:rsid w:val="00DE05A5"/>
    <w:rsid w:val="00DE0FA7"/>
    <w:rsid w:val="00DE1BB5"/>
    <w:rsid w:val="00DE3322"/>
    <w:rsid w:val="00DE3C85"/>
    <w:rsid w:val="00DE44A2"/>
    <w:rsid w:val="00DE4AAC"/>
    <w:rsid w:val="00DE4BF2"/>
    <w:rsid w:val="00DE55C1"/>
    <w:rsid w:val="00DE566F"/>
    <w:rsid w:val="00DE681C"/>
    <w:rsid w:val="00DE6C09"/>
    <w:rsid w:val="00DF0708"/>
    <w:rsid w:val="00DF0838"/>
    <w:rsid w:val="00DF0A67"/>
    <w:rsid w:val="00DF16EF"/>
    <w:rsid w:val="00DF1704"/>
    <w:rsid w:val="00DF2DCE"/>
    <w:rsid w:val="00DF34CC"/>
    <w:rsid w:val="00DF3669"/>
    <w:rsid w:val="00DF383B"/>
    <w:rsid w:val="00DF4205"/>
    <w:rsid w:val="00DF4D62"/>
    <w:rsid w:val="00DF4DAC"/>
    <w:rsid w:val="00DF5068"/>
    <w:rsid w:val="00DF73D9"/>
    <w:rsid w:val="00E001D4"/>
    <w:rsid w:val="00E002BF"/>
    <w:rsid w:val="00E003F9"/>
    <w:rsid w:val="00E0042E"/>
    <w:rsid w:val="00E00852"/>
    <w:rsid w:val="00E00A49"/>
    <w:rsid w:val="00E00E33"/>
    <w:rsid w:val="00E0277C"/>
    <w:rsid w:val="00E02F43"/>
    <w:rsid w:val="00E032C9"/>
    <w:rsid w:val="00E0374B"/>
    <w:rsid w:val="00E038A0"/>
    <w:rsid w:val="00E03E55"/>
    <w:rsid w:val="00E04E7C"/>
    <w:rsid w:val="00E0597B"/>
    <w:rsid w:val="00E07266"/>
    <w:rsid w:val="00E0794E"/>
    <w:rsid w:val="00E07A96"/>
    <w:rsid w:val="00E07AE1"/>
    <w:rsid w:val="00E10B15"/>
    <w:rsid w:val="00E10CE8"/>
    <w:rsid w:val="00E10E97"/>
    <w:rsid w:val="00E10ED8"/>
    <w:rsid w:val="00E119F2"/>
    <w:rsid w:val="00E1210E"/>
    <w:rsid w:val="00E13076"/>
    <w:rsid w:val="00E1321C"/>
    <w:rsid w:val="00E13D7D"/>
    <w:rsid w:val="00E1421E"/>
    <w:rsid w:val="00E14563"/>
    <w:rsid w:val="00E1744A"/>
    <w:rsid w:val="00E17599"/>
    <w:rsid w:val="00E20099"/>
    <w:rsid w:val="00E210A4"/>
    <w:rsid w:val="00E217C3"/>
    <w:rsid w:val="00E22666"/>
    <w:rsid w:val="00E22A26"/>
    <w:rsid w:val="00E22E3B"/>
    <w:rsid w:val="00E23E40"/>
    <w:rsid w:val="00E24999"/>
    <w:rsid w:val="00E24DEF"/>
    <w:rsid w:val="00E24EEB"/>
    <w:rsid w:val="00E254F2"/>
    <w:rsid w:val="00E2556C"/>
    <w:rsid w:val="00E269AA"/>
    <w:rsid w:val="00E27BB8"/>
    <w:rsid w:val="00E3044C"/>
    <w:rsid w:val="00E30C64"/>
    <w:rsid w:val="00E30CBA"/>
    <w:rsid w:val="00E3195C"/>
    <w:rsid w:val="00E325DB"/>
    <w:rsid w:val="00E326CA"/>
    <w:rsid w:val="00E326FA"/>
    <w:rsid w:val="00E33218"/>
    <w:rsid w:val="00E3356A"/>
    <w:rsid w:val="00E34558"/>
    <w:rsid w:val="00E34964"/>
    <w:rsid w:val="00E34C9C"/>
    <w:rsid w:val="00E350B9"/>
    <w:rsid w:val="00E361C3"/>
    <w:rsid w:val="00E36233"/>
    <w:rsid w:val="00E3647E"/>
    <w:rsid w:val="00E36696"/>
    <w:rsid w:val="00E37310"/>
    <w:rsid w:val="00E3759D"/>
    <w:rsid w:val="00E37CED"/>
    <w:rsid w:val="00E400E7"/>
    <w:rsid w:val="00E403B1"/>
    <w:rsid w:val="00E41139"/>
    <w:rsid w:val="00E41180"/>
    <w:rsid w:val="00E425D9"/>
    <w:rsid w:val="00E425DC"/>
    <w:rsid w:val="00E4323B"/>
    <w:rsid w:val="00E43D00"/>
    <w:rsid w:val="00E43D35"/>
    <w:rsid w:val="00E43F5B"/>
    <w:rsid w:val="00E45193"/>
    <w:rsid w:val="00E4537D"/>
    <w:rsid w:val="00E455F8"/>
    <w:rsid w:val="00E45843"/>
    <w:rsid w:val="00E45F6A"/>
    <w:rsid w:val="00E46978"/>
    <w:rsid w:val="00E4698D"/>
    <w:rsid w:val="00E46B16"/>
    <w:rsid w:val="00E46ECE"/>
    <w:rsid w:val="00E472C8"/>
    <w:rsid w:val="00E47CA3"/>
    <w:rsid w:val="00E50F43"/>
    <w:rsid w:val="00E5131C"/>
    <w:rsid w:val="00E51EB9"/>
    <w:rsid w:val="00E5311A"/>
    <w:rsid w:val="00E53A8E"/>
    <w:rsid w:val="00E53CC7"/>
    <w:rsid w:val="00E53EF5"/>
    <w:rsid w:val="00E5420F"/>
    <w:rsid w:val="00E54827"/>
    <w:rsid w:val="00E5599F"/>
    <w:rsid w:val="00E55B51"/>
    <w:rsid w:val="00E55E1E"/>
    <w:rsid w:val="00E56AA7"/>
    <w:rsid w:val="00E57065"/>
    <w:rsid w:val="00E57538"/>
    <w:rsid w:val="00E57D0D"/>
    <w:rsid w:val="00E60302"/>
    <w:rsid w:val="00E60ABF"/>
    <w:rsid w:val="00E612F6"/>
    <w:rsid w:val="00E61CA4"/>
    <w:rsid w:val="00E61E77"/>
    <w:rsid w:val="00E625C3"/>
    <w:rsid w:val="00E6277D"/>
    <w:rsid w:val="00E62A82"/>
    <w:rsid w:val="00E62C46"/>
    <w:rsid w:val="00E62D80"/>
    <w:rsid w:val="00E62ECA"/>
    <w:rsid w:val="00E63715"/>
    <w:rsid w:val="00E638E8"/>
    <w:rsid w:val="00E63D54"/>
    <w:rsid w:val="00E63D62"/>
    <w:rsid w:val="00E64998"/>
    <w:rsid w:val="00E64D54"/>
    <w:rsid w:val="00E65477"/>
    <w:rsid w:val="00E65DE5"/>
    <w:rsid w:val="00E66AC5"/>
    <w:rsid w:val="00E66BB8"/>
    <w:rsid w:val="00E67AB5"/>
    <w:rsid w:val="00E67CDB"/>
    <w:rsid w:val="00E70871"/>
    <w:rsid w:val="00E71647"/>
    <w:rsid w:val="00E71944"/>
    <w:rsid w:val="00E71AD5"/>
    <w:rsid w:val="00E71F78"/>
    <w:rsid w:val="00E720D8"/>
    <w:rsid w:val="00E721EA"/>
    <w:rsid w:val="00E7248D"/>
    <w:rsid w:val="00E725A6"/>
    <w:rsid w:val="00E72ADF"/>
    <w:rsid w:val="00E72AE5"/>
    <w:rsid w:val="00E7336B"/>
    <w:rsid w:val="00E73A2D"/>
    <w:rsid w:val="00E741B9"/>
    <w:rsid w:val="00E749F9"/>
    <w:rsid w:val="00E74FB5"/>
    <w:rsid w:val="00E7546A"/>
    <w:rsid w:val="00E756D2"/>
    <w:rsid w:val="00E76AD9"/>
    <w:rsid w:val="00E76EF4"/>
    <w:rsid w:val="00E76F6F"/>
    <w:rsid w:val="00E7715D"/>
    <w:rsid w:val="00E7736E"/>
    <w:rsid w:val="00E77B17"/>
    <w:rsid w:val="00E82AD8"/>
    <w:rsid w:val="00E82C0B"/>
    <w:rsid w:val="00E83489"/>
    <w:rsid w:val="00E837EA"/>
    <w:rsid w:val="00E840D0"/>
    <w:rsid w:val="00E84BA3"/>
    <w:rsid w:val="00E866A9"/>
    <w:rsid w:val="00E866F1"/>
    <w:rsid w:val="00E8763C"/>
    <w:rsid w:val="00E87AB9"/>
    <w:rsid w:val="00E87AD7"/>
    <w:rsid w:val="00E87FD3"/>
    <w:rsid w:val="00E90E0F"/>
    <w:rsid w:val="00E90FFD"/>
    <w:rsid w:val="00E91FD1"/>
    <w:rsid w:val="00E92E64"/>
    <w:rsid w:val="00E935E9"/>
    <w:rsid w:val="00E93865"/>
    <w:rsid w:val="00E93A67"/>
    <w:rsid w:val="00E93CC6"/>
    <w:rsid w:val="00E94481"/>
    <w:rsid w:val="00E9523A"/>
    <w:rsid w:val="00E9564D"/>
    <w:rsid w:val="00E9580A"/>
    <w:rsid w:val="00E95B35"/>
    <w:rsid w:val="00E95C94"/>
    <w:rsid w:val="00E971D6"/>
    <w:rsid w:val="00E97BF0"/>
    <w:rsid w:val="00E97D98"/>
    <w:rsid w:val="00EA02B5"/>
    <w:rsid w:val="00EA1B2B"/>
    <w:rsid w:val="00EA2D03"/>
    <w:rsid w:val="00EA37BC"/>
    <w:rsid w:val="00EA3885"/>
    <w:rsid w:val="00EA3A2B"/>
    <w:rsid w:val="00EA3D66"/>
    <w:rsid w:val="00EA5617"/>
    <w:rsid w:val="00EA6551"/>
    <w:rsid w:val="00EA6A29"/>
    <w:rsid w:val="00EA70FD"/>
    <w:rsid w:val="00EA77AD"/>
    <w:rsid w:val="00EA7901"/>
    <w:rsid w:val="00EB22A2"/>
    <w:rsid w:val="00EB24BD"/>
    <w:rsid w:val="00EB2AD5"/>
    <w:rsid w:val="00EB2D5F"/>
    <w:rsid w:val="00EB35B4"/>
    <w:rsid w:val="00EB4296"/>
    <w:rsid w:val="00EB42E7"/>
    <w:rsid w:val="00EB6019"/>
    <w:rsid w:val="00EB6042"/>
    <w:rsid w:val="00EB6127"/>
    <w:rsid w:val="00EB6172"/>
    <w:rsid w:val="00EB61EC"/>
    <w:rsid w:val="00EB64B2"/>
    <w:rsid w:val="00EB7C99"/>
    <w:rsid w:val="00EC08E7"/>
    <w:rsid w:val="00EC0970"/>
    <w:rsid w:val="00EC18C4"/>
    <w:rsid w:val="00EC1F9C"/>
    <w:rsid w:val="00EC255B"/>
    <w:rsid w:val="00EC2AB6"/>
    <w:rsid w:val="00EC3B5B"/>
    <w:rsid w:val="00EC4009"/>
    <w:rsid w:val="00EC401F"/>
    <w:rsid w:val="00EC445E"/>
    <w:rsid w:val="00EC4FA9"/>
    <w:rsid w:val="00EC5BE2"/>
    <w:rsid w:val="00EC6795"/>
    <w:rsid w:val="00EC75C9"/>
    <w:rsid w:val="00EC7AE0"/>
    <w:rsid w:val="00EC7C7E"/>
    <w:rsid w:val="00ED0E52"/>
    <w:rsid w:val="00ED17B7"/>
    <w:rsid w:val="00ED1A03"/>
    <w:rsid w:val="00ED1B5A"/>
    <w:rsid w:val="00ED1F2F"/>
    <w:rsid w:val="00ED25D5"/>
    <w:rsid w:val="00ED2F70"/>
    <w:rsid w:val="00ED3F39"/>
    <w:rsid w:val="00ED4E71"/>
    <w:rsid w:val="00ED5C1B"/>
    <w:rsid w:val="00ED69BA"/>
    <w:rsid w:val="00ED6A16"/>
    <w:rsid w:val="00ED7357"/>
    <w:rsid w:val="00ED7426"/>
    <w:rsid w:val="00ED7514"/>
    <w:rsid w:val="00ED75F6"/>
    <w:rsid w:val="00ED7901"/>
    <w:rsid w:val="00ED7BA4"/>
    <w:rsid w:val="00EE27C0"/>
    <w:rsid w:val="00EE28CE"/>
    <w:rsid w:val="00EE2AC7"/>
    <w:rsid w:val="00EE350E"/>
    <w:rsid w:val="00EE3C4B"/>
    <w:rsid w:val="00EE433A"/>
    <w:rsid w:val="00EE5305"/>
    <w:rsid w:val="00EE574C"/>
    <w:rsid w:val="00EE5CC1"/>
    <w:rsid w:val="00EE5E0D"/>
    <w:rsid w:val="00EE6566"/>
    <w:rsid w:val="00EE65C6"/>
    <w:rsid w:val="00EE6E06"/>
    <w:rsid w:val="00EE7373"/>
    <w:rsid w:val="00EF096B"/>
    <w:rsid w:val="00EF0D27"/>
    <w:rsid w:val="00EF0E11"/>
    <w:rsid w:val="00EF0E84"/>
    <w:rsid w:val="00EF15D6"/>
    <w:rsid w:val="00EF1A34"/>
    <w:rsid w:val="00EF1D18"/>
    <w:rsid w:val="00EF23BF"/>
    <w:rsid w:val="00EF2622"/>
    <w:rsid w:val="00EF280F"/>
    <w:rsid w:val="00EF2B5C"/>
    <w:rsid w:val="00EF30A7"/>
    <w:rsid w:val="00EF3995"/>
    <w:rsid w:val="00EF3A66"/>
    <w:rsid w:val="00EF56DF"/>
    <w:rsid w:val="00EF57DF"/>
    <w:rsid w:val="00EF57FE"/>
    <w:rsid w:val="00EF65D7"/>
    <w:rsid w:val="00EF7098"/>
    <w:rsid w:val="00EF7FE2"/>
    <w:rsid w:val="00F00265"/>
    <w:rsid w:val="00F00433"/>
    <w:rsid w:val="00F00C09"/>
    <w:rsid w:val="00F00C55"/>
    <w:rsid w:val="00F00EB8"/>
    <w:rsid w:val="00F00FB9"/>
    <w:rsid w:val="00F00FC4"/>
    <w:rsid w:val="00F01576"/>
    <w:rsid w:val="00F02851"/>
    <w:rsid w:val="00F035B1"/>
    <w:rsid w:val="00F03D84"/>
    <w:rsid w:val="00F04CE6"/>
    <w:rsid w:val="00F04CF0"/>
    <w:rsid w:val="00F05A19"/>
    <w:rsid w:val="00F05D02"/>
    <w:rsid w:val="00F06349"/>
    <w:rsid w:val="00F068CE"/>
    <w:rsid w:val="00F06F1B"/>
    <w:rsid w:val="00F07167"/>
    <w:rsid w:val="00F07953"/>
    <w:rsid w:val="00F07E30"/>
    <w:rsid w:val="00F107B5"/>
    <w:rsid w:val="00F10B7C"/>
    <w:rsid w:val="00F11330"/>
    <w:rsid w:val="00F11419"/>
    <w:rsid w:val="00F11723"/>
    <w:rsid w:val="00F11DBC"/>
    <w:rsid w:val="00F11DCC"/>
    <w:rsid w:val="00F12415"/>
    <w:rsid w:val="00F12497"/>
    <w:rsid w:val="00F12C52"/>
    <w:rsid w:val="00F12E12"/>
    <w:rsid w:val="00F135E3"/>
    <w:rsid w:val="00F13D13"/>
    <w:rsid w:val="00F14086"/>
    <w:rsid w:val="00F15047"/>
    <w:rsid w:val="00F1622A"/>
    <w:rsid w:val="00F166E8"/>
    <w:rsid w:val="00F202BB"/>
    <w:rsid w:val="00F20D0C"/>
    <w:rsid w:val="00F22048"/>
    <w:rsid w:val="00F22070"/>
    <w:rsid w:val="00F22803"/>
    <w:rsid w:val="00F23989"/>
    <w:rsid w:val="00F23B7B"/>
    <w:rsid w:val="00F23BE6"/>
    <w:rsid w:val="00F23CBA"/>
    <w:rsid w:val="00F23E5B"/>
    <w:rsid w:val="00F2576C"/>
    <w:rsid w:val="00F26109"/>
    <w:rsid w:val="00F262C6"/>
    <w:rsid w:val="00F2630B"/>
    <w:rsid w:val="00F26443"/>
    <w:rsid w:val="00F265A3"/>
    <w:rsid w:val="00F2777C"/>
    <w:rsid w:val="00F27783"/>
    <w:rsid w:val="00F279D8"/>
    <w:rsid w:val="00F27A4F"/>
    <w:rsid w:val="00F27AC6"/>
    <w:rsid w:val="00F30823"/>
    <w:rsid w:val="00F30D15"/>
    <w:rsid w:val="00F311CA"/>
    <w:rsid w:val="00F31F15"/>
    <w:rsid w:val="00F323D4"/>
    <w:rsid w:val="00F33264"/>
    <w:rsid w:val="00F332D4"/>
    <w:rsid w:val="00F3422D"/>
    <w:rsid w:val="00F3452F"/>
    <w:rsid w:val="00F34ECF"/>
    <w:rsid w:val="00F358FB"/>
    <w:rsid w:val="00F359D7"/>
    <w:rsid w:val="00F35C18"/>
    <w:rsid w:val="00F36991"/>
    <w:rsid w:val="00F36BF9"/>
    <w:rsid w:val="00F36EB8"/>
    <w:rsid w:val="00F37D5F"/>
    <w:rsid w:val="00F402FD"/>
    <w:rsid w:val="00F403FA"/>
    <w:rsid w:val="00F40980"/>
    <w:rsid w:val="00F40C57"/>
    <w:rsid w:val="00F4121D"/>
    <w:rsid w:val="00F413AB"/>
    <w:rsid w:val="00F4252A"/>
    <w:rsid w:val="00F43256"/>
    <w:rsid w:val="00F43271"/>
    <w:rsid w:val="00F432F5"/>
    <w:rsid w:val="00F43309"/>
    <w:rsid w:val="00F43657"/>
    <w:rsid w:val="00F4371E"/>
    <w:rsid w:val="00F43837"/>
    <w:rsid w:val="00F43A41"/>
    <w:rsid w:val="00F43BFD"/>
    <w:rsid w:val="00F445AF"/>
    <w:rsid w:val="00F44E46"/>
    <w:rsid w:val="00F44F36"/>
    <w:rsid w:val="00F456A6"/>
    <w:rsid w:val="00F45C4E"/>
    <w:rsid w:val="00F45C62"/>
    <w:rsid w:val="00F501D1"/>
    <w:rsid w:val="00F504C4"/>
    <w:rsid w:val="00F50962"/>
    <w:rsid w:val="00F50C21"/>
    <w:rsid w:val="00F512BE"/>
    <w:rsid w:val="00F521EF"/>
    <w:rsid w:val="00F5266C"/>
    <w:rsid w:val="00F53B4D"/>
    <w:rsid w:val="00F543BB"/>
    <w:rsid w:val="00F54685"/>
    <w:rsid w:val="00F56350"/>
    <w:rsid w:val="00F564CF"/>
    <w:rsid w:val="00F6091B"/>
    <w:rsid w:val="00F60BE5"/>
    <w:rsid w:val="00F60CCD"/>
    <w:rsid w:val="00F6146A"/>
    <w:rsid w:val="00F61BC9"/>
    <w:rsid w:val="00F61BF7"/>
    <w:rsid w:val="00F61CDA"/>
    <w:rsid w:val="00F61EDD"/>
    <w:rsid w:val="00F63123"/>
    <w:rsid w:val="00F637AD"/>
    <w:rsid w:val="00F63B18"/>
    <w:rsid w:val="00F64B63"/>
    <w:rsid w:val="00F64C08"/>
    <w:rsid w:val="00F6540F"/>
    <w:rsid w:val="00F65FD7"/>
    <w:rsid w:val="00F668D6"/>
    <w:rsid w:val="00F67771"/>
    <w:rsid w:val="00F67EB3"/>
    <w:rsid w:val="00F70B35"/>
    <w:rsid w:val="00F71738"/>
    <w:rsid w:val="00F73CDE"/>
    <w:rsid w:val="00F741AD"/>
    <w:rsid w:val="00F74734"/>
    <w:rsid w:val="00F747FA"/>
    <w:rsid w:val="00F76228"/>
    <w:rsid w:val="00F77AC1"/>
    <w:rsid w:val="00F77E84"/>
    <w:rsid w:val="00F8046C"/>
    <w:rsid w:val="00F809DF"/>
    <w:rsid w:val="00F824DC"/>
    <w:rsid w:val="00F82F07"/>
    <w:rsid w:val="00F83ED3"/>
    <w:rsid w:val="00F8440F"/>
    <w:rsid w:val="00F845AA"/>
    <w:rsid w:val="00F85267"/>
    <w:rsid w:val="00F86765"/>
    <w:rsid w:val="00F87B7F"/>
    <w:rsid w:val="00F91A1B"/>
    <w:rsid w:val="00F91F1B"/>
    <w:rsid w:val="00F92F48"/>
    <w:rsid w:val="00F9389A"/>
    <w:rsid w:val="00F93C1A"/>
    <w:rsid w:val="00F940EB"/>
    <w:rsid w:val="00F941EB"/>
    <w:rsid w:val="00F94C54"/>
    <w:rsid w:val="00F94F9A"/>
    <w:rsid w:val="00F9513B"/>
    <w:rsid w:val="00F9566C"/>
    <w:rsid w:val="00F95E41"/>
    <w:rsid w:val="00F96807"/>
    <w:rsid w:val="00F96858"/>
    <w:rsid w:val="00F96BD7"/>
    <w:rsid w:val="00F970CC"/>
    <w:rsid w:val="00F97252"/>
    <w:rsid w:val="00F9769A"/>
    <w:rsid w:val="00F97C42"/>
    <w:rsid w:val="00F97D63"/>
    <w:rsid w:val="00FA017F"/>
    <w:rsid w:val="00FA0552"/>
    <w:rsid w:val="00FA077C"/>
    <w:rsid w:val="00FA10DB"/>
    <w:rsid w:val="00FA1CA5"/>
    <w:rsid w:val="00FA212F"/>
    <w:rsid w:val="00FA215B"/>
    <w:rsid w:val="00FA260A"/>
    <w:rsid w:val="00FA27E9"/>
    <w:rsid w:val="00FA3339"/>
    <w:rsid w:val="00FA367E"/>
    <w:rsid w:val="00FA3AEC"/>
    <w:rsid w:val="00FA3B5D"/>
    <w:rsid w:val="00FA3DAD"/>
    <w:rsid w:val="00FA3E90"/>
    <w:rsid w:val="00FA3F5D"/>
    <w:rsid w:val="00FA425A"/>
    <w:rsid w:val="00FA49C5"/>
    <w:rsid w:val="00FA4B2C"/>
    <w:rsid w:val="00FA4C3A"/>
    <w:rsid w:val="00FA4C42"/>
    <w:rsid w:val="00FA628B"/>
    <w:rsid w:val="00FA6A3E"/>
    <w:rsid w:val="00FA6D47"/>
    <w:rsid w:val="00FA7816"/>
    <w:rsid w:val="00FA7BDB"/>
    <w:rsid w:val="00FB0214"/>
    <w:rsid w:val="00FB196E"/>
    <w:rsid w:val="00FB1E56"/>
    <w:rsid w:val="00FB2143"/>
    <w:rsid w:val="00FB2E27"/>
    <w:rsid w:val="00FB2E7D"/>
    <w:rsid w:val="00FB332A"/>
    <w:rsid w:val="00FB36CB"/>
    <w:rsid w:val="00FB603F"/>
    <w:rsid w:val="00FB64C5"/>
    <w:rsid w:val="00FB6A97"/>
    <w:rsid w:val="00FB6FBC"/>
    <w:rsid w:val="00FB79F7"/>
    <w:rsid w:val="00FB7AFE"/>
    <w:rsid w:val="00FB7B94"/>
    <w:rsid w:val="00FC021C"/>
    <w:rsid w:val="00FC07C0"/>
    <w:rsid w:val="00FC1611"/>
    <w:rsid w:val="00FC24C5"/>
    <w:rsid w:val="00FC2986"/>
    <w:rsid w:val="00FC37DF"/>
    <w:rsid w:val="00FC5466"/>
    <w:rsid w:val="00FC56A0"/>
    <w:rsid w:val="00FC572D"/>
    <w:rsid w:val="00FC578A"/>
    <w:rsid w:val="00FC64A7"/>
    <w:rsid w:val="00FC6A76"/>
    <w:rsid w:val="00FC6C5D"/>
    <w:rsid w:val="00FC7849"/>
    <w:rsid w:val="00FC7CDA"/>
    <w:rsid w:val="00FD06BC"/>
    <w:rsid w:val="00FD0A66"/>
    <w:rsid w:val="00FD0C6F"/>
    <w:rsid w:val="00FD140B"/>
    <w:rsid w:val="00FD1D8D"/>
    <w:rsid w:val="00FD2162"/>
    <w:rsid w:val="00FD2B66"/>
    <w:rsid w:val="00FD3816"/>
    <w:rsid w:val="00FD40F4"/>
    <w:rsid w:val="00FD46E0"/>
    <w:rsid w:val="00FD489D"/>
    <w:rsid w:val="00FD57B0"/>
    <w:rsid w:val="00FD5B95"/>
    <w:rsid w:val="00FD6976"/>
    <w:rsid w:val="00FD7223"/>
    <w:rsid w:val="00FD7E81"/>
    <w:rsid w:val="00FD7FBD"/>
    <w:rsid w:val="00FE0675"/>
    <w:rsid w:val="00FE0E7D"/>
    <w:rsid w:val="00FE17DD"/>
    <w:rsid w:val="00FE195A"/>
    <w:rsid w:val="00FE1B44"/>
    <w:rsid w:val="00FE2139"/>
    <w:rsid w:val="00FE2AD2"/>
    <w:rsid w:val="00FE2F30"/>
    <w:rsid w:val="00FE35D5"/>
    <w:rsid w:val="00FE46F5"/>
    <w:rsid w:val="00FE4819"/>
    <w:rsid w:val="00FE4F26"/>
    <w:rsid w:val="00FE5155"/>
    <w:rsid w:val="00FE576E"/>
    <w:rsid w:val="00FE5EC0"/>
    <w:rsid w:val="00FE7AA4"/>
    <w:rsid w:val="00FE7D89"/>
    <w:rsid w:val="00FF0046"/>
    <w:rsid w:val="00FF0082"/>
    <w:rsid w:val="00FF0897"/>
    <w:rsid w:val="00FF089F"/>
    <w:rsid w:val="00FF10DE"/>
    <w:rsid w:val="00FF110C"/>
    <w:rsid w:val="00FF1156"/>
    <w:rsid w:val="00FF3B95"/>
    <w:rsid w:val="00FF3B99"/>
    <w:rsid w:val="00FF4B42"/>
    <w:rsid w:val="00FF54EE"/>
    <w:rsid w:val="00FF5846"/>
    <w:rsid w:val="00FF65B9"/>
    <w:rsid w:val="00FF666D"/>
    <w:rsid w:val="00FF6E49"/>
    <w:rsid w:val="00FF6F9D"/>
    <w:rsid w:val="00FF746E"/>
    <w:rsid w:val="00FF7753"/>
    <w:rsid w:val="3455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uiPriority="5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23DE"/>
  </w:style>
  <w:style w:type="paragraph" w:styleId="Heading1">
    <w:name w:val="heading 1"/>
    <w:next w:val="Normal"/>
    <w:uiPriority w:val="9"/>
    <w:qFormat/>
    <w:rsid w:val="007F4909"/>
    <w:pPr>
      <w:keepNext/>
      <w:widowControl w:val="0"/>
      <w:numPr>
        <w:numId w:val="31"/>
      </w:numPr>
      <w:snapToGrid w:val="0"/>
      <w:spacing w:before="60" w:after="60"/>
      <w:outlineLvl w:val="0"/>
    </w:pPr>
    <w:rPr>
      <w:rFonts w:ascii="Calibri" w:hAnsi="Calibri"/>
      <w:b/>
      <w:color w:val="000000"/>
      <w:kern w:val="28"/>
      <w:sz w:val="32"/>
    </w:rPr>
  </w:style>
  <w:style w:type="paragraph" w:styleId="Heading2">
    <w:name w:val="heading 2"/>
    <w:basedOn w:val="Heading1"/>
    <w:next w:val="Normal"/>
    <w:uiPriority w:val="9"/>
    <w:qFormat/>
    <w:rsid w:val="00C77E97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Indent"/>
    <w:link w:val="Heading3Char"/>
    <w:qFormat/>
    <w:rsid w:val="00C77E97"/>
    <w:pPr>
      <w:numPr>
        <w:ilvl w:val="2"/>
      </w:numPr>
      <w:tabs>
        <w:tab w:val="left" w:pos="576"/>
      </w:tabs>
      <w:outlineLvl w:val="2"/>
    </w:pPr>
    <w:rPr>
      <w:sz w:val="24"/>
      <w:szCs w:val="22"/>
    </w:rPr>
  </w:style>
  <w:style w:type="paragraph" w:styleId="Heading4">
    <w:name w:val="heading 4"/>
    <w:basedOn w:val="Heading3"/>
    <w:next w:val="Normal"/>
    <w:qFormat/>
    <w:rsid w:val="008E33A8"/>
    <w:pPr>
      <w:numPr>
        <w:ilvl w:val="3"/>
      </w:numPr>
      <w:outlineLvl w:val="3"/>
    </w:pPr>
    <w:rPr>
      <w:b w:val="0"/>
      <w:sz w:val="22"/>
    </w:rPr>
  </w:style>
  <w:style w:type="paragraph" w:styleId="Heading5">
    <w:name w:val="heading 5"/>
    <w:basedOn w:val="Heading4"/>
    <w:next w:val="Normal"/>
    <w:qFormat/>
    <w:rsid w:val="008E33A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qFormat/>
    <w:rsid w:val="008E33A8"/>
    <w:pPr>
      <w:numPr>
        <w:ilvl w:val="5"/>
      </w:numPr>
      <w:outlineLvl w:val="5"/>
    </w:pPr>
    <w:rPr>
      <w:i/>
    </w:rPr>
  </w:style>
  <w:style w:type="paragraph" w:styleId="Heading7">
    <w:name w:val="heading 7"/>
    <w:basedOn w:val="Heading6"/>
    <w:next w:val="Normal"/>
    <w:qFormat/>
    <w:rsid w:val="008E33A8"/>
    <w:pPr>
      <w:numPr>
        <w:ilvl w:val="6"/>
      </w:numPr>
      <w:outlineLvl w:val="6"/>
    </w:pPr>
  </w:style>
  <w:style w:type="paragraph" w:styleId="Heading8">
    <w:name w:val="heading 8"/>
    <w:basedOn w:val="Normal"/>
    <w:next w:val="Normal"/>
    <w:qFormat/>
    <w:rsid w:val="008E33A8"/>
    <w:pPr>
      <w:numPr>
        <w:ilvl w:val="7"/>
        <w:numId w:val="31"/>
      </w:numPr>
      <w:spacing w:before="6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E33A8"/>
    <w:pPr>
      <w:numPr>
        <w:ilvl w:val="8"/>
        <w:numId w:val="31"/>
      </w:numPr>
      <w:spacing w:before="6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rPr>
      <w:rFonts w:ascii="Scala-Regular" w:hAnsi="Scala-Regular"/>
      <w:color w:val="0000FF"/>
      <w:sz w:val="22"/>
      <w:u w:val="single"/>
    </w:r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rPr>
      <w:sz w:val="16"/>
      <w:szCs w:val="16"/>
    </w:rPr>
  </w:style>
  <w:style w:type="character" w:styleId="Strong">
    <w:name w:val="Strong"/>
    <w:qFormat/>
    <w:rPr>
      <w:b/>
      <w:bCs w:val="0"/>
    </w:rPr>
  </w:style>
  <w:style w:type="character" w:customStyle="1" w:styleId="CommentTextChar">
    <w:name w:val="Comment Text Char"/>
    <w:link w:val="CommentText"/>
    <w:rPr>
      <w:rFonts w:ascii="Arial" w:hAnsi="Arial" w:cs="Arial"/>
      <w:lang w:eastAsia="en-US"/>
    </w:rPr>
  </w:style>
  <w:style w:type="character" w:customStyle="1" w:styleId="StyleItalicBlue">
    <w:name w:val="Style Italic Blue"/>
    <w:rPr>
      <w:rFonts w:ascii="Tahoma" w:hAnsi="Tahoma"/>
      <w:i/>
      <w:iCs/>
      <w:color w:val="0000FF"/>
    </w:rPr>
  </w:style>
  <w:style w:type="character" w:customStyle="1" w:styleId="HTMLPreformattedChar">
    <w:name w:val="HTML Preformatted Char"/>
    <w:link w:val="HTMLPreformatted"/>
    <w:uiPriority w:val="99"/>
    <w:rPr>
      <w:rFonts w:ascii="Arial Unicode MS" w:eastAsia="Arial Unicode MS" w:hAnsi="Arial Unicode MS"/>
      <w:lang w:eastAsia="en-US"/>
    </w:rPr>
  </w:style>
  <w:style w:type="character" w:customStyle="1" w:styleId="StyleBold">
    <w:name w:val="Style Bold"/>
    <w:rPr>
      <w:rFonts w:ascii="Tahoma" w:hAnsi="Tahoma"/>
      <w:b/>
      <w:bCs/>
    </w:rPr>
  </w:style>
  <w:style w:type="character" w:customStyle="1" w:styleId="CovidienContentChar">
    <w:name w:val="Covidien Content Char"/>
    <w:link w:val="CovidienContent"/>
    <w:locked/>
    <w:rPr>
      <w:rFonts w:ascii="Calibri" w:eastAsia="Calibri" w:hAnsi="Calibri" w:cs="Calibri"/>
      <w:sz w:val="22"/>
      <w:szCs w:val="22"/>
      <w:lang w:eastAsia="en-US"/>
    </w:rPr>
  </w:style>
  <w:style w:type="character" w:customStyle="1" w:styleId="HeaderChar">
    <w:name w:val="Header Char"/>
    <w:link w:val="Header"/>
    <w:rPr>
      <w:lang w:eastAsia="en-US"/>
    </w:rPr>
  </w:style>
  <w:style w:type="character" w:customStyle="1" w:styleId="CommentSubjectChar">
    <w:name w:val="Comment Subject Char"/>
    <w:link w:val="CommentSubject"/>
    <w:rPr>
      <w:rFonts w:ascii="Arial" w:hAnsi="Arial" w:cs="Arial"/>
      <w:b/>
      <w:bCs/>
      <w:lang w:eastAsia="en-US"/>
    </w:rPr>
  </w:style>
  <w:style w:type="character" w:customStyle="1" w:styleId="FooterChar">
    <w:name w:val="Footer Char"/>
    <w:link w:val="Footer"/>
    <w:uiPriority w:val="99"/>
    <w:rPr>
      <w:lang w:eastAsia="en-US"/>
    </w:rPr>
  </w:style>
  <w:style w:type="character" w:customStyle="1" w:styleId="CovidientLevel3Char">
    <w:name w:val="Covidient Level 3 Char"/>
    <w:link w:val="CovidientLevel3"/>
    <w:rPr>
      <w:rFonts w:ascii="Calibri" w:hAnsi="Calibri" w:cs="Calibri"/>
      <w:b/>
      <w:bCs/>
      <w:color w:val="365F91"/>
      <w:sz w:val="24"/>
      <w:szCs w:val="24"/>
      <w:lang w:eastAsia="en-US"/>
    </w:rPr>
  </w:style>
  <w:style w:type="character" w:customStyle="1" w:styleId="CovidienCommandsChar">
    <w:name w:val="Covidien Commands Char"/>
    <w:link w:val="CovidienCommands"/>
    <w:locked/>
    <w:rPr>
      <w:rFonts w:ascii="Calibri" w:eastAsia="Calibri" w:hAnsi="Calibri" w:cs="Calibri"/>
      <w:b/>
      <w:i/>
      <w:sz w:val="21"/>
      <w:szCs w:val="21"/>
      <w:lang w:eastAsia="en-US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 w:cs="Times New Roman"/>
      <w:b/>
      <w:bCs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TOC3">
    <w:name w:val="toc 3"/>
    <w:basedOn w:val="TOC2"/>
    <w:next w:val="Normal"/>
    <w:uiPriority w:val="39"/>
  </w:style>
  <w:style w:type="paragraph" w:styleId="ListBullet2">
    <w:name w:val="List Bullet 2"/>
    <w:basedOn w:val="Normal"/>
    <w:pPr>
      <w:numPr>
        <w:numId w:val="1"/>
      </w:numPr>
      <w:tabs>
        <w:tab w:val="left" w:pos="720"/>
      </w:tabs>
    </w:pPr>
    <w:rPr>
      <w:rFonts w:ascii="Arial" w:hAnsi="Arial"/>
    </w:rPr>
  </w:style>
  <w:style w:type="paragraph" w:styleId="CommentText">
    <w:name w:val="annotation text"/>
    <w:basedOn w:val="Normal"/>
    <w:link w:val="CommentTextChar"/>
    <w:rPr>
      <w:rFonts w:ascii="Arial" w:hAnsi="Arial" w:cs="Arial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List">
    <w:name w:val="List"/>
    <w:basedOn w:val="Normal"/>
    <w:pPr>
      <w:ind w:left="360" w:hanging="360"/>
    </w:pPr>
    <w:rPr>
      <w:rFonts w:ascii="Univers" w:hAnsi="Univers"/>
    </w:rPr>
  </w:style>
  <w:style w:type="paragraph" w:styleId="TOC2">
    <w:name w:val="toc 2"/>
    <w:basedOn w:val="TOC1"/>
    <w:next w:val="Normal"/>
    <w:uiPriority w:val="39"/>
    <w:rPr>
      <w:caps w:val="0"/>
      <w:smallCap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OC8">
    <w:name w:val="toc 8"/>
    <w:basedOn w:val="Normal"/>
    <w:next w:val="Normal"/>
    <w:semiHidden/>
    <w:pPr>
      <w:ind w:left="1680"/>
    </w:pPr>
    <w:rPr>
      <w:sz w:val="18"/>
    </w:rPr>
  </w:style>
  <w:style w:type="paragraph" w:styleId="TOC1">
    <w:name w:val="toc 1"/>
    <w:basedOn w:val="Normal"/>
    <w:next w:val="Normal"/>
    <w:uiPriority w:val="39"/>
    <w:pPr>
      <w:tabs>
        <w:tab w:val="left" w:pos="720"/>
        <w:tab w:val="right" w:leader="dot" w:pos="9350"/>
      </w:tabs>
      <w:spacing w:before="100" w:beforeAutospacing="1" w:after="100" w:afterAutospacing="1"/>
    </w:pPr>
    <w:rPr>
      <w:rFonts w:ascii="Arial" w:hAnsi="Arial" w:cs="Arial"/>
      <w:b/>
      <w:bCs/>
      <w:caps/>
    </w:rPr>
  </w:style>
  <w:style w:type="paragraph" w:styleId="Title">
    <w:name w:val="Title"/>
    <w:basedOn w:val="Normal"/>
    <w:qFormat/>
    <w:pPr>
      <w:ind w:left="-990" w:hanging="810"/>
      <w:jc w:val="center"/>
    </w:pPr>
    <w:rPr>
      <w:rFonts w:ascii="Georgia" w:hAnsi="Georgia"/>
      <w:sz w:val="96"/>
    </w:rPr>
  </w:style>
  <w:style w:type="paragraph" w:styleId="TOC6">
    <w:name w:val="toc 6"/>
    <w:basedOn w:val="Normal"/>
    <w:next w:val="Normal"/>
    <w:semiHidden/>
    <w:pPr>
      <w:ind w:left="1200"/>
    </w:pPr>
    <w:rPr>
      <w:sz w:val="1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sz w:val="40"/>
      <w:szCs w:val="40"/>
      <w:lang w:bidi="he-I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TOC4">
    <w:name w:val="toc 4"/>
    <w:basedOn w:val="Normal"/>
    <w:next w:val="Normal"/>
    <w:semiHidden/>
    <w:pPr>
      <w:ind w:left="720"/>
    </w:pPr>
    <w:rPr>
      <w:sz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</w:pPr>
    <w:rPr>
      <w:rFonts w:ascii="Arial Unicode MS" w:eastAsia="Arial Unicode MS" w:hAnsi="Arial Unicode MS"/>
    </w:rPr>
  </w:style>
  <w:style w:type="paragraph" w:customStyle="1" w:styleId="CovidienContent">
    <w:name w:val="Covidien Content"/>
    <w:basedOn w:val="Normal"/>
    <w:link w:val="CovidienContentChar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NormalBold">
    <w:name w:val="NormalBold"/>
    <w:basedOn w:val="Normal"/>
    <w:rPr>
      <w:rFonts w:ascii="Arial Bold" w:hAnsi="Arial Bold" w:cs="Arial"/>
      <w:b/>
      <w:szCs w:val="24"/>
    </w:rPr>
  </w:style>
  <w:style w:type="paragraph" w:customStyle="1" w:styleId="DefinitionList">
    <w:name w:val="Definition List"/>
    <w:basedOn w:val="Normal"/>
    <w:next w:val="DefinitionTerm"/>
    <w:pPr>
      <w:snapToGrid w:val="0"/>
      <w:ind w:left="360"/>
    </w:pPr>
  </w:style>
  <w:style w:type="paragraph" w:customStyle="1" w:styleId="DefinitionTerm">
    <w:name w:val="Definition Term"/>
    <w:basedOn w:val="Normal"/>
    <w:next w:val="DefinitionList"/>
    <w:pPr>
      <w:snapToGrid w:val="0"/>
    </w:pPr>
  </w:style>
  <w:style w:type="paragraph" w:customStyle="1" w:styleId="orm">
    <w:name w:val="orm"/>
    <w:basedOn w:val="Normal"/>
    <w:pPr>
      <w:numPr>
        <w:ilvl w:val="1"/>
        <w:numId w:val="2"/>
      </w:numPr>
      <w:tabs>
        <w:tab w:val="left" w:pos="1380"/>
      </w:tabs>
      <w:spacing w:line="269" w:lineRule="auto"/>
      <w:ind w:left="360"/>
    </w:pPr>
    <w:rPr>
      <w:rFonts w:ascii="Arial" w:hAnsi="Arial"/>
      <w:szCs w:val="24"/>
    </w:rPr>
  </w:style>
  <w:style w:type="paragraph" w:customStyle="1" w:styleId="CovidienCommands">
    <w:name w:val="Covidien Commands"/>
    <w:basedOn w:val="Normal"/>
    <w:link w:val="CovidienCommandsChar"/>
    <w:qFormat/>
    <w:pPr>
      <w:spacing w:after="200" w:line="276" w:lineRule="auto"/>
    </w:pPr>
    <w:rPr>
      <w:rFonts w:ascii="Calibri" w:eastAsia="Calibri" w:hAnsi="Calibri" w:cs="Calibri"/>
      <w:b/>
      <w:i/>
      <w:sz w:val="21"/>
      <w:szCs w:val="21"/>
    </w:rPr>
  </w:style>
  <w:style w:type="paragraph" w:customStyle="1" w:styleId="StyleJustified">
    <w:name w:val="Style Justified"/>
    <w:basedOn w:val="Normal"/>
    <w:pPr>
      <w:jc w:val="both"/>
    </w:pPr>
  </w:style>
  <w:style w:type="paragraph" w:customStyle="1" w:styleId="Bullet2">
    <w:name w:val="Bullet2"/>
    <w:basedOn w:val="Normal"/>
    <w:pPr>
      <w:widowControl w:val="0"/>
      <w:spacing w:line="240" w:lineRule="atLeast"/>
      <w:ind w:left="1440" w:hanging="360"/>
    </w:pPr>
    <w:rPr>
      <w:color w:val="000080"/>
    </w:rPr>
  </w:style>
  <w:style w:type="paragraph" w:customStyle="1" w:styleId="StyleLinespacingAtleast12pt">
    <w:name w:val="Style Line spacing:  At least 12 pt"/>
    <w:basedOn w:val="Normal"/>
  </w:style>
  <w:style w:type="paragraph" w:customStyle="1" w:styleId="StyleHeading1LatinTimesNewRomanComplexTimesNewRoma">
    <w:name w:val="Style Heading 1 + (Latin) Times New Roman (Complex) Times New Roma..."/>
    <w:basedOn w:val="Heading1"/>
    <w:pPr>
      <w:widowControl/>
      <w:numPr>
        <w:numId w:val="3"/>
      </w:numPr>
      <w:tabs>
        <w:tab w:val="left" w:pos="360"/>
        <w:tab w:val="left" w:pos="432"/>
      </w:tabs>
      <w:snapToGrid/>
      <w:spacing w:before="240"/>
    </w:pPr>
    <w:rPr>
      <w:bCs/>
      <w:color w:val="auto"/>
      <w:kern w:val="32"/>
      <w:sz w:val="28"/>
      <w:szCs w:val="28"/>
      <w:lang w:bidi="he-IL"/>
    </w:rPr>
  </w:style>
  <w:style w:type="paragraph" w:customStyle="1" w:styleId="CovidientLevel3">
    <w:name w:val="Covidient Level 3"/>
    <w:basedOn w:val="Normal"/>
    <w:link w:val="CovidientLevel3Char"/>
    <w:qFormat/>
    <w:pPr>
      <w:keepNext/>
      <w:keepLines/>
      <w:spacing w:before="480" w:line="276" w:lineRule="auto"/>
      <w:ind w:left="1224" w:hanging="504"/>
      <w:outlineLvl w:val="0"/>
    </w:pPr>
    <w:rPr>
      <w:rFonts w:ascii="Calibri" w:hAnsi="Calibri" w:cs="Calibri"/>
      <w:b/>
      <w:bCs/>
      <w:color w:val="365F91"/>
      <w:sz w:val="24"/>
      <w:szCs w:val="24"/>
    </w:rPr>
  </w:style>
  <w:style w:type="paragraph" w:customStyle="1" w:styleId="StyleHeading2LatinTimesNewRomanComplexTimesNewRoma">
    <w:name w:val="Style Heading 2 + (Latin) Times New Roman (Complex) Times New Roma..."/>
    <w:basedOn w:val="Heading2"/>
    <w:pPr>
      <w:widowControl/>
      <w:numPr>
        <w:numId w:val="3"/>
      </w:numPr>
      <w:tabs>
        <w:tab w:val="left" w:pos="432"/>
        <w:tab w:val="left" w:pos="576"/>
        <w:tab w:val="left" w:pos="792"/>
      </w:tabs>
      <w:snapToGrid/>
      <w:spacing w:before="240"/>
    </w:pPr>
    <w:rPr>
      <w:bCs/>
      <w:color w:val="auto"/>
      <w:kern w:val="0"/>
      <w:lang w:bidi="he-IL"/>
    </w:rPr>
  </w:style>
  <w:style w:type="paragraph" w:customStyle="1" w:styleId="tables">
    <w:name w:val="tables"/>
    <w:basedOn w:val="Normal"/>
    <w:pPr>
      <w:widowControl w:val="0"/>
      <w:spacing w:before="240"/>
      <w:jc w:val="center"/>
    </w:pPr>
    <w:rPr>
      <w:rFonts w:ascii="Times" w:hAnsi="Times"/>
      <w:b/>
    </w:rPr>
  </w:style>
  <w:style w:type="paragraph" w:customStyle="1" w:styleId="Style1">
    <w:name w:val="Style1"/>
    <w:basedOn w:val="Heading3"/>
    <w:pPr>
      <w:widowControl/>
      <w:numPr>
        <w:numId w:val="3"/>
      </w:numPr>
      <w:tabs>
        <w:tab w:val="left" w:pos="432"/>
        <w:tab w:val="left" w:pos="1260"/>
        <w:tab w:val="left" w:pos="1440"/>
      </w:tabs>
      <w:snapToGrid/>
      <w:spacing w:before="240"/>
    </w:pPr>
    <w:rPr>
      <w:rFonts w:cs="Arial"/>
      <w:bCs/>
      <w:color w:val="auto"/>
      <w:kern w:val="0"/>
      <w:sz w:val="28"/>
      <w:szCs w:val="26"/>
    </w:rPr>
  </w:style>
  <w:style w:type="paragraph" w:customStyle="1" w:styleId="ResultsBullet">
    <w:name w:val="ResultsBullet"/>
    <w:basedOn w:val="Normal"/>
    <w:pPr>
      <w:numPr>
        <w:numId w:val="4"/>
      </w:numPr>
      <w:tabs>
        <w:tab w:val="left" w:pos="720"/>
      </w:tabs>
    </w:pPr>
    <w:rPr>
      <w:rFonts w:ascii="Arial" w:hAnsi="Arial"/>
    </w:rPr>
  </w:style>
  <w:style w:type="paragraph" w:styleId="Revision">
    <w:name w:val="Revision"/>
    <w:uiPriority w:val="99"/>
    <w:semiHidden/>
  </w:style>
  <w:style w:type="paragraph" w:customStyle="1" w:styleId="BulletedList">
    <w:name w:val="BulletedList"/>
    <w:basedOn w:val="Normal"/>
    <w:pPr>
      <w:numPr>
        <w:numId w:val="5"/>
      </w:numPr>
      <w:tabs>
        <w:tab w:val="left" w:pos="1080"/>
      </w:tabs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pPr>
      <w:spacing w:before="120" w:after="12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5C7AFD"/>
    <w:rPr>
      <w:b/>
      <w:color w:val="000000"/>
      <w:kern w:val="28"/>
      <w:sz w:val="24"/>
      <w:szCs w:val="22"/>
    </w:rPr>
  </w:style>
  <w:style w:type="character" w:customStyle="1" w:styleId="apple-style-span">
    <w:name w:val="apple-style-span"/>
    <w:rsid w:val="00A212AD"/>
  </w:style>
  <w:style w:type="numbering" w:customStyle="1" w:styleId="Headings">
    <w:name w:val="Headings"/>
    <w:uiPriority w:val="99"/>
    <w:rsid w:val="008E33A8"/>
    <w:pPr>
      <w:numPr>
        <w:numId w:val="24"/>
      </w:numPr>
    </w:pPr>
  </w:style>
  <w:style w:type="paragraph" w:styleId="Subtitle">
    <w:name w:val="Subtitle"/>
    <w:basedOn w:val="Normal"/>
    <w:next w:val="Normal"/>
    <w:link w:val="SubtitleChar"/>
    <w:qFormat/>
    <w:rsid w:val="008E33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E33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Indent">
    <w:name w:val="Normal Indent"/>
    <w:basedOn w:val="Normal"/>
    <w:rsid w:val="004D60E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uiPriority="5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23DE"/>
  </w:style>
  <w:style w:type="paragraph" w:styleId="Heading1">
    <w:name w:val="heading 1"/>
    <w:next w:val="Normal"/>
    <w:uiPriority w:val="9"/>
    <w:qFormat/>
    <w:rsid w:val="007F4909"/>
    <w:pPr>
      <w:keepNext/>
      <w:widowControl w:val="0"/>
      <w:numPr>
        <w:numId w:val="31"/>
      </w:numPr>
      <w:snapToGrid w:val="0"/>
      <w:spacing w:before="60" w:after="60"/>
      <w:outlineLvl w:val="0"/>
    </w:pPr>
    <w:rPr>
      <w:rFonts w:ascii="Calibri" w:hAnsi="Calibri"/>
      <w:b/>
      <w:color w:val="000000"/>
      <w:kern w:val="28"/>
      <w:sz w:val="32"/>
    </w:rPr>
  </w:style>
  <w:style w:type="paragraph" w:styleId="Heading2">
    <w:name w:val="heading 2"/>
    <w:basedOn w:val="Heading1"/>
    <w:next w:val="Normal"/>
    <w:uiPriority w:val="9"/>
    <w:qFormat/>
    <w:rsid w:val="00C77E97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Indent"/>
    <w:link w:val="Heading3Char"/>
    <w:qFormat/>
    <w:rsid w:val="00C77E97"/>
    <w:pPr>
      <w:numPr>
        <w:ilvl w:val="2"/>
      </w:numPr>
      <w:tabs>
        <w:tab w:val="left" w:pos="576"/>
      </w:tabs>
      <w:outlineLvl w:val="2"/>
    </w:pPr>
    <w:rPr>
      <w:sz w:val="24"/>
      <w:szCs w:val="22"/>
    </w:rPr>
  </w:style>
  <w:style w:type="paragraph" w:styleId="Heading4">
    <w:name w:val="heading 4"/>
    <w:basedOn w:val="Heading3"/>
    <w:next w:val="Normal"/>
    <w:qFormat/>
    <w:rsid w:val="008E33A8"/>
    <w:pPr>
      <w:numPr>
        <w:ilvl w:val="3"/>
      </w:numPr>
      <w:outlineLvl w:val="3"/>
    </w:pPr>
    <w:rPr>
      <w:b w:val="0"/>
      <w:sz w:val="22"/>
    </w:rPr>
  </w:style>
  <w:style w:type="paragraph" w:styleId="Heading5">
    <w:name w:val="heading 5"/>
    <w:basedOn w:val="Heading4"/>
    <w:next w:val="Normal"/>
    <w:qFormat/>
    <w:rsid w:val="008E33A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qFormat/>
    <w:rsid w:val="008E33A8"/>
    <w:pPr>
      <w:numPr>
        <w:ilvl w:val="5"/>
      </w:numPr>
      <w:outlineLvl w:val="5"/>
    </w:pPr>
    <w:rPr>
      <w:i/>
    </w:rPr>
  </w:style>
  <w:style w:type="paragraph" w:styleId="Heading7">
    <w:name w:val="heading 7"/>
    <w:basedOn w:val="Heading6"/>
    <w:next w:val="Normal"/>
    <w:qFormat/>
    <w:rsid w:val="008E33A8"/>
    <w:pPr>
      <w:numPr>
        <w:ilvl w:val="6"/>
      </w:numPr>
      <w:outlineLvl w:val="6"/>
    </w:pPr>
  </w:style>
  <w:style w:type="paragraph" w:styleId="Heading8">
    <w:name w:val="heading 8"/>
    <w:basedOn w:val="Normal"/>
    <w:next w:val="Normal"/>
    <w:qFormat/>
    <w:rsid w:val="008E33A8"/>
    <w:pPr>
      <w:numPr>
        <w:ilvl w:val="7"/>
        <w:numId w:val="31"/>
      </w:numPr>
      <w:spacing w:before="6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E33A8"/>
    <w:pPr>
      <w:numPr>
        <w:ilvl w:val="8"/>
        <w:numId w:val="31"/>
      </w:numPr>
      <w:spacing w:before="6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rPr>
      <w:rFonts w:ascii="Scala-Regular" w:hAnsi="Scala-Regular"/>
      <w:color w:val="0000FF"/>
      <w:sz w:val="22"/>
      <w:u w:val="single"/>
    </w:r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rPr>
      <w:sz w:val="16"/>
      <w:szCs w:val="16"/>
    </w:rPr>
  </w:style>
  <w:style w:type="character" w:styleId="Strong">
    <w:name w:val="Strong"/>
    <w:qFormat/>
    <w:rPr>
      <w:b/>
      <w:bCs w:val="0"/>
    </w:rPr>
  </w:style>
  <w:style w:type="character" w:customStyle="1" w:styleId="CommentTextChar">
    <w:name w:val="Comment Text Char"/>
    <w:link w:val="CommentText"/>
    <w:rPr>
      <w:rFonts w:ascii="Arial" w:hAnsi="Arial" w:cs="Arial"/>
      <w:lang w:eastAsia="en-US"/>
    </w:rPr>
  </w:style>
  <w:style w:type="character" w:customStyle="1" w:styleId="StyleItalicBlue">
    <w:name w:val="Style Italic Blue"/>
    <w:rPr>
      <w:rFonts w:ascii="Tahoma" w:hAnsi="Tahoma"/>
      <w:i/>
      <w:iCs/>
      <w:color w:val="0000FF"/>
    </w:rPr>
  </w:style>
  <w:style w:type="character" w:customStyle="1" w:styleId="HTMLPreformattedChar">
    <w:name w:val="HTML Preformatted Char"/>
    <w:link w:val="HTMLPreformatted"/>
    <w:uiPriority w:val="99"/>
    <w:rPr>
      <w:rFonts w:ascii="Arial Unicode MS" w:eastAsia="Arial Unicode MS" w:hAnsi="Arial Unicode MS"/>
      <w:lang w:eastAsia="en-US"/>
    </w:rPr>
  </w:style>
  <w:style w:type="character" w:customStyle="1" w:styleId="StyleBold">
    <w:name w:val="Style Bold"/>
    <w:rPr>
      <w:rFonts w:ascii="Tahoma" w:hAnsi="Tahoma"/>
      <w:b/>
      <w:bCs/>
    </w:rPr>
  </w:style>
  <w:style w:type="character" w:customStyle="1" w:styleId="CovidienContentChar">
    <w:name w:val="Covidien Content Char"/>
    <w:link w:val="CovidienContent"/>
    <w:locked/>
    <w:rPr>
      <w:rFonts w:ascii="Calibri" w:eastAsia="Calibri" w:hAnsi="Calibri" w:cs="Calibri"/>
      <w:sz w:val="22"/>
      <w:szCs w:val="22"/>
      <w:lang w:eastAsia="en-US"/>
    </w:rPr>
  </w:style>
  <w:style w:type="character" w:customStyle="1" w:styleId="HeaderChar">
    <w:name w:val="Header Char"/>
    <w:link w:val="Header"/>
    <w:rPr>
      <w:lang w:eastAsia="en-US"/>
    </w:rPr>
  </w:style>
  <w:style w:type="character" w:customStyle="1" w:styleId="CommentSubjectChar">
    <w:name w:val="Comment Subject Char"/>
    <w:link w:val="CommentSubject"/>
    <w:rPr>
      <w:rFonts w:ascii="Arial" w:hAnsi="Arial" w:cs="Arial"/>
      <w:b/>
      <w:bCs/>
      <w:lang w:eastAsia="en-US"/>
    </w:rPr>
  </w:style>
  <w:style w:type="character" w:customStyle="1" w:styleId="FooterChar">
    <w:name w:val="Footer Char"/>
    <w:link w:val="Footer"/>
    <w:uiPriority w:val="99"/>
    <w:rPr>
      <w:lang w:eastAsia="en-US"/>
    </w:rPr>
  </w:style>
  <w:style w:type="character" w:customStyle="1" w:styleId="CovidientLevel3Char">
    <w:name w:val="Covidient Level 3 Char"/>
    <w:link w:val="CovidientLevel3"/>
    <w:rPr>
      <w:rFonts w:ascii="Calibri" w:hAnsi="Calibri" w:cs="Calibri"/>
      <w:b/>
      <w:bCs/>
      <w:color w:val="365F91"/>
      <w:sz w:val="24"/>
      <w:szCs w:val="24"/>
      <w:lang w:eastAsia="en-US"/>
    </w:rPr>
  </w:style>
  <w:style w:type="character" w:customStyle="1" w:styleId="CovidienCommandsChar">
    <w:name w:val="Covidien Commands Char"/>
    <w:link w:val="CovidienCommands"/>
    <w:locked/>
    <w:rPr>
      <w:rFonts w:ascii="Calibri" w:eastAsia="Calibri" w:hAnsi="Calibri" w:cs="Calibri"/>
      <w:b/>
      <w:i/>
      <w:sz w:val="21"/>
      <w:szCs w:val="21"/>
      <w:lang w:eastAsia="en-US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 w:cs="Times New Roman"/>
      <w:b/>
      <w:bCs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TOC3">
    <w:name w:val="toc 3"/>
    <w:basedOn w:val="TOC2"/>
    <w:next w:val="Normal"/>
    <w:uiPriority w:val="39"/>
  </w:style>
  <w:style w:type="paragraph" w:styleId="ListBullet2">
    <w:name w:val="List Bullet 2"/>
    <w:basedOn w:val="Normal"/>
    <w:pPr>
      <w:numPr>
        <w:numId w:val="1"/>
      </w:numPr>
      <w:tabs>
        <w:tab w:val="left" w:pos="720"/>
      </w:tabs>
    </w:pPr>
    <w:rPr>
      <w:rFonts w:ascii="Arial" w:hAnsi="Arial"/>
    </w:rPr>
  </w:style>
  <w:style w:type="paragraph" w:styleId="CommentText">
    <w:name w:val="annotation text"/>
    <w:basedOn w:val="Normal"/>
    <w:link w:val="CommentTextChar"/>
    <w:rPr>
      <w:rFonts w:ascii="Arial" w:hAnsi="Arial" w:cs="Arial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List">
    <w:name w:val="List"/>
    <w:basedOn w:val="Normal"/>
    <w:pPr>
      <w:ind w:left="360" w:hanging="360"/>
    </w:pPr>
    <w:rPr>
      <w:rFonts w:ascii="Univers" w:hAnsi="Univers"/>
    </w:rPr>
  </w:style>
  <w:style w:type="paragraph" w:styleId="TOC2">
    <w:name w:val="toc 2"/>
    <w:basedOn w:val="TOC1"/>
    <w:next w:val="Normal"/>
    <w:uiPriority w:val="39"/>
    <w:rPr>
      <w:caps w:val="0"/>
      <w:smallCap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OC8">
    <w:name w:val="toc 8"/>
    <w:basedOn w:val="Normal"/>
    <w:next w:val="Normal"/>
    <w:semiHidden/>
    <w:pPr>
      <w:ind w:left="1680"/>
    </w:pPr>
    <w:rPr>
      <w:sz w:val="18"/>
    </w:rPr>
  </w:style>
  <w:style w:type="paragraph" w:styleId="TOC1">
    <w:name w:val="toc 1"/>
    <w:basedOn w:val="Normal"/>
    <w:next w:val="Normal"/>
    <w:uiPriority w:val="39"/>
    <w:pPr>
      <w:tabs>
        <w:tab w:val="left" w:pos="720"/>
        <w:tab w:val="right" w:leader="dot" w:pos="9350"/>
      </w:tabs>
      <w:spacing w:before="100" w:beforeAutospacing="1" w:after="100" w:afterAutospacing="1"/>
    </w:pPr>
    <w:rPr>
      <w:rFonts w:ascii="Arial" w:hAnsi="Arial" w:cs="Arial"/>
      <w:b/>
      <w:bCs/>
      <w:caps/>
    </w:rPr>
  </w:style>
  <w:style w:type="paragraph" w:styleId="Title">
    <w:name w:val="Title"/>
    <w:basedOn w:val="Normal"/>
    <w:qFormat/>
    <w:pPr>
      <w:ind w:left="-990" w:hanging="810"/>
      <w:jc w:val="center"/>
    </w:pPr>
    <w:rPr>
      <w:rFonts w:ascii="Georgia" w:hAnsi="Georgia"/>
      <w:sz w:val="96"/>
    </w:rPr>
  </w:style>
  <w:style w:type="paragraph" w:styleId="TOC6">
    <w:name w:val="toc 6"/>
    <w:basedOn w:val="Normal"/>
    <w:next w:val="Normal"/>
    <w:semiHidden/>
    <w:pPr>
      <w:ind w:left="1200"/>
    </w:pPr>
    <w:rPr>
      <w:sz w:val="1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sz w:val="40"/>
      <w:szCs w:val="40"/>
      <w:lang w:bidi="he-I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TOC4">
    <w:name w:val="toc 4"/>
    <w:basedOn w:val="Normal"/>
    <w:next w:val="Normal"/>
    <w:semiHidden/>
    <w:pPr>
      <w:ind w:left="720"/>
    </w:pPr>
    <w:rPr>
      <w:sz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</w:pPr>
    <w:rPr>
      <w:rFonts w:ascii="Arial Unicode MS" w:eastAsia="Arial Unicode MS" w:hAnsi="Arial Unicode MS"/>
    </w:rPr>
  </w:style>
  <w:style w:type="paragraph" w:customStyle="1" w:styleId="CovidienContent">
    <w:name w:val="Covidien Content"/>
    <w:basedOn w:val="Normal"/>
    <w:link w:val="CovidienContentChar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NormalBold">
    <w:name w:val="NormalBold"/>
    <w:basedOn w:val="Normal"/>
    <w:rPr>
      <w:rFonts w:ascii="Arial Bold" w:hAnsi="Arial Bold" w:cs="Arial"/>
      <w:b/>
      <w:szCs w:val="24"/>
    </w:rPr>
  </w:style>
  <w:style w:type="paragraph" w:customStyle="1" w:styleId="DefinitionList">
    <w:name w:val="Definition List"/>
    <w:basedOn w:val="Normal"/>
    <w:next w:val="DefinitionTerm"/>
    <w:pPr>
      <w:snapToGrid w:val="0"/>
      <w:ind w:left="360"/>
    </w:pPr>
  </w:style>
  <w:style w:type="paragraph" w:customStyle="1" w:styleId="DefinitionTerm">
    <w:name w:val="Definition Term"/>
    <w:basedOn w:val="Normal"/>
    <w:next w:val="DefinitionList"/>
    <w:pPr>
      <w:snapToGrid w:val="0"/>
    </w:pPr>
  </w:style>
  <w:style w:type="paragraph" w:customStyle="1" w:styleId="orm">
    <w:name w:val="orm"/>
    <w:basedOn w:val="Normal"/>
    <w:pPr>
      <w:numPr>
        <w:ilvl w:val="1"/>
        <w:numId w:val="2"/>
      </w:numPr>
      <w:tabs>
        <w:tab w:val="left" w:pos="1380"/>
      </w:tabs>
      <w:spacing w:line="269" w:lineRule="auto"/>
      <w:ind w:left="360"/>
    </w:pPr>
    <w:rPr>
      <w:rFonts w:ascii="Arial" w:hAnsi="Arial"/>
      <w:szCs w:val="24"/>
    </w:rPr>
  </w:style>
  <w:style w:type="paragraph" w:customStyle="1" w:styleId="CovidienCommands">
    <w:name w:val="Covidien Commands"/>
    <w:basedOn w:val="Normal"/>
    <w:link w:val="CovidienCommandsChar"/>
    <w:qFormat/>
    <w:pPr>
      <w:spacing w:after="200" w:line="276" w:lineRule="auto"/>
    </w:pPr>
    <w:rPr>
      <w:rFonts w:ascii="Calibri" w:eastAsia="Calibri" w:hAnsi="Calibri" w:cs="Calibri"/>
      <w:b/>
      <w:i/>
      <w:sz w:val="21"/>
      <w:szCs w:val="21"/>
    </w:rPr>
  </w:style>
  <w:style w:type="paragraph" w:customStyle="1" w:styleId="StyleJustified">
    <w:name w:val="Style Justified"/>
    <w:basedOn w:val="Normal"/>
    <w:pPr>
      <w:jc w:val="both"/>
    </w:pPr>
  </w:style>
  <w:style w:type="paragraph" w:customStyle="1" w:styleId="Bullet2">
    <w:name w:val="Bullet2"/>
    <w:basedOn w:val="Normal"/>
    <w:pPr>
      <w:widowControl w:val="0"/>
      <w:spacing w:line="240" w:lineRule="atLeast"/>
      <w:ind w:left="1440" w:hanging="360"/>
    </w:pPr>
    <w:rPr>
      <w:color w:val="000080"/>
    </w:rPr>
  </w:style>
  <w:style w:type="paragraph" w:customStyle="1" w:styleId="StyleLinespacingAtleast12pt">
    <w:name w:val="Style Line spacing:  At least 12 pt"/>
    <w:basedOn w:val="Normal"/>
  </w:style>
  <w:style w:type="paragraph" w:customStyle="1" w:styleId="StyleHeading1LatinTimesNewRomanComplexTimesNewRoma">
    <w:name w:val="Style Heading 1 + (Latin) Times New Roman (Complex) Times New Roma..."/>
    <w:basedOn w:val="Heading1"/>
    <w:pPr>
      <w:widowControl/>
      <w:numPr>
        <w:numId w:val="3"/>
      </w:numPr>
      <w:tabs>
        <w:tab w:val="left" w:pos="360"/>
        <w:tab w:val="left" w:pos="432"/>
      </w:tabs>
      <w:snapToGrid/>
      <w:spacing w:before="240"/>
    </w:pPr>
    <w:rPr>
      <w:bCs/>
      <w:color w:val="auto"/>
      <w:kern w:val="32"/>
      <w:sz w:val="28"/>
      <w:szCs w:val="28"/>
      <w:lang w:bidi="he-IL"/>
    </w:rPr>
  </w:style>
  <w:style w:type="paragraph" w:customStyle="1" w:styleId="CovidientLevel3">
    <w:name w:val="Covidient Level 3"/>
    <w:basedOn w:val="Normal"/>
    <w:link w:val="CovidientLevel3Char"/>
    <w:qFormat/>
    <w:pPr>
      <w:keepNext/>
      <w:keepLines/>
      <w:spacing w:before="480" w:line="276" w:lineRule="auto"/>
      <w:ind w:left="1224" w:hanging="504"/>
      <w:outlineLvl w:val="0"/>
    </w:pPr>
    <w:rPr>
      <w:rFonts w:ascii="Calibri" w:hAnsi="Calibri" w:cs="Calibri"/>
      <w:b/>
      <w:bCs/>
      <w:color w:val="365F91"/>
      <w:sz w:val="24"/>
      <w:szCs w:val="24"/>
    </w:rPr>
  </w:style>
  <w:style w:type="paragraph" w:customStyle="1" w:styleId="StyleHeading2LatinTimesNewRomanComplexTimesNewRoma">
    <w:name w:val="Style Heading 2 + (Latin) Times New Roman (Complex) Times New Roma..."/>
    <w:basedOn w:val="Heading2"/>
    <w:pPr>
      <w:widowControl/>
      <w:numPr>
        <w:numId w:val="3"/>
      </w:numPr>
      <w:tabs>
        <w:tab w:val="left" w:pos="432"/>
        <w:tab w:val="left" w:pos="576"/>
        <w:tab w:val="left" w:pos="792"/>
      </w:tabs>
      <w:snapToGrid/>
      <w:spacing w:before="240"/>
    </w:pPr>
    <w:rPr>
      <w:bCs/>
      <w:color w:val="auto"/>
      <w:kern w:val="0"/>
      <w:lang w:bidi="he-IL"/>
    </w:rPr>
  </w:style>
  <w:style w:type="paragraph" w:customStyle="1" w:styleId="tables">
    <w:name w:val="tables"/>
    <w:basedOn w:val="Normal"/>
    <w:pPr>
      <w:widowControl w:val="0"/>
      <w:spacing w:before="240"/>
      <w:jc w:val="center"/>
    </w:pPr>
    <w:rPr>
      <w:rFonts w:ascii="Times" w:hAnsi="Times"/>
      <w:b/>
    </w:rPr>
  </w:style>
  <w:style w:type="paragraph" w:customStyle="1" w:styleId="Style1">
    <w:name w:val="Style1"/>
    <w:basedOn w:val="Heading3"/>
    <w:pPr>
      <w:widowControl/>
      <w:numPr>
        <w:numId w:val="3"/>
      </w:numPr>
      <w:tabs>
        <w:tab w:val="left" w:pos="432"/>
        <w:tab w:val="left" w:pos="1260"/>
        <w:tab w:val="left" w:pos="1440"/>
      </w:tabs>
      <w:snapToGrid/>
      <w:spacing w:before="240"/>
    </w:pPr>
    <w:rPr>
      <w:rFonts w:cs="Arial"/>
      <w:bCs/>
      <w:color w:val="auto"/>
      <w:kern w:val="0"/>
      <w:sz w:val="28"/>
      <w:szCs w:val="26"/>
    </w:rPr>
  </w:style>
  <w:style w:type="paragraph" w:customStyle="1" w:styleId="ResultsBullet">
    <w:name w:val="ResultsBullet"/>
    <w:basedOn w:val="Normal"/>
    <w:pPr>
      <w:numPr>
        <w:numId w:val="4"/>
      </w:numPr>
      <w:tabs>
        <w:tab w:val="left" w:pos="720"/>
      </w:tabs>
    </w:pPr>
    <w:rPr>
      <w:rFonts w:ascii="Arial" w:hAnsi="Arial"/>
    </w:rPr>
  </w:style>
  <w:style w:type="paragraph" w:styleId="Revision">
    <w:name w:val="Revision"/>
    <w:uiPriority w:val="99"/>
    <w:semiHidden/>
  </w:style>
  <w:style w:type="paragraph" w:customStyle="1" w:styleId="BulletedList">
    <w:name w:val="BulletedList"/>
    <w:basedOn w:val="Normal"/>
    <w:pPr>
      <w:numPr>
        <w:numId w:val="5"/>
      </w:numPr>
      <w:tabs>
        <w:tab w:val="left" w:pos="1080"/>
      </w:tabs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pPr>
      <w:spacing w:before="120" w:after="12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5C7AFD"/>
    <w:rPr>
      <w:b/>
      <w:color w:val="000000"/>
      <w:kern w:val="28"/>
      <w:sz w:val="24"/>
      <w:szCs w:val="22"/>
    </w:rPr>
  </w:style>
  <w:style w:type="character" w:customStyle="1" w:styleId="apple-style-span">
    <w:name w:val="apple-style-span"/>
    <w:rsid w:val="00A212AD"/>
  </w:style>
  <w:style w:type="numbering" w:customStyle="1" w:styleId="Headings">
    <w:name w:val="Headings"/>
    <w:uiPriority w:val="99"/>
    <w:rsid w:val="008E33A8"/>
    <w:pPr>
      <w:numPr>
        <w:numId w:val="24"/>
      </w:numPr>
    </w:pPr>
  </w:style>
  <w:style w:type="paragraph" w:styleId="Subtitle">
    <w:name w:val="Subtitle"/>
    <w:basedOn w:val="Normal"/>
    <w:next w:val="Normal"/>
    <w:link w:val="SubtitleChar"/>
    <w:qFormat/>
    <w:rsid w:val="008E33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E33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Indent">
    <w:name w:val="Normal Indent"/>
    <w:basedOn w:val="Normal"/>
    <w:rsid w:val="004D60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ss.covidien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ss.covidien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edtronic.com/covidien/support/valleylab-exchange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rss.covidien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ssqaprod.covidien.com" TargetMode="External"/><Relationship Id="rId14" Type="http://schemas.openxmlformats.org/officeDocument/2006/relationships/hyperlink" Target="https://rssqaprod.covidien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baz1\Documents\PDC_update\NHPSWRequirements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33E9A-C18A-4F2A-B05C-7A166D8C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NHPSWRequirementsTemplate</Template>
  <TotalTime>0</TotalTime>
  <Pages>4</Pages>
  <Words>3789</Words>
  <Characters>21601</Characters>
  <Application>Microsoft Office Word</Application>
  <DocSecurity>0</DocSecurity>
  <PresentationFormat/>
  <Lines>180</Lines>
  <Paragraphs>50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- Outline</vt:lpstr>
    </vt:vector>
  </TitlesOfParts>
  <Company>Covidien</Company>
  <LinksUpToDate>false</LinksUpToDate>
  <CharactersWithSpaces>25340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- Outline</dc:title>
  <dc:creator>Bob Wham</dc:creator>
  <cp:lastModifiedBy>Richard, Maureen</cp:lastModifiedBy>
  <cp:revision>2</cp:revision>
  <cp:lastPrinted>2016-07-19T16:40:00Z</cp:lastPrinted>
  <dcterms:created xsi:type="dcterms:W3CDTF">2016-12-16T17:41:00Z</dcterms:created>
  <dcterms:modified xsi:type="dcterms:W3CDTF">2016-12-16T17:41:00Z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